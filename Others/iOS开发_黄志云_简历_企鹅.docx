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C7A5E" w14:textId="74694DE1" w:rsidR="006803D4" w:rsidRDefault="009809ED">
      <w:pPr>
        <w:tabs>
          <w:tab w:val="left" w:pos="1504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0DF709" wp14:editId="50577847">
                <wp:simplePos x="0" y="0"/>
                <wp:positionH relativeFrom="column">
                  <wp:posOffset>1569085</wp:posOffset>
                </wp:positionH>
                <wp:positionV relativeFrom="paragraph">
                  <wp:posOffset>9944100</wp:posOffset>
                </wp:positionV>
                <wp:extent cx="243205" cy="243205"/>
                <wp:effectExtent l="0" t="0" r="36195" b="361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123.55pt;margin-top:783pt;width:19.15pt;height:19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" fillcolor="#004a62" strokecolor="white" strokeweight="2.25pt">
                <v:stroke opacity="35980f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879CD71" wp14:editId="78758AB7">
                <wp:simplePos x="0" y="0"/>
                <wp:positionH relativeFrom="column">
                  <wp:posOffset>213995</wp:posOffset>
                </wp:positionH>
                <wp:positionV relativeFrom="paragraph">
                  <wp:posOffset>9942195</wp:posOffset>
                </wp:positionV>
                <wp:extent cx="193675" cy="187325"/>
                <wp:effectExtent l="0" t="0" r="9525" b="0"/>
                <wp:wrapNone/>
                <wp:docPr id="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675" cy="187325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6.85pt;margin-top:782.85pt;width:15.25pt;height:14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965002,86738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" path="m8267042,3603669c8267042,3603669,8267042,3603669,8503636,3603669,8770275,3603669,9115779,3885289,8894206,4343392,8894206,4343392,8894206,4343392,6963891,7249712,6817428,7463743,6610877,7475008,6509479,7475008,6509479,7475008,6509479,7475008,5375325,7475008,5375325,7475008,5375325,7475008,5375325,8391212,5375325,8503860,5326504,8586469,5225106,8639038,5180040,8661567,5131219,8672833,5086153,8672833,5026066,8672833,4962223,8654057,4909646,8620263,4909646,8620263,4909646,8620263,4027109,8023229,4027109,8023229,4027109,8023229,3163349,8620263,3069463,8684097,2949287,8691607,2847889,8639038,2750247,8586469,2686404,8503860,2686404,8391212,2686404,8391212,2686404,8391212,2686404,6100701,2686404,5559991,2990598,5237066,3170860,5131928,3215926,5105644,3268503,5090624,3324835,5090624,3324835,5090624,3324835,5090624,5690785,5090624,5371570,5406038,5367814,5980543,5367814,6280938,5367814,6280938,5367814,6280938,6227818,6280938,6227818,6280938,6227818,6280938,8267042,3603669xm6109875,128c6829153,-2490,7579192,34821,8198796,137601,8705745,220201,8739542,678257,8578069,884757,8578069,884757,6234838,3955980,6208552,3974753,6107162,4098653,5953199,4177498,5780461,4177498,5780461,4177498,5780461,4177498,2209285,4177498,1818747,4177498,970076,4545444,1150325,5476573,1217918,5825746,1465760,6103583,1799971,6223729,1875075,6253765,2002751,6268783,2085365,6280047,2085365,6280047,2085365,6280047,2085365,7473994,1582171,7440203,335451,7004675,53813,5720619,-25046,5397728,-13780,5056063,65078,4729417,282879,3283915,2351982,944830,2716235,670748,2960321,471756,3234449,310311,3516088,227711,3797726,119767,4911078,4491,6109875,128xe" fillcolor="#004a62" stroked="f">
                <v:path arrowok="t" o:connecttype="custom" o:connectlocs="35867,15630;36893,15630;38588,18838;30213,31443;28241,32420;23321,32420;23321,36394;22669,37469;22066,37615;21301,37387;17472,34798;13724,37387;12356,37469;11655,36394;11655,26459;13757,22258;14425,22079;24690,22079;23288,27241;27019,27241;35867,15630;26508,1;35571,597;37216,3837;26936,17239;25079,18118;9585,18118;4991,23753;7809,26993;9047,27237;9047,32416;233,24811;282,20512;11784,2909;15255,988;26508,1" o:connectangles="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E03189" wp14:editId="1583B2F8">
                <wp:simplePos x="0" y="0"/>
                <wp:positionH relativeFrom="column">
                  <wp:posOffset>425450</wp:posOffset>
                </wp:positionH>
                <wp:positionV relativeFrom="paragraph">
                  <wp:posOffset>9798794</wp:posOffset>
                </wp:positionV>
                <wp:extent cx="1097915" cy="48768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9FDF1" w14:textId="77777777" w:rsidR="0035448B" w:rsidRDefault="0035448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style="position:absolute;left:0;text-align:left;margin-left:33.5pt;margin-top:771.55pt;width:86.45pt;height:38.4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" filled="f" stroked="f">
                <v:textbox style="mso-fit-shape-to-text:t">
                  <w:txbxContent>
                    <w:p w14:paraId="2509FDF1" w14:textId="77777777" w:rsidR="0035448B" w:rsidRDefault="0035448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7F1781" wp14:editId="315CC81C">
                <wp:simplePos x="0" y="0"/>
                <wp:positionH relativeFrom="column">
                  <wp:posOffset>1686560</wp:posOffset>
                </wp:positionH>
                <wp:positionV relativeFrom="paragraph">
                  <wp:posOffset>2830195</wp:posOffset>
                </wp:positionV>
                <wp:extent cx="6985" cy="7196455"/>
                <wp:effectExtent l="0" t="0" r="43815" b="1714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719645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0646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222.85pt" to="133.35pt,78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" strokecolor="#50646b" strokeweight="2.25pt">
                <v:stroke joinstyle="miter"/>
              </v:line>
            </w:pict>
          </mc:Fallback>
        </mc:AlternateContent>
      </w:r>
      <w:r w:rsidR="00DC3627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71171A" wp14:editId="7A4EA64D">
                <wp:simplePos x="0" y="0"/>
                <wp:positionH relativeFrom="column">
                  <wp:posOffset>234315</wp:posOffset>
                </wp:positionH>
                <wp:positionV relativeFrom="paragraph">
                  <wp:posOffset>2713355</wp:posOffset>
                </wp:positionV>
                <wp:extent cx="166370" cy="201295"/>
                <wp:effectExtent l="0" t="0" r="11430" b="190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370" cy="20129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8.45pt;margin-top:213.65pt;width:13.1pt;height:15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fillcolor="#004a62" stroked="f">
                <v:path arrowok="t" o:connecttype="custom" o:connectlocs="0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" o:connectangles="0,0,0,0,0,0,0,0,0,0,0,0,0,0,0,0,0"/>
              </v:shape>
            </w:pict>
          </mc:Fallback>
        </mc:AlternateContent>
      </w:r>
      <w:r w:rsidR="00DC36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5E15E" wp14:editId="2C19F166">
                <wp:simplePos x="0" y="0"/>
                <wp:positionH relativeFrom="column">
                  <wp:posOffset>472440</wp:posOffset>
                </wp:positionH>
                <wp:positionV relativeFrom="paragraph">
                  <wp:posOffset>2575560</wp:posOffset>
                </wp:positionV>
                <wp:extent cx="1097915" cy="48768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A2D8B3" w14:textId="6CD40725" w:rsidR="0035448B" w:rsidRDefault="0035448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个人简介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7" style="position:absolute;left:0;text-align:left;margin-left:37.2pt;margin-top:202.8pt;width:86.45pt;height:38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" filled="f" stroked="f">
                <v:textbox style="mso-fit-shape-to-text:t">
                  <w:txbxContent>
                    <w:p w14:paraId="4DA2D8B3" w14:textId="6CD40725" w:rsidR="0035448B" w:rsidRDefault="0035448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 w:rsidR="00DC3627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2C9088" wp14:editId="71462C2F">
                <wp:simplePos x="0" y="0"/>
                <wp:positionH relativeFrom="column">
                  <wp:posOffset>1574800</wp:posOffset>
                </wp:positionH>
                <wp:positionV relativeFrom="paragraph">
                  <wp:posOffset>2687955</wp:posOffset>
                </wp:positionV>
                <wp:extent cx="243205" cy="243205"/>
                <wp:effectExtent l="0" t="0" r="36195" b="3619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124pt;margin-top:211.65pt;width:19.15pt;height:19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" fillcolor="#004a62" strokecolor="white" strokeweight="2.25pt">
                <v:stroke opacity="35980f" joinstyle="miter"/>
              </v:oval>
            </w:pict>
          </mc:Fallback>
        </mc:AlternateContent>
      </w:r>
      <w:r w:rsidR="00033A5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A9B766" wp14:editId="74F4213E">
                <wp:simplePos x="0" y="0"/>
                <wp:positionH relativeFrom="column">
                  <wp:posOffset>214630</wp:posOffset>
                </wp:positionH>
                <wp:positionV relativeFrom="paragraph">
                  <wp:posOffset>8612505</wp:posOffset>
                </wp:positionV>
                <wp:extent cx="190500" cy="211455"/>
                <wp:effectExtent l="0" t="0" r="12700" b="0"/>
                <wp:wrapNone/>
                <wp:docPr id="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211455"/>
                        </a:xfrm>
                        <a:custGeom>
                          <a:avLst/>
                          <a:gdLst>
                            <a:gd name="T0" fmla="*/ 324081616 w 7313"/>
                            <a:gd name="T1" fmla="*/ 0 h 8141"/>
                            <a:gd name="T2" fmla="*/ 339365365 w 7313"/>
                            <a:gd name="T3" fmla="*/ 6789765 h 8141"/>
                            <a:gd name="T4" fmla="*/ 339639393 w 7313"/>
                            <a:gd name="T5" fmla="*/ 26009182 h 8141"/>
                            <a:gd name="T6" fmla="*/ 326382416 w 7313"/>
                            <a:gd name="T7" fmla="*/ 33127484 h 8141"/>
                            <a:gd name="T8" fmla="*/ 340954068 w 7313"/>
                            <a:gd name="T9" fmla="*/ 36139074 h 8141"/>
                            <a:gd name="T10" fmla="*/ 364619402 w 7313"/>
                            <a:gd name="T11" fmla="*/ 25187839 h 8141"/>
                            <a:gd name="T12" fmla="*/ 386367247 w 7313"/>
                            <a:gd name="T13" fmla="*/ 35591512 h 8141"/>
                            <a:gd name="T14" fmla="*/ 395296418 w 7313"/>
                            <a:gd name="T15" fmla="*/ 52018598 h 8141"/>
                            <a:gd name="T16" fmla="*/ 400445838 w 7313"/>
                            <a:gd name="T17" fmla="*/ 76604119 h 8141"/>
                            <a:gd name="T18" fmla="*/ 386257496 w 7313"/>
                            <a:gd name="T19" fmla="*/ 111593547 h 8141"/>
                            <a:gd name="T20" fmla="*/ 345555668 w 7313"/>
                            <a:gd name="T21" fmla="*/ 148663476 h 8141"/>
                            <a:gd name="T22" fmla="*/ 311043908 w 7313"/>
                            <a:gd name="T23" fmla="*/ 169525578 h 8141"/>
                            <a:gd name="T24" fmla="*/ 317288969 w 7313"/>
                            <a:gd name="T25" fmla="*/ 180531569 h 8141"/>
                            <a:gd name="T26" fmla="*/ 326053864 w 7313"/>
                            <a:gd name="T27" fmla="*/ 197177679 h 8141"/>
                            <a:gd name="T28" fmla="*/ 312523094 w 7313"/>
                            <a:gd name="T29" fmla="*/ 210154892 h 8141"/>
                            <a:gd name="T30" fmla="*/ 284584946 w 7313"/>
                            <a:gd name="T31" fmla="*/ 217985025 h 8141"/>
                            <a:gd name="T32" fmla="*/ 253798179 w 7313"/>
                            <a:gd name="T33" fmla="*/ 242515790 h 8141"/>
                            <a:gd name="T34" fmla="*/ 237473548 w 7313"/>
                            <a:gd name="T35" fmla="*/ 260530805 h 8141"/>
                            <a:gd name="T36" fmla="*/ 245855132 w 7313"/>
                            <a:gd name="T37" fmla="*/ 279093147 h 8141"/>
                            <a:gd name="T38" fmla="*/ 233091217 w 7313"/>
                            <a:gd name="T39" fmla="*/ 290975236 h 8141"/>
                            <a:gd name="T40" fmla="*/ 229914045 w 7313"/>
                            <a:gd name="T41" fmla="*/ 321529181 h 8141"/>
                            <a:gd name="T42" fmla="*/ 254620027 w 7313"/>
                            <a:gd name="T43" fmla="*/ 354656899 h 8141"/>
                            <a:gd name="T44" fmla="*/ 266069032 w 7313"/>
                            <a:gd name="T45" fmla="*/ 365827158 h 8141"/>
                            <a:gd name="T46" fmla="*/ 282284147 w 7313"/>
                            <a:gd name="T47" fmla="*/ 389974630 h 8141"/>
                            <a:gd name="T48" fmla="*/ 284913498 w 7313"/>
                            <a:gd name="T49" fmla="*/ 407441849 h 8141"/>
                            <a:gd name="T50" fmla="*/ 290720256 w 7313"/>
                            <a:gd name="T51" fmla="*/ 422061981 h 8141"/>
                            <a:gd name="T52" fmla="*/ 274340866 w 7313"/>
                            <a:gd name="T53" fmla="*/ 434984438 h 8141"/>
                            <a:gd name="T54" fmla="*/ 211014586 w 7313"/>
                            <a:gd name="T55" fmla="*/ 445552379 h 8141"/>
                            <a:gd name="T56" fmla="*/ 137499219 w 7313"/>
                            <a:gd name="T57" fmla="*/ 438324565 h 8141"/>
                            <a:gd name="T58" fmla="*/ 111423568 w 7313"/>
                            <a:gd name="T59" fmla="*/ 425894913 h 8141"/>
                            <a:gd name="T60" fmla="*/ 115751374 w 7313"/>
                            <a:gd name="T61" fmla="*/ 407551362 h 8141"/>
                            <a:gd name="T62" fmla="*/ 118654753 w 7313"/>
                            <a:gd name="T63" fmla="*/ 389810362 h 8141"/>
                            <a:gd name="T64" fmla="*/ 134650599 w 7313"/>
                            <a:gd name="T65" fmla="*/ 365443865 h 8141"/>
                            <a:gd name="T66" fmla="*/ 146318873 w 7313"/>
                            <a:gd name="T67" fmla="*/ 354383118 h 8141"/>
                            <a:gd name="T68" fmla="*/ 170860579 w 7313"/>
                            <a:gd name="T69" fmla="*/ 321310156 h 8141"/>
                            <a:gd name="T70" fmla="*/ 165984952 w 7313"/>
                            <a:gd name="T71" fmla="*/ 290372919 h 8141"/>
                            <a:gd name="T72" fmla="*/ 154700223 w 7313"/>
                            <a:gd name="T73" fmla="*/ 275479240 h 8141"/>
                            <a:gd name="T74" fmla="*/ 165218097 w 7313"/>
                            <a:gd name="T75" fmla="*/ 257354713 h 8141"/>
                            <a:gd name="T76" fmla="*/ 145004197 w 7313"/>
                            <a:gd name="T77" fmla="*/ 241475423 h 8141"/>
                            <a:gd name="T78" fmla="*/ 114710492 w 7313"/>
                            <a:gd name="T79" fmla="*/ 216287583 h 8141"/>
                            <a:gd name="T80" fmla="*/ 88689599 w 7313"/>
                            <a:gd name="T81" fmla="*/ 210319160 h 8141"/>
                            <a:gd name="T82" fmla="*/ 75158829 w 7313"/>
                            <a:gd name="T83" fmla="*/ 199203657 h 8141"/>
                            <a:gd name="T84" fmla="*/ 81403890 w 7313"/>
                            <a:gd name="T85" fmla="*/ 181900473 h 8141"/>
                            <a:gd name="T86" fmla="*/ 92469585 w 7313"/>
                            <a:gd name="T87" fmla="*/ 173796559 h 8141"/>
                            <a:gd name="T88" fmla="*/ 63545314 w 7313"/>
                            <a:gd name="T89" fmla="*/ 152934458 h 8141"/>
                            <a:gd name="T90" fmla="*/ 18351404 w 7313"/>
                            <a:gd name="T91" fmla="*/ 116904896 h 8141"/>
                            <a:gd name="T92" fmla="*/ 602579 w 7313"/>
                            <a:gd name="T93" fmla="*/ 79889490 h 8141"/>
                            <a:gd name="T94" fmla="*/ 5039902 w 7313"/>
                            <a:gd name="T95" fmla="*/ 52675672 h 8141"/>
                            <a:gd name="T96" fmla="*/ 12654398 w 7313"/>
                            <a:gd name="T97" fmla="*/ 39205653 h 8141"/>
                            <a:gd name="T98" fmla="*/ 30896284 w 7313"/>
                            <a:gd name="T99" fmla="*/ 25625889 h 8141"/>
                            <a:gd name="T100" fmla="*/ 57026460 w 7313"/>
                            <a:gd name="T101" fmla="*/ 32744191 h 8141"/>
                            <a:gd name="T102" fmla="*/ 78171725 w 7313"/>
                            <a:gd name="T103" fmla="*/ 41067363 h 8141"/>
                            <a:gd name="T104" fmla="*/ 60751686 w 7313"/>
                            <a:gd name="T105" fmla="*/ 25461620 h 8141"/>
                            <a:gd name="T106" fmla="*/ 62559424 w 7313"/>
                            <a:gd name="T107" fmla="*/ 5366105 h 8141"/>
                            <a:gd name="T108" fmla="*/ 53246708 w 7313"/>
                            <a:gd name="T109" fmla="*/ 102722814 h 8141"/>
                            <a:gd name="T110" fmla="*/ 87046372 w 7313"/>
                            <a:gd name="T111" fmla="*/ 132455649 h 8141"/>
                            <a:gd name="T112" fmla="*/ 65079258 w 7313"/>
                            <a:gd name="T113" fmla="*/ 79287172 h 8141"/>
                            <a:gd name="T114" fmla="*/ 51164944 w 7313"/>
                            <a:gd name="T115" fmla="*/ 85803156 h 8141"/>
                            <a:gd name="T116" fmla="*/ 315042928 w 7313"/>
                            <a:gd name="T117" fmla="*/ 102558545 h 8141"/>
                            <a:gd name="T118" fmla="*/ 341228096 w 7313"/>
                            <a:gd name="T119" fmla="*/ 111319533 h 8141"/>
                            <a:gd name="T120" fmla="*/ 350759846 w 7313"/>
                            <a:gd name="T121" fmla="*/ 89252795 h 8141"/>
                            <a:gd name="T122" fmla="*/ 341611406 w 7313"/>
                            <a:gd name="T123" fmla="*/ 79068147 h 8141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7313" h="8141">
                              <a:moveTo>
                                <a:pt x="1162" y="79"/>
                              </a:moveTo>
                              <a:lnTo>
                                <a:pt x="1162" y="79"/>
                              </a:lnTo>
                              <a:lnTo>
                                <a:pt x="1173" y="69"/>
                              </a:lnTo>
                              <a:lnTo>
                                <a:pt x="1185" y="60"/>
                              </a:lnTo>
                              <a:lnTo>
                                <a:pt x="1198" y="51"/>
                              </a:lnTo>
                              <a:lnTo>
                                <a:pt x="1211" y="42"/>
                              </a:lnTo>
                              <a:lnTo>
                                <a:pt x="1224" y="35"/>
                              </a:lnTo>
                              <a:lnTo>
                                <a:pt x="1238" y="28"/>
                              </a:lnTo>
                              <a:lnTo>
                                <a:pt x="1252" y="23"/>
                              </a:lnTo>
                              <a:lnTo>
                                <a:pt x="1266" y="17"/>
                              </a:lnTo>
                              <a:lnTo>
                                <a:pt x="1282" y="13"/>
                              </a:lnTo>
                              <a:lnTo>
                                <a:pt x="1296" y="10"/>
                              </a:lnTo>
                              <a:lnTo>
                                <a:pt x="1326" y="4"/>
                              </a:lnTo>
                              <a:lnTo>
                                <a:pt x="1357" y="1"/>
                              </a:lnTo>
                              <a:lnTo>
                                <a:pt x="1388" y="0"/>
                              </a:lnTo>
                              <a:lnTo>
                                <a:pt x="5916" y="0"/>
                              </a:lnTo>
                              <a:lnTo>
                                <a:pt x="5936" y="0"/>
                              </a:lnTo>
                              <a:lnTo>
                                <a:pt x="5954" y="0"/>
                              </a:lnTo>
                              <a:lnTo>
                                <a:pt x="5973" y="2"/>
                              </a:lnTo>
                              <a:lnTo>
                                <a:pt x="5992" y="4"/>
                              </a:lnTo>
                              <a:lnTo>
                                <a:pt x="6011" y="8"/>
                              </a:lnTo>
                              <a:lnTo>
                                <a:pt x="6029" y="13"/>
                              </a:lnTo>
                              <a:lnTo>
                                <a:pt x="6048" y="18"/>
                              </a:lnTo>
                              <a:lnTo>
                                <a:pt x="6065" y="25"/>
                              </a:lnTo>
                              <a:lnTo>
                                <a:pt x="6083" y="31"/>
                              </a:lnTo>
                              <a:lnTo>
                                <a:pt x="6099" y="40"/>
                              </a:lnTo>
                              <a:lnTo>
                                <a:pt x="6115" y="50"/>
                              </a:lnTo>
                              <a:lnTo>
                                <a:pt x="6132" y="61"/>
                              </a:lnTo>
                              <a:lnTo>
                                <a:pt x="6146" y="72"/>
                              </a:lnTo>
                              <a:lnTo>
                                <a:pt x="6160" y="85"/>
                              </a:lnTo>
                              <a:lnTo>
                                <a:pt x="6173" y="99"/>
                              </a:lnTo>
                              <a:lnTo>
                                <a:pt x="6186" y="113"/>
                              </a:lnTo>
                              <a:lnTo>
                                <a:pt x="6195" y="124"/>
                              </a:lnTo>
                              <a:lnTo>
                                <a:pt x="6202" y="136"/>
                              </a:lnTo>
                              <a:lnTo>
                                <a:pt x="6210" y="148"/>
                              </a:lnTo>
                              <a:lnTo>
                                <a:pt x="6216" y="160"/>
                              </a:lnTo>
                              <a:lnTo>
                                <a:pt x="6223" y="172"/>
                              </a:lnTo>
                              <a:lnTo>
                                <a:pt x="6228" y="185"/>
                              </a:lnTo>
                              <a:lnTo>
                                <a:pt x="6238" y="211"/>
                              </a:lnTo>
                              <a:lnTo>
                                <a:pt x="6245" y="237"/>
                              </a:lnTo>
                              <a:lnTo>
                                <a:pt x="6249" y="264"/>
                              </a:lnTo>
                              <a:lnTo>
                                <a:pt x="6251" y="292"/>
                              </a:lnTo>
                              <a:lnTo>
                                <a:pt x="6251" y="319"/>
                              </a:lnTo>
                              <a:lnTo>
                                <a:pt x="6249" y="348"/>
                              </a:lnTo>
                              <a:lnTo>
                                <a:pt x="6243" y="375"/>
                              </a:lnTo>
                              <a:lnTo>
                                <a:pt x="6236" y="401"/>
                              </a:lnTo>
                              <a:lnTo>
                                <a:pt x="6226" y="427"/>
                              </a:lnTo>
                              <a:lnTo>
                                <a:pt x="6221" y="439"/>
                              </a:lnTo>
                              <a:lnTo>
                                <a:pt x="6214" y="452"/>
                              </a:lnTo>
                              <a:lnTo>
                                <a:pt x="6208" y="464"/>
                              </a:lnTo>
                              <a:lnTo>
                                <a:pt x="6200" y="475"/>
                              </a:lnTo>
                              <a:lnTo>
                                <a:pt x="6191" y="487"/>
                              </a:lnTo>
                              <a:lnTo>
                                <a:pt x="6183" y="498"/>
                              </a:lnTo>
                              <a:lnTo>
                                <a:pt x="6173" y="508"/>
                              </a:lnTo>
                              <a:lnTo>
                                <a:pt x="6163" y="517"/>
                              </a:lnTo>
                              <a:lnTo>
                                <a:pt x="6151" y="530"/>
                              </a:lnTo>
                              <a:lnTo>
                                <a:pt x="6137" y="542"/>
                              </a:lnTo>
                              <a:lnTo>
                                <a:pt x="6123" y="552"/>
                              </a:lnTo>
                              <a:lnTo>
                                <a:pt x="6109" y="562"/>
                              </a:lnTo>
                              <a:lnTo>
                                <a:pt x="6093" y="571"/>
                              </a:lnTo>
                              <a:lnTo>
                                <a:pt x="6077" y="578"/>
                              </a:lnTo>
                              <a:lnTo>
                                <a:pt x="6061" y="585"/>
                              </a:lnTo>
                              <a:lnTo>
                                <a:pt x="6045" y="590"/>
                              </a:lnTo>
                              <a:lnTo>
                                <a:pt x="6027" y="594"/>
                              </a:lnTo>
                              <a:lnTo>
                                <a:pt x="6010" y="599"/>
                              </a:lnTo>
                              <a:lnTo>
                                <a:pt x="5992" y="602"/>
                              </a:lnTo>
                              <a:lnTo>
                                <a:pt x="5975" y="604"/>
                              </a:lnTo>
                              <a:lnTo>
                                <a:pt x="5958" y="605"/>
                              </a:lnTo>
                              <a:lnTo>
                                <a:pt x="5939" y="606"/>
                              </a:lnTo>
                              <a:lnTo>
                                <a:pt x="5922" y="606"/>
                              </a:lnTo>
                              <a:lnTo>
                                <a:pt x="5904" y="606"/>
                              </a:lnTo>
                              <a:lnTo>
                                <a:pt x="5870" y="894"/>
                              </a:lnTo>
                              <a:lnTo>
                                <a:pt x="5908" y="876"/>
                              </a:lnTo>
                              <a:lnTo>
                                <a:pt x="5947" y="858"/>
                              </a:lnTo>
                              <a:lnTo>
                                <a:pt x="5985" y="840"/>
                              </a:lnTo>
                              <a:lnTo>
                                <a:pt x="6024" y="824"/>
                              </a:lnTo>
                              <a:lnTo>
                                <a:pt x="6103" y="793"/>
                              </a:lnTo>
                              <a:lnTo>
                                <a:pt x="6183" y="764"/>
                              </a:lnTo>
                              <a:lnTo>
                                <a:pt x="6186" y="750"/>
                              </a:lnTo>
                              <a:lnTo>
                                <a:pt x="6189" y="737"/>
                              </a:lnTo>
                              <a:lnTo>
                                <a:pt x="6199" y="710"/>
                              </a:lnTo>
                              <a:lnTo>
                                <a:pt x="6210" y="685"/>
                              </a:lnTo>
                              <a:lnTo>
                                <a:pt x="6224" y="660"/>
                              </a:lnTo>
                              <a:lnTo>
                                <a:pt x="6239" y="637"/>
                              </a:lnTo>
                              <a:lnTo>
                                <a:pt x="6255" y="615"/>
                              </a:lnTo>
                              <a:lnTo>
                                <a:pt x="6274" y="594"/>
                              </a:lnTo>
                              <a:lnTo>
                                <a:pt x="6295" y="576"/>
                              </a:lnTo>
                              <a:lnTo>
                                <a:pt x="6316" y="558"/>
                              </a:lnTo>
                              <a:lnTo>
                                <a:pt x="6339" y="541"/>
                              </a:lnTo>
                              <a:lnTo>
                                <a:pt x="6363" y="527"/>
                              </a:lnTo>
                              <a:lnTo>
                                <a:pt x="6387" y="514"/>
                              </a:lnTo>
                              <a:lnTo>
                                <a:pt x="6413" y="502"/>
                              </a:lnTo>
                              <a:lnTo>
                                <a:pt x="6439" y="491"/>
                              </a:lnTo>
                              <a:lnTo>
                                <a:pt x="6465" y="483"/>
                              </a:lnTo>
                              <a:lnTo>
                                <a:pt x="6492" y="476"/>
                              </a:lnTo>
                              <a:lnTo>
                                <a:pt x="6524" y="469"/>
                              </a:lnTo>
                              <a:lnTo>
                                <a:pt x="6556" y="465"/>
                              </a:lnTo>
                              <a:lnTo>
                                <a:pt x="6590" y="462"/>
                              </a:lnTo>
                              <a:lnTo>
                                <a:pt x="6623" y="460"/>
                              </a:lnTo>
                              <a:lnTo>
                                <a:pt x="6656" y="460"/>
                              </a:lnTo>
                              <a:lnTo>
                                <a:pt x="6690" y="461"/>
                              </a:lnTo>
                              <a:lnTo>
                                <a:pt x="6723" y="464"/>
                              </a:lnTo>
                              <a:lnTo>
                                <a:pt x="6755" y="469"/>
                              </a:lnTo>
                              <a:lnTo>
                                <a:pt x="6788" y="476"/>
                              </a:lnTo>
                              <a:lnTo>
                                <a:pt x="6820" y="485"/>
                              </a:lnTo>
                              <a:lnTo>
                                <a:pt x="6851" y="496"/>
                              </a:lnTo>
                              <a:lnTo>
                                <a:pt x="6881" y="508"/>
                              </a:lnTo>
                              <a:lnTo>
                                <a:pt x="6911" y="523"/>
                              </a:lnTo>
                              <a:lnTo>
                                <a:pt x="6939" y="539"/>
                              </a:lnTo>
                              <a:lnTo>
                                <a:pt x="6966" y="559"/>
                              </a:lnTo>
                              <a:lnTo>
                                <a:pt x="6979" y="568"/>
                              </a:lnTo>
                              <a:lnTo>
                                <a:pt x="6992" y="579"/>
                              </a:lnTo>
                              <a:lnTo>
                                <a:pt x="7006" y="592"/>
                              </a:lnTo>
                              <a:lnTo>
                                <a:pt x="7020" y="605"/>
                              </a:lnTo>
                              <a:lnTo>
                                <a:pt x="7031" y="619"/>
                              </a:lnTo>
                              <a:lnTo>
                                <a:pt x="7043" y="635"/>
                              </a:lnTo>
                              <a:lnTo>
                                <a:pt x="7053" y="650"/>
                              </a:lnTo>
                              <a:lnTo>
                                <a:pt x="7063" y="666"/>
                              </a:lnTo>
                              <a:lnTo>
                                <a:pt x="7072" y="683"/>
                              </a:lnTo>
                              <a:lnTo>
                                <a:pt x="7079" y="700"/>
                              </a:lnTo>
                              <a:lnTo>
                                <a:pt x="7086" y="717"/>
                              </a:lnTo>
                              <a:lnTo>
                                <a:pt x="7091" y="736"/>
                              </a:lnTo>
                              <a:lnTo>
                                <a:pt x="7095" y="753"/>
                              </a:lnTo>
                              <a:lnTo>
                                <a:pt x="7098" y="772"/>
                              </a:lnTo>
                              <a:lnTo>
                                <a:pt x="7100" y="791"/>
                              </a:lnTo>
                              <a:lnTo>
                                <a:pt x="7100" y="810"/>
                              </a:lnTo>
                              <a:lnTo>
                                <a:pt x="7099" y="828"/>
                              </a:lnTo>
                              <a:lnTo>
                                <a:pt x="7097" y="848"/>
                              </a:lnTo>
                              <a:lnTo>
                                <a:pt x="7121" y="864"/>
                              </a:lnTo>
                              <a:lnTo>
                                <a:pt x="7143" y="881"/>
                              </a:lnTo>
                              <a:lnTo>
                                <a:pt x="7165" y="899"/>
                              </a:lnTo>
                              <a:lnTo>
                                <a:pt x="7187" y="918"/>
                              </a:lnTo>
                              <a:lnTo>
                                <a:pt x="7206" y="939"/>
                              </a:lnTo>
                              <a:lnTo>
                                <a:pt x="7216" y="950"/>
                              </a:lnTo>
                              <a:lnTo>
                                <a:pt x="7225" y="961"/>
                              </a:lnTo>
                              <a:lnTo>
                                <a:pt x="7233" y="973"/>
                              </a:lnTo>
                              <a:lnTo>
                                <a:pt x="7240" y="985"/>
                              </a:lnTo>
                              <a:lnTo>
                                <a:pt x="7247" y="998"/>
                              </a:lnTo>
                              <a:lnTo>
                                <a:pt x="7253" y="1011"/>
                              </a:lnTo>
                              <a:lnTo>
                                <a:pt x="7265" y="1041"/>
                              </a:lnTo>
                              <a:lnTo>
                                <a:pt x="7276" y="1073"/>
                              </a:lnTo>
                              <a:lnTo>
                                <a:pt x="7285" y="1104"/>
                              </a:lnTo>
                              <a:lnTo>
                                <a:pt x="7293" y="1137"/>
                              </a:lnTo>
                              <a:lnTo>
                                <a:pt x="7300" y="1168"/>
                              </a:lnTo>
                              <a:lnTo>
                                <a:pt x="7305" y="1201"/>
                              </a:lnTo>
                              <a:lnTo>
                                <a:pt x="7309" y="1234"/>
                              </a:lnTo>
                              <a:lnTo>
                                <a:pt x="7312" y="1267"/>
                              </a:lnTo>
                              <a:lnTo>
                                <a:pt x="7313" y="1300"/>
                              </a:lnTo>
                              <a:lnTo>
                                <a:pt x="7313" y="1333"/>
                              </a:lnTo>
                              <a:lnTo>
                                <a:pt x="7312" y="1366"/>
                              </a:lnTo>
                              <a:lnTo>
                                <a:pt x="7310" y="1399"/>
                              </a:lnTo>
                              <a:lnTo>
                                <a:pt x="7306" y="1431"/>
                              </a:lnTo>
                              <a:lnTo>
                                <a:pt x="7302" y="1465"/>
                              </a:lnTo>
                              <a:lnTo>
                                <a:pt x="7297" y="1498"/>
                              </a:lnTo>
                              <a:lnTo>
                                <a:pt x="7290" y="1529"/>
                              </a:lnTo>
                              <a:lnTo>
                                <a:pt x="7279" y="1572"/>
                              </a:lnTo>
                              <a:lnTo>
                                <a:pt x="7267" y="1614"/>
                              </a:lnTo>
                              <a:lnTo>
                                <a:pt x="7254" y="1655"/>
                              </a:lnTo>
                              <a:lnTo>
                                <a:pt x="7239" y="1696"/>
                              </a:lnTo>
                              <a:lnTo>
                                <a:pt x="7223" y="1736"/>
                              </a:lnTo>
                              <a:lnTo>
                                <a:pt x="7205" y="1776"/>
                              </a:lnTo>
                              <a:lnTo>
                                <a:pt x="7187" y="1815"/>
                              </a:lnTo>
                              <a:lnTo>
                                <a:pt x="7166" y="1853"/>
                              </a:lnTo>
                              <a:lnTo>
                                <a:pt x="7146" y="1891"/>
                              </a:lnTo>
                              <a:lnTo>
                                <a:pt x="7123" y="1929"/>
                              </a:lnTo>
                              <a:lnTo>
                                <a:pt x="7100" y="1966"/>
                              </a:lnTo>
                              <a:lnTo>
                                <a:pt x="7076" y="2002"/>
                              </a:lnTo>
                              <a:lnTo>
                                <a:pt x="7051" y="2038"/>
                              </a:lnTo>
                              <a:lnTo>
                                <a:pt x="7026" y="2073"/>
                              </a:lnTo>
                              <a:lnTo>
                                <a:pt x="7000" y="2108"/>
                              </a:lnTo>
                              <a:lnTo>
                                <a:pt x="6973" y="2142"/>
                              </a:lnTo>
                              <a:lnTo>
                                <a:pt x="6933" y="2190"/>
                              </a:lnTo>
                              <a:lnTo>
                                <a:pt x="6891" y="2237"/>
                              </a:lnTo>
                              <a:lnTo>
                                <a:pt x="6848" y="2284"/>
                              </a:lnTo>
                              <a:lnTo>
                                <a:pt x="6804" y="2329"/>
                              </a:lnTo>
                              <a:lnTo>
                                <a:pt x="6759" y="2373"/>
                              </a:lnTo>
                              <a:lnTo>
                                <a:pt x="6713" y="2416"/>
                              </a:lnTo>
                              <a:lnTo>
                                <a:pt x="6666" y="2458"/>
                              </a:lnTo>
                              <a:lnTo>
                                <a:pt x="6617" y="2499"/>
                              </a:lnTo>
                              <a:lnTo>
                                <a:pt x="6568" y="2538"/>
                              </a:lnTo>
                              <a:lnTo>
                                <a:pt x="6518" y="2576"/>
                              </a:lnTo>
                              <a:lnTo>
                                <a:pt x="6467" y="2613"/>
                              </a:lnTo>
                              <a:lnTo>
                                <a:pt x="6415" y="2649"/>
                              </a:lnTo>
                              <a:lnTo>
                                <a:pt x="6362" y="2683"/>
                              </a:lnTo>
                              <a:lnTo>
                                <a:pt x="6308" y="2715"/>
                              </a:lnTo>
                              <a:lnTo>
                                <a:pt x="6253" y="2746"/>
                              </a:lnTo>
                              <a:lnTo>
                                <a:pt x="6198" y="2775"/>
                              </a:lnTo>
                              <a:lnTo>
                                <a:pt x="6129" y="2805"/>
                              </a:lnTo>
                              <a:lnTo>
                                <a:pt x="6062" y="2837"/>
                              </a:lnTo>
                              <a:lnTo>
                                <a:pt x="5995" y="2869"/>
                              </a:lnTo>
                              <a:lnTo>
                                <a:pt x="5962" y="2887"/>
                              </a:lnTo>
                              <a:lnTo>
                                <a:pt x="5928" y="2905"/>
                              </a:lnTo>
                              <a:lnTo>
                                <a:pt x="5897" y="2924"/>
                              </a:lnTo>
                              <a:lnTo>
                                <a:pt x="5865" y="2943"/>
                              </a:lnTo>
                              <a:lnTo>
                                <a:pt x="5834" y="2964"/>
                              </a:lnTo>
                              <a:lnTo>
                                <a:pt x="5803" y="2986"/>
                              </a:lnTo>
                              <a:lnTo>
                                <a:pt x="5774" y="3008"/>
                              </a:lnTo>
                              <a:lnTo>
                                <a:pt x="5745" y="3031"/>
                              </a:lnTo>
                              <a:lnTo>
                                <a:pt x="5717" y="3056"/>
                              </a:lnTo>
                              <a:lnTo>
                                <a:pt x="5690" y="3083"/>
                              </a:lnTo>
                              <a:lnTo>
                                <a:pt x="5678" y="3096"/>
                              </a:lnTo>
                              <a:lnTo>
                                <a:pt x="5666" y="3109"/>
                              </a:lnTo>
                              <a:lnTo>
                                <a:pt x="5657" y="3123"/>
                              </a:lnTo>
                              <a:lnTo>
                                <a:pt x="5647" y="3138"/>
                              </a:lnTo>
                              <a:lnTo>
                                <a:pt x="5638" y="3153"/>
                              </a:lnTo>
                              <a:lnTo>
                                <a:pt x="5629" y="3169"/>
                              </a:lnTo>
                              <a:lnTo>
                                <a:pt x="5615" y="3201"/>
                              </a:lnTo>
                              <a:lnTo>
                                <a:pt x="5623" y="3210"/>
                              </a:lnTo>
                              <a:lnTo>
                                <a:pt x="5632" y="3217"/>
                              </a:lnTo>
                              <a:lnTo>
                                <a:pt x="5640" y="3224"/>
                              </a:lnTo>
                              <a:lnTo>
                                <a:pt x="5650" y="3229"/>
                              </a:lnTo>
                              <a:lnTo>
                                <a:pt x="5670" y="3240"/>
                              </a:lnTo>
                              <a:lnTo>
                                <a:pt x="5690" y="3250"/>
                              </a:lnTo>
                              <a:lnTo>
                                <a:pt x="5733" y="3266"/>
                              </a:lnTo>
                              <a:lnTo>
                                <a:pt x="5753" y="3275"/>
                              </a:lnTo>
                              <a:lnTo>
                                <a:pt x="5773" y="3286"/>
                              </a:lnTo>
                              <a:lnTo>
                                <a:pt x="5792" y="3297"/>
                              </a:lnTo>
                              <a:lnTo>
                                <a:pt x="5810" y="3309"/>
                              </a:lnTo>
                              <a:lnTo>
                                <a:pt x="5828" y="3321"/>
                              </a:lnTo>
                              <a:lnTo>
                                <a:pt x="5845" y="3335"/>
                              </a:lnTo>
                              <a:lnTo>
                                <a:pt x="5861" y="3350"/>
                              </a:lnTo>
                              <a:lnTo>
                                <a:pt x="5876" y="3365"/>
                              </a:lnTo>
                              <a:lnTo>
                                <a:pt x="5890" y="3381"/>
                              </a:lnTo>
                              <a:lnTo>
                                <a:pt x="5903" y="3399"/>
                              </a:lnTo>
                              <a:lnTo>
                                <a:pt x="5915" y="3417"/>
                              </a:lnTo>
                              <a:lnTo>
                                <a:pt x="5926" y="3437"/>
                              </a:lnTo>
                              <a:lnTo>
                                <a:pt x="5935" y="3456"/>
                              </a:lnTo>
                              <a:lnTo>
                                <a:pt x="5942" y="3476"/>
                              </a:lnTo>
                              <a:lnTo>
                                <a:pt x="5948" y="3497"/>
                              </a:lnTo>
                              <a:lnTo>
                                <a:pt x="5952" y="3518"/>
                              </a:lnTo>
                              <a:lnTo>
                                <a:pt x="5954" y="3540"/>
                              </a:lnTo>
                              <a:lnTo>
                                <a:pt x="5954" y="3563"/>
                              </a:lnTo>
                              <a:lnTo>
                                <a:pt x="5954" y="3581"/>
                              </a:lnTo>
                              <a:lnTo>
                                <a:pt x="5952" y="3601"/>
                              </a:lnTo>
                              <a:lnTo>
                                <a:pt x="5948" y="3619"/>
                              </a:lnTo>
                              <a:lnTo>
                                <a:pt x="5943" y="3637"/>
                              </a:lnTo>
                              <a:lnTo>
                                <a:pt x="5936" y="3654"/>
                              </a:lnTo>
                              <a:lnTo>
                                <a:pt x="5928" y="3672"/>
                              </a:lnTo>
                              <a:lnTo>
                                <a:pt x="5918" y="3687"/>
                              </a:lnTo>
                              <a:lnTo>
                                <a:pt x="5909" y="3703"/>
                              </a:lnTo>
                              <a:lnTo>
                                <a:pt x="5897" y="3717"/>
                              </a:lnTo>
                              <a:lnTo>
                                <a:pt x="5884" y="3733"/>
                              </a:lnTo>
                              <a:lnTo>
                                <a:pt x="5871" y="3746"/>
                              </a:lnTo>
                              <a:lnTo>
                                <a:pt x="5857" y="3758"/>
                              </a:lnTo>
                              <a:lnTo>
                                <a:pt x="5841" y="3769"/>
                              </a:lnTo>
                              <a:lnTo>
                                <a:pt x="5826" y="3780"/>
                              </a:lnTo>
                              <a:lnTo>
                                <a:pt x="5810" y="3791"/>
                              </a:lnTo>
                              <a:lnTo>
                                <a:pt x="5793" y="3800"/>
                              </a:lnTo>
                              <a:lnTo>
                                <a:pt x="5765" y="3814"/>
                              </a:lnTo>
                              <a:lnTo>
                                <a:pt x="5735" y="3827"/>
                              </a:lnTo>
                              <a:lnTo>
                                <a:pt x="5705" y="3838"/>
                              </a:lnTo>
                              <a:lnTo>
                                <a:pt x="5675" y="3848"/>
                              </a:lnTo>
                              <a:lnTo>
                                <a:pt x="5643" y="3856"/>
                              </a:lnTo>
                              <a:lnTo>
                                <a:pt x="5612" y="3863"/>
                              </a:lnTo>
                              <a:lnTo>
                                <a:pt x="5580" y="3868"/>
                              </a:lnTo>
                              <a:lnTo>
                                <a:pt x="5549" y="3873"/>
                              </a:lnTo>
                              <a:lnTo>
                                <a:pt x="5517" y="3875"/>
                              </a:lnTo>
                              <a:lnTo>
                                <a:pt x="5485" y="3877"/>
                              </a:lnTo>
                              <a:lnTo>
                                <a:pt x="5452" y="3876"/>
                              </a:lnTo>
                              <a:lnTo>
                                <a:pt x="5421" y="3875"/>
                              </a:lnTo>
                              <a:lnTo>
                                <a:pt x="5388" y="3872"/>
                              </a:lnTo>
                              <a:lnTo>
                                <a:pt x="5357" y="3867"/>
                              </a:lnTo>
                              <a:lnTo>
                                <a:pt x="5325" y="3862"/>
                              </a:lnTo>
                              <a:lnTo>
                                <a:pt x="5293" y="3855"/>
                              </a:lnTo>
                              <a:lnTo>
                                <a:pt x="5270" y="3888"/>
                              </a:lnTo>
                              <a:lnTo>
                                <a:pt x="5246" y="3919"/>
                              </a:lnTo>
                              <a:lnTo>
                                <a:pt x="5221" y="3951"/>
                              </a:lnTo>
                              <a:lnTo>
                                <a:pt x="5195" y="3981"/>
                              </a:lnTo>
                              <a:lnTo>
                                <a:pt x="5168" y="4012"/>
                              </a:lnTo>
                              <a:lnTo>
                                <a:pt x="5141" y="4042"/>
                              </a:lnTo>
                              <a:lnTo>
                                <a:pt x="5114" y="4071"/>
                              </a:lnTo>
                              <a:lnTo>
                                <a:pt x="5086" y="4100"/>
                              </a:lnTo>
                              <a:lnTo>
                                <a:pt x="5057" y="4127"/>
                              </a:lnTo>
                              <a:lnTo>
                                <a:pt x="5027" y="4155"/>
                              </a:lnTo>
                              <a:lnTo>
                                <a:pt x="4997" y="4181"/>
                              </a:lnTo>
                              <a:lnTo>
                                <a:pt x="4966" y="4208"/>
                              </a:lnTo>
                              <a:lnTo>
                                <a:pt x="4935" y="4233"/>
                              </a:lnTo>
                              <a:lnTo>
                                <a:pt x="4903" y="4258"/>
                              </a:lnTo>
                              <a:lnTo>
                                <a:pt x="4871" y="4281"/>
                              </a:lnTo>
                              <a:lnTo>
                                <a:pt x="4838" y="4305"/>
                              </a:lnTo>
                              <a:lnTo>
                                <a:pt x="4805" y="4327"/>
                              </a:lnTo>
                              <a:lnTo>
                                <a:pt x="4772" y="4350"/>
                              </a:lnTo>
                              <a:lnTo>
                                <a:pt x="4737" y="4371"/>
                              </a:lnTo>
                              <a:lnTo>
                                <a:pt x="4702" y="4391"/>
                              </a:lnTo>
                              <a:lnTo>
                                <a:pt x="4667" y="4411"/>
                              </a:lnTo>
                              <a:lnTo>
                                <a:pt x="4633" y="4429"/>
                              </a:lnTo>
                              <a:lnTo>
                                <a:pt x="4597" y="4448"/>
                              </a:lnTo>
                              <a:lnTo>
                                <a:pt x="4560" y="4465"/>
                              </a:lnTo>
                              <a:lnTo>
                                <a:pt x="4524" y="4483"/>
                              </a:lnTo>
                              <a:lnTo>
                                <a:pt x="4487" y="4498"/>
                              </a:lnTo>
                              <a:lnTo>
                                <a:pt x="4449" y="4513"/>
                              </a:lnTo>
                              <a:lnTo>
                                <a:pt x="4412" y="4527"/>
                              </a:lnTo>
                              <a:lnTo>
                                <a:pt x="4374" y="4540"/>
                              </a:lnTo>
                              <a:lnTo>
                                <a:pt x="4336" y="4553"/>
                              </a:lnTo>
                              <a:lnTo>
                                <a:pt x="4297" y="4565"/>
                              </a:lnTo>
                              <a:lnTo>
                                <a:pt x="4259" y="4576"/>
                              </a:lnTo>
                              <a:lnTo>
                                <a:pt x="4270" y="4665"/>
                              </a:lnTo>
                              <a:lnTo>
                                <a:pt x="4285" y="4683"/>
                              </a:lnTo>
                              <a:lnTo>
                                <a:pt x="4299" y="4700"/>
                              </a:lnTo>
                              <a:lnTo>
                                <a:pt x="4312" y="4718"/>
                              </a:lnTo>
                              <a:lnTo>
                                <a:pt x="4324" y="4737"/>
                              </a:lnTo>
                              <a:lnTo>
                                <a:pt x="4335" y="4758"/>
                              </a:lnTo>
                              <a:lnTo>
                                <a:pt x="4343" y="4778"/>
                              </a:lnTo>
                              <a:lnTo>
                                <a:pt x="4350" y="4800"/>
                              </a:lnTo>
                              <a:lnTo>
                                <a:pt x="4354" y="4823"/>
                              </a:lnTo>
                              <a:lnTo>
                                <a:pt x="4375" y="4836"/>
                              </a:lnTo>
                              <a:lnTo>
                                <a:pt x="4396" y="4851"/>
                              </a:lnTo>
                              <a:lnTo>
                                <a:pt x="4413" y="4867"/>
                              </a:lnTo>
                              <a:lnTo>
                                <a:pt x="4430" y="4887"/>
                              </a:lnTo>
                              <a:lnTo>
                                <a:pt x="4445" y="4906"/>
                              </a:lnTo>
                              <a:lnTo>
                                <a:pt x="4458" y="4928"/>
                              </a:lnTo>
                              <a:lnTo>
                                <a:pt x="4470" y="4951"/>
                              </a:lnTo>
                              <a:lnTo>
                                <a:pt x="4478" y="4974"/>
                              </a:lnTo>
                              <a:lnTo>
                                <a:pt x="4485" y="4998"/>
                              </a:lnTo>
                              <a:lnTo>
                                <a:pt x="4489" y="5023"/>
                              </a:lnTo>
                              <a:lnTo>
                                <a:pt x="4491" y="5047"/>
                              </a:lnTo>
                              <a:lnTo>
                                <a:pt x="4491" y="5072"/>
                              </a:lnTo>
                              <a:lnTo>
                                <a:pt x="4489" y="5084"/>
                              </a:lnTo>
                              <a:lnTo>
                                <a:pt x="4488" y="5097"/>
                              </a:lnTo>
                              <a:lnTo>
                                <a:pt x="4485" y="5109"/>
                              </a:lnTo>
                              <a:lnTo>
                                <a:pt x="4482" y="5121"/>
                              </a:lnTo>
                              <a:lnTo>
                                <a:pt x="4478" y="5133"/>
                              </a:lnTo>
                              <a:lnTo>
                                <a:pt x="4473" y="5144"/>
                              </a:lnTo>
                              <a:lnTo>
                                <a:pt x="4467" y="5155"/>
                              </a:lnTo>
                              <a:lnTo>
                                <a:pt x="4462" y="5167"/>
                              </a:lnTo>
                              <a:lnTo>
                                <a:pt x="4448" y="5187"/>
                              </a:lnTo>
                              <a:lnTo>
                                <a:pt x="4433" y="5204"/>
                              </a:lnTo>
                              <a:lnTo>
                                <a:pt x="4416" y="5221"/>
                              </a:lnTo>
                              <a:lnTo>
                                <a:pt x="4399" y="5237"/>
                              </a:lnTo>
                              <a:lnTo>
                                <a:pt x="4380" y="5250"/>
                              </a:lnTo>
                              <a:lnTo>
                                <a:pt x="4361" y="5263"/>
                              </a:lnTo>
                              <a:lnTo>
                                <a:pt x="4341" y="5275"/>
                              </a:lnTo>
                              <a:lnTo>
                                <a:pt x="4321" y="5286"/>
                              </a:lnTo>
                              <a:lnTo>
                                <a:pt x="4299" y="5297"/>
                              </a:lnTo>
                              <a:lnTo>
                                <a:pt x="4277" y="5305"/>
                              </a:lnTo>
                              <a:lnTo>
                                <a:pt x="4255" y="5314"/>
                              </a:lnTo>
                              <a:lnTo>
                                <a:pt x="4233" y="5323"/>
                              </a:lnTo>
                              <a:lnTo>
                                <a:pt x="4188" y="5337"/>
                              </a:lnTo>
                              <a:lnTo>
                                <a:pt x="4143" y="5351"/>
                              </a:lnTo>
                              <a:lnTo>
                                <a:pt x="4146" y="5384"/>
                              </a:lnTo>
                              <a:lnTo>
                                <a:pt x="4148" y="5416"/>
                              </a:lnTo>
                              <a:lnTo>
                                <a:pt x="4149" y="5483"/>
                              </a:lnTo>
                              <a:lnTo>
                                <a:pt x="4150" y="5549"/>
                              </a:lnTo>
                              <a:lnTo>
                                <a:pt x="4151" y="5614"/>
                              </a:lnTo>
                              <a:lnTo>
                                <a:pt x="4153" y="5648"/>
                              </a:lnTo>
                              <a:lnTo>
                                <a:pt x="4155" y="5680"/>
                              </a:lnTo>
                              <a:lnTo>
                                <a:pt x="4159" y="5713"/>
                              </a:lnTo>
                              <a:lnTo>
                                <a:pt x="4163" y="5744"/>
                              </a:lnTo>
                              <a:lnTo>
                                <a:pt x="4170" y="5777"/>
                              </a:lnTo>
                              <a:lnTo>
                                <a:pt x="4177" y="5809"/>
                              </a:lnTo>
                              <a:lnTo>
                                <a:pt x="4186" y="5840"/>
                              </a:lnTo>
                              <a:lnTo>
                                <a:pt x="4197" y="5872"/>
                              </a:lnTo>
                              <a:lnTo>
                                <a:pt x="4214" y="5915"/>
                              </a:lnTo>
                              <a:lnTo>
                                <a:pt x="4234" y="5959"/>
                              </a:lnTo>
                              <a:lnTo>
                                <a:pt x="4254" y="6000"/>
                              </a:lnTo>
                              <a:lnTo>
                                <a:pt x="4277" y="6040"/>
                              </a:lnTo>
                              <a:lnTo>
                                <a:pt x="4301" y="6080"/>
                              </a:lnTo>
                              <a:lnTo>
                                <a:pt x="4327" y="6119"/>
                              </a:lnTo>
                              <a:lnTo>
                                <a:pt x="4353" y="6158"/>
                              </a:lnTo>
                              <a:lnTo>
                                <a:pt x="4382" y="6194"/>
                              </a:lnTo>
                              <a:lnTo>
                                <a:pt x="4411" y="6231"/>
                              </a:lnTo>
                              <a:lnTo>
                                <a:pt x="4441" y="6266"/>
                              </a:lnTo>
                              <a:lnTo>
                                <a:pt x="4472" y="6302"/>
                              </a:lnTo>
                              <a:lnTo>
                                <a:pt x="4504" y="6336"/>
                              </a:lnTo>
                              <a:lnTo>
                                <a:pt x="4536" y="6369"/>
                              </a:lnTo>
                              <a:lnTo>
                                <a:pt x="4570" y="6402"/>
                              </a:lnTo>
                              <a:lnTo>
                                <a:pt x="4603" y="6435"/>
                              </a:lnTo>
                              <a:lnTo>
                                <a:pt x="4637" y="6466"/>
                              </a:lnTo>
                              <a:lnTo>
                                <a:pt x="4648" y="6477"/>
                              </a:lnTo>
                              <a:lnTo>
                                <a:pt x="4660" y="6486"/>
                              </a:lnTo>
                              <a:lnTo>
                                <a:pt x="4673" y="6494"/>
                              </a:lnTo>
                              <a:lnTo>
                                <a:pt x="4686" y="6503"/>
                              </a:lnTo>
                              <a:lnTo>
                                <a:pt x="4712" y="6517"/>
                              </a:lnTo>
                              <a:lnTo>
                                <a:pt x="4739" y="6531"/>
                              </a:lnTo>
                              <a:lnTo>
                                <a:pt x="4765" y="6547"/>
                              </a:lnTo>
                              <a:lnTo>
                                <a:pt x="4778" y="6555"/>
                              </a:lnTo>
                              <a:lnTo>
                                <a:pt x="4790" y="6564"/>
                              </a:lnTo>
                              <a:lnTo>
                                <a:pt x="4802" y="6573"/>
                              </a:lnTo>
                              <a:lnTo>
                                <a:pt x="4813" y="6584"/>
                              </a:lnTo>
                              <a:lnTo>
                                <a:pt x="4823" y="6596"/>
                              </a:lnTo>
                              <a:lnTo>
                                <a:pt x="4832" y="6608"/>
                              </a:lnTo>
                              <a:lnTo>
                                <a:pt x="4840" y="6622"/>
                              </a:lnTo>
                              <a:lnTo>
                                <a:pt x="4847" y="6637"/>
                              </a:lnTo>
                              <a:lnTo>
                                <a:pt x="4852" y="6651"/>
                              </a:lnTo>
                              <a:lnTo>
                                <a:pt x="4855" y="6666"/>
                              </a:lnTo>
                              <a:lnTo>
                                <a:pt x="4857" y="6681"/>
                              </a:lnTo>
                              <a:lnTo>
                                <a:pt x="4858" y="6698"/>
                              </a:lnTo>
                              <a:lnTo>
                                <a:pt x="4857" y="6713"/>
                              </a:lnTo>
                              <a:lnTo>
                                <a:pt x="4855" y="6728"/>
                              </a:lnTo>
                              <a:lnTo>
                                <a:pt x="4852" y="6744"/>
                              </a:lnTo>
                              <a:lnTo>
                                <a:pt x="4849" y="6760"/>
                              </a:lnTo>
                              <a:lnTo>
                                <a:pt x="4841" y="6791"/>
                              </a:lnTo>
                              <a:lnTo>
                                <a:pt x="4833" y="6823"/>
                              </a:lnTo>
                              <a:lnTo>
                                <a:pt x="4825" y="6852"/>
                              </a:lnTo>
                              <a:lnTo>
                                <a:pt x="4865" y="6886"/>
                              </a:lnTo>
                              <a:lnTo>
                                <a:pt x="4908" y="6918"/>
                              </a:lnTo>
                              <a:lnTo>
                                <a:pt x="4992" y="6983"/>
                              </a:lnTo>
                              <a:lnTo>
                                <a:pt x="5035" y="7015"/>
                              </a:lnTo>
                              <a:lnTo>
                                <a:pt x="5076" y="7049"/>
                              </a:lnTo>
                              <a:lnTo>
                                <a:pt x="5096" y="7066"/>
                              </a:lnTo>
                              <a:lnTo>
                                <a:pt x="5115" y="7084"/>
                              </a:lnTo>
                              <a:lnTo>
                                <a:pt x="5135" y="7103"/>
                              </a:lnTo>
                              <a:lnTo>
                                <a:pt x="5153" y="7122"/>
                              </a:lnTo>
                              <a:lnTo>
                                <a:pt x="5166" y="7138"/>
                              </a:lnTo>
                              <a:lnTo>
                                <a:pt x="5179" y="7155"/>
                              </a:lnTo>
                              <a:lnTo>
                                <a:pt x="5189" y="7174"/>
                              </a:lnTo>
                              <a:lnTo>
                                <a:pt x="5198" y="7193"/>
                              </a:lnTo>
                              <a:lnTo>
                                <a:pt x="5205" y="7213"/>
                              </a:lnTo>
                              <a:lnTo>
                                <a:pt x="5211" y="7233"/>
                              </a:lnTo>
                              <a:lnTo>
                                <a:pt x="5215" y="7253"/>
                              </a:lnTo>
                              <a:lnTo>
                                <a:pt x="5218" y="7274"/>
                              </a:lnTo>
                              <a:lnTo>
                                <a:pt x="5220" y="7294"/>
                              </a:lnTo>
                              <a:lnTo>
                                <a:pt x="5221" y="7316"/>
                              </a:lnTo>
                              <a:lnTo>
                                <a:pt x="5220" y="7337"/>
                              </a:lnTo>
                              <a:lnTo>
                                <a:pt x="5217" y="7359"/>
                              </a:lnTo>
                              <a:lnTo>
                                <a:pt x="5215" y="7379"/>
                              </a:lnTo>
                              <a:lnTo>
                                <a:pt x="5211" y="7401"/>
                              </a:lnTo>
                              <a:lnTo>
                                <a:pt x="5207" y="7422"/>
                              </a:lnTo>
                              <a:lnTo>
                                <a:pt x="5201" y="7441"/>
                              </a:lnTo>
                              <a:lnTo>
                                <a:pt x="5214" y="7453"/>
                              </a:lnTo>
                              <a:lnTo>
                                <a:pt x="5227" y="7465"/>
                              </a:lnTo>
                              <a:lnTo>
                                <a:pt x="5239" y="7478"/>
                              </a:lnTo>
                              <a:lnTo>
                                <a:pt x="5250" y="7492"/>
                              </a:lnTo>
                              <a:lnTo>
                                <a:pt x="5261" y="7506"/>
                              </a:lnTo>
                              <a:lnTo>
                                <a:pt x="5270" y="7522"/>
                              </a:lnTo>
                              <a:lnTo>
                                <a:pt x="5279" y="7537"/>
                              </a:lnTo>
                              <a:lnTo>
                                <a:pt x="5287" y="7552"/>
                              </a:lnTo>
                              <a:lnTo>
                                <a:pt x="5293" y="7568"/>
                              </a:lnTo>
                              <a:lnTo>
                                <a:pt x="5299" y="7585"/>
                              </a:lnTo>
                              <a:lnTo>
                                <a:pt x="5304" y="7602"/>
                              </a:lnTo>
                              <a:lnTo>
                                <a:pt x="5308" y="7619"/>
                              </a:lnTo>
                              <a:lnTo>
                                <a:pt x="5310" y="7637"/>
                              </a:lnTo>
                              <a:lnTo>
                                <a:pt x="5311" y="7654"/>
                              </a:lnTo>
                              <a:lnTo>
                                <a:pt x="5310" y="7672"/>
                              </a:lnTo>
                              <a:lnTo>
                                <a:pt x="5308" y="7689"/>
                              </a:lnTo>
                              <a:lnTo>
                                <a:pt x="5307" y="7708"/>
                              </a:lnTo>
                              <a:lnTo>
                                <a:pt x="5303" y="7725"/>
                              </a:lnTo>
                              <a:lnTo>
                                <a:pt x="5298" y="7741"/>
                              </a:lnTo>
                              <a:lnTo>
                                <a:pt x="5291" y="7756"/>
                              </a:lnTo>
                              <a:lnTo>
                                <a:pt x="5284" y="7771"/>
                              </a:lnTo>
                              <a:lnTo>
                                <a:pt x="5274" y="7785"/>
                              </a:lnTo>
                              <a:lnTo>
                                <a:pt x="5264" y="7798"/>
                              </a:lnTo>
                              <a:lnTo>
                                <a:pt x="5252" y="7811"/>
                              </a:lnTo>
                              <a:lnTo>
                                <a:pt x="5240" y="7823"/>
                              </a:lnTo>
                              <a:lnTo>
                                <a:pt x="5227" y="7834"/>
                              </a:lnTo>
                              <a:lnTo>
                                <a:pt x="5213" y="7844"/>
                              </a:lnTo>
                              <a:lnTo>
                                <a:pt x="5199" y="7854"/>
                              </a:lnTo>
                              <a:lnTo>
                                <a:pt x="5170" y="7873"/>
                              </a:lnTo>
                              <a:lnTo>
                                <a:pt x="5140" y="7888"/>
                              </a:lnTo>
                              <a:lnTo>
                                <a:pt x="5108" y="7904"/>
                              </a:lnTo>
                              <a:lnTo>
                                <a:pt x="5074" y="7918"/>
                              </a:lnTo>
                              <a:lnTo>
                                <a:pt x="5041" y="7931"/>
                              </a:lnTo>
                              <a:lnTo>
                                <a:pt x="5008" y="7944"/>
                              </a:lnTo>
                              <a:lnTo>
                                <a:pt x="4974" y="7956"/>
                              </a:lnTo>
                              <a:lnTo>
                                <a:pt x="4939" y="7968"/>
                              </a:lnTo>
                              <a:lnTo>
                                <a:pt x="4904" y="7978"/>
                              </a:lnTo>
                              <a:lnTo>
                                <a:pt x="4870" y="7988"/>
                              </a:lnTo>
                              <a:lnTo>
                                <a:pt x="4800" y="8006"/>
                              </a:lnTo>
                              <a:lnTo>
                                <a:pt x="4730" y="8023"/>
                              </a:lnTo>
                              <a:lnTo>
                                <a:pt x="4660" y="8038"/>
                              </a:lnTo>
                              <a:lnTo>
                                <a:pt x="4589" y="8052"/>
                              </a:lnTo>
                              <a:lnTo>
                                <a:pt x="4508" y="8066"/>
                              </a:lnTo>
                              <a:lnTo>
                                <a:pt x="4426" y="8079"/>
                              </a:lnTo>
                              <a:lnTo>
                                <a:pt x="4345" y="8091"/>
                              </a:lnTo>
                              <a:lnTo>
                                <a:pt x="4263" y="8102"/>
                              </a:lnTo>
                              <a:lnTo>
                                <a:pt x="4180" y="8112"/>
                              </a:lnTo>
                              <a:lnTo>
                                <a:pt x="4099" y="8119"/>
                              </a:lnTo>
                              <a:lnTo>
                                <a:pt x="4016" y="8127"/>
                              </a:lnTo>
                              <a:lnTo>
                                <a:pt x="3935" y="8133"/>
                              </a:lnTo>
                              <a:lnTo>
                                <a:pt x="3852" y="8137"/>
                              </a:lnTo>
                              <a:lnTo>
                                <a:pt x="3770" y="8140"/>
                              </a:lnTo>
                              <a:lnTo>
                                <a:pt x="3687" y="8141"/>
                              </a:lnTo>
                              <a:lnTo>
                                <a:pt x="3604" y="8141"/>
                              </a:lnTo>
                              <a:lnTo>
                                <a:pt x="3522" y="8139"/>
                              </a:lnTo>
                              <a:lnTo>
                                <a:pt x="3439" y="8136"/>
                              </a:lnTo>
                              <a:lnTo>
                                <a:pt x="3358" y="8131"/>
                              </a:lnTo>
                              <a:lnTo>
                                <a:pt x="3275" y="8125"/>
                              </a:lnTo>
                              <a:lnTo>
                                <a:pt x="3157" y="8113"/>
                              </a:lnTo>
                              <a:lnTo>
                                <a:pt x="3038" y="8100"/>
                              </a:lnTo>
                              <a:lnTo>
                                <a:pt x="2920" y="8085"/>
                              </a:lnTo>
                              <a:lnTo>
                                <a:pt x="2860" y="8076"/>
                              </a:lnTo>
                              <a:lnTo>
                                <a:pt x="2801" y="8066"/>
                              </a:lnTo>
                              <a:lnTo>
                                <a:pt x="2742" y="8055"/>
                              </a:lnTo>
                              <a:lnTo>
                                <a:pt x="2684" y="8044"/>
                              </a:lnTo>
                              <a:lnTo>
                                <a:pt x="2626" y="8033"/>
                              </a:lnTo>
                              <a:lnTo>
                                <a:pt x="2567" y="8019"/>
                              </a:lnTo>
                              <a:lnTo>
                                <a:pt x="2510" y="8005"/>
                              </a:lnTo>
                              <a:lnTo>
                                <a:pt x="2452" y="7990"/>
                              </a:lnTo>
                              <a:lnTo>
                                <a:pt x="2395" y="7974"/>
                              </a:lnTo>
                              <a:lnTo>
                                <a:pt x="2338" y="7955"/>
                              </a:lnTo>
                              <a:lnTo>
                                <a:pt x="2296" y="7940"/>
                              </a:lnTo>
                              <a:lnTo>
                                <a:pt x="2254" y="7925"/>
                              </a:lnTo>
                              <a:lnTo>
                                <a:pt x="2213" y="7908"/>
                              </a:lnTo>
                              <a:lnTo>
                                <a:pt x="2192" y="7898"/>
                              </a:lnTo>
                              <a:lnTo>
                                <a:pt x="2172" y="7888"/>
                              </a:lnTo>
                              <a:lnTo>
                                <a:pt x="2152" y="7877"/>
                              </a:lnTo>
                              <a:lnTo>
                                <a:pt x="2134" y="7866"/>
                              </a:lnTo>
                              <a:lnTo>
                                <a:pt x="2115" y="7853"/>
                              </a:lnTo>
                              <a:lnTo>
                                <a:pt x="2097" y="7840"/>
                              </a:lnTo>
                              <a:lnTo>
                                <a:pt x="2080" y="7826"/>
                              </a:lnTo>
                              <a:lnTo>
                                <a:pt x="2064" y="7811"/>
                              </a:lnTo>
                              <a:lnTo>
                                <a:pt x="2049" y="7796"/>
                              </a:lnTo>
                              <a:lnTo>
                                <a:pt x="2034" y="7778"/>
                              </a:lnTo>
                              <a:lnTo>
                                <a:pt x="2028" y="7767"/>
                              </a:lnTo>
                              <a:lnTo>
                                <a:pt x="2023" y="7756"/>
                              </a:lnTo>
                              <a:lnTo>
                                <a:pt x="2014" y="7735"/>
                              </a:lnTo>
                              <a:lnTo>
                                <a:pt x="2009" y="7712"/>
                              </a:lnTo>
                              <a:lnTo>
                                <a:pt x="2005" y="7689"/>
                              </a:lnTo>
                              <a:lnTo>
                                <a:pt x="2003" y="7666"/>
                              </a:lnTo>
                              <a:lnTo>
                                <a:pt x="2004" y="7642"/>
                              </a:lnTo>
                              <a:lnTo>
                                <a:pt x="2008" y="7619"/>
                              </a:lnTo>
                              <a:lnTo>
                                <a:pt x="2012" y="7597"/>
                              </a:lnTo>
                              <a:lnTo>
                                <a:pt x="2019" y="7575"/>
                              </a:lnTo>
                              <a:lnTo>
                                <a:pt x="2027" y="7553"/>
                              </a:lnTo>
                              <a:lnTo>
                                <a:pt x="2038" y="7533"/>
                              </a:lnTo>
                              <a:lnTo>
                                <a:pt x="2050" y="7512"/>
                              </a:lnTo>
                              <a:lnTo>
                                <a:pt x="2063" y="7492"/>
                              </a:lnTo>
                              <a:lnTo>
                                <a:pt x="2078" y="7475"/>
                              </a:lnTo>
                              <a:lnTo>
                                <a:pt x="2095" y="7459"/>
                              </a:lnTo>
                              <a:lnTo>
                                <a:pt x="2113" y="7443"/>
                              </a:lnTo>
                              <a:lnTo>
                                <a:pt x="2108" y="7424"/>
                              </a:lnTo>
                              <a:lnTo>
                                <a:pt x="2103" y="7404"/>
                              </a:lnTo>
                              <a:lnTo>
                                <a:pt x="2100" y="7385"/>
                              </a:lnTo>
                              <a:lnTo>
                                <a:pt x="2097" y="7365"/>
                              </a:lnTo>
                              <a:lnTo>
                                <a:pt x="2095" y="7346"/>
                              </a:lnTo>
                              <a:lnTo>
                                <a:pt x="2094" y="7326"/>
                              </a:lnTo>
                              <a:lnTo>
                                <a:pt x="2094" y="7306"/>
                              </a:lnTo>
                              <a:lnTo>
                                <a:pt x="2095" y="7286"/>
                              </a:lnTo>
                              <a:lnTo>
                                <a:pt x="2097" y="7266"/>
                              </a:lnTo>
                              <a:lnTo>
                                <a:pt x="2099" y="7247"/>
                              </a:lnTo>
                              <a:lnTo>
                                <a:pt x="2104" y="7228"/>
                              </a:lnTo>
                              <a:lnTo>
                                <a:pt x="2110" y="7210"/>
                              </a:lnTo>
                              <a:lnTo>
                                <a:pt x="2116" y="7191"/>
                              </a:lnTo>
                              <a:lnTo>
                                <a:pt x="2125" y="7174"/>
                              </a:lnTo>
                              <a:lnTo>
                                <a:pt x="2136" y="7156"/>
                              </a:lnTo>
                              <a:lnTo>
                                <a:pt x="2148" y="7140"/>
                              </a:lnTo>
                              <a:lnTo>
                                <a:pt x="2166" y="7119"/>
                              </a:lnTo>
                              <a:lnTo>
                                <a:pt x="2185" y="7099"/>
                              </a:lnTo>
                              <a:lnTo>
                                <a:pt x="2205" y="7079"/>
                              </a:lnTo>
                              <a:lnTo>
                                <a:pt x="2226" y="7061"/>
                              </a:lnTo>
                              <a:lnTo>
                                <a:pt x="2247" y="7042"/>
                              </a:lnTo>
                              <a:lnTo>
                                <a:pt x="2269" y="7025"/>
                              </a:lnTo>
                              <a:lnTo>
                                <a:pt x="2312" y="6990"/>
                              </a:lnTo>
                              <a:lnTo>
                                <a:pt x="2402" y="6923"/>
                              </a:lnTo>
                              <a:lnTo>
                                <a:pt x="2446" y="6889"/>
                              </a:lnTo>
                              <a:lnTo>
                                <a:pt x="2489" y="6853"/>
                              </a:lnTo>
                              <a:lnTo>
                                <a:pt x="2483" y="6824"/>
                              </a:lnTo>
                              <a:lnTo>
                                <a:pt x="2474" y="6794"/>
                              </a:lnTo>
                              <a:lnTo>
                                <a:pt x="2466" y="6764"/>
                              </a:lnTo>
                              <a:lnTo>
                                <a:pt x="2460" y="6734"/>
                              </a:lnTo>
                              <a:lnTo>
                                <a:pt x="2458" y="6718"/>
                              </a:lnTo>
                              <a:lnTo>
                                <a:pt x="2457" y="6703"/>
                              </a:lnTo>
                              <a:lnTo>
                                <a:pt x="2457" y="6688"/>
                              </a:lnTo>
                              <a:lnTo>
                                <a:pt x="2458" y="6674"/>
                              </a:lnTo>
                              <a:lnTo>
                                <a:pt x="2460" y="6659"/>
                              </a:lnTo>
                              <a:lnTo>
                                <a:pt x="2464" y="6644"/>
                              </a:lnTo>
                              <a:lnTo>
                                <a:pt x="2470" y="6630"/>
                              </a:lnTo>
                              <a:lnTo>
                                <a:pt x="2477" y="6616"/>
                              </a:lnTo>
                              <a:lnTo>
                                <a:pt x="2486" y="6602"/>
                              </a:lnTo>
                              <a:lnTo>
                                <a:pt x="2495" y="6590"/>
                              </a:lnTo>
                              <a:lnTo>
                                <a:pt x="2505" y="6579"/>
                              </a:lnTo>
                              <a:lnTo>
                                <a:pt x="2516" y="6569"/>
                              </a:lnTo>
                              <a:lnTo>
                                <a:pt x="2528" y="6561"/>
                              </a:lnTo>
                              <a:lnTo>
                                <a:pt x="2541" y="6552"/>
                              </a:lnTo>
                              <a:lnTo>
                                <a:pt x="2567" y="6537"/>
                              </a:lnTo>
                              <a:lnTo>
                                <a:pt x="2595" y="6522"/>
                              </a:lnTo>
                              <a:lnTo>
                                <a:pt x="2622" y="6508"/>
                              </a:lnTo>
                              <a:lnTo>
                                <a:pt x="2635" y="6499"/>
                              </a:lnTo>
                              <a:lnTo>
                                <a:pt x="2647" y="6491"/>
                              </a:lnTo>
                              <a:lnTo>
                                <a:pt x="2659" y="6481"/>
                              </a:lnTo>
                              <a:lnTo>
                                <a:pt x="2671" y="6472"/>
                              </a:lnTo>
                              <a:lnTo>
                                <a:pt x="2705" y="6440"/>
                              </a:lnTo>
                              <a:lnTo>
                                <a:pt x="2739" y="6406"/>
                              </a:lnTo>
                              <a:lnTo>
                                <a:pt x="2773" y="6374"/>
                              </a:lnTo>
                              <a:lnTo>
                                <a:pt x="2807" y="6339"/>
                              </a:lnTo>
                              <a:lnTo>
                                <a:pt x="2839" y="6305"/>
                              </a:lnTo>
                              <a:lnTo>
                                <a:pt x="2871" y="6269"/>
                              </a:lnTo>
                              <a:lnTo>
                                <a:pt x="2901" y="6234"/>
                              </a:lnTo>
                              <a:lnTo>
                                <a:pt x="2932" y="6197"/>
                              </a:lnTo>
                              <a:lnTo>
                                <a:pt x="2960" y="6159"/>
                              </a:lnTo>
                              <a:lnTo>
                                <a:pt x="2987" y="6119"/>
                              </a:lnTo>
                              <a:lnTo>
                                <a:pt x="3013" y="6080"/>
                              </a:lnTo>
                              <a:lnTo>
                                <a:pt x="3038" y="6040"/>
                              </a:lnTo>
                              <a:lnTo>
                                <a:pt x="3061" y="5999"/>
                              </a:lnTo>
                              <a:lnTo>
                                <a:pt x="3082" y="5956"/>
                              </a:lnTo>
                              <a:lnTo>
                                <a:pt x="3101" y="5913"/>
                              </a:lnTo>
                              <a:lnTo>
                                <a:pt x="3119" y="5868"/>
                              </a:lnTo>
                              <a:lnTo>
                                <a:pt x="3129" y="5837"/>
                              </a:lnTo>
                              <a:lnTo>
                                <a:pt x="3138" y="5805"/>
                              </a:lnTo>
                              <a:lnTo>
                                <a:pt x="3146" y="5774"/>
                              </a:lnTo>
                              <a:lnTo>
                                <a:pt x="3151" y="5742"/>
                              </a:lnTo>
                              <a:lnTo>
                                <a:pt x="3155" y="5710"/>
                              </a:lnTo>
                              <a:lnTo>
                                <a:pt x="3159" y="5678"/>
                              </a:lnTo>
                              <a:lnTo>
                                <a:pt x="3161" y="5646"/>
                              </a:lnTo>
                              <a:lnTo>
                                <a:pt x="3163" y="5613"/>
                              </a:lnTo>
                              <a:lnTo>
                                <a:pt x="3164" y="5548"/>
                              </a:lnTo>
                              <a:lnTo>
                                <a:pt x="3165" y="5481"/>
                              </a:lnTo>
                              <a:lnTo>
                                <a:pt x="3167" y="5416"/>
                              </a:lnTo>
                              <a:lnTo>
                                <a:pt x="3169" y="5384"/>
                              </a:lnTo>
                              <a:lnTo>
                                <a:pt x="3172" y="5352"/>
                              </a:lnTo>
                              <a:lnTo>
                                <a:pt x="3125" y="5337"/>
                              </a:lnTo>
                              <a:lnTo>
                                <a:pt x="3077" y="5321"/>
                              </a:lnTo>
                              <a:lnTo>
                                <a:pt x="3053" y="5312"/>
                              </a:lnTo>
                              <a:lnTo>
                                <a:pt x="3030" y="5303"/>
                              </a:lnTo>
                              <a:lnTo>
                                <a:pt x="3008" y="5292"/>
                              </a:lnTo>
                              <a:lnTo>
                                <a:pt x="2985" y="5281"/>
                              </a:lnTo>
                              <a:lnTo>
                                <a:pt x="2963" y="5269"/>
                              </a:lnTo>
                              <a:lnTo>
                                <a:pt x="2942" y="5256"/>
                              </a:lnTo>
                              <a:lnTo>
                                <a:pt x="2923" y="5242"/>
                              </a:lnTo>
                              <a:lnTo>
                                <a:pt x="2903" y="5226"/>
                              </a:lnTo>
                              <a:lnTo>
                                <a:pt x="2886" y="5210"/>
                              </a:lnTo>
                              <a:lnTo>
                                <a:pt x="2870" y="5191"/>
                              </a:lnTo>
                              <a:lnTo>
                                <a:pt x="2855" y="5171"/>
                              </a:lnTo>
                              <a:lnTo>
                                <a:pt x="2842" y="5149"/>
                              </a:lnTo>
                              <a:lnTo>
                                <a:pt x="2838" y="5137"/>
                              </a:lnTo>
                              <a:lnTo>
                                <a:pt x="2834" y="5126"/>
                              </a:lnTo>
                              <a:lnTo>
                                <a:pt x="2830" y="5114"/>
                              </a:lnTo>
                              <a:lnTo>
                                <a:pt x="2827" y="5102"/>
                              </a:lnTo>
                              <a:lnTo>
                                <a:pt x="2824" y="5079"/>
                              </a:lnTo>
                              <a:lnTo>
                                <a:pt x="2823" y="5055"/>
                              </a:lnTo>
                              <a:lnTo>
                                <a:pt x="2824" y="5031"/>
                              </a:lnTo>
                              <a:lnTo>
                                <a:pt x="2827" y="5009"/>
                              </a:lnTo>
                              <a:lnTo>
                                <a:pt x="2833" y="4986"/>
                              </a:lnTo>
                              <a:lnTo>
                                <a:pt x="2840" y="4963"/>
                              </a:lnTo>
                              <a:lnTo>
                                <a:pt x="2850" y="4942"/>
                              </a:lnTo>
                              <a:lnTo>
                                <a:pt x="2861" y="4921"/>
                              </a:lnTo>
                              <a:lnTo>
                                <a:pt x="2874" y="4901"/>
                              </a:lnTo>
                              <a:lnTo>
                                <a:pt x="2889" y="4881"/>
                              </a:lnTo>
                              <a:lnTo>
                                <a:pt x="2905" y="4864"/>
                              </a:lnTo>
                              <a:lnTo>
                                <a:pt x="2923" y="4848"/>
                              </a:lnTo>
                              <a:lnTo>
                                <a:pt x="2941" y="4833"/>
                              </a:lnTo>
                              <a:lnTo>
                                <a:pt x="2961" y="4819"/>
                              </a:lnTo>
                              <a:lnTo>
                                <a:pt x="2965" y="4798"/>
                              </a:lnTo>
                              <a:lnTo>
                                <a:pt x="2973" y="4776"/>
                              </a:lnTo>
                              <a:lnTo>
                                <a:pt x="2982" y="4755"/>
                              </a:lnTo>
                              <a:lnTo>
                                <a:pt x="2991" y="4736"/>
                              </a:lnTo>
                              <a:lnTo>
                                <a:pt x="3003" y="4717"/>
                              </a:lnTo>
                              <a:lnTo>
                                <a:pt x="3016" y="4700"/>
                              </a:lnTo>
                              <a:lnTo>
                                <a:pt x="3032" y="4683"/>
                              </a:lnTo>
                              <a:lnTo>
                                <a:pt x="3047" y="4666"/>
                              </a:lnTo>
                              <a:lnTo>
                                <a:pt x="3048" y="4643"/>
                              </a:lnTo>
                              <a:lnTo>
                                <a:pt x="3050" y="4622"/>
                              </a:lnTo>
                              <a:lnTo>
                                <a:pt x="3055" y="4576"/>
                              </a:lnTo>
                              <a:lnTo>
                                <a:pt x="3016" y="4565"/>
                              </a:lnTo>
                              <a:lnTo>
                                <a:pt x="2978" y="4553"/>
                              </a:lnTo>
                              <a:lnTo>
                                <a:pt x="2940" y="4541"/>
                              </a:lnTo>
                              <a:lnTo>
                                <a:pt x="2902" y="4527"/>
                              </a:lnTo>
                              <a:lnTo>
                                <a:pt x="2864" y="4513"/>
                              </a:lnTo>
                              <a:lnTo>
                                <a:pt x="2827" y="4498"/>
                              </a:lnTo>
                              <a:lnTo>
                                <a:pt x="2790" y="4481"/>
                              </a:lnTo>
                              <a:lnTo>
                                <a:pt x="2754" y="4465"/>
                              </a:lnTo>
                              <a:lnTo>
                                <a:pt x="2717" y="4448"/>
                              </a:lnTo>
                              <a:lnTo>
                                <a:pt x="2682" y="4429"/>
                              </a:lnTo>
                              <a:lnTo>
                                <a:pt x="2647" y="4410"/>
                              </a:lnTo>
                              <a:lnTo>
                                <a:pt x="2612" y="4390"/>
                              </a:lnTo>
                              <a:lnTo>
                                <a:pt x="2577" y="4369"/>
                              </a:lnTo>
                              <a:lnTo>
                                <a:pt x="2542" y="4349"/>
                              </a:lnTo>
                              <a:lnTo>
                                <a:pt x="2509" y="4327"/>
                              </a:lnTo>
                              <a:lnTo>
                                <a:pt x="2476" y="4304"/>
                              </a:lnTo>
                              <a:lnTo>
                                <a:pt x="2444" y="4280"/>
                              </a:lnTo>
                              <a:lnTo>
                                <a:pt x="2411" y="4256"/>
                              </a:lnTo>
                              <a:lnTo>
                                <a:pt x="2379" y="4231"/>
                              </a:lnTo>
                              <a:lnTo>
                                <a:pt x="2348" y="4206"/>
                              </a:lnTo>
                              <a:lnTo>
                                <a:pt x="2317" y="4180"/>
                              </a:lnTo>
                              <a:lnTo>
                                <a:pt x="2287" y="4153"/>
                              </a:lnTo>
                              <a:lnTo>
                                <a:pt x="2258" y="4126"/>
                              </a:lnTo>
                              <a:lnTo>
                                <a:pt x="2228" y="4099"/>
                              </a:lnTo>
                              <a:lnTo>
                                <a:pt x="2200" y="4069"/>
                              </a:lnTo>
                              <a:lnTo>
                                <a:pt x="2173" y="4041"/>
                              </a:lnTo>
                              <a:lnTo>
                                <a:pt x="2146" y="4011"/>
                              </a:lnTo>
                              <a:lnTo>
                                <a:pt x="2119" y="3980"/>
                              </a:lnTo>
                              <a:lnTo>
                                <a:pt x="2094" y="3950"/>
                              </a:lnTo>
                              <a:lnTo>
                                <a:pt x="2069" y="3918"/>
                              </a:lnTo>
                              <a:lnTo>
                                <a:pt x="2044" y="3887"/>
                              </a:lnTo>
                              <a:lnTo>
                                <a:pt x="2020" y="3854"/>
                              </a:lnTo>
                              <a:lnTo>
                                <a:pt x="1991" y="3861"/>
                              </a:lnTo>
                              <a:lnTo>
                                <a:pt x="1963" y="3866"/>
                              </a:lnTo>
                              <a:lnTo>
                                <a:pt x="1934" y="3871"/>
                              </a:lnTo>
                              <a:lnTo>
                                <a:pt x="1905" y="3874"/>
                              </a:lnTo>
                              <a:lnTo>
                                <a:pt x="1876" y="3876"/>
                              </a:lnTo>
                              <a:lnTo>
                                <a:pt x="1848" y="3877"/>
                              </a:lnTo>
                              <a:lnTo>
                                <a:pt x="1819" y="3876"/>
                              </a:lnTo>
                              <a:lnTo>
                                <a:pt x="1789" y="3875"/>
                              </a:lnTo>
                              <a:lnTo>
                                <a:pt x="1761" y="3873"/>
                              </a:lnTo>
                              <a:lnTo>
                                <a:pt x="1732" y="3868"/>
                              </a:lnTo>
                              <a:lnTo>
                                <a:pt x="1703" y="3863"/>
                              </a:lnTo>
                              <a:lnTo>
                                <a:pt x="1675" y="3858"/>
                              </a:lnTo>
                              <a:lnTo>
                                <a:pt x="1647" y="3850"/>
                              </a:lnTo>
                              <a:lnTo>
                                <a:pt x="1619" y="3841"/>
                              </a:lnTo>
                              <a:lnTo>
                                <a:pt x="1591" y="3831"/>
                              </a:lnTo>
                              <a:lnTo>
                                <a:pt x="1564" y="3822"/>
                              </a:lnTo>
                              <a:lnTo>
                                <a:pt x="1548" y="3814"/>
                              </a:lnTo>
                              <a:lnTo>
                                <a:pt x="1532" y="3805"/>
                              </a:lnTo>
                              <a:lnTo>
                                <a:pt x="1515" y="3797"/>
                              </a:lnTo>
                              <a:lnTo>
                                <a:pt x="1500" y="3787"/>
                              </a:lnTo>
                              <a:lnTo>
                                <a:pt x="1485" y="3777"/>
                              </a:lnTo>
                              <a:lnTo>
                                <a:pt x="1470" y="3766"/>
                              </a:lnTo>
                              <a:lnTo>
                                <a:pt x="1456" y="3754"/>
                              </a:lnTo>
                              <a:lnTo>
                                <a:pt x="1441" y="3742"/>
                              </a:lnTo>
                              <a:lnTo>
                                <a:pt x="1429" y="3729"/>
                              </a:lnTo>
                              <a:lnTo>
                                <a:pt x="1416" y="3716"/>
                              </a:lnTo>
                              <a:lnTo>
                                <a:pt x="1406" y="3702"/>
                              </a:lnTo>
                              <a:lnTo>
                                <a:pt x="1396" y="3687"/>
                              </a:lnTo>
                              <a:lnTo>
                                <a:pt x="1386" y="3672"/>
                              </a:lnTo>
                              <a:lnTo>
                                <a:pt x="1378" y="3655"/>
                              </a:lnTo>
                              <a:lnTo>
                                <a:pt x="1372" y="3638"/>
                              </a:lnTo>
                              <a:lnTo>
                                <a:pt x="1366" y="3619"/>
                              </a:lnTo>
                              <a:lnTo>
                                <a:pt x="1362" y="3599"/>
                              </a:lnTo>
                              <a:lnTo>
                                <a:pt x="1359" y="3577"/>
                              </a:lnTo>
                              <a:lnTo>
                                <a:pt x="1359" y="3556"/>
                              </a:lnTo>
                              <a:lnTo>
                                <a:pt x="1360" y="3536"/>
                              </a:lnTo>
                              <a:lnTo>
                                <a:pt x="1363" y="3514"/>
                              </a:lnTo>
                              <a:lnTo>
                                <a:pt x="1367" y="3493"/>
                              </a:lnTo>
                              <a:lnTo>
                                <a:pt x="1374" y="3474"/>
                              </a:lnTo>
                              <a:lnTo>
                                <a:pt x="1382" y="3454"/>
                              </a:lnTo>
                              <a:lnTo>
                                <a:pt x="1390" y="3435"/>
                              </a:lnTo>
                              <a:lnTo>
                                <a:pt x="1401" y="3416"/>
                              </a:lnTo>
                              <a:lnTo>
                                <a:pt x="1412" y="3398"/>
                              </a:lnTo>
                              <a:lnTo>
                                <a:pt x="1425" y="3380"/>
                              </a:lnTo>
                              <a:lnTo>
                                <a:pt x="1439" y="3364"/>
                              </a:lnTo>
                              <a:lnTo>
                                <a:pt x="1454" y="3349"/>
                              </a:lnTo>
                              <a:lnTo>
                                <a:pt x="1470" y="3335"/>
                              </a:lnTo>
                              <a:lnTo>
                                <a:pt x="1486" y="3322"/>
                              </a:lnTo>
                              <a:lnTo>
                                <a:pt x="1497" y="3313"/>
                              </a:lnTo>
                              <a:lnTo>
                                <a:pt x="1507" y="3305"/>
                              </a:lnTo>
                              <a:lnTo>
                                <a:pt x="1529" y="3292"/>
                              </a:lnTo>
                              <a:lnTo>
                                <a:pt x="1552" y="3279"/>
                              </a:lnTo>
                              <a:lnTo>
                                <a:pt x="1576" y="3268"/>
                              </a:lnTo>
                              <a:lnTo>
                                <a:pt x="1600" y="3259"/>
                              </a:lnTo>
                              <a:lnTo>
                                <a:pt x="1624" y="3249"/>
                              </a:lnTo>
                              <a:lnTo>
                                <a:pt x="1673" y="3230"/>
                              </a:lnTo>
                              <a:lnTo>
                                <a:pt x="1679" y="3224"/>
                              </a:lnTo>
                              <a:lnTo>
                                <a:pt x="1685" y="3218"/>
                              </a:lnTo>
                              <a:lnTo>
                                <a:pt x="1689" y="3211"/>
                              </a:lnTo>
                              <a:lnTo>
                                <a:pt x="1691" y="3204"/>
                              </a:lnTo>
                              <a:lnTo>
                                <a:pt x="1692" y="3197"/>
                              </a:lnTo>
                              <a:lnTo>
                                <a:pt x="1691" y="3189"/>
                              </a:lnTo>
                              <a:lnTo>
                                <a:pt x="1690" y="3181"/>
                              </a:lnTo>
                              <a:lnTo>
                                <a:pt x="1688" y="3174"/>
                              </a:lnTo>
                              <a:lnTo>
                                <a:pt x="1682" y="3159"/>
                              </a:lnTo>
                              <a:lnTo>
                                <a:pt x="1673" y="3143"/>
                              </a:lnTo>
                              <a:lnTo>
                                <a:pt x="1663" y="3129"/>
                              </a:lnTo>
                              <a:lnTo>
                                <a:pt x="1654" y="3117"/>
                              </a:lnTo>
                              <a:lnTo>
                                <a:pt x="1640" y="3101"/>
                              </a:lnTo>
                              <a:lnTo>
                                <a:pt x="1625" y="3085"/>
                              </a:lnTo>
                              <a:lnTo>
                                <a:pt x="1596" y="3055"/>
                              </a:lnTo>
                              <a:lnTo>
                                <a:pt x="1564" y="3026"/>
                              </a:lnTo>
                              <a:lnTo>
                                <a:pt x="1532" y="3000"/>
                              </a:lnTo>
                              <a:lnTo>
                                <a:pt x="1497" y="2975"/>
                              </a:lnTo>
                              <a:lnTo>
                                <a:pt x="1462" y="2951"/>
                              </a:lnTo>
                              <a:lnTo>
                                <a:pt x="1426" y="2928"/>
                              </a:lnTo>
                              <a:lnTo>
                                <a:pt x="1389" y="2908"/>
                              </a:lnTo>
                              <a:lnTo>
                                <a:pt x="1352" y="2887"/>
                              </a:lnTo>
                              <a:lnTo>
                                <a:pt x="1314" y="2867"/>
                              </a:lnTo>
                              <a:lnTo>
                                <a:pt x="1237" y="2829"/>
                              </a:lnTo>
                              <a:lnTo>
                                <a:pt x="1160" y="2793"/>
                              </a:lnTo>
                              <a:lnTo>
                                <a:pt x="1084" y="2756"/>
                              </a:lnTo>
                              <a:lnTo>
                                <a:pt x="1029" y="2727"/>
                              </a:lnTo>
                              <a:lnTo>
                                <a:pt x="977" y="2697"/>
                              </a:lnTo>
                              <a:lnTo>
                                <a:pt x="925" y="2664"/>
                              </a:lnTo>
                              <a:lnTo>
                                <a:pt x="874" y="2630"/>
                              </a:lnTo>
                              <a:lnTo>
                                <a:pt x="823" y="2596"/>
                              </a:lnTo>
                              <a:lnTo>
                                <a:pt x="774" y="2560"/>
                              </a:lnTo>
                              <a:lnTo>
                                <a:pt x="725" y="2522"/>
                              </a:lnTo>
                              <a:lnTo>
                                <a:pt x="678" y="2484"/>
                              </a:lnTo>
                              <a:lnTo>
                                <a:pt x="632" y="2443"/>
                              </a:lnTo>
                              <a:lnTo>
                                <a:pt x="586" y="2402"/>
                              </a:lnTo>
                              <a:lnTo>
                                <a:pt x="541" y="2360"/>
                              </a:lnTo>
                              <a:lnTo>
                                <a:pt x="498" y="2317"/>
                              </a:lnTo>
                              <a:lnTo>
                                <a:pt x="456" y="2273"/>
                              </a:lnTo>
                              <a:lnTo>
                                <a:pt x="414" y="2227"/>
                              </a:lnTo>
                              <a:lnTo>
                                <a:pt x="374" y="2181"/>
                              </a:lnTo>
                              <a:lnTo>
                                <a:pt x="335" y="2135"/>
                              </a:lnTo>
                              <a:lnTo>
                                <a:pt x="301" y="2090"/>
                              </a:lnTo>
                              <a:lnTo>
                                <a:pt x="267" y="2046"/>
                              </a:lnTo>
                              <a:lnTo>
                                <a:pt x="236" y="1999"/>
                              </a:lnTo>
                              <a:lnTo>
                                <a:pt x="206" y="1952"/>
                              </a:lnTo>
                              <a:lnTo>
                                <a:pt x="176" y="1903"/>
                              </a:lnTo>
                              <a:lnTo>
                                <a:pt x="148" y="1854"/>
                              </a:lnTo>
                              <a:lnTo>
                                <a:pt x="123" y="1804"/>
                              </a:lnTo>
                              <a:lnTo>
                                <a:pt x="99" y="1753"/>
                              </a:lnTo>
                              <a:lnTo>
                                <a:pt x="77" y="1701"/>
                              </a:lnTo>
                              <a:lnTo>
                                <a:pt x="58" y="1649"/>
                              </a:lnTo>
                              <a:lnTo>
                                <a:pt x="49" y="1623"/>
                              </a:lnTo>
                              <a:lnTo>
                                <a:pt x="41" y="1596"/>
                              </a:lnTo>
                              <a:lnTo>
                                <a:pt x="34" y="1568"/>
                              </a:lnTo>
                              <a:lnTo>
                                <a:pt x="27" y="1541"/>
                              </a:lnTo>
                              <a:lnTo>
                                <a:pt x="21" y="1514"/>
                              </a:lnTo>
                              <a:lnTo>
                                <a:pt x="16" y="1487"/>
                              </a:lnTo>
                              <a:lnTo>
                                <a:pt x="11" y="1459"/>
                              </a:lnTo>
                              <a:lnTo>
                                <a:pt x="8" y="1431"/>
                              </a:lnTo>
                              <a:lnTo>
                                <a:pt x="4" y="1403"/>
                              </a:lnTo>
                              <a:lnTo>
                                <a:pt x="2" y="1375"/>
                              </a:lnTo>
                              <a:lnTo>
                                <a:pt x="1" y="1347"/>
                              </a:lnTo>
                              <a:lnTo>
                                <a:pt x="0" y="1318"/>
                              </a:lnTo>
                              <a:lnTo>
                                <a:pt x="1" y="1286"/>
                              </a:lnTo>
                              <a:lnTo>
                                <a:pt x="4" y="1252"/>
                              </a:lnTo>
                              <a:lnTo>
                                <a:pt x="8" y="1217"/>
                              </a:lnTo>
                              <a:lnTo>
                                <a:pt x="12" y="1184"/>
                              </a:lnTo>
                              <a:lnTo>
                                <a:pt x="19" y="1150"/>
                              </a:lnTo>
                              <a:lnTo>
                                <a:pt x="26" y="1116"/>
                              </a:lnTo>
                              <a:lnTo>
                                <a:pt x="35" y="1084"/>
                              </a:lnTo>
                              <a:lnTo>
                                <a:pt x="47" y="1051"/>
                              </a:lnTo>
                              <a:lnTo>
                                <a:pt x="60" y="1021"/>
                              </a:lnTo>
                              <a:lnTo>
                                <a:pt x="75" y="990"/>
                              </a:lnTo>
                              <a:lnTo>
                                <a:pt x="83" y="976"/>
                              </a:lnTo>
                              <a:lnTo>
                                <a:pt x="92" y="962"/>
                              </a:lnTo>
                              <a:lnTo>
                                <a:pt x="101" y="948"/>
                              </a:lnTo>
                              <a:lnTo>
                                <a:pt x="112" y="935"/>
                              </a:lnTo>
                              <a:lnTo>
                                <a:pt x="123" y="923"/>
                              </a:lnTo>
                              <a:lnTo>
                                <a:pt x="134" y="910"/>
                              </a:lnTo>
                              <a:lnTo>
                                <a:pt x="146" y="899"/>
                              </a:lnTo>
                              <a:lnTo>
                                <a:pt x="159" y="887"/>
                              </a:lnTo>
                              <a:lnTo>
                                <a:pt x="172" y="877"/>
                              </a:lnTo>
                              <a:lnTo>
                                <a:pt x="186" y="867"/>
                              </a:lnTo>
                              <a:lnTo>
                                <a:pt x="201" y="858"/>
                              </a:lnTo>
                              <a:lnTo>
                                <a:pt x="217" y="849"/>
                              </a:lnTo>
                              <a:lnTo>
                                <a:pt x="215" y="829"/>
                              </a:lnTo>
                              <a:lnTo>
                                <a:pt x="214" y="811"/>
                              </a:lnTo>
                              <a:lnTo>
                                <a:pt x="215" y="791"/>
                              </a:lnTo>
                              <a:lnTo>
                                <a:pt x="217" y="772"/>
                              </a:lnTo>
                              <a:lnTo>
                                <a:pt x="221" y="753"/>
                              </a:lnTo>
                              <a:lnTo>
                                <a:pt x="225" y="735"/>
                              </a:lnTo>
                              <a:lnTo>
                                <a:pt x="231" y="716"/>
                              </a:lnTo>
                              <a:lnTo>
                                <a:pt x="237" y="698"/>
                              </a:lnTo>
                              <a:lnTo>
                                <a:pt x="245" y="680"/>
                              </a:lnTo>
                              <a:lnTo>
                                <a:pt x="253" y="663"/>
                              </a:lnTo>
                              <a:lnTo>
                                <a:pt x="263" y="647"/>
                              </a:lnTo>
                              <a:lnTo>
                                <a:pt x="274" y="631"/>
                              </a:lnTo>
                              <a:lnTo>
                                <a:pt x="286" y="616"/>
                              </a:lnTo>
                              <a:lnTo>
                                <a:pt x="299" y="601"/>
                              </a:lnTo>
                              <a:lnTo>
                                <a:pt x="312" y="588"/>
                              </a:lnTo>
                              <a:lnTo>
                                <a:pt x="327" y="575"/>
                              </a:lnTo>
                              <a:lnTo>
                                <a:pt x="353" y="554"/>
                              </a:lnTo>
                              <a:lnTo>
                                <a:pt x="381" y="536"/>
                              </a:lnTo>
                              <a:lnTo>
                                <a:pt x="409" y="519"/>
                              </a:lnTo>
                              <a:lnTo>
                                <a:pt x="438" y="505"/>
                              </a:lnTo>
                              <a:lnTo>
                                <a:pt x="469" y="493"/>
                              </a:lnTo>
                              <a:lnTo>
                                <a:pt x="500" y="484"/>
                              </a:lnTo>
                              <a:lnTo>
                                <a:pt x="532" y="475"/>
                              </a:lnTo>
                              <a:lnTo>
                                <a:pt x="564" y="468"/>
                              </a:lnTo>
                              <a:lnTo>
                                <a:pt x="597" y="464"/>
                              </a:lnTo>
                              <a:lnTo>
                                <a:pt x="629" y="461"/>
                              </a:lnTo>
                              <a:lnTo>
                                <a:pt x="663" y="460"/>
                              </a:lnTo>
                              <a:lnTo>
                                <a:pt x="696" y="460"/>
                              </a:lnTo>
                              <a:lnTo>
                                <a:pt x="729" y="462"/>
                              </a:lnTo>
                              <a:lnTo>
                                <a:pt x="762" y="466"/>
                              </a:lnTo>
                              <a:lnTo>
                                <a:pt x="795" y="471"/>
                              </a:lnTo>
                              <a:lnTo>
                                <a:pt x="826" y="477"/>
                              </a:lnTo>
                              <a:lnTo>
                                <a:pt x="853" y="485"/>
                              </a:lnTo>
                              <a:lnTo>
                                <a:pt x="879" y="493"/>
                              </a:lnTo>
                              <a:lnTo>
                                <a:pt x="904" y="504"/>
                              </a:lnTo>
                              <a:lnTo>
                                <a:pt x="931" y="516"/>
                              </a:lnTo>
                              <a:lnTo>
                                <a:pt x="954" y="529"/>
                              </a:lnTo>
                              <a:lnTo>
                                <a:pt x="978" y="544"/>
                              </a:lnTo>
                              <a:lnTo>
                                <a:pt x="1000" y="561"/>
                              </a:lnTo>
                              <a:lnTo>
                                <a:pt x="1022" y="578"/>
                              </a:lnTo>
                              <a:lnTo>
                                <a:pt x="1041" y="598"/>
                              </a:lnTo>
                              <a:lnTo>
                                <a:pt x="1060" y="617"/>
                              </a:lnTo>
                              <a:lnTo>
                                <a:pt x="1077" y="639"/>
                              </a:lnTo>
                              <a:lnTo>
                                <a:pt x="1091" y="662"/>
                              </a:lnTo>
                              <a:lnTo>
                                <a:pt x="1104" y="687"/>
                              </a:lnTo>
                              <a:lnTo>
                                <a:pt x="1116" y="712"/>
                              </a:lnTo>
                              <a:lnTo>
                                <a:pt x="1125" y="738"/>
                              </a:lnTo>
                              <a:lnTo>
                                <a:pt x="1128" y="752"/>
                              </a:lnTo>
                              <a:lnTo>
                                <a:pt x="1131" y="766"/>
                              </a:lnTo>
                              <a:lnTo>
                                <a:pt x="1172" y="779"/>
                              </a:lnTo>
                              <a:lnTo>
                                <a:pt x="1211" y="793"/>
                              </a:lnTo>
                              <a:lnTo>
                                <a:pt x="1251" y="809"/>
                              </a:lnTo>
                              <a:lnTo>
                                <a:pt x="1290" y="825"/>
                              </a:lnTo>
                              <a:lnTo>
                                <a:pt x="1369" y="858"/>
                              </a:lnTo>
                              <a:lnTo>
                                <a:pt x="1446" y="892"/>
                              </a:lnTo>
                              <a:lnTo>
                                <a:pt x="1436" y="822"/>
                              </a:lnTo>
                              <a:lnTo>
                                <a:pt x="1427" y="750"/>
                              </a:lnTo>
                              <a:lnTo>
                                <a:pt x="1410" y="606"/>
                              </a:lnTo>
                              <a:lnTo>
                                <a:pt x="1388" y="608"/>
                              </a:lnTo>
                              <a:lnTo>
                                <a:pt x="1366" y="608"/>
                              </a:lnTo>
                              <a:lnTo>
                                <a:pt x="1345" y="605"/>
                              </a:lnTo>
                              <a:lnTo>
                                <a:pt x="1323" y="603"/>
                              </a:lnTo>
                              <a:lnTo>
                                <a:pt x="1301" y="599"/>
                              </a:lnTo>
                              <a:lnTo>
                                <a:pt x="1279" y="593"/>
                              </a:lnTo>
                              <a:lnTo>
                                <a:pt x="1259" y="586"/>
                              </a:lnTo>
                              <a:lnTo>
                                <a:pt x="1239" y="578"/>
                              </a:lnTo>
                              <a:lnTo>
                                <a:pt x="1220" y="568"/>
                              </a:lnTo>
                              <a:lnTo>
                                <a:pt x="1200" y="558"/>
                              </a:lnTo>
                              <a:lnTo>
                                <a:pt x="1183" y="546"/>
                              </a:lnTo>
                              <a:lnTo>
                                <a:pt x="1165" y="531"/>
                              </a:lnTo>
                              <a:lnTo>
                                <a:pt x="1149" y="517"/>
                              </a:lnTo>
                              <a:lnTo>
                                <a:pt x="1135" y="501"/>
                              </a:lnTo>
                              <a:lnTo>
                                <a:pt x="1121" y="484"/>
                              </a:lnTo>
                              <a:lnTo>
                                <a:pt x="1109" y="465"/>
                              </a:lnTo>
                              <a:lnTo>
                                <a:pt x="1102" y="453"/>
                              </a:lnTo>
                              <a:lnTo>
                                <a:pt x="1096" y="442"/>
                              </a:lnTo>
                              <a:lnTo>
                                <a:pt x="1084" y="418"/>
                              </a:lnTo>
                              <a:lnTo>
                                <a:pt x="1075" y="393"/>
                              </a:lnTo>
                              <a:lnTo>
                                <a:pt x="1069" y="367"/>
                              </a:lnTo>
                              <a:lnTo>
                                <a:pt x="1064" y="341"/>
                              </a:lnTo>
                              <a:lnTo>
                                <a:pt x="1062" y="315"/>
                              </a:lnTo>
                              <a:lnTo>
                                <a:pt x="1063" y="289"/>
                              </a:lnTo>
                              <a:lnTo>
                                <a:pt x="1065" y="263"/>
                              </a:lnTo>
                              <a:lnTo>
                                <a:pt x="1070" y="237"/>
                              </a:lnTo>
                              <a:lnTo>
                                <a:pt x="1076" y="211"/>
                              </a:lnTo>
                              <a:lnTo>
                                <a:pt x="1086" y="186"/>
                              </a:lnTo>
                              <a:lnTo>
                                <a:pt x="1097" y="162"/>
                              </a:lnTo>
                              <a:lnTo>
                                <a:pt x="1110" y="139"/>
                              </a:lnTo>
                              <a:lnTo>
                                <a:pt x="1125" y="118"/>
                              </a:lnTo>
                              <a:lnTo>
                                <a:pt x="1134" y="108"/>
                              </a:lnTo>
                              <a:lnTo>
                                <a:pt x="1142" y="98"/>
                              </a:lnTo>
                              <a:lnTo>
                                <a:pt x="1152" y="89"/>
                              </a:lnTo>
                              <a:lnTo>
                                <a:pt x="1162" y="79"/>
                              </a:lnTo>
                              <a:close/>
                              <a:moveTo>
                                <a:pt x="925" y="1586"/>
                              </a:moveTo>
                              <a:lnTo>
                                <a:pt x="925" y="1586"/>
                              </a:lnTo>
                              <a:lnTo>
                                <a:pt x="917" y="1609"/>
                              </a:lnTo>
                              <a:lnTo>
                                <a:pt x="912" y="1631"/>
                              </a:lnTo>
                              <a:lnTo>
                                <a:pt x="910" y="1654"/>
                              </a:lnTo>
                              <a:lnTo>
                                <a:pt x="909" y="1677"/>
                              </a:lnTo>
                              <a:lnTo>
                                <a:pt x="910" y="1700"/>
                              </a:lnTo>
                              <a:lnTo>
                                <a:pt x="913" y="1723"/>
                              </a:lnTo>
                              <a:lnTo>
                                <a:pt x="917" y="1746"/>
                              </a:lnTo>
                              <a:lnTo>
                                <a:pt x="924" y="1768"/>
                              </a:lnTo>
                              <a:lnTo>
                                <a:pt x="932" y="1790"/>
                              </a:lnTo>
                              <a:lnTo>
                                <a:pt x="940" y="1813"/>
                              </a:lnTo>
                              <a:lnTo>
                                <a:pt x="950" y="1834"/>
                              </a:lnTo>
                              <a:lnTo>
                                <a:pt x="961" y="1855"/>
                              </a:lnTo>
                              <a:lnTo>
                                <a:pt x="972" y="1876"/>
                              </a:lnTo>
                              <a:lnTo>
                                <a:pt x="984" y="1897"/>
                              </a:lnTo>
                              <a:lnTo>
                                <a:pt x="1009" y="1935"/>
                              </a:lnTo>
                              <a:lnTo>
                                <a:pt x="1039" y="1976"/>
                              </a:lnTo>
                              <a:lnTo>
                                <a:pt x="1071" y="2015"/>
                              </a:lnTo>
                              <a:lnTo>
                                <a:pt x="1104" y="2053"/>
                              </a:lnTo>
                              <a:lnTo>
                                <a:pt x="1139" y="2090"/>
                              </a:lnTo>
                              <a:lnTo>
                                <a:pt x="1176" y="2125"/>
                              </a:lnTo>
                              <a:lnTo>
                                <a:pt x="1213" y="2160"/>
                              </a:lnTo>
                              <a:lnTo>
                                <a:pt x="1252" y="2192"/>
                              </a:lnTo>
                              <a:lnTo>
                                <a:pt x="1291" y="2224"/>
                              </a:lnTo>
                              <a:lnTo>
                                <a:pt x="1332" y="2254"/>
                              </a:lnTo>
                              <a:lnTo>
                                <a:pt x="1373" y="2285"/>
                              </a:lnTo>
                              <a:lnTo>
                                <a:pt x="1415" y="2313"/>
                              </a:lnTo>
                              <a:lnTo>
                                <a:pt x="1458" y="2341"/>
                              </a:lnTo>
                              <a:lnTo>
                                <a:pt x="1501" y="2367"/>
                              </a:lnTo>
                              <a:lnTo>
                                <a:pt x="1545" y="2393"/>
                              </a:lnTo>
                              <a:lnTo>
                                <a:pt x="1589" y="2419"/>
                              </a:lnTo>
                              <a:lnTo>
                                <a:pt x="1634" y="2443"/>
                              </a:lnTo>
                              <a:lnTo>
                                <a:pt x="1540" y="1683"/>
                              </a:lnTo>
                              <a:lnTo>
                                <a:pt x="1517" y="1669"/>
                              </a:lnTo>
                              <a:lnTo>
                                <a:pt x="1496" y="1656"/>
                              </a:lnTo>
                              <a:lnTo>
                                <a:pt x="1474" y="1642"/>
                              </a:lnTo>
                              <a:lnTo>
                                <a:pt x="1452" y="1628"/>
                              </a:lnTo>
                              <a:lnTo>
                                <a:pt x="1411" y="1598"/>
                              </a:lnTo>
                              <a:lnTo>
                                <a:pt x="1370" y="1566"/>
                              </a:lnTo>
                              <a:lnTo>
                                <a:pt x="1328" y="1536"/>
                              </a:lnTo>
                              <a:lnTo>
                                <a:pt x="1287" y="1505"/>
                              </a:lnTo>
                              <a:lnTo>
                                <a:pt x="1265" y="1491"/>
                              </a:lnTo>
                              <a:lnTo>
                                <a:pt x="1244" y="1477"/>
                              </a:lnTo>
                              <a:lnTo>
                                <a:pt x="1221" y="1465"/>
                              </a:lnTo>
                              <a:lnTo>
                                <a:pt x="1198" y="1453"/>
                              </a:lnTo>
                              <a:lnTo>
                                <a:pt x="1188" y="1448"/>
                              </a:lnTo>
                              <a:lnTo>
                                <a:pt x="1177" y="1444"/>
                              </a:lnTo>
                              <a:lnTo>
                                <a:pt x="1167" y="1441"/>
                              </a:lnTo>
                              <a:lnTo>
                                <a:pt x="1157" y="1439"/>
                              </a:lnTo>
                              <a:lnTo>
                                <a:pt x="1147" y="1437"/>
                              </a:lnTo>
                              <a:lnTo>
                                <a:pt x="1136" y="1436"/>
                              </a:lnTo>
                              <a:lnTo>
                                <a:pt x="1126" y="1436"/>
                              </a:lnTo>
                              <a:lnTo>
                                <a:pt x="1115" y="1436"/>
                              </a:lnTo>
                              <a:lnTo>
                                <a:pt x="1096" y="1439"/>
                              </a:lnTo>
                              <a:lnTo>
                                <a:pt x="1075" y="1444"/>
                              </a:lnTo>
                              <a:lnTo>
                                <a:pt x="1056" y="1452"/>
                              </a:lnTo>
                              <a:lnTo>
                                <a:pt x="1037" y="1462"/>
                              </a:lnTo>
                              <a:lnTo>
                                <a:pt x="1019" y="1473"/>
                              </a:lnTo>
                              <a:lnTo>
                                <a:pt x="1002" y="1486"/>
                              </a:lnTo>
                              <a:lnTo>
                                <a:pt x="986" y="1500"/>
                              </a:lnTo>
                              <a:lnTo>
                                <a:pt x="971" y="1515"/>
                              </a:lnTo>
                              <a:lnTo>
                                <a:pt x="957" y="1533"/>
                              </a:lnTo>
                              <a:lnTo>
                                <a:pt x="945" y="1550"/>
                              </a:lnTo>
                              <a:lnTo>
                                <a:pt x="934" y="1567"/>
                              </a:lnTo>
                              <a:lnTo>
                                <a:pt x="925" y="1586"/>
                              </a:lnTo>
                              <a:close/>
                              <a:moveTo>
                                <a:pt x="6110" y="1456"/>
                              </a:moveTo>
                              <a:lnTo>
                                <a:pt x="6110" y="1456"/>
                              </a:lnTo>
                              <a:lnTo>
                                <a:pt x="6088" y="1468"/>
                              </a:lnTo>
                              <a:lnTo>
                                <a:pt x="6065" y="1481"/>
                              </a:lnTo>
                              <a:lnTo>
                                <a:pt x="6045" y="1494"/>
                              </a:lnTo>
                              <a:lnTo>
                                <a:pt x="6023" y="1509"/>
                              </a:lnTo>
                              <a:lnTo>
                                <a:pt x="5983" y="1538"/>
                              </a:lnTo>
                              <a:lnTo>
                                <a:pt x="5941" y="1568"/>
                              </a:lnTo>
                              <a:lnTo>
                                <a:pt x="5901" y="1599"/>
                              </a:lnTo>
                              <a:lnTo>
                                <a:pt x="5861" y="1629"/>
                              </a:lnTo>
                              <a:lnTo>
                                <a:pt x="5840" y="1643"/>
                              </a:lnTo>
                              <a:lnTo>
                                <a:pt x="5818" y="1658"/>
                              </a:lnTo>
                              <a:lnTo>
                                <a:pt x="5797" y="1671"/>
                              </a:lnTo>
                              <a:lnTo>
                                <a:pt x="5775" y="1683"/>
                              </a:lnTo>
                              <a:lnTo>
                                <a:pt x="5751" y="1873"/>
                              </a:lnTo>
                              <a:lnTo>
                                <a:pt x="5727" y="2063"/>
                              </a:lnTo>
                              <a:lnTo>
                                <a:pt x="5683" y="2443"/>
                              </a:lnTo>
                              <a:lnTo>
                                <a:pt x="5743" y="2410"/>
                              </a:lnTo>
                              <a:lnTo>
                                <a:pt x="5804" y="2374"/>
                              </a:lnTo>
                              <a:lnTo>
                                <a:pt x="5863" y="2337"/>
                              </a:lnTo>
                              <a:lnTo>
                                <a:pt x="5922" y="2298"/>
                              </a:lnTo>
                              <a:lnTo>
                                <a:pt x="5979" y="2258"/>
                              </a:lnTo>
                              <a:lnTo>
                                <a:pt x="6008" y="2236"/>
                              </a:lnTo>
                              <a:lnTo>
                                <a:pt x="6035" y="2214"/>
                              </a:lnTo>
                              <a:lnTo>
                                <a:pt x="6063" y="2192"/>
                              </a:lnTo>
                              <a:lnTo>
                                <a:pt x="6089" y="2169"/>
                              </a:lnTo>
                              <a:lnTo>
                                <a:pt x="6116" y="2147"/>
                              </a:lnTo>
                              <a:lnTo>
                                <a:pt x="6141" y="2123"/>
                              </a:lnTo>
                              <a:lnTo>
                                <a:pt x="6186" y="2078"/>
                              </a:lnTo>
                              <a:lnTo>
                                <a:pt x="6208" y="2055"/>
                              </a:lnTo>
                              <a:lnTo>
                                <a:pt x="6229" y="2033"/>
                              </a:lnTo>
                              <a:lnTo>
                                <a:pt x="6250" y="2009"/>
                              </a:lnTo>
                              <a:lnTo>
                                <a:pt x="6271" y="1984"/>
                              </a:lnTo>
                              <a:lnTo>
                                <a:pt x="6289" y="1959"/>
                              </a:lnTo>
                              <a:lnTo>
                                <a:pt x="6308" y="1933"/>
                              </a:lnTo>
                              <a:lnTo>
                                <a:pt x="6325" y="1906"/>
                              </a:lnTo>
                              <a:lnTo>
                                <a:pt x="6341" y="1879"/>
                              </a:lnTo>
                              <a:lnTo>
                                <a:pt x="6355" y="1851"/>
                              </a:lnTo>
                              <a:lnTo>
                                <a:pt x="6368" y="1823"/>
                              </a:lnTo>
                              <a:lnTo>
                                <a:pt x="6380" y="1793"/>
                              </a:lnTo>
                              <a:lnTo>
                                <a:pt x="6390" y="1764"/>
                              </a:lnTo>
                              <a:lnTo>
                                <a:pt x="6398" y="1734"/>
                              </a:lnTo>
                              <a:lnTo>
                                <a:pt x="6404" y="1702"/>
                              </a:lnTo>
                              <a:lnTo>
                                <a:pt x="6406" y="1688"/>
                              </a:lnTo>
                              <a:lnTo>
                                <a:pt x="6406" y="1674"/>
                              </a:lnTo>
                              <a:lnTo>
                                <a:pt x="6406" y="1659"/>
                              </a:lnTo>
                              <a:lnTo>
                                <a:pt x="6405" y="1644"/>
                              </a:lnTo>
                              <a:lnTo>
                                <a:pt x="6403" y="1630"/>
                              </a:lnTo>
                              <a:lnTo>
                                <a:pt x="6400" y="1616"/>
                              </a:lnTo>
                              <a:lnTo>
                                <a:pt x="6396" y="1602"/>
                              </a:lnTo>
                              <a:lnTo>
                                <a:pt x="6390" y="1589"/>
                              </a:lnTo>
                              <a:lnTo>
                                <a:pt x="6385" y="1575"/>
                              </a:lnTo>
                              <a:lnTo>
                                <a:pt x="6378" y="1562"/>
                              </a:lnTo>
                              <a:lnTo>
                                <a:pt x="6371" y="1550"/>
                              </a:lnTo>
                              <a:lnTo>
                                <a:pt x="6362" y="1537"/>
                              </a:lnTo>
                              <a:lnTo>
                                <a:pt x="6353" y="1525"/>
                              </a:lnTo>
                              <a:lnTo>
                                <a:pt x="6343" y="1514"/>
                              </a:lnTo>
                              <a:lnTo>
                                <a:pt x="6334" y="1503"/>
                              </a:lnTo>
                              <a:lnTo>
                                <a:pt x="6323" y="1493"/>
                              </a:lnTo>
                              <a:lnTo>
                                <a:pt x="6312" y="1484"/>
                              </a:lnTo>
                              <a:lnTo>
                                <a:pt x="6300" y="1475"/>
                              </a:lnTo>
                              <a:lnTo>
                                <a:pt x="6288" y="1467"/>
                              </a:lnTo>
                              <a:lnTo>
                                <a:pt x="6276" y="1460"/>
                              </a:lnTo>
                              <a:lnTo>
                                <a:pt x="6263" y="1453"/>
                              </a:lnTo>
                              <a:lnTo>
                                <a:pt x="6250" y="1449"/>
                              </a:lnTo>
                              <a:lnTo>
                                <a:pt x="6236" y="1444"/>
                              </a:lnTo>
                              <a:lnTo>
                                <a:pt x="6223" y="1440"/>
                              </a:lnTo>
                              <a:lnTo>
                                <a:pt x="6209" y="1438"/>
                              </a:lnTo>
                              <a:lnTo>
                                <a:pt x="6195" y="1437"/>
                              </a:lnTo>
                              <a:lnTo>
                                <a:pt x="6180" y="1437"/>
                              </a:lnTo>
                              <a:lnTo>
                                <a:pt x="6166" y="1438"/>
                              </a:lnTo>
                              <a:lnTo>
                                <a:pt x="6152" y="1441"/>
                              </a:lnTo>
                              <a:lnTo>
                                <a:pt x="6138" y="1444"/>
                              </a:lnTo>
                              <a:lnTo>
                                <a:pt x="6124" y="1450"/>
                              </a:lnTo>
                              <a:lnTo>
                                <a:pt x="6110" y="14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lIns="91440" tIns="45720" rIns="91440" bIns="900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16.9pt;margin-top:678.15pt;width:15pt;height:16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3,81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" path="m1162,79l1162,79,1173,69,1185,60,1198,51,1211,42,1224,35,1238,28,1252,23,1266,17,1282,13,1296,10,1326,4,1357,1,1388,,5916,,5936,,5954,,5973,2,5992,4,6011,8,6029,13,6048,18,6065,25,6083,31,6099,40,6115,50,6132,61,6146,72,6160,85,6173,99,6186,113,6195,124,6202,136,6210,148,6216,160,6223,172,6228,185,6238,211,6245,237,6249,264,6251,292,6251,319,6249,348,6243,375,6236,401,6226,427,6221,439,6214,452,6208,464,6200,475,6191,487,6183,498,6173,508,6163,517,6151,530,6137,542,6123,552,6109,562,6093,571,6077,578,6061,585,6045,590,6027,594,6010,599,5992,602,5975,604,5958,605,5939,606,5922,606,5904,606,5870,894,5908,876,5947,858,5985,840,6024,824,6103,793,6183,764,6186,750,6189,737,6199,710,6210,685,6224,660,6239,637,6255,615,6274,594,6295,576,6316,558,6339,541,6363,527,6387,514,6413,502,6439,491,6465,483,6492,476,6524,469,6556,465,6590,462,6623,460,6656,460,6690,461,6723,464,6755,469,6788,476,6820,485,6851,496,6881,508,6911,523,6939,539,6966,559,6979,568,6992,579,7006,592,7020,605,7031,619,7043,635,7053,650,7063,666,7072,683,7079,700,7086,717,7091,736,7095,753,7098,772,7100,791,7100,810,7099,828,7097,848,7121,864,7143,881,7165,899,7187,918,7206,939,7216,950,7225,961,7233,973,7240,985,7247,998,7253,1011,7265,1041,7276,1073,7285,1104,7293,1137,7300,1168,7305,1201,7309,1234,7312,1267,7313,1300,7313,1333,7312,1366,7310,1399,7306,1431,7302,1465,7297,1498,7290,1529,7279,1572,7267,1614,7254,1655,7239,1696,7223,1736,7205,1776,7187,1815,7166,1853,7146,1891,7123,1929,7100,1966,7076,2002,7051,2038,7026,2073,7000,2108,6973,2142,6933,2190,6891,2237,6848,2284,6804,2329,6759,2373,6713,2416,6666,2458,6617,2499,6568,2538,6518,2576,6467,2613,6415,2649,6362,2683,6308,2715,6253,2746,6198,2775,6129,2805,6062,2837,5995,2869,5962,2887,5928,2905,5897,2924,5865,2943,5834,2964,5803,2986,5774,3008,5745,3031,5717,3056,5690,3083,5678,3096,5666,3109,5657,3123,5647,3138,5638,3153,5629,3169,5615,3201,5623,3210,5632,3217,5640,3224,5650,3229,5670,3240,5690,3250,5733,3266,5753,3275,5773,3286,5792,3297,5810,3309,5828,3321,5845,3335,5861,3350,5876,3365,5890,3381,5903,3399,5915,3417,5926,3437,5935,3456,5942,3476,5948,3497,5952,3518,5954,3540,5954,3563,5954,3581,5952,3601,5948,3619,5943,3637,5936,3654,5928,3672,5918,3687,5909,3703,5897,3717,5884,3733,5871,3746,5857,3758,5841,3769,5826,3780,5810,3791,5793,3800,5765,3814,5735,3827,5705,3838,5675,3848,5643,3856,5612,3863,5580,3868,5549,3873,5517,3875,5485,3877,5452,3876,5421,3875,5388,3872,5357,3867,5325,3862,5293,3855,5270,3888,5246,3919,5221,3951,5195,3981,5168,4012,5141,4042,5114,4071,5086,4100,5057,4127,5027,4155,4997,4181,4966,4208,4935,4233,4903,4258,4871,4281,4838,4305,4805,4327,4772,4350,4737,4371,4702,4391,4667,4411,4633,4429,4597,4448,4560,4465,4524,4483,4487,4498,4449,4513,4412,4527,4374,4540,4336,4553,4297,4565,4259,4576,4270,4665,4285,4683,4299,4700,4312,4718,4324,4737,4335,4758,4343,4778,4350,4800,4354,4823,4375,4836,4396,4851,4413,4867,4430,4887,4445,4906,4458,4928,4470,4951,4478,4974,4485,4998,4489,5023,4491,5047,4491,5072,4489,5084,4488,5097,4485,5109,4482,5121,4478,5133,4473,5144,4467,5155,4462,5167,4448,5187,4433,5204,4416,5221,4399,5237,4380,5250,4361,5263,4341,5275,4321,5286,4299,5297,4277,5305,4255,5314,4233,5323,4188,5337,4143,5351,4146,5384,4148,5416,4149,5483,4150,5549,4151,5614,4153,5648,4155,5680,4159,5713,4163,5744,4170,5777,4177,5809,4186,5840,4197,5872,4214,5915,4234,5959,4254,6000,4277,6040,4301,6080,4327,6119,4353,6158,4382,6194,4411,6231,4441,6266,4472,6302,4504,6336,4536,6369,4570,6402,4603,6435,4637,6466,4648,6477,4660,6486,4673,6494,4686,6503,4712,6517,4739,6531,4765,6547,4778,6555,4790,6564,4802,6573,4813,6584,4823,6596,4832,6608,4840,6622,4847,6637,4852,6651,4855,6666,4857,6681,4858,6698,4857,6713,4855,6728,4852,6744,4849,6760,4841,6791,4833,6823,4825,6852,4865,6886,4908,6918,4992,6983,5035,7015,5076,7049,5096,7066,5115,7084,5135,7103,5153,7122,5166,7138,5179,7155,5189,7174,5198,7193,5205,7213,5211,7233,5215,7253,5218,7274,5220,7294,5221,7316,5220,7337,5217,7359,5215,7379,5211,7401,5207,7422,5201,7441,5214,7453,5227,7465,5239,7478,5250,7492,5261,7506,5270,7522,5279,7537,5287,7552,5293,7568,5299,7585,5304,7602,5308,7619,5310,7637,5311,7654,5310,7672,5308,7689,5307,7708,5303,7725,5298,7741,5291,7756,5284,7771,5274,7785,5264,7798,5252,7811,5240,7823,5227,7834,5213,7844,5199,7854,5170,7873,5140,7888,5108,7904,5074,7918,5041,7931,5008,7944,4974,7956,4939,7968,4904,7978,4870,7988,4800,8006,4730,8023,4660,8038,4589,8052,4508,8066,4426,8079,4345,8091,4263,8102,4180,8112,4099,8119,4016,8127,3935,8133,3852,8137,3770,8140,3687,8141,3604,8141,3522,8139,3439,8136,3358,8131,3275,8125,3157,8113,3038,8100,2920,8085,2860,8076,2801,8066,2742,8055,2684,8044,2626,8033,2567,8019,2510,8005,2452,7990,2395,7974,2338,7955,2296,7940,2254,7925,2213,7908,2192,7898,2172,7888,2152,7877,2134,7866,2115,7853,2097,7840,2080,7826,2064,7811,2049,7796,2034,7778,2028,7767,2023,7756,2014,7735,2009,7712,2005,7689,2003,7666,2004,7642,2008,7619,2012,7597,2019,7575,2027,7553,2038,7533,2050,7512,2063,7492,2078,7475,2095,7459,2113,7443,2108,7424,2103,7404,2100,7385,2097,7365,2095,7346,2094,7326,2094,7306,2095,7286,2097,7266,2099,7247,2104,7228,2110,7210,2116,7191,2125,7174,2136,7156,2148,7140,2166,7119,2185,7099,2205,7079,2226,7061,2247,7042,2269,7025,2312,6990,2402,6923,2446,6889,2489,6853,2483,6824,2474,6794,2466,6764,2460,6734,2458,6718,2457,6703,2457,6688,2458,6674,2460,6659,2464,6644,2470,6630,2477,6616,2486,6602,2495,6590,2505,6579,2516,6569,2528,6561,2541,6552,2567,6537,2595,6522,2622,6508,2635,6499,2647,6491,2659,6481,2671,6472,2705,6440,2739,6406,2773,6374,2807,6339,2839,6305,2871,6269,2901,6234,2932,6197,2960,6159,2987,6119,3013,6080,3038,6040,3061,5999,3082,5956,3101,5913,3119,5868,3129,5837,3138,5805,3146,5774,3151,5742,3155,5710,3159,5678,3161,5646,3163,5613,3164,5548,3165,5481,3167,5416,3169,5384,3172,5352,3125,5337,3077,5321,3053,5312,3030,5303,3008,5292,2985,5281,2963,5269,2942,5256,2923,5242,2903,5226,2886,5210,2870,5191,2855,5171,2842,5149,2838,5137,2834,5126,2830,5114,2827,5102,2824,5079,2823,5055,2824,5031,2827,5009,2833,4986,2840,4963,2850,4942,2861,4921,2874,4901,2889,4881,2905,4864,2923,4848,2941,4833,2961,4819,2965,4798,2973,4776,2982,4755,2991,4736,3003,4717,3016,4700,3032,4683,3047,4666,3048,4643,3050,4622,3055,4576,3016,4565,2978,4553,2940,4541,2902,4527,2864,4513,2827,4498,2790,4481,2754,4465,2717,4448,2682,4429,2647,4410,2612,4390,2577,4369,2542,4349,2509,4327,2476,4304,2444,4280,2411,4256,2379,4231,2348,4206,2317,4180,2287,4153,2258,4126,2228,4099,2200,4069,2173,4041,2146,4011,2119,3980,2094,3950,2069,3918,2044,3887,2020,3854,1991,3861,1963,3866,1934,3871,1905,3874,1876,3876,1848,3877,1819,3876,1789,3875,1761,3873,1732,3868,1703,3863,1675,3858,1647,3850,1619,3841,1591,3831,1564,3822,1548,3814,1532,3805,1515,3797,1500,3787,1485,3777,1470,3766,1456,3754,1441,3742,1429,3729,1416,3716,1406,3702,1396,3687,1386,3672,1378,3655,1372,3638,1366,3619,1362,3599,1359,3577,1359,3556,1360,3536,1363,3514,1367,3493,1374,3474,1382,3454,1390,3435,1401,3416,1412,3398,1425,3380,1439,3364,1454,3349,1470,3335,1486,3322,1497,3313,1507,3305,1529,3292,1552,3279,1576,3268,1600,3259,1624,3249,1673,3230,1679,3224,1685,3218,1689,3211,1691,3204,1692,3197,1691,3189,1690,3181,1688,3174,1682,3159,1673,3143,1663,3129,1654,3117,1640,3101,1625,3085,1596,3055,1564,3026,1532,3000,1497,2975,1462,2951,1426,2928,1389,2908,1352,2887,1314,2867,1237,2829,1160,2793,1084,2756,1029,2727,977,2697,925,2664,874,2630,823,2596,774,2560,725,2522,678,2484,632,2443,586,2402,541,2360,498,2317,456,2273,414,2227,374,2181,335,2135,301,2090,267,2046,236,1999,206,1952,176,1903,148,1854,123,1804,99,1753,77,1701,58,1649,49,1623,41,1596,34,1568,27,1541,21,1514,16,1487,11,1459,8,1431,4,1403,2,1375,1,1347,,1318,1,1286,4,1252,8,1217,12,1184,19,1150,26,1116,35,1084,47,1051,60,1021,75,990,83,976,92,962,101,948,112,935,123,923,134,910,146,899,159,887,172,877,186,867,201,858,217,849,215,829,214,811,215,791,217,772,221,753,225,735,231,716,237,698,245,680,253,663,263,647,274,631,286,616,299,601,312,588,327,575,353,554,381,536,409,519,438,505,469,493,500,484,532,475,564,468,597,464,629,461,663,460,696,460,729,462,762,466,795,471,826,477,853,485,879,493,904,504,931,516,954,529,978,544,1000,561,1022,578,1041,598,1060,617,1077,639,1091,662,1104,687,1116,712,1125,738,1128,752,1131,766,1172,779,1211,793,1251,809,1290,825,1369,858,1446,892,1436,822,1427,750,1410,606,1388,608,1366,608,1345,605,1323,603,1301,599,1279,593,1259,586,1239,578,1220,568,1200,558,1183,546,1165,531,1149,517,1135,501,1121,484,1109,465,1102,453,1096,442,1084,418,1075,393,1069,367,1064,341,1062,315,1063,289,1065,263,1070,237,1076,211,1086,186,1097,162,1110,139,1125,118,1134,108,1142,98,1152,89,1162,79xm925,1586l925,1586,917,1609,912,1631,910,1654,909,1677,910,1700,913,1723,917,1746,924,1768,932,1790,940,1813,950,1834,961,1855,972,1876,984,1897,1009,1935,1039,1976,1071,2015,1104,2053,1139,2090,1176,2125,1213,2160,1252,2192,1291,2224,1332,2254,1373,2285,1415,2313,1458,2341,1501,2367,1545,2393,1589,2419,1634,2443,1540,1683,1517,1669,1496,1656,1474,1642,1452,1628,1411,1598,1370,1566,1328,1536,1287,1505,1265,1491,1244,1477,1221,1465,1198,1453,1188,1448,1177,1444,1167,1441,1157,1439,1147,1437,1136,1436,1126,1436,1115,1436,1096,1439,1075,1444,1056,1452,1037,1462,1019,1473,1002,1486,986,1500,971,1515,957,1533,945,1550,934,1567,925,1586xm6110,1456l6110,1456,6088,1468,6065,1481,6045,1494,6023,1509,5983,1538,5941,1568,5901,1599,5861,1629,5840,1643,5818,1658,5797,1671,5775,1683,5751,1873,5727,2063,5683,2443,5743,2410,5804,2374,5863,2337,5922,2298,5979,2258,6008,2236,6035,2214,6063,2192,6089,2169,6116,2147,6141,2123,6186,2078,6208,2055,6229,2033,6250,2009,6271,1984,6289,1959,6308,1933,6325,1906,6341,1879,6355,1851,6368,1823,6380,1793,6390,1764,6398,1734,6404,1702,6406,1688,6406,1674,6406,1659,6405,1644,6403,1630,6400,1616,6396,1602,6390,1589,6385,1575,6378,1562,6371,1550,6362,1537,6353,1525,6343,1514,6334,1503,6323,1493,6312,1484,6300,1475,6288,1467,6276,1460,6263,1453,6250,1449,6236,1444,6223,1440,6209,1438,6195,1437,6180,1437,6166,1438,6152,1441,6138,1444,6124,1450,6110,1456xe" fillcolor="#004a62" stroked="f">
                <v:path arrowok="t" o:connecttype="custom" o:connectlocs="2147483647,0;2147483647,176357912;2147483647,675564621;2147483647,860455980;2147483647,938679265;2147483647,654230991;2147483647,924456844;2147483647,1351135320;2147483647,1989721654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1957849983,2147483647;2120530705,2147483647;2147483647,2147483647;1655323714,2147483647;478044915,2147483647;15696882,2075056149;131286932,1368202214;329640752,1018330838;804832778,665608937;1485510820,850500296;2036334420,1066687046;1582551098,661342201;1629641771,139379650;1387050167,2147483647;2147483647,2147483647;1695282189,2059411492;1332821254,2147483647;2147483647,2147483647;2147483647,2147483647;2147483647,2147483647;2147483647,2053722519" o:connectangles="0,0,0,0,0,0,0,0,0,0,0,0,0,0,0,0,0,0,0,0,0,0,0,0,0,0,0,0,0,0,0,0,0,0,0,0,0,0,0,0,0,0,0,0,0,0,0,0,0,0,0,0,0,0,0,0,0,0,0,0,0,0"/>
                <v:textbox inset=",,,25mm"/>
              </v:shape>
            </w:pict>
          </mc:Fallback>
        </mc:AlternateContent>
      </w:r>
      <w:r w:rsidR="00033A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67F03" wp14:editId="62A1D1A2">
                <wp:simplePos x="0" y="0"/>
                <wp:positionH relativeFrom="column">
                  <wp:posOffset>443865</wp:posOffset>
                </wp:positionH>
                <wp:positionV relativeFrom="paragraph">
                  <wp:posOffset>8465820</wp:posOffset>
                </wp:positionV>
                <wp:extent cx="1097915" cy="495300"/>
                <wp:effectExtent l="0" t="0" r="0" b="0"/>
                <wp:wrapNone/>
                <wp:docPr id="66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994DB4" w14:textId="3915989B" w:rsidR="0035448B" w:rsidRDefault="0035448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擅长技能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64" o:spid="_x0000_s1028" type="#_x0000_t202" style="position:absolute;left:0;text-align:left;margin-left:34.95pt;margin-top:666.6pt;width:86.45pt;height:3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" filled="f" stroked="f">
                <v:textbox>
                  <w:txbxContent>
                    <w:p w14:paraId="76994DB4" w14:textId="3915989B" w:rsidR="0035448B" w:rsidRDefault="0035448B">
                      <w:pPr>
                        <w:pStyle w:val="a3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004A62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擅长技能</w:t>
                      </w:r>
                    </w:p>
                  </w:txbxContent>
                </v:textbox>
              </v:shape>
            </w:pict>
          </mc:Fallback>
        </mc:AlternateContent>
      </w:r>
      <w:r w:rsidR="00033A5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C049FA" wp14:editId="08849DAE">
                <wp:simplePos x="0" y="0"/>
                <wp:positionH relativeFrom="column">
                  <wp:posOffset>1564640</wp:posOffset>
                </wp:positionH>
                <wp:positionV relativeFrom="paragraph">
                  <wp:posOffset>8606681</wp:posOffset>
                </wp:positionV>
                <wp:extent cx="243205" cy="243205"/>
                <wp:effectExtent l="0" t="0" r="36195" b="361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4" o:spid="_x0000_s1026" style="position:absolute;left:0;text-align:left;margin-left:123.2pt;margin-top:677.7pt;width:19.15pt;height:19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" fillcolor="#004a62" strokecolor="white" strokeweight="2.25pt">
                <v:stroke opacity="35980f" joinstyle="miter"/>
              </v:oval>
            </w:pict>
          </mc:Fallback>
        </mc:AlternateContent>
      </w:r>
      <w:r w:rsidR="00033A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28091" wp14:editId="48A122B5">
                <wp:simplePos x="0" y="0"/>
                <wp:positionH relativeFrom="column">
                  <wp:posOffset>223520</wp:posOffset>
                </wp:positionH>
                <wp:positionV relativeFrom="paragraph">
                  <wp:posOffset>4324985</wp:posOffset>
                </wp:positionV>
                <wp:extent cx="180340" cy="153035"/>
                <wp:effectExtent l="0" t="0" r="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5303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7.6pt;margin-top:340.55pt;width:14.2pt;height:1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0xe" fillcolor="#004a62" stroked="f" strokeweight="1pt">
                <v:stroke joinstyle="miter"/>
                <v:path arrowok="t" o:connecttype="custom" o:connectlocs="180340,76645;180340,145693;180247,146530;180061,147273;179875,147924;179410,148574;179039,149225;178574,149875;177923,150433;177086,150991;175599,151920;173740,152570;171695,152942;169557,153035;10876,153035;8738,152942;6693,152570;4834,151920;3161,150991;2603,150433;1952,149875;1394,149225;930,148574;465,147924;279,147273;93,146530;0,145693;0,76831;10876,79712;22496,82686;36533,86032;43969,87890;51592,89563;59029,91050;66373,92444;73344,93652;79759,94488;85429,95139;87846,95325;90170,95418;92494,95325;95097,95139;100674,94488;106996,93652;113967,92444;121311,91050;128841,89377;136370,87704;143900,85939;157844,82593;169557,79526;83420,66728;78367,71782;78367,72698;83420,77752;96920,77752;101973,72698;101973,71782;96920,66728;90170,9640;61634,25942;61447,27247;118893,27247;118706,25942;90170,9640;90170,0;125522,27019;125535,27247;169557,27247;171695,27340;173740,27711;175599,28362;177086,29291;177923,29849;178574,30406;179039,31057;179410,31707;179875,32358;180061,33008;180247,33752;180340,34588;180340,73387;180340,73387;180340,73387;169557,76268;157844,79335;143900,82680;136371,84446;128841,86119;121311,87792;113968,89185;106996,90393;100675,91230;95097,91880;92494,92066;90170,92159;87846,92066;85429,91880;79759,91230;73345,90393;66373,89185;59029,87792;51592,86305;43970,84632;36533,82773;22496,79428;10876,76454;0,73573;0,73688;0,73688;0,53733;0,34588;93,33752;279,33008;465,32358;930,31707;1394,31057;1952,30406;2603,29849;3161,29291;4834,28362;6693,27711;8738,27340;10876,27247;54805,27247;54818,27019;9017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33A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F2E7F" wp14:editId="323C2696">
                <wp:simplePos x="0" y="0"/>
                <wp:positionH relativeFrom="column">
                  <wp:posOffset>1572260</wp:posOffset>
                </wp:positionH>
                <wp:positionV relativeFrom="paragraph">
                  <wp:posOffset>4282440</wp:posOffset>
                </wp:positionV>
                <wp:extent cx="243205" cy="243205"/>
                <wp:effectExtent l="0" t="0" r="36195" b="3619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3" o:spid="_x0000_s1026" style="position:absolute;left:0;text-align:left;margin-left:123.8pt;margin-top:337.2pt;width:19.15pt;height:1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" fillcolor="#004a62" strokecolor="white" strokeweight="2.25pt">
                <v:stroke opacity="35980f" joinstyle="miter"/>
              </v:oval>
            </w:pict>
          </mc:Fallback>
        </mc:AlternateContent>
      </w:r>
      <w:r w:rsidR="00033A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869E7" wp14:editId="0F11A037">
                <wp:simplePos x="0" y="0"/>
                <wp:positionH relativeFrom="column">
                  <wp:posOffset>436880</wp:posOffset>
                </wp:positionH>
                <wp:positionV relativeFrom="paragraph">
                  <wp:posOffset>4168031</wp:posOffset>
                </wp:positionV>
                <wp:extent cx="1097915" cy="48768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18388" w14:textId="0E8042EB" w:rsidR="0035448B" w:rsidRDefault="0035448B" w:rsidP="0080312D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参与项目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9" style="position:absolute;left:0;text-align:left;margin-left:34.4pt;margin-top:328.2pt;width:86.45pt;height:38.4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" filled="f" stroked="f">
                <v:textbox style="mso-fit-shape-to-text:t">
                  <w:txbxContent>
                    <w:p w14:paraId="0C618388" w14:textId="0E8042EB" w:rsidR="0035448B" w:rsidRDefault="0035448B" w:rsidP="0080312D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参与项目</w:t>
                      </w:r>
                    </w:p>
                  </w:txbxContent>
                </v:textbox>
              </v:rect>
            </w:pict>
          </mc:Fallback>
        </mc:AlternateContent>
      </w:r>
      <w:r w:rsidR="00033A5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DF6601F" wp14:editId="25E321CE">
                <wp:simplePos x="0" y="0"/>
                <wp:positionH relativeFrom="column">
                  <wp:posOffset>231140</wp:posOffset>
                </wp:positionH>
                <wp:positionV relativeFrom="paragraph">
                  <wp:posOffset>3365500</wp:posOffset>
                </wp:positionV>
                <wp:extent cx="180340" cy="153035"/>
                <wp:effectExtent l="0" t="0" r="0" b="0"/>
                <wp:wrapNone/>
                <wp:docPr id="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5303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8.2pt;margin-top:265pt;width:14.2pt;height:12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0xe" fillcolor="#004a62" stroked="f" strokeweight="1pt">
                <v:stroke joinstyle="miter"/>
                <v:path arrowok="t" o:connecttype="custom" o:connectlocs="180340,76645;180340,145693;180247,146530;180061,147273;179875,147924;179410,148574;179039,149225;178574,149875;177923,150433;177086,150991;175599,151920;173740,152570;171695,152942;169557,153035;10876,153035;8738,152942;6693,152570;4834,151920;3161,150991;2603,150433;1952,149875;1394,149225;930,148574;465,147924;279,147273;93,146530;0,145693;0,76831;10876,79712;22496,82686;36533,86032;43969,87890;51592,89563;59029,91050;66373,92444;73344,93652;79759,94488;85429,95139;87846,95325;90170,95418;92494,95325;95097,95139;100674,94488;106996,93652;113967,92444;121311,91050;128841,89377;136370,87704;143900,85939;157844,82593;169557,79526;83420,66728;78367,71782;78367,72698;83420,77752;96920,77752;101973,72698;101973,71782;96920,66728;90170,9640;61634,25942;61447,27247;118893,27247;118706,25942;90170,9640;90170,0;125522,27019;125535,27247;169557,27247;171695,27340;173740,27711;175599,28362;177086,29291;177923,29849;178574,30406;179039,31057;179410,31707;179875,32358;180061,33008;180247,33752;180340,34588;180340,73387;180340,73387;180340,73387;169557,76268;157844,79335;143900,82680;136371,84446;128841,86119;121311,87792;113968,89185;106996,90393;100675,91230;95097,91880;92494,92066;90170,92159;87846,92066;85429,91880;79759,91230;73345,90393;66373,89185;59029,87792;51592,86305;43970,84632;36533,82773;22496,79428;10876,76454;0,73573;0,73688;0,73688;0,53733;0,34588;93,33752;279,33008;465,32358;930,31707;1394,31057;1952,30406;2603,29849;3161,29291;4834,28362;6693,27711;8738,27340;10876,27247;54805,27247;54818,27019;9017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33A5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054E45" wp14:editId="3E7B93D5">
                <wp:simplePos x="0" y="0"/>
                <wp:positionH relativeFrom="column">
                  <wp:posOffset>444500</wp:posOffset>
                </wp:positionH>
                <wp:positionV relativeFrom="paragraph">
                  <wp:posOffset>3208020</wp:posOffset>
                </wp:positionV>
                <wp:extent cx="1097915" cy="48768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B9BD6" w14:textId="77777777" w:rsidR="0035448B" w:rsidRDefault="0035448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30" style="position:absolute;left:0;text-align:left;margin-left:35pt;margin-top:252.6pt;width:86.45pt;height:38.4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" filled="f" stroked="f">
                <v:textbox style="mso-fit-shape-to-text:t">
                  <w:txbxContent>
                    <w:p w14:paraId="722B9BD6" w14:textId="77777777" w:rsidR="0035448B" w:rsidRDefault="0035448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 w:rsidR="00033A5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22E2A3" wp14:editId="32DC0A15">
                <wp:simplePos x="0" y="0"/>
                <wp:positionH relativeFrom="column">
                  <wp:posOffset>1579880</wp:posOffset>
                </wp:positionH>
                <wp:positionV relativeFrom="paragraph">
                  <wp:posOffset>3323481</wp:posOffset>
                </wp:positionV>
                <wp:extent cx="243205" cy="243205"/>
                <wp:effectExtent l="0" t="0" r="36195" b="361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124.4pt;margin-top:261.7pt;width:19.15pt;height:19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" fillcolor="#004a62" strokecolor="white" strokeweight="2.25pt">
                <v:stroke opacity="35980f" joinstyle="miter"/>
              </v:oval>
            </w:pict>
          </mc:Fallback>
        </mc:AlternateContent>
      </w:r>
      <w:r w:rsidR="00033A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C1255" wp14:editId="47EC067D">
                <wp:simplePos x="0" y="0"/>
                <wp:positionH relativeFrom="column">
                  <wp:posOffset>1996440</wp:posOffset>
                </wp:positionH>
                <wp:positionV relativeFrom="paragraph">
                  <wp:posOffset>8561614</wp:posOffset>
                </wp:positionV>
                <wp:extent cx="5372100" cy="128778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287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CF0E8" w14:textId="3DABA980" w:rsidR="0035448B" w:rsidRPr="00372AFB" w:rsidRDefault="0035448B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1、有较多的OC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开发经验，对OC Runtime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也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所了解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正在尝试Swift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1D3C5FB" w14:textId="50E58CDA" w:rsidR="0035448B" w:rsidRPr="00372AFB" w:rsidRDefault="00C1479E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 w:rsidR="0035448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35448B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熟悉Git、CocoaPods、Carthage</w:t>
                            </w:r>
                            <w:r w:rsidR="00E86B5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等代码管理工具以及一些第三库如：</w:t>
                            </w:r>
                            <w:r w:rsidR="00E86B5A" w:rsidRPr="00CF1BF4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ReactiveCocoa</w:t>
                            </w:r>
                            <w:r w:rsidR="00E86B5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、Masonry</w:t>
                            </w:r>
                            <w:r w:rsidR="0035448B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  <w:r w:rsidR="0035448B"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22EBF4" w14:textId="2F33EDB1" w:rsidR="0035448B" w:rsidRPr="00372AFB" w:rsidRDefault="00C1479E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  <w:r w:rsidR="0035448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35448B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 w:rsidR="0035448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HTTP/HTTPS</w:t>
                            </w:r>
                            <w:r w:rsidR="0035448B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、TCP/IP、</w:t>
                            </w:r>
                            <w:r w:rsidR="0035448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SSL/TLS、JSON</w:t>
                            </w:r>
                            <w:r w:rsidR="0035448B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、XML、Thrift等</w:t>
                            </w:r>
                            <w:r w:rsidR="0035448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网络相关</w:t>
                            </w:r>
                            <w:r w:rsidR="0035448B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协议。</w:t>
                            </w:r>
                          </w:p>
                          <w:p w14:paraId="32EBC429" w14:textId="04A9C1F1" w:rsidR="0035448B" w:rsidRDefault="00C1479E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  <w:r w:rsidR="0035448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35448B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熟练掌握AutoLayout、Storyboard的的使用。</w:t>
                            </w:r>
                          </w:p>
                          <w:p w14:paraId="2B3196D3" w14:textId="36955437" w:rsidR="0035448B" w:rsidRDefault="00C1479E" w:rsidP="0015652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  <w:r w:rsidR="0035448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、业余时间学习了一些iOS</w:t>
                            </w:r>
                            <w:r w:rsidR="0035448B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内核</w:t>
                            </w:r>
                            <w:r w:rsidR="0035448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方面的知识，以备不时之需</w:t>
                            </w:r>
                            <w:r w:rsidR="0035448B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3B2E812E" w14:textId="77777777" w:rsidR="0035448B" w:rsidRPr="00372AFB" w:rsidRDefault="0035448B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4BD6C1F6" w14:textId="4CDD5E91" w:rsidR="0035448B" w:rsidRDefault="0035448B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31" style="position:absolute;left:0;text-align:left;margin-left:157.2pt;margin-top:674.15pt;width:423pt;height:10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" filled="f" stroked="f">
                <v:textbox>
                  <w:txbxContent>
                    <w:p w14:paraId="5C1CF0E8" w14:textId="3DABA980" w:rsidR="0035448B" w:rsidRPr="00372AFB" w:rsidRDefault="0035448B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1、有较多的OC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开发经验，对OC Runtime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也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所了解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正在尝试Swift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71D3C5FB" w14:textId="50E58CDA" w:rsidR="0035448B" w:rsidRPr="00372AFB" w:rsidRDefault="00C1479E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2</w:t>
                      </w:r>
                      <w:r w:rsidR="0035448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35448B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熟悉Git、CocoaPods、Carthage</w:t>
                      </w:r>
                      <w:r w:rsidR="00E86B5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等代码管理工具以及一些第三库如：</w:t>
                      </w:r>
                      <w:r w:rsidR="00E86B5A" w:rsidRPr="00CF1BF4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ReactiveCocoa</w:t>
                      </w:r>
                      <w:r w:rsidR="00E86B5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、Masonry</w:t>
                      </w:r>
                      <w:r w:rsidR="0035448B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  <w:r w:rsidR="0035448B"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22EBF4" w14:textId="2F33EDB1" w:rsidR="0035448B" w:rsidRPr="00372AFB" w:rsidRDefault="00C1479E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</w:t>
                      </w:r>
                      <w:r w:rsidR="0035448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35448B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 w:rsidR="0035448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HTTP/HTTPS</w:t>
                      </w:r>
                      <w:r w:rsidR="0035448B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、TCP/IP、</w:t>
                      </w:r>
                      <w:r w:rsidR="0035448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SSL/TLS、JSON</w:t>
                      </w:r>
                      <w:r w:rsidR="0035448B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、XML、Thrift等</w:t>
                      </w:r>
                      <w:r w:rsidR="0035448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网络相关</w:t>
                      </w:r>
                      <w:r w:rsidR="0035448B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协议。</w:t>
                      </w:r>
                    </w:p>
                    <w:p w14:paraId="32EBC429" w14:textId="04A9C1F1" w:rsidR="0035448B" w:rsidRDefault="00C1479E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0646B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4</w:t>
                      </w:r>
                      <w:r w:rsidR="0035448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35448B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熟练掌握AutoLayout、Storyboard的的使用。</w:t>
                      </w:r>
                    </w:p>
                    <w:p w14:paraId="2B3196D3" w14:textId="36955437" w:rsidR="0035448B" w:rsidRDefault="00C1479E" w:rsidP="0015652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5</w:t>
                      </w:r>
                      <w:r w:rsidR="0035448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、业余时间学习了一些iOS</w:t>
                      </w:r>
                      <w:r w:rsidR="0035448B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内核</w:t>
                      </w:r>
                      <w:r w:rsidR="0035448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方面的知识，以备不时之需</w:t>
                      </w:r>
                      <w:r w:rsidR="0035448B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3B2E812E" w14:textId="77777777" w:rsidR="0035448B" w:rsidRPr="00372AFB" w:rsidRDefault="0035448B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0646B"/>
                          <w:kern w:val="24"/>
                          <w:sz w:val="18"/>
                          <w:szCs w:val="18"/>
                        </w:rPr>
                      </w:pPr>
                    </w:p>
                    <w:p w14:paraId="4BD6C1F6" w14:textId="4CDD5E91" w:rsidR="0035448B" w:rsidRDefault="0035448B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033A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7426C" wp14:editId="6E51F892">
                <wp:simplePos x="0" y="0"/>
                <wp:positionH relativeFrom="column">
                  <wp:posOffset>1996440</wp:posOffset>
                </wp:positionH>
                <wp:positionV relativeFrom="paragraph">
                  <wp:posOffset>4225834</wp:posOffset>
                </wp:positionV>
                <wp:extent cx="5372100" cy="4259580"/>
                <wp:effectExtent l="0" t="0" r="0" b="7620"/>
                <wp:wrapNone/>
                <wp:docPr id="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25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E5E850" w14:textId="0BC2E448" w:rsidR="0035448B" w:rsidRPr="004370FA" w:rsidRDefault="008B60F6" w:rsidP="00D769B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Grande" w:eastAsia="微软雅黑" w:hAnsi="Lucida Grande" w:cs="Lucida Grande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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《</w:t>
                            </w:r>
                            <w:r w:rsidR="0035448B"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云校园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》 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  <w:t xml:space="preserve">时间：2014年11月 </w:t>
                            </w:r>
                            <w:r w:rsidR="0035448B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–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现在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  <w:t xml:space="preserve">          状态：已经上线</w:t>
                            </w:r>
                          </w:p>
                          <w:p w14:paraId="210E14CA" w14:textId="5117F7AB" w:rsidR="0035448B" w:rsidRDefault="0035448B" w:rsidP="00D769B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简介：</w:t>
                            </w:r>
                            <w:r w:rsidRPr="00A2217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一款K12在线教育产品，涵盖了教务功能、家长社区、学习资源等主要功能。</w:t>
                            </w:r>
                          </w:p>
                          <w:p w14:paraId="19CC025C" w14:textId="6DC32529" w:rsidR="0035448B" w:rsidRDefault="0035448B" w:rsidP="00D769B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主要职责：</w:t>
                            </w:r>
                          </w:p>
                          <w:p w14:paraId="3440470D" w14:textId="77777777" w:rsidR="0035448B" w:rsidRDefault="0035448B" w:rsidP="00D769B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参与</w:t>
                            </w:r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《云校园》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iOS端中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社区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、活动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、家庭作业、通知、日常表现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从0到1的开发和迭代优化。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 xml:space="preserve"> </w:t>
                            </w:r>
                          </w:p>
                          <w:p w14:paraId="20F28402" w14:textId="77777777" w:rsidR="0035448B" w:rsidRDefault="0035448B" w:rsidP="00D769B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逐步实现部分功能插件化、hybird App，以应对复杂的运营需求，已向AppStore提交50+个版本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12BF02BE" w14:textId="77777777" w:rsidR="0035448B" w:rsidRPr="00372AFB" w:rsidRDefault="0035448B" w:rsidP="00D769B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对上报的crash进行分析解决，以增强APP的稳定性。</w:t>
                            </w:r>
                          </w:p>
                          <w:p w14:paraId="44D8E779" w14:textId="77777777" w:rsidR="0035448B" w:rsidRPr="0030658C" w:rsidRDefault="0035448B" w:rsidP="00D769B0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76EBD570" w14:textId="2C8A1B0C" w:rsidR="0035448B" w:rsidRDefault="008B60F6" w:rsidP="008471C4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Grande" w:eastAsia="微软雅黑" w:hAnsi="Lucida Grande" w:cs="Lucida Grande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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《Questopia》 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  <w:t xml:space="preserve">时间：2013年4月 </w:t>
                            </w:r>
                            <w:r w:rsidR="0035448B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–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2014年5月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  <w:t xml:space="preserve">  状态：已经上线</w:t>
                            </w:r>
                          </w:p>
                          <w:p w14:paraId="19F6CD56" w14:textId="79BB697A" w:rsidR="0035448B" w:rsidRPr="008C4199" w:rsidRDefault="0035448B" w:rsidP="008471C4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简介：</w:t>
                            </w:r>
                            <w:r w:rsidRPr="00A2217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一款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基于FaceBook的你问我答的猜图、猜文字小游戏</w:t>
                            </w:r>
                            <w:r w:rsidRPr="00A2217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56067032" w14:textId="77777777" w:rsidR="0035448B" w:rsidRDefault="0035448B" w:rsidP="00082F1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主要职责：</w:t>
                            </w:r>
                          </w:p>
                          <w:p w14:paraId="48DDCEBC" w14:textId="77777777" w:rsidR="0035448B" w:rsidRPr="00372AFB" w:rsidRDefault="0035448B" w:rsidP="00D769B0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 根据不断更进的产品需求，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独立完成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游戏</w:t>
                            </w:r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r w:rsidRPr="0029479D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Questopia</w:t>
                            </w:r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iOS端全部功能的开发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，并最终上线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0D74CC2" w14:textId="77777777" w:rsidR="0035448B" w:rsidRPr="008727F2" w:rsidRDefault="0035448B" w:rsidP="00D769B0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137ACA98" w14:textId="68D09E7F" w:rsidR="0035448B" w:rsidRDefault="008B60F6" w:rsidP="006D668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Grande" w:eastAsia="微软雅黑" w:hAnsi="Lucida Grande" w:cs="Lucida Grande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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《悠米音乐播放器》</w:t>
                            </w:r>
                            <w:r w:rsidR="00184FF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时间：</w:t>
                            </w:r>
                            <w:r w:rsidR="0035448B"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年 </w:t>
                            </w:r>
                            <w:r w:rsidR="0035448B"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448B"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现在</w:t>
                            </w:r>
                            <w:r w:rsidR="00184FF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  <w:t xml:space="preserve">              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状态：已经上线</w:t>
                            </w:r>
                          </w:p>
                          <w:p w14:paraId="2EDB99DE" w14:textId="266985F7" w:rsidR="0035448B" w:rsidRPr="008C3325" w:rsidRDefault="0035448B" w:rsidP="006D668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简介：</w:t>
                            </w:r>
                            <w:r w:rsidRPr="00A2217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一款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MTK平台上的音乐播放器，可根据产商的需求定制皮肤以功能</w:t>
                            </w:r>
                            <w:r w:rsidRPr="00A2217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1E4F4D78" w14:textId="0484FA26" w:rsidR="0035448B" w:rsidRDefault="00116F24" w:rsidP="00D769B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主要职责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635BAE5D" w14:textId="77777777" w:rsidR="0035448B" w:rsidRDefault="0035448B" w:rsidP="00D769B0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1、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</w:t>
                            </w:r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MTK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平台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(C++)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的应用《悠米音乐播放器》开发和维护，并给客户公司提供现场技术支持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C405338" w14:textId="77777777" w:rsidR="0035448B" w:rsidRDefault="0035448B" w:rsidP="00E12CF5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19BB2F3" w14:textId="32E80D63" w:rsidR="0035448B" w:rsidRDefault="00DD6160" w:rsidP="00E12CF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Grande" w:eastAsia="微软雅黑" w:hAnsi="Lucida Grande" w:cs="Lucida Grande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</w:t>
                            </w:r>
                            <w:r>
                              <w:rPr>
                                <w:rFonts w:ascii="Lucida Grande" w:eastAsia="微软雅黑" w:hAnsi="Lucida Grande" w:cs="Lucida Grande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448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其他：美图类产品《摩卡时光》、短视频应用《八喵》、ipad应用《中航管理系统》。</w:t>
                            </w:r>
                          </w:p>
                          <w:p w14:paraId="3AC56303" w14:textId="77777777" w:rsidR="0035448B" w:rsidRPr="008727F2" w:rsidRDefault="0035448B" w:rsidP="00E12CF5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5625E4FC" w14:textId="77777777" w:rsidR="0035448B" w:rsidRPr="00AA6947" w:rsidRDefault="0035448B" w:rsidP="00D769B0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06CE6E65" w14:textId="77777777" w:rsidR="0035448B" w:rsidRPr="00052290" w:rsidRDefault="0035448B" w:rsidP="00D769B0">
                            <w:pPr>
                              <w:pStyle w:val="1"/>
                              <w:widowControl/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left:0;text-align:left;margin-left:157.2pt;margin-top:332.75pt;width:423pt;height:3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" filled="f" stroked="f">
                <v:textbox>
                  <w:txbxContent>
                    <w:p w14:paraId="3AE5E850" w14:textId="0BC2E448" w:rsidR="0035448B" w:rsidRPr="004370FA" w:rsidRDefault="008B60F6" w:rsidP="00D769B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Lucida Grande" w:eastAsia="微软雅黑" w:hAnsi="Lucida Grande" w:cs="Lucida Grande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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《</w:t>
                      </w:r>
                      <w:r w:rsidR="0035448B"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云校园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》 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  <w:t xml:space="preserve">时间：2014年11月 </w:t>
                      </w:r>
                      <w:r w:rsidR="0035448B"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–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现在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  <w:t xml:space="preserve">          状态：已经上线</w:t>
                      </w:r>
                    </w:p>
                    <w:p w14:paraId="210E14CA" w14:textId="5117F7AB" w:rsidR="0035448B" w:rsidRDefault="0035448B" w:rsidP="00D769B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简介：</w:t>
                      </w:r>
                      <w:r w:rsidRPr="00A2217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18"/>
                          <w:szCs w:val="18"/>
                        </w:rPr>
                        <w:t>一款K12在线教育产品，涵盖了教务功能、家长社区、学习资源等主要功能。</w:t>
                      </w:r>
                    </w:p>
                    <w:p w14:paraId="19CC025C" w14:textId="6DC32529" w:rsidR="0035448B" w:rsidRDefault="0035448B" w:rsidP="00D769B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主要职责：</w:t>
                      </w:r>
                    </w:p>
                    <w:p w14:paraId="3440470D" w14:textId="77777777" w:rsidR="0035448B" w:rsidRDefault="0035448B" w:rsidP="00D769B0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参与</w:t>
                      </w:r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《云校园》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iOS端中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社区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、活动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、家庭作业、通知、日常表现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从0到1的开发和迭代优化。</w:t>
                      </w:r>
                      <w:r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 xml:space="preserve"> </w:t>
                      </w:r>
                    </w:p>
                    <w:p w14:paraId="20F28402" w14:textId="77777777" w:rsidR="0035448B" w:rsidRDefault="0035448B" w:rsidP="00D769B0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逐步实现部分功能插件化、hybird App，以应对复杂的运营需求，已向AppStore提交50+个版本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12BF02BE" w14:textId="77777777" w:rsidR="0035448B" w:rsidRPr="00372AFB" w:rsidRDefault="0035448B" w:rsidP="00D769B0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对上报的crash进行分析解决，以增强APP的稳定性。</w:t>
                      </w:r>
                    </w:p>
                    <w:p w14:paraId="44D8E779" w14:textId="77777777" w:rsidR="0035448B" w:rsidRPr="0030658C" w:rsidRDefault="0035448B" w:rsidP="00D769B0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76EBD570" w14:textId="2C8A1B0C" w:rsidR="0035448B" w:rsidRDefault="008B60F6" w:rsidP="008471C4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Lucida Grande" w:eastAsia="微软雅黑" w:hAnsi="Lucida Grande" w:cs="Lucida Grande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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《Questopia》 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  <w:t xml:space="preserve">时间：2013年4月 </w:t>
                      </w:r>
                      <w:r w:rsidR="0035448B"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–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2014年5月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  <w:t xml:space="preserve">  状态：已经上线</w:t>
                      </w:r>
                    </w:p>
                    <w:p w14:paraId="19F6CD56" w14:textId="79BB697A" w:rsidR="0035448B" w:rsidRPr="008C4199" w:rsidRDefault="0035448B" w:rsidP="008471C4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简介：</w:t>
                      </w:r>
                      <w:r w:rsidRPr="00A2217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18"/>
                          <w:szCs w:val="18"/>
                        </w:rPr>
                        <w:t>一款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18"/>
                          <w:szCs w:val="18"/>
                        </w:rPr>
                        <w:t>基于FaceBook的你问我答的猜图、猜文字小游戏</w:t>
                      </w:r>
                      <w:r w:rsidRPr="00A2217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56067032" w14:textId="77777777" w:rsidR="0035448B" w:rsidRDefault="0035448B" w:rsidP="00082F16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主要职责：</w:t>
                      </w:r>
                    </w:p>
                    <w:p w14:paraId="48DDCEBC" w14:textId="77777777" w:rsidR="0035448B" w:rsidRPr="00372AFB" w:rsidRDefault="0035448B" w:rsidP="00D769B0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 根据不断更进的产品需求，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独立完成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游戏</w:t>
                      </w:r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《</w:t>
                      </w:r>
                      <w:r w:rsidRPr="0029479D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Questopia</w:t>
                      </w:r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iOS端全部功能的开发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，并最终上线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20D74CC2" w14:textId="77777777" w:rsidR="0035448B" w:rsidRPr="008727F2" w:rsidRDefault="0035448B" w:rsidP="00D769B0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137ACA98" w14:textId="68D09E7F" w:rsidR="0035448B" w:rsidRDefault="008B60F6" w:rsidP="006D668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Lucida Grande" w:eastAsia="微软雅黑" w:hAnsi="Lucida Grande" w:cs="Lucida Grande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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《悠米音乐播放器》</w:t>
                      </w:r>
                      <w:r w:rsidR="00184FF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时间：</w:t>
                      </w:r>
                      <w:r w:rsidR="0035448B"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年 </w:t>
                      </w:r>
                      <w:r w:rsidR="0035448B"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35448B"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现在</w:t>
                      </w:r>
                      <w:r w:rsidR="00184FF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  <w:t xml:space="preserve">              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状态：已经上线</w:t>
                      </w:r>
                    </w:p>
                    <w:p w14:paraId="2EDB99DE" w14:textId="266985F7" w:rsidR="0035448B" w:rsidRPr="008C3325" w:rsidRDefault="0035448B" w:rsidP="006D668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简介：</w:t>
                      </w:r>
                      <w:r w:rsidRPr="00A2217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18"/>
                          <w:szCs w:val="18"/>
                        </w:rPr>
                        <w:t>一款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18"/>
                          <w:szCs w:val="18"/>
                        </w:rPr>
                        <w:t>MTK平台上的音乐播放器，可根据产商的需求定制皮肤以功能</w:t>
                      </w:r>
                      <w:r w:rsidRPr="00A2217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1E4F4D78" w14:textId="0484FA26" w:rsidR="0035448B" w:rsidRDefault="00116F24" w:rsidP="00D769B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主要职责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635BAE5D" w14:textId="77777777" w:rsidR="0035448B" w:rsidRDefault="0035448B" w:rsidP="00D769B0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1、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MTK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平台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(C++)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的应用《悠米音乐播放器》开发和维护，并给客户公司提供现场技术支持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2C405338" w14:textId="77777777" w:rsidR="0035448B" w:rsidRDefault="0035448B" w:rsidP="00E12CF5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</w:p>
                    <w:p w14:paraId="219BB2F3" w14:textId="32E80D63" w:rsidR="0035448B" w:rsidRDefault="00DD6160" w:rsidP="00E12CF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Lucida Grande" w:eastAsia="微软雅黑" w:hAnsi="Lucida Grande" w:cs="Lucida Grande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</w:t>
                      </w:r>
                      <w:r>
                        <w:rPr>
                          <w:rFonts w:ascii="Lucida Grande" w:eastAsia="微软雅黑" w:hAnsi="Lucida Grande" w:cs="Lucida Grande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35448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其他：美图类产品《摩卡时光》、短视频应用《八喵》、ipad应用《中航管理系统》。</w:t>
                      </w:r>
                    </w:p>
                    <w:p w14:paraId="3AC56303" w14:textId="77777777" w:rsidR="0035448B" w:rsidRPr="008727F2" w:rsidRDefault="0035448B" w:rsidP="00E12CF5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5625E4FC" w14:textId="77777777" w:rsidR="0035448B" w:rsidRPr="00AA6947" w:rsidRDefault="0035448B" w:rsidP="00D769B0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06CE6E65" w14:textId="77777777" w:rsidR="0035448B" w:rsidRPr="00052290" w:rsidRDefault="0035448B" w:rsidP="00D769B0">
                      <w:pPr>
                        <w:pStyle w:val="1"/>
                        <w:widowControl/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3A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18F0" wp14:editId="3FEC273F">
                <wp:simplePos x="0" y="0"/>
                <wp:positionH relativeFrom="column">
                  <wp:posOffset>1997075</wp:posOffset>
                </wp:positionH>
                <wp:positionV relativeFrom="paragraph">
                  <wp:posOffset>3277144</wp:posOffset>
                </wp:positionV>
                <wp:extent cx="5372100" cy="835660"/>
                <wp:effectExtent l="0" t="0" r="0" b="2540"/>
                <wp:wrapNone/>
                <wp:docPr id="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FF8AE3" w14:textId="5110C955" w:rsidR="0035448B" w:rsidRDefault="0035448B" w:rsidP="00D769B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现在  </w:t>
                            </w:r>
                            <w:r w:rsidR="00FB5F5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拓维信息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系统有限公司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深圳云校园团队</w:t>
                            </w:r>
                            <w:r w:rsidR="00FB5F5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B5F5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职位：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iOS开发</w:t>
                            </w:r>
                          </w:p>
                          <w:p w14:paraId="55AE1316" w14:textId="36C224F6" w:rsidR="0035448B" w:rsidRPr="00D769B0" w:rsidRDefault="0035448B" w:rsidP="00D769B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2013年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B5F5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E362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深圳极嘉宝科技股份有限公司</w:t>
                            </w:r>
                            <w:r w:rsidR="00FB5F5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FB5F53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职位：iOS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3FC81208" w14:textId="76AEACD5" w:rsidR="0035448B" w:rsidRPr="00D769B0" w:rsidRDefault="0035448B" w:rsidP="00D769B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2013年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6003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深圳深讯和科技有限公司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ab/>
                              <w:t>职位：手机应用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4E4036CC" w14:textId="77777777" w:rsidR="0035448B" w:rsidRPr="00AA6947" w:rsidRDefault="0035448B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65BF437A" w14:textId="77777777" w:rsidR="0035448B" w:rsidRPr="00052290" w:rsidRDefault="0035448B" w:rsidP="000476C8">
                            <w:pPr>
                              <w:pStyle w:val="1"/>
                              <w:widowControl/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157.25pt;margin-top:258.05pt;width:423pt;height:6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" filled="f" stroked="f">
                <v:textbox>
                  <w:txbxContent>
                    <w:p w14:paraId="2AFF8AE3" w14:textId="5110C955" w:rsidR="0035448B" w:rsidRDefault="0035448B" w:rsidP="00D769B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现在  </w:t>
                      </w:r>
                      <w:r w:rsidR="00FB5F5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拓维信息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系统有限公司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深圳云校园团队</w:t>
                      </w:r>
                      <w:r w:rsidR="00FB5F5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="00FB5F5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职位：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iOS开发</w:t>
                      </w:r>
                    </w:p>
                    <w:p w14:paraId="55AE1316" w14:textId="36C224F6" w:rsidR="0035448B" w:rsidRPr="00D769B0" w:rsidRDefault="0035448B" w:rsidP="00D769B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2013年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="00FB5F5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DE362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深圳极嘉宝科技股份有限公司</w:t>
                      </w:r>
                      <w:r w:rsidR="00FB5F5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         </w:t>
                      </w:r>
                      <w:r w:rsidR="00FB5F53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职位：iOS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3FC81208" w14:textId="76AEACD5" w:rsidR="0035448B" w:rsidRPr="00D769B0" w:rsidRDefault="0035448B" w:rsidP="00D769B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2011年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2013年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6003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深圳深讯和科技有限公司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ab/>
                        <w:t>职位：手机应用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4E4036CC" w14:textId="77777777" w:rsidR="0035448B" w:rsidRPr="00AA6947" w:rsidRDefault="0035448B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65BF437A" w14:textId="77777777" w:rsidR="0035448B" w:rsidRPr="00052290" w:rsidRDefault="0035448B" w:rsidP="000476C8">
                      <w:pPr>
                        <w:pStyle w:val="1"/>
                        <w:widowControl/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3A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F73D4" wp14:editId="61AA628B">
                <wp:simplePos x="0" y="0"/>
                <wp:positionH relativeFrom="column">
                  <wp:posOffset>1976755</wp:posOffset>
                </wp:positionH>
                <wp:positionV relativeFrom="paragraph">
                  <wp:posOffset>2583724</wp:posOffset>
                </wp:positionV>
                <wp:extent cx="5372100" cy="59436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594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75795" w14:textId="1EDE5772" w:rsidR="0035448B" w:rsidRPr="00372AFB" w:rsidRDefault="0035448B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本人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是一名实践型的程序员，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从本科期间开始</w:t>
                            </w:r>
                            <w:r w:rsidR="006C32A2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接触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应用开发，毕业后从事MTK应用开发</w:t>
                            </w:r>
                            <w:r w:rsidR="003D0B88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工作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，直到2013年开始从事iOS开发</w:t>
                            </w:r>
                            <w:r w:rsidR="006C32A2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工作</w:t>
                            </w:r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120974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工作之余也会关注</w:t>
                            </w:r>
                            <w:r w:rsidR="004C677D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学习</w:t>
                            </w:r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H5相关技术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为人积极向上，拥有较强的学习能力。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34" style="position:absolute;left:0;text-align:left;margin-left:155.65pt;margin-top:203.45pt;width:423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" filled="f" stroked="f">
                <v:textbox>
                  <w:txbxContent>
                    <w:p w14:paraId="5E475795" w14:textId="1EDE5772" w:rsidR="0035448B" w:rsidRPr="00372AFB" w:rsidRDefault="0035448B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本人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是一名实践型的程序员，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从本科期间开始</w:t>
                      </w:r>
                      <w:r w:rsidR="006C32A2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接触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应用开发，毕业后从事MTK应用开发</w:t>
                      </w:r>
                      <w:r w:rsidR="003D0B88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工作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，直到2013年开始从事iOS开发</w:t>
                      </w:r>
                      <w:r w:rsidR="006C32A2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工作</w:t>
                      </w:r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120974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工作之余也会关注</w:t>
                      </w:r>
                      <w:r w:rsidR="004C677D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学习</w:t>
                      </w:r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H5相关技术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为人积极向上，拥有较强的学习能力。</w:t>
                      </w:r>
                    </w:p>
                  </w:txbxContent>
                </v:textbox>
              </v:rect>
            </w:pict>
          </mc:Fallback>
        </mc:AlternateContent>
      </w:r>
      <w:r w:rsidR="00B0214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07132" wp14:editId="60935359">
                <wp:simplePos x="0" y="0"/>
                <wp:positionH relativeFrom="column">
                  <wp:posOffset>2018030</wp:posOffset>
                </wp:positionH>
                <wp:positionV relativeFrom="paragraph">
                  <wp:posOffset>9894570</wp:posOffset>
                </wp:positionV>
                <wp:extent cx="5372100" cy="39624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28D3D" w14:textId="400B3A34" w:rsidR="0035448B" w:rsidRDefault="0035448B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2007.09—2011.6    广东工业大学   自动化学院    网络工程    本科生 </w:t>
                            </w:r>
                          </w:p>
                          <w:p w14:paraId="6A8A5455" w14:textId="02474B3F" w:rsidR="0035448B" w:rsidRDefault="0035448B" w:rsidP="00611819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35" style="position:absolute;left:0;text-align:left;margin-left:158.9pt;margin-top:779.1pt;width:423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" filled="f" stroked="f">
                <v:textbox>
                  <w:txbxContent>
                    <w:p w14:paraId="72B28D3D" w14:textId="400B3A34" w:rsidR="0035448B" w:rsidRDefault="0035448B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2007.09—2011.6    广东工业大学   自动化学院    网络工程    本科生 </w:t>
                      </w:r>
                    </w:p>
                    <w:p w14:paraId="6A8A5455" w14:textId="02474B3F" w:rsidR="0035448B" w:rsidRDefault="0035448B" w:rsidP="00611819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C58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7459D84" wp14:editId="738EF9E3">
                <wp:simplePos x="0" y="0"/>
                <wp:positionH relativeFrom="column">
                  <wp:posOffset>2628900</wp:posOffset>
                </wp:positionH>
                <wp:positionV relativeFrom="paragraph">
                  <wp:posOffset>594360</wp:posOffset>
                </wp:positionV>
                <wp:extent cx="4162425" cy="1684020"/>
                <wp:effectExtent l="0" t="0" r="0" b="0"/>
                <wp:wrapNone/>
                <wp:docPr id="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1684020"/>
                          <a:chOff x="-93964" y="-19050"/>
                          <a:chExt cx="3045989" cy="1582144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-93964" y="-19050"/>
                            <a:ext cx="3045989" cy="1582144"/>
                            <a:chOff x="-93964" y="-19050"/>
                            <a:chExt cx="3045989" cy="1582144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226605" y="765154"/>
                              <a:ext cx="2725420" cy="7979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ED4AD2D" w14:textId="22239732" w:rsidR="0035448B" w:rsidRDefault="0035448B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工龄：6年    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  <w:t>所在地：广东深圳</w:t>
                                </w:r>
                              </w:p>
                              <w:p w14:paraId="300471F0" w14:textId="7504A056" w:rsidR="0035448B" w:rsidRPr="007B536B" w:rsidRDefault="0035448B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电话：15815507259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  <w:t>邮箱：yiyunhzy@163.com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-93964" y="-19050"/>
                              <a:ext cx="1478915" cy="6858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271FE79" w14:textId="119186E2" w:rsidR="0035448B" w:rsidRDefault="0035448B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/>
                                    <w:spacing w:val="60"/>
                                    <w:kern w:val="24"/>
                                    <w:sz w:val="56"/>
                                    <w:szCs w:val="56"/>
                                  </w:rPr>
                                  <w:t xml:space="preserve">黄志云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9" name="KSO_Shape"/>
                          <wps:cNvSpPr/>
                          <wps:spPr>
                            <a:xfrm>
                              <a:off x="1684641" y="1123970"/>
                              <a:ext cx="130386" cy="87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0" name="KSO_Shape"/>
                          <wps:cNvSpPr/>
                          <wps:spPr>
                            <a:xfrm>
                              <a:off x="1681582" y="896182"/>
                              <a:ext cx="133445" cy="1138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132128" y="896476"/>
                              <a:ext cx="105298" cy="127573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130790" y="1112274"/>
                              <a:ext cx="121444" cy="128739"/>
                            </a:xfrm>
                            <a:custGeom>
                              <a:avLst/>
                              <a:gdLst>
                                <a:gd name="T0" fmla="*/ 323928717 w 6102"/>
                                <a:gd name="T1" fmla="*/ 132439412 h 6477"/>
                                <a:gd name="T2" fmla="*/ 527402369 w 6102"/>
                                <a:gd name="T3" fmla="*/ 426816471 h 6477"/>
                                <a:gd name="T4" fmla="*/ 345939782 w 6102"/>
                                <a:gd name="T5" fmla="*/ 560294118 h 6477"/>
                                <a:gd name="T6" fmla="*/ 68893396 w 6102"/>
                                <a:gd name="T7" fmla="*/ 204757647 h 6477"/>
                                <a:gd name="T8" fmla="*/ 99136964 w 6102"/>
                                <a:gd name="T9" fmla="*/ 142387647 h 6477"/>
                                <a:gd name="T10" fmla="*/ 151911981 w 6102"/>
                                <a:gd name="T11" fmla="*/ 143685000 h 6477"/>
                                <a:gd name="T12" fmla="*/ 3379703 w 6102"/>
                                <a:gd name="T13" fmla="*/ 75865000 h 6477"/>
                                <a:gd name="T14" fmla="*/ 43762379 w 6102"/>
                                <a:gd name="T15" fmla="*/ 21626176 h 6477"/>
                                <a:gd name="T16" fmla="*/ 138133420 w 6102"/>
                                <a:gd name="T17" fmla="*/ 692059 h 6477"/>
                                <a:gd name="T18" fmla="*/ 237097217 w 6102"/>
                                <a:gd name="T19" fmla="*/ 44290588 h 6477"/>
                                <a:gd name="T20" fmla="*/ 251135823 w 6102"/>
                                <a:gd name="T21" fmla="*/ 94982647 h 6477"/>
                                <a:gd name="T22" fmla="*/ 189521629 w 6102"/>
                                <a:gd name="T23" fmla="*/ 53633235 h 6477"/>
                                <a:gd name="T24" fmla="*/ 112309146 w 6102"/>
                                <a:gd name="T25" fmla="*/ 35899706 h 6477"/>
                                <a:gd name="T26" fmla="*/ 42635909 w 6102"/>
                                <a:gd name="T27" fmla="*/ 65743824 h 6477"/>
                                <a:gd name="T28" fmla="*/ 126867843 w 6102"/>
                                <a:gd name="T29" fmla="*/ 93858235 h 6477"/>
                                <a:gd name="T30" fmla="*/ 191428233 w 6102"/>
                                <a:gd name="T31" fmla="*/ 128460294 h 6477"/>
                                <a:gd name="T32" fmla="*/ 211186359 w 6102"/>
                                <a:gd name="T33" fmla="*/ 100519118 h 6477"/>
                                <a:gd name="T34" fmla="*/ 137006656 w 6102"/>
                                <a:gd name="T35" fmla="*/ 59256176 h 6477"/>
                                <a:gd name="T36" fmla="*/ 46535408 w 6102"/>
                                <a:gd name="T37" fmla="*/ 96972353 h 6477"/>
                                <a:gd name="T38" fmla="*/ 73139523 w 6102"/>
                                <a:gd name="T39" fmla="*/ 118685000 h 6477"/>
                                <a:gd name="T40" fmla="*/ 252002248 w 6102"/>
                                <a:gd name="T41" fmla="*/ 381055294 h 6477"/>
                                <a:gd name="T42" fmla="*/ 268467254 w 6102"/>
                                <a:gd name="T43" fmla="*/ 407093529 h 6477"/>
                                <a:gd name="T44" fmla="*/ 297671231 w 6102"/>
                                <a:gd name="T45" fmla="*/ 397318235 h 6477"/>
                                <a:gd name="T46" fmla="*/ 295244831 w 6102"/>
                                <a:gd name="T47" fmla="*/ 366782059 h 6477"/>
                                <a:gd name="T48" fmla="*/ 264134544 w 6102"/>
                                <a:gd name="T49" fmla="*/ 362024118 h 6477"/>
                                <a:gd name="T50" fmla="*/ 426618845 w 6102"/>
                                <a:gd name="T51" fmla="*/ 413321765 h 6477"/>
                                <a:gd name="T52" fmla="*/ 449843258 w 6102"/>
                                <a:gd name="T53" fmla="*/ 433564118 h 6477"/>
                                <a:gd name="T54" fmla="*/ 475147441 w 6102"/>
                                <a:gd name="T55" fmla="*/ 415917059 h 6477"/>
                                <a:gd name="T56" fmla="*/ 463968448 w 6102"/>
                                <a:gd name="T57" fmla="*/ 387283824 h 6477"/>
                                <a:gd name="T58" fmla="*/ 385456034 w 6102"/>
                                <a:gd name="T59" fmla="*/ 426037941 h 6477"/>
                                <a:gd name="T60" fmla="*/ 379216719 w 6102"/>
                                <a:gd name="T61" fmla="*/ 456920294 h 6477"/>
                                <a:gd name="T62" fmla="*/ 407120765 w 6102"/>
                                <a:gd name="T63" fmla="*/ 469636765 h 6477"/>
                                <a:gd name="T64" fmla="*/ 426358800 w 6102"/>
                                <a:gd name="T65" fmla="*/ 445501765 h 6477"/>
                                <a:gd name="T66" fmla="*/ 407467393 w 6102"/>
                                <a:gd name="T67" fmla="*/ 421193824 h 6477"/>
                                <a:gd name="T68" fmla="*/ 329388192 w 6102"/>
                                <a:gd name="T69" fmla="*/ 469204118 h 6477"/>
                                <a:gd name="T70" fmla="*/ 331728009 w 6102"/>
                                <a:gd name="T71" fmla="*/ 499740588 h 6477"/>
                                <a:gd name="T72" fmla="*/ 362924879 w 6102"/>
                                <a:gd name="T73" fmla="*/ 504498235 h 6477"/>
                                <a:gd name="T74" fmla="*/ 374190456 w 6102"/>
                                <a:gd name="T75" fmla="*/ 475951471 h 6477"/>
                                <a:gd name="T76" fmla="*/ 349146318 w 6102"/>
                                <a:gd name="T77" fmla="*/ 458045000 h 6477"/>
                                <a:gd name="T78" fmla="*/ 389962206 w 6102"/>
                                <a:gd name="T79" fmla="*/ 350951471 h 6477"/>
                                <a:gd name="T80" fmla="*/ 401141200 w 6102"/>
                                <a:gd name="T81" fmla="*/ 379671176 h 6477"/>
                                <a:gd name="T82" fmla="*/ 431558230 w 6102"/>
                                <a:gd name="T83" fmla="*/ 375778529 h 6477"/>
                                <a:gd name="T84" fmla="*/ 434764765 w 6102"/>
                                <a:gd name="T85" fmla="*/ 344377059 h 6477"/>
                                <a:gd name="T86" fmla="*/ 405647372 w 6102"/>
                                <a:gd name="T87" fmla="*/ 334602059 h 6477"/>
                                <a:gd name="T88" fmla="*/ 339093793 w 6102"/>
                                <a:gd name="T89" fmla="*/ 394636765 h 6477"/>
                                <a:gd name="T90" fmla="*/ 357985495 w 6102"/>
                                <a:gd name="T91" fmla="*/ 418944706 h 6477"/>
                                <a:gd name="T92" fmla="*/ 386149291 w 6102"/>
                                <a:gd name="T93" fmla="*/ 406487941 h 6477"/>
                                <a:gd name="T94" fmla="*/ 380776400 w 6102"/>
                                <a:gd name="T95" fmla="*/ 376211176 h 6477"/>
                                <a:gd name="T96" fmla="*/ 349232901 w 6102"/>
                                <a:gd name="T97" fmla="*/ 374740588 h 6477"/>
                                <a:gd name="T98" fmla="*/ 288918638 w 6102"/>
                                <a:gd name="T99" fmla="*/ 439360000 h 6477"/>
                                <a:gd name="T100" fmla="*/ 313876193 w 6102"/>
                                <a:gd name="T101" fmla="*/ 457352941 h 6477"/>
                                <a:gd name="T102" fmla="*/ 337447234 w 6102"/>
                                <a:gd name="T103" fmla="*/ 437370294 h 6477"/>
                                <a:gd name="T104" fmla="*/ 323495505 w 6102"/>
                                <a:gd name="T105" fmla="*/ 409861471 h 6477"/>
                                <a:gd name="T106" fmla="*/ 360151850 w 6102"/>
                                <a:gd name="T107" fmla="*/ 291695588 h 6477"/>
                                <a:gd name="T108" fmla="*/ 356945609 w 6102"/>
                                <a:gd name="T109" fmla="*/ 323010294 h 6477"/>
                                <a:gd name="T110" fmla="*/ 385976124 w 6102"/>
                                <a:gd name="T111" fmla="*/ 332872059 h 6477"/>
                                <a:gd name="T112" fmla="*/ 402701176 w 6102"/>
                                <a:gd name="T113" fmla="*/ 307007059 h 6477"/>
                                <a:gd name="T114" fmla="*/ 381469658 w 6102"/>
                                <a:gd name="T115" fmla="*/ 284602059 h 6477"/>
                                <a:gd name="T116" fmla="*/ 305903734 w 6102"/>
                                <a:gd name="T117" fmla="*/ 334256176 h 6477"/>
                                <a:gd name="T118" fmla="*/ 311276625 w 6102"/>
                                <a:gd name="T119" fmla="*/ 364446471 h 6477"/>
                                <a:gd name="T120" fmla="*/ 342733541 w 6102"/>
                                <a:gd name="T121" fmla="*/ 366003529 h 6477"/>
                                <a:gd name="T122" fmla="*/ 351139506 w 6102"/>
                                <a:gd name="T123" fmla="*/ 336678235 h 6477"/>
                                <a:gd name="T124" fmla="*/ 324535391 w 6102"/>
                                <a:gd name="T125" fmla="*/ 321280294 h 647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6102" h="6477">
                                  <a:moveTo>
                                    <a:pt x="2255" y="2316"/>
                                  </a:moveTo>
                                  <a:lnTo>
                                    <a:pt x="3307" y="1540"/>
                                  </a:lnTo>
                                  <a:lnTo>
                                    <a:pt x="3323" y="1530"/>
                                  </a:lnTo>
                                  <a:lnTo>
                                    <a:pt x="3339" y="1520"/>
                                  </a:lnTo>
                                  <a:lnTo>
                                    <a:pt x="3355" y="1511"/>
                                  </a:lnTo>
                                  <a:lnTo>
                                    <a:pt x="3372" y="1502"/>
                                  </a:lnTo>
                                  <a:lnTo>
                                    <a:pt x="3389" y="1495"/>
                                  </a:lnTo>
                                  <a:lnTo>
                                    <a:pt x="3407" y="1488"/>
                                  </a:lnTo>
                                  <a:lnTo>
                                    <a:pt x="3424" y="1483"/>
                                  </a:lnTo>
                                  <a:lnTo>
                                    <a:pt x="3443" y="1479"/>
                                  </a:lnTo>
                                  <a:lnTo>
                                    <a:pt x="3461" y="1474"/>
                                  </a:lnTo>
                                  <a:lnTo>
                                    <a:pt x="3478" y="1471"/>
                                  </a:lnTo>
                                  <a:lnTo>
                                    <a:pt x="3496" y="1469"/>
                                  </a:lnTo>
                                  <a:lnTo>
                                    <a:pt x="3514" y="1468"/>
                                  </a:lnTo>
                                  <a:lnTo>
                                    <a:pt x="3532" y="1468"/>
                                  </a:lnTo>
                                  <a:lnTo>
                                    <a:pt x="3550" y="1469"/>
                                  </a:lnTo>
                                  <a:lnTo>
                                    <a:pt x="3568" y="1470"/>
                                  </a:lnTo>
                                  <a:lnTo>
                                    <a:pt x="3586" y="1472"/>
                                  </a:lnTo>
                                  <a:lnTo>
                                    <a:pt x="3604" y="1476"/>
                                  </a:lnTo>
                                  <a:lnTo>
                                    <a:pt x="3622" y="1480"/>
                                  </a:lnTo>
                                  <a:lnTo>
                                    <a:pt x="3639" y="1484"/>
                                  </a:lnTo>
                                  <a:lnTo>
                                    <a:pt x="3656" y="1490"/>
                                  </a:lnTo>
                                  <a:lnTo>
                                    <a:pt x="3673" y="1497"/>
                                  </a:lnTo>
                                  <a:lnTo>
                                    <a:pt x="3691" y="1503"/>
                                  </a:lnTo>
                                  <a:lnTo>
                                    <a:pt x="3706" y="1512"/>
                                  </a:lnTo>
                                  <a:lnTo>
                                    <a:pt x="3722" y="1520"/>
                                  </a:lnTo>
                                  <a:lnTo>
                                    <a:pt x="3738" y="1531"/>
                                  </a:lnTo>
                                  <a:lnTo>
                                    <a:pt x="3753" y="1540"/>
                                  </a:lnTo>
                                  <a:lnTo>
                                    <a:pt x="3768" y="1552"/>
                                  </a:lnTo>
                                  <a:lnTo>
                                    <a:pt x="3782" y="1565"/>
                                  </a:lnTo>
                                  <a:lnTo>
                                    <a:pt x="3796" y="1578"/>
                                  </a:lnTo>
                                  <a:lnTo>
                                    <a:pt x="3809" y="1590"/>
                                  </a:lnTo>
                                  <a:lnTo>
                                    <a:pt x="3821" y="1605"/>
                                  </a:lnTo>
                                  <a:lnTo>
                                    <a:pt x="3833" y="1620"/>
                                  </a:lnTo>
                                  <a:lnTo>
                                    <a:pt x="6029" y="4602"/>
                                  </a:lnTo>
                                  <a:lnTo>
                                    <a:pt x="6040" y="4617"/>
                                  </a:lnTo>
                                  <a:lnTo>
                                    <a:pt x="6050" y="4633"/>
                                  </a:lnTo>
                                  <a:lnTo>
                                    <a:pt x="6060" y="4650"/>
                                  </a:lnTo>
                                  <a:lnTo>
                                    <a:pt x="6068" y="4666"/>
                                  </a:lnTo>
                                  <a:lnTo>
                                    <a:pt x="6075" y="4683"/>
                                  </a:lnTo>
                                  <a:lnTo>
                                    <a:pt x="6082" y="4702"/>
                                  </a:lnTo>
                                  <a:lnTo>
                                    <a:pt x="6087" y="4719"/>
                                  </a:lnTo>
                                  <a:lnTo>
                                    <a:pt x="6091" y="4737"/>
                                  </a:lnTo>
                                  <a:lnTo>
                                    <a:pt x="6096" y="4755"/>
                                  </a:lnTo>
                                  <a:lnTo>
                                    <a:pt x="6099" y="4773"/>
                                  </a:lnTo>
                                  <a:lnTo>
                                    <a:pt x="6101" y="4791"/>
                                  </a:lnTo>
                                  <a:lnTo>
                                    <a:pt x="6102" y="4809"/>
                                  </a:lnTo>
                                  <a:lnTo>
                                    <a:pt x="6102" y="4827"/>
                                  </a:lnTo>
                                  <a:lnTo>
                                    <a:pt x="6101" y="4845"/>
                                  </a:lnTo>
                                  <a:lnTo>
                                    <a:pt x="6100" y="4862"/>
                                  </a:lnTo>
                                  <a:lnTo>
                                    <a:pt x="6098" y="4880"/>
                                  </a:lnTo>
                                  <a:lnTo>
                                    <a:pt x="6095" y="4898"/>
                                  </a:lnTo>
                                  <a:lnTo>
                                    <a:pt x="6090" y="4917"/>
                                  </a:lnTo>
                                  <a:lnTo>
                                    <a:pt x="6086" y="4934"/>
                                  </a:lnTo>
                                  <a:lnTo>
                                    <a:pt x="6080" y="4951"/>
                                  </a:lnTo>
                                  <a:lnTo>
                                    <a:pt x="6073" y="4968"/>
                                  </a:lnTo>
                                  <a:lnTo>
                                    <a:pt x="6067" y="4985"/>
                                  </a:lnTo>
                                  <a:lnTo>
                                    <a:pt x="6058" y="5001"/>
                                  </a:lnTo>
                                  <a:lnTo>
                                    <a:pt x="6050" y="5017"/>
                                  </a:lnTo>
                                  <a:lnTo>
                                    <a:pt x="6039" y="5033"/>
                                  </a:lnTo>
                                  <a:lnTo>
                                    <a:pt x="6029" y="5047"/>
                                  </a:lnTo>
                                  <a:lnTo>
                                    <a:pt x="6018" y="5062"/>
                                  </a:lnTo>
                                  <a:lnTo>
                                    <a:pt x="6005" y="5076"/>
                                  </a:lnTo>
                                  <a:lnTo>
                                    <a:pt x="5992" y="5090"/>
                                  </a:lnTo>
                                  <a:lnTo>
                                    <a:pt x="5980" y="5103"/>
                                  </a:lnTo>
                                  <a:lnTo>
                                    <a:pt x="5965" y="5116"/>
                                  </a:lnTo>
                                  <a:lnTo>
                                    <a:pt x="5950" y="5127"/>
                                  </a:lnTo>
                                  <a:lnTo>
                                    <a:pt x="4216" y="6405"/>
                                  </a:lnTo>
                                  <a:lnTo>
                                    <a:pt x="4200" y="6415"/>
                                  </a:lnTo>
                                  <a:lnTo>
                                    <a:pt x="4184" y="6426"/>
                                  </a:lnTo>
                                  <a:lnTo>
                                    <a:pt x="4168" y="6434"/>
                                  </a:lnTo>
                                  <a:lnTo>
                                    <a:pt x="4151" y="6443"/>
                                  </a:lnTo>
                                  <a:lnTo>
                                    <a:pt x="4134" y="6450"/>
                                  </a:lnTo>
                                  <a:lnTo>
                                    <a:pt x="4116" y="6457"/>
                                  </a:lnTo>
                                  <a:lnTo>
                                    <a:pt x="4099" y="6462"/>
                                  </a:lnTo>
                                  <a:lnTo>
                                    <a:pt x="4081" y="6467"/>
                                  </a:lnTo>
                                  <a:lnTo>
                                    <a:pt x="4063" y="6470"/>
                                  </a:lnTo>
                                  <a:lnTo>
                                    <a:pt x="4046" y="6474"/>
                                  </a:lnTo>
                                  <a:lnTo>
                                    <a:pt x="4028" y="6476"/>
                                  </a:lnTo>
                                  <a:lnTo>
                                    <a:pt x="4010" y="6477"/>
                                  </a:lnTo>
                                  <a:lnTo>
                                    <a:pt x="3992" y="6477"/>
                                  </a:lnTo>
                                  <a:lnTo>
                                    <a:pt x="3974" y="6477"/>
                                  </a:lnTo>
                                  <a:lnTo>
                                    <a:pt x="3955" y="6475"/>
                                  </a:lnTo>
                                  <a:lnTo>
                                    <a:pt x="3937" y="6473"/>
                                  </a:lnTo>
                                  <a:lnTo>
                                    <a:pt x="3919" y="6469"/>
                                  </a:lnTo>
                                  <a:lnTo>
                                    <a:pt x="3902" y="6466"/>
                                  </a:lnTo>
                                  <a:lnTo>
                                    <a:pt x="3884" y="6461"/>
                                  </a:lnTo>
                                  <a:lnTo>
                                    <a:pt x="3867" y="6456"/>
                                  </a:lnTo>
                                  <a:lnTo>
                                    <a:pt x="3850" y="6449"/>
                                  </a:lnTo>
                                  <a:lnTo>
                                    <a:pt x="3833" y="6442"/>
                                  </a:lnTo>
                                  <a:lnTo>
                                    <a:pt x="3817" y="6433"/>
                                  </a:lnTo>
                                  <a:lnTo>
                                    <a:pt x="3801" y="6425"/>
                                  </a:lnTo>
                                  <a:lnTo>
                                    <a:pt x="3786" y="6415"/>
                                  </a:lnTo>
                                  <a:lnTo>
                                    <a:pt x="3770" y="6405"/>
                                  </a:lnTo>
                                  <a:lnTo>
                                    <a:pt x="3756" y="6393"/>
                                  </a:lnTo>
                                  <a:lnTo>
                                    <a:pt x="3742" y="6381"/>
                                  </a:lnTo>
                                  <a:lnTo>
                                    <a:pt x="3728" y="6368"/>
                                  </a:lnTo>
                                  <a:lnTo>
                                    <a:pt x="3715" y="6354"/>
                                  </a:lnTo>
                                  <a:lnTo>
                                    <a:pt x="3702" y="6340"/>
                                  </a:lnTo>
                                  <a:lnTo>
                                    <a:pt x="3691" y="6325"/>
                                  </a:lnTo>
                                  <a:lnTo>
                                    <a:pt x="2272" y="4399"/>
                                  </a:lnTo>
                                  <a:lnTo>
                                    <a:pt x="1495" y="3343"/>
                                  </a:lnTo>
                                  <a:lnTo>
                                    <a:pt x="855" y="2476"/>
                                  </a:lnTo>
                                  <a:lnTo>
                                    <a:pt x="840" y="2455"/>
                                  </a:lnTo>
                                  <a:lnTo>
                                    <a:pt x="828" y="2433"/>
                                  </a:lnTo>
                                  <a:lnTo>
                                    <a:pt x="815" y="2412"/>
                                  </a:lnTo>
                                  <a:lnTo>
                                    <a:pt x="804" y="2390"/>
                                  </a:lnTo>
                                  <a:lnTo>
                                    <a:pt x="795" y="2367"/>
                                  </a:lnTo>
                                  <a:lnTo>
                                    <a:pt x="786" y="2344"/>
                                  </a:lnTo>
                                  <a:lnTo>
                                    <a:pt x="779" y="2321"/>
                                  </a:lnTo>
                                  <a:lnTo>
                                    <a:pt x="772" y="2297"/>
                                  </a:lnTo>
                                  <a:lnTo>
                                    <a:pt x="767" y="2274"/>
                                  </a:lnTo>
                                  <a:lnTo>
                                    <a:pt x="764" y="2250"/>
                                  </a:lnTo>
                                  <a:lnTo>
                                    <a:pt x="761" y="2226"/>
                                  </a:lnTo>
                                  <a:lnTo>
                                    <a:pt x="760" y="2202"/>
                                  </a:lnTo>
                                  <a:lnTo>
                                    <a:pt x="759" y="2178"/>
                                  </a:lnTo>
                                  <a:lnTo>
                                    <a:pt x="760" y="2155"/>
                                  </a:lnTo>
                                  <a:lnTo>
                                    <a:pt x="762" y="2130"/>
                                  </a:lnTo>
                                  <a:lnTo>
                                    <a:pt x="765" y="2107"/>
                                  </a:lnTo>
                                  <a:lnTo>
                                    <a:pt x="768" y="2083"/>
                                  </a:lnTo>
                                  <a:lnTo>
                                    <a:pt x="773" y="2060"/>
                                  </a:lnTo>
                                  <a:lnTo>
                                    <a:pt x="780" y="2036"/>
                                  </a:lnTo>
                                  <a:lnTo>
                                    <a:pt x="787" y="2014"/>
                                  </a:lnTo>
                                  <a:lnTo>
                                    <a:pt x="796" y="1992"/>
                                  </a:lnTo>
                                  <a:lnTo>
                                    <a:pt x="805" y="1969"/>
                                  </a:lnTo>
                                  <a:lnTo>
                                    <a:pt x="817" y="1948"/>
                                  </a:lnTo>
                                  <a:lnTo>
                                    <a:pt x="829" y="1927"/>
                                  </a:lnTo>
                                  <a:lnTo>
                                    <a:pt x="842" y="1907"/>
                                  </a:lnTo>
                                  <a:lnTo>
                                    <a:pt x="855" y="1886"/>
                                  </a:lnTo>
                                  <a:lnTo>
                                    <a:pt x="870" y="1867"/>
                                  </a:lnTo>
                                  <a:lnTo>
                                    <a:pt x="886" y="1848"/>
                                  </a:lnTo>
                                  <a:lnTo>
                                    <a:pt x="903" y="1830"/>
                                  </a:lnTo>
                                  <a:lnTo>
                                    <a:pt x="921" y="1813"/>
                                  </a:lnTo>
                                  <a:lnTo>
                                    <a:pt x="941" y="1796"/>
                                  </a:lnTo>
                                  <a:lnTo>
                                    <a:pt x="961" y="1781"/>
                                  </a:lnTo>
                                  <a:lnTo>
                                    <a:pt x="1144" y="1646"/>
                                  </a:lnTo>
                                  <a:lnTo>
                                    <a:pt x="1164" y="1631"/>
                                  </a:lnTo>
                                  <a:lnTo>
                                    <a:pt x="1185" y="1618"/>
                                  </a:lnTo>
                                  <a:lnTo>
                                    <a:pt x="1208" y="1605"/>
                                  </a:lnTo>
                                  <a:lnTo>
                                    <a:pt x="1230" y="1595"/>
                                  </a:lnTo>
                                  <a:lnTo>
                                    <a:pt x="1252" y="1585"/>
                                  </a:lnTo>
                                  <a:lnTo>
                                    <a:pt x="1276" y="1577"/>
                                  </a:lnTo>
                                  <a:lnTo>
                                    <a:pt x="1299" y="1569"/>
                                  </a:lnTo>
                                  <a:lnTo>
                                    <a:pt x="1323" y="1563"/>
                                  </a:lnTo>
                                  <a:lnTo>
                                    <a:pt x="1346" y="1557"/>
                                  </a:lnTo>
                                  <a:lnTo>
                                    <a:pt x="1369" y="1554"/>
                                  </a:lnTo>
                                  <a:lnTo>
                                    <a:pt x="1394" y="1551"/>
                                  </a:lnTo>
                                  <a:lnTo>
                                    <a:pt x="1417" y="1550"/>
                                  </a:lnTo>
                                  <a:lnTo>
                                    <a:pt x="1442" y="1549"/>
                                  </a:lnTo>
                                  <a:lnTo>
                                    <a:pt x="1465" y="1550"/>
                                  </a:lnTo>
                                  <a:lnTo>
                                    <a:pt x="1490" y="1552"/>
                                  </a:lnTo>
                                  <a:lnTo>
                                    <a:pt x="1513" y="1555"/>
                                  </a:lnTo>
                                  <a:lnTo>
                                    <a:pt x="1536" y="1560"/>
                                  </a:lnTo>
                                  <a:lnTo>
                                    <a:pt x="1560" y="1565"/>
                                  </a:lnTo>
                                  <a:lnTo>
                                    <a:pt x="1582" y="1571"/>
                                  </a:lnTo>
                                  <a:lnTo>
                                    <a:pt x="1606" y="1579"/>
                                  </a:lnTo>
                                  <a:lnTo>
                                    <a:pt x="1628" y="1587"/>
                                  </a:lnTo>
                                  <a:lnTo>
                                    <a:pt x="1650" y="1597"/>
                                  </a:lnTo>
                                  <a:lnTo>
                                    <a:pt x="1672" y="1608"/>
                                  </a:lnTo>
                                  <a:lnTo>
                                    <a:pt x="1693" y="1619"/>
                                  </a:lnTo>
                                  <a:lnTo>
                                    <a:pt x="1713" y="1632"/>
                                  </a:lnTo>
                                  <a:lnTo>
                                    <a:pt x="1733" y="1646"/>
                                  </a:lnTo>
                                  <a:lnTo>
                                    <a:pt x="1753" y="1661"/>
                                  </a:lnTo>
                                  <a:lnTo>
                                    <a:pt x="1772" y="1677"/>
                                  </a:lnTo>
                                  <a:lnTo>
                                    <a:pt x="1790" y="1694"/>
                                  </a:lnTo>
                                  <a:lnTo>
                                    <a:pt x="1807" y="1712"/>
                                  </a:lnTo>
                                  <a:lnTo>
                                    <a:pt x="1823" y="1731"/>
                                  </a:lnTo>
                                  <a:lnTo>
                                    <a:pt x="1839" y="1751"/>
                                  </a:lnTo>
                                  <a:lnTo>
                                    <a:pt x="2255" y="2316"/>
                                  </a:lnTo>
                                  <a:close/>
                                  <a:moveTo>
                                    <a:pt x="356" y="893"/>
                                  </a:moveTo>
                                  <a:lnTo>
                                    <a:pt x="356" y="893"/>
                                  </a:lnTo>
                                  <a:lnTo>
                                    <a:pt x="341" y="908"/>
                                  </a:lnTo>
                                  <a:lnTo>
                                    <a:pt x="325" y="922"/>
                                  </a:lnTo>
                                  <a:lnTo>
                                    <a:pt x="308" y="933"/>
                                  </a:lnTo>
                                  <a:lnTo>
                                    <a:pt x="290" y="942"/>
                                  </a:lnTo>
                                  <a:lnTo>
                                    <a:pt x="272" y="950"/>
                                  </a:lnTo>
                                  <a:lnTo>
                                    <a:pt x="253" y="955"/>
                                  </a:lnTo>
                                  <a:lnTo>
                                    <a:pt x="234" y="959"/>
                                  </a:lnTo>
                                  <a:lnTo>
                                    <a:pt x="215" y="960"/>
                                  </a:lnTo>
                                  <a:lnTo>
                                    <a:pt x="194" y="960"/>
                                  </a:lnTo>
                                  <a:lnTo>
                                    <a:pt x="175" y="959"/>
                                  </a:lnTo>
                                  <a:lnTo>
                                    <a:pt x="156" y="955"/>
                                  </a:lnTo>
                                  <a:lnTo>
                                    <a:pt x="137" y="950"/>
                                  </a:lnTo>
                                  <a:lnTo>
                                    <a:pt x="118" y="942"/>
                                  </a:lnTo>
                                  <a:lnTo>
                                    <a:pt x="100" y="933"/>
                                  </a:lnTo>
                                  <a:lnTo>
                                    <a:pt x="83" y="921"/>
                                  </a:lnTo>
                                  <a:lnTo>
                                    <a:pt x="67" y="908"/>
                                  </a:lnTo>
                                  <a:lnTo>
                                    <a:pt x="52" y="893"/>
                                  </a:lnTo>
                                  <a:lnTo>
                                    <a:pt x="39" y="877"/>
                                  </a:lnTo>
                                  <a:lnTo>
                                    <a:pt x="28" y="860"/>
                                  </a:lnTo>
                                  <a:lnTo>
                                    <a:pt x="19" y="842"/>
                                  </a:lnTo>
                                  <a:lnTo>
                                    <a:pt x="11" y="824"/>
                                  </a:lnTo>
                                  <a:lnTo>
                                    <a:pt x="6" y="805"/>
                                  </a:lnTo>
                                  <a:lnTo>
                                    <a:pt x="2" y="786"/>
                                  </a:lnTo>
                                  <a:lnTo>
                                    <a:pt x="0" y="767"/>
                                  </a:lnTo>
                                  <a:lnTo>
                                    <a:pt x="0" y="746"/>
                                  </a:lnTo>
                                  <a:lnTo>
                                    <a:pt x="2" y="727"/>
                                  </a:lnTo>
                                  <a:lnTo>
                                    <a:pt x="5" y="708"/>
                                  </a:lnTo>
                                  <a:lnTo>
                                    <a:pt x="11" y="689"/>
                                  </a:lnTo>
                                  <a:lnTo>
                                    <a:pt x="19" y="671"/>
                                  </a:lnTo>
                                  <a:lnTo>
                                    <a:pt x="28" y="653"/>
                                  </a:lnTo>
                                  <a:lnTo>
                                    <a:pt x="39" y="636"/>
                                  </a:lnTo>
                                  <a:lnTo>
                                    <a:pt x="53" y="619"/>
                                  </a:lnTo>
                                  <a:lnTo>
                                    <a:pt x="94" y="574"/>
                                  </a:lnTo>
                                  <a:lnTo>
                                    <a:pt x="137" y="531"/>
                                  </a:lnTo>
                                  <a:lnTo>
                                    <a:pt x="182" y="490"/>
                                  </a:lnTo>
                                  <a:lnTo>
                                    <a:pt x="226" y="449"/>
                                  </a:lnTo>
                                  <a:lnTo>
                                    <a:pt x="259" y="422"/>
                                  </a:lnTo>
                                  <a:lnTo>
                                    <a:pt x="293" y="395"/>
                                  </a:lnTo>
                                  <a:lnTo>
                                    <a:pt x="328" y="369"/>
                                  </a:lnTo>
                                  <a:lnTo>
                                    <a:pt x="363" y="343"/>
                                  </a:lnTo>
                                  <a:lnTo>
                                    <a:pt x="398" y="319"/>
                                  </a:lnTo>
                                  <a:lnTo>
                                    <a:pt x="433" y="295"/>
                                  </a:lnTo>
                                  <a:lnTo>
                                    <a:pt x="469" y="273"/>
                                  </a:lnTo>
                                  <a:lnTo>
                                    <a:pt x="505" y="250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79" y="210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54" y="173"/>
                                  </a:lnTo>
                                  <a:lnTo>
                                    <a:pt x="693" y="155"/>
                                  </a:lnTo>
                                  <a:lnTo>
                                    <a:pt x="732" y="139"/>
                                  </a:lnTo>
                                  <a:lnTo>
                                    <a:pt x="770" y="123"/>
                                  </a:lnTo>
                                  <a:lnTo>
                                    <a:pt x="810" y="108"/>
                                  </a:lnTo>
                                  <a:lnTo>
                                    <a:pt x="849" y="94"/>
                                  </a:lnTo>
                                  <a:lnTo>
                                    <a:pt x="889" y="81"/>
                                  </a:lnTo>
                                  <a:lnTo>
                                    <a:pt x="929" y="70"/>
                                  </a:lnTo>
                                  <a:lnTo>
                                    <a:pt x="969" y="59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50" y="40"/>
                                  </a:lnTo>
                                  <a:lnTo>
                                    <a:pt x="1092" y="31"/>
                                  </a:lnTo>
                                  <a:lnTo>
                                    <a:pt x="1133" y="25"/>
                                  </a:lnTo>
                                  <a:lnTo>
                                    <a:pt x="1175" y="18"/>
                                  </a:lnTo>
                                  <a:lnTo>
                                    <a:pt x="1216" y="13"/>
                                  </a:lnTo>
                                  <a:lnTo>
                                    <a:pt x="1258" y="9"/>
                                  </a:lnTo>
                                  <a:lnTo>
                                    <a:pt x="1299" y="5"/>
                                  </a:lnTo>
                                  <a:lnTo>
                                    <a:pt x="1342" y="2"/>
                                  </a:lnTo>
                                  <a:lnTo>
                                    <a:pt x="1383" y="1"/>
                                  </a:lnTo>
                                  <a:lnTo>
                                    <a:pt x="1426" y="0"/>
                                  </a:lnTo>
                                  <a:lnTo>
                                    <a:pt x="1468" y="1"/>
                                  </a:lnTo>
                                  <a:lnTo>
                                    <a:pt x="1510" y="2"/>
                                  </a:lnTo>
                                  <a:lnTo>
                                    <a:pt x="1552" y="5"/>
                                  </a:lnTo>
                                  <a:lnTo>
                                    <a:pt x="1594" y="8"/>
                                  </a:lnTo>
                                  <a:lnTo>
                                    <a:pt x="1637" y="13"/>
                                  </a:lnTo>
                                  <a:lnTo>
                                    <a:pt x="1679" y="18"/>
                                  </a:lnTo>
                                  <a:lnTo>
                                    <a:pt x="1721" y="25"/>
                                  </a:lnTo>
                                  <a:lnTo>
                                    <a:pt x="1763" y="31"/>
                                  </a:lnTo>
                                  <a:lnTo>
                                    <a:pt x="1806" y="40"/>
                                  </a:lnTo>
                                  <a:lnTo>
                                    <a:pt x="1847" y="49"/>
                                  </a:lnTo>
                                  <a:lnTo>
                                    <a:pt x="1890" y="60"/>
                                  </a:lnTo>
                                  <a:lnTo>
                                    <a:pt x="1931" y="71"/>
                                  </a:lnTo>
                                  <a:lnTo>
                                    <a:pt x="1974" y="83"/>
                                  </a:lnTo>
                                  <a:lnTo>
                                    <a:pt x="2015" y="96"/>
                                  </a:lnTo>
                                  <a:lnTo>
                                    <a:pt x="2057" y="111"/>
                                  </a:lnTo>
                                  <a:lnTo>
                                    <a:pt x="2098" y="126"/>
                                  </a:lnTo>
                                  <a:lnTo>
                                    <a:pt x="2140" y="142"/>
                                  </a:lnTo>
                                  <a:lnTo>
                                    <a:pt x="2181" y="160"/>
                                  </a:lnTo>
                                  <a:lnTo>
                                    <a:pt x="2223" y="178"/>
                                  </a:lnTo>
                                  <a:lnTo>
                                    <a:pt x="2263" y="197"/>
                                  </a:lnTo>
                                  <a:lnTo>
                                    <a:pt x="2304" y="217"/>
                                  </a:lnTo>
                                  <a:lnTo>
                                    <a:pt x="2344" y="240"/>
                                  </a:lnTo>
                                  <a:lnTo>
                                    <a:pt x="2385" y="262"/>
                                  </a:lnTo>
                                  <a:lnTo>
                                    <a:pt x="2425" y="286"/>
                                  </a:lnTo>
                                  <a:lnTo>
                                    <a:pt x="2464" y="310"/>
                                  </a:lnTo>
                                  <a:lnTo>
                                    <a:pt x="2505" y="336"/>
                                  </a:lnTo>
                                  <a:lnTo>
                                    <a:pt x="2544" y="362"/>
                                  </a:lnTo>
                                  <a:lnTo>
                                    <a:pt x="2583" y="391"/>
                                  </a:lnTo>
                                  <a:lnTo>
                                    <a:pt x="2622" y="420"/>
                                  </a:lnTo>
                                  <a:lnTo>
                                    <a:pt x="2660" y="449"/>
                                  </a:lnTo>
                                  <a:lnTo>
                                    <a:pt x="2699" y="480"/>
                                  </a:lnTo>
                                  <a:lnTo>
                                    <a:pt x="2736" y="512"/>
                                  </a:lnTo>
                                  <a:lnTo>
                                    <a:pt x="2773" y="545"/>
                                  </a:lnTo>
                                  <a:lnTo>
                                    <a:pt x="2828" y="597"/>
                                  </a:lnTo>
                                  <a:lnTo>
                                    <a:pt x="2884" y="653"/>
                                  </a:lnTo>
                                  <a:lnTo>
                                    <a:pt x="2938" y="710"/>
                                  </a:lnTo>
                                  <a:lnTo>
                                    <a:pt x="2991" y="770"/>
                                  </a:lnTo>
                                  <a:lnTo>
                                    <a:pt x="3004" y="787"/>
                                  </a:lnTo>
                                  <a:lnTo>
                                    <a:pt x="3015" y="804"/>
                                  </a:lnTo>
                                  <a:lnTo>
                                    <a:pt x="3023" y="822"/>
                                  </a:lnTo>
                                  <a:lnTo>
                                    <a:pt x="3031" y="841"/>
                                  </a:lnTo>
                                  <a:lnTo>
                                    <a:pt x="3036" y="860"/>
                                  </a:lnTo>
                                  <a:lnTo>
                                    <a:pt x="3039" y="879"/>
                                  </a:lnTo>
                                  <a:lnTo>
                                    <a:pt x="3040" y="899"/>
                                  </a:lnTo>
                                  <a:lnTo>
                                    <a:pt x="3039" y="919"/>
                                  </a:lnTo>
                                  <a:lnTo>
                                    <a:pt x="3037" y="938"/>
                                  </a:lnTo>
                                  <a:lnTo>
                                    <a:pt x="3033" y="957"/>
                                  </a:lnTo>
                                  <a:lnTo>
                                    <a:pt x="3026" y="976"/>
                                  </a:lnTo>
                                  <a:lnTo>
                                    <a:pt x="3019" y="994"/>
                                  </a:lnTo>
                                  <a:lnTo>
                                    <a:pt x="3009" y="1011"/>
                                  </a:lnTo>
                                  <a:lnTo>
                                    <a:pt x="2998" y="1028"/>
                                  </a:lnTo>
                                  <a:lnTo>
                                    <a:pt x="2984" y="1043"/>
                                  </a:lnTo>
                                  <a:lnTo>
                                    <a:pt x="2969" y="1058"/>
                                  </a:lnTo>
                                  <a:lnTo>
                                    <a:pt x="2952" y="1071"/>
                                  </a:lnTo>
                                  <a:lnTo>
                                    <a:pt x="2935" y="1082"/>
                                  </a:lnTo>
                                  <a:lnTo>
                                    <a:pt x="2917" y="1091"/>
                                  </a:lnTo>
                                  <a:lnTo>
                                    <a:pt x="2898" y="1098"/>
                                  </a:lnTo>
                                  <a:lnTo>
                                    <a:pt x="2878" y="1103"/>
                                  </a:lnTo>
                                  <a:lnTo>
                                    <a:pt x="2859" y="1106"/>
                                  </a:lnTo>
                                  <a:lnTo>
                                    <a:pt x="2840" y="1107"/>
                                  </a:lnTo>
                                  <a:lnTo>
                                    <a:pt x="2820" y="1107"/>
                                  </a:lnTo>
                                  <a:lnTo>
                                    <a:pt x="2801" y="1104"/>
                                  </a:lnTo>
                                  <a:lnTo>
                                    <a:pt x="2782" y="1100"/>
                                  </a:lnTo>
                                  <a:lnTo>
                                    <a:pt x="2762" y="1094"/>
                                  </a:lnTo>
                                  <a:lnTo>
                                    <a:pt x="2744" y="1086"/>
                                  </a:lnTo>
                                  <a:lnTo>
                                    <a:pt x="2727" y="1076"/>
                                  </a:lnTo>
                                  <a:lnTo>
                                    <a:pt x="2710" y="1065"/>
                                  </a:lnTo>
                                  <a:lnTo>
                                    <a:pt x="2695" y="1052"/>
                                  </a:lnTo>
                                  <a:lnTo>
                                    <a:pt x="2681" y="1036"/>
                                  </a:lnTo>
                                  <a:lnTo>
                                    <a:pt x="2636" y="986"/>
                                  </a:lnTo>
                                  <a:lnTo>
                                    <a:pt x="2591" y="938"/>
                                  </a:lnTo>
                                  <a:lnTo>
                                    <a:pt x="2545" y="892"/>
                                  </a:lnTo>
                                  <a:lnTo>
                                    <a:pt x="2499" y="849"/>
                                  </a:lnTo>
                                  <a:lnTo>
                                    <a:pt x="2469" y="822"/>
                                  </a:lnTo>
                                  <a:lnTo>
                                    <a:pt x="2438" y="796"/>
                                  </a:lnTo>
                                  <a:lnTo>
                                    <a:pt x="2407" y="771"/>
                                  </a:lnTo>
                                  <a:lnTo>
                                    <a:pt x="2376" y="746"/>
                                  </a:lnTo>
                                  <a:lnTo>
                                    <a:pt x="2345" y="724"/>
                                  </a:lnTo>
                                  <a:lnTo>
                                    <a:pt x="2314" y="701"/>
                                  </a:lnTo>
                                  <a:lnTo>
                                    <a:pt x="2283" y="679"/>
                                  </a:lnTo>
                                  <a:lnTo>
                                    <a:pt x="2251" y="659"/>
                                  </a:lnTo>
                                  <a:lnTo>
                                    <a:pt x="2219" y="639"/>
                                  </a:lnTo>
                                  <a:lnTo>
                                    <a:pt x="2187" y="620"/>
                                  </a:lnTo>
                                  <a:lnTo>
                                    <a:pt x="2155" y="602"/>
                                  </a:lnTo>
                                  <a:lnTo>
                                    <a:pt x="2122" y="585"/>
                                  </a:lnTo>
                                  <a:lnTo>
                                    <a:pt x="2090" y="568"/>
                                  </a:lnTo>
                                  <a:lnTo>
                                    <a:pt x="2057" y="552"/>
                                  </a:lnTo>
                                  <a:lnTo>
                                    <a:pt x="2024" y="538"/>
                                  </a:lnTo>
                                  <a:lnTo>
                                    <a:pt x="1991" y="523"/>
                                  </a:lnTo>
                                  <a:lnTo>
                                    <a:pt x="1958" y="510"/>
                                  </a:lnTo>
                                  <a:lnTo>
                                    <a:pt x="1925" y="497"/>
                                  </a:lnTo>
                                  <a:lnTo>
                                    <a:pt x="1892" y="487"/>
                                  </a:lnTo>
                                  <a:lnTo>
                                    <a:pt x="1859" y="475"/>
                                  </a:lnTo>
                                  <a:lnTo>
                                    <a:pt x="1826" y="465"/>
                                  </a:lnTo>
                                  <a:lnTo>
                                    <a:pt x="1792" y="457"/>
                                  </a:lnTo>
                                  <a:lnTo>
                                    <a:pt x="1759" y="448"/>
                                  </a:lnTo>
                                  <a:lnTo>
                                    <a:pt x="1726" y="441"/>
                                  </a:lnTo>
                                  <a:lnTo>
                                    <a:pt x="1692" y="435"/>
                                  </a:lnTo>
                                  <a:lnTo>
                                    <a:pt x="1659" y="428"/>
                                  </a:lnTo>
                                  <a:lnTo>
                                    <a:pt x="1626" y="423"/>
                                  </a:lnTo>
                                  <a:lnTo>
                                    <a:pt x="1592" y="419"/>
                                  </a:lnTo>
                                  <a:lnTo>
                                    <a:pt x="1559" y="415"/>
                                  </a:lnTo>
                                  <a:lnTo>
                                    <a:pt x="1526" y="412"/>
                                  </a:lnTo>
                                  <a:lnTo>
                                    <a:pt x="1492" y="411"/>
                                  </a:lnTo>
                                  <a:lnTo>
                                    <a:pt x="1459" y="410"/>
                                  </a:lnTo>
                                  <a:lnTo>
                                    <a:pt x="1426" y="409"/>
                                  </a:lnTo>
                                  <a:lnTo>
                                    <a:pt x="1394" y="410"/>
                                  </a:lnTo>
                                  <a:lnTo>
                                    <a:pt x="1361" y="411"/>
                                  </a:lnTo>
                                  <a:lnTo>
                                    <a:pt x="1328" y="412"/>
                                  </a:lnTo>
                                  <a:lnTo>
                                    <a:pt x="1296" y="415"/>
                                  </a:lnTo>
                                  <a:lnTo>
                                    <a:pt x="1263" y="419"/>
                                  </a:lnTo>
                                  <a:lnTo>
                                    <a:pt x="1231" y="423"/>
                                  </a:lnTo>
                                  <a:lnTo>
                                    <a:pt x="1199" y="428"/>
                                  </a:lnTo>
                                  <a:lnTo>
                                    <a:pt x="1167" y="434"/>
                                  </a:lnTo>
                                  <a:lnTo>
                                    <a:pt x="1135" y="440"/>
                                  </a:lnTo>
                                  <a:lnTo>
                                    <a:pt x="1103" y="447"/>
                                  </a:lnTo>
                                  <a:lnTo>
                                    <a:pt x="1071" y="455"/>
                                  </a:lnTo>
                                  <a:lnTo>
                                    <a:pt x="1041" y="463"/>
                                  </a:lnTo>
                                  <a:lnTo>
                                    <a:pt x="1009" y="473"/>
                                  </a:lnTo>
                                  <a:lnTo>
                                    <a:pt x="978" y="482"/>
                                  </a:lnTo>
                                  <a:lnTo>
                                    <a:pt x="947" y="493"/>
                                  </a:lnTo>
                                  <a:lnTo>
                                    <a:pt x="917" y="505"/>
                                  </a:lnTo>
                                  <a:lnTo>
                                    <a:pt x="886" y="517"/>
                                  </a:lnTo>
                                  <a:lnTo>
                                    <a:pt x="856" y="529"/>
                                  </a:lnTo>
                                  <a:lnTo>
                                    <a:pt x="827" y="543"/>
                                  </a:lnTo>
                                  <a:lnTo>
                                    <a:pt x="797" y="558"/>
                                  </a:lnTo>
                                  <a:lnTo>
                                    <a:pt x="768" y="573"/>
                                  </a:lnTo>
                                  <a:lnTo>
                                    <a:pt x="739" y="588"/>
                                  </a:lnTo>
                                  <a:lnTo>
                                    <a:pt x="711" y="605"/>
                                  </a:lnTo>
                                  <a:lnTo>
                                    <a:pt x="682" y="622"/>
                                  </a:lnTo>
                                  <a:lnTo>
                                    <a:pt x="654" y="639"/>
                                  </a:lnTo>
                                  <a:lnTo>
                                    <a:pt x="627" y="658"/>
                                  </a:lnTo>
                                  <a:lnTo>
                                    <a:pt x="599" y="677"/>
                                  </a:lnTo>
                                  <a:lnTo>
                                    <a:pt x="572" y="696"/>
                                  </a:lnTo>
                                  <a:lnTo>
                                    <a:pt x="545" y="717"/>
                                  </a:lnTo>
                                  <a:lnTo>
                                    <a:pt x="519" y="738"/>
                                  </a:lnTo>
                                  <a:lnTo>
                                    <a:pt x="492" y="760"/>
                                  </a:lnTo>
                                  <a:lnTo>
                                    <a:pt x="457" y="791"/>
                                  </a:lnTo>
                                  <a:lnTo>
                                    <a:pt x="423" y="824"/>
                                  </a:lnTo>
                                  <a:lnTo>
                                    <a:pt x="389" y="858"/>
                                  </a:lnTo>
                                  <a:lnTo>
                                    <a:pt x="356" y="893"/>
                                  </a:lnTo>
                                  <a:close/>
                                  <a:moveTo>
                                    <a:pt x="875" y="1345"/>
                                  </a:moveTo>
                                  <a:lnTo>
                                    <a:pt x="875" y="1345"/>
                                  </a:lnTo>
                                  <a:lnTo>
                                    <a:pt x="893" y="1325"/>
                                  </a:lnTo>
                                  <a:lnTo>
                                    <a:pt x="911" y="1307"/>
                                  </a:lnTo>
                                  <a:lnTo>
                                    <a:pt x="930" y="1289"/>
                                  </a:lnTo>
                                  <a:lnTo>
                                    <a:pt x="948" y="1273"/>
                                  </a:lnTo>
                                  <a:lnTo>
                                    <a:pt x="977" y="1250"/>
                                  </a:lnTo>
                                  <a:lnTo>
                                    <a:pt x="1005" y="1229"/>
                                  </a:lnTo>
                                  <a:lnTo>
                                    <a:pt x="1034" y="1208"/>
                                  </a:lnTo>
                                  <a:lnTo>
                                    <a:pt x="1065" y="1190"/>
                                  </a:lnTo>
                                  <a:lnTo>
                                    <a:pt x="1096" y="1172"/>
                                  </a:lnTo>
                                  <a:lnTo>
                                    <a:pt x="1127" y="1157"/>
                                  </a:lnTo>
                                  <a:lnTo>
                                    <a:pt x="1159" y="1142"/>
                                  </a:lnTo>
                                  <a:lnTo>
                                    <a:pt x="1192" y="1131"/>
                                  </a:lnTo>
                                  <a:lnTo>
                                    <a:pt x="1225" y="1119"/>
                                  </a:lnTo>
                                  <a:lnTo>
                                    <a:pt x="1258" y="1109"/>
                                  </a:lnTo>
                                  <a:lnTo>
                                    <a:pt x="1292" y="1102"/>
                                  </a:lnTo>
                                  <a:lnTo>
                                    <a:pt x="1326" y="1096"/>
                                  </a:lnTo>
                                  <a:lnTo>
                                    <a:pt x="1360" y="1090"/>
                                  </a:lnTo>
                                  <a:lnTo>
                                    <a:pt x="1395" y="1087"/>
                                  </a:lnTo>
                                  <a:lnTo>
                                    <a:pt x="1430" y="1085"/>
                                  </a:lnTo>
                                  <a:lnTo>
                                    <a:pt x="1464" y="1085"/>
                                  </a:lnTo>
                                  <a:lnTo>
                                    <a:pt x="1500" y="1087"/>
                                  </a:lnTo>
                                  <a:lnTo>
                                    <a:pt x="1536" y="1090"/>
                                  </a:lnTo>
                                  <a:lnTo>
                                    <a:pt x="1572" y="1096"/>
                                  </a:lnTo>
                                  <a:lnTo>
                                    <a:pt x="1608" y="1102"/>
                                  </a:lnTo>
                                  <a:lnTo>
                                    <a:pt x="1644" y="1110"/>
                                  </a:lnTo>
                                  <a:lnTo>
                                    <a:pt x="1680" y="1121"/>
                                  </a:lnTo>
                                  <a:lnTo>
                                    <a:pt x="1715" y="1133"/>
                                  </a:lnTo>
                                  <a:lnTo>
                                    <a:pt x="1751" y="1147"/>
                                  </a:lnTo>
                                  <a:lnTo>
                                    <a:pt x="1787" y="1163"/>
                                  </a:lnTo>
                                  <a:lnTo>
                                    <a:pt x="1822" y="1181"/>
                                  </a:lnTo>
                                  <a:lnTo>
                                    <a:pt x="1857" y="1200"/>
                                  </a:lnTo>
                                  <a:lnTo>
                                    <a:pt x="1892" y="1221"/>
                                  </a:lnTo>
                                  <a:lnTo>
                                    <a:pt x="1926" y="1243"/>
                                  </a:lnTo>
                                  <a:lnTo>
                                    <a:pt x="1960" y="1269"/>
                                  </a:lnTo>
                                  <a:lnTo>
                                    <a:pt x="1993" y="1296"/>
                                  </a:lnTo>
                                  <a:lnTo>
                                    <a:pt x="2026" y="1324"/>
                                  </a:lnTo>
                                  <a:lnTo>
                                    <a:pt x="2052" y="1348"/>
                                  </a:lnTo>
                                  <a:lnTo>
                                    <a:pt x="2077" y="1373"/>
                                  </a:lnTo>
                                  <a:lnTo>
                                    <a:pt x="2103" y="1400"/>
                                  </a:lnTo>
                                  <a:lnTo>
                                    <a:pt x="2127" y="1428"/>
                                  </a:lnTo>
                                  <a:lnTo>
                                    <a:pt x="2141" y="1443"/>
                                  </a:lnTo>
                                  <a:lnTo>
                                    <a:pt x="2157" y="1456"/>
                                  </a:lnTo>
                                  <a:lnTo>
                                    <a:pt x="2173" y="1468"/>
                                  </a:lnTo>
                                  <a:lnTo>
                                    <a:pt x="2191" y="1478"/>
                                  </a:lnTo>
                                  <a:lnTo>
                                    <a:pt x="2209" y="1485"/>
                                  </a:lnTo>
                                  <a:lnTo>
                                    <a:pt x="2227" y="1491"/>
                                  </a:lnTo>
                                  <a:lnTo>
                                    <a:pt x="2246" y="1496"/>
                                  </a:lnTo>
                                  <a:lnTo>
                                    <a:pt x="2267" y="1498"/>
                                  </a:lnTo>
                                  <a:lnTo>
                                    <a:pt x="2286" y="1499"/>
                                  </a:lnTo>
                                  <a:lnTo>
                                    <a:pt x="2306" y="1498"/>
                                  </a:lnTo>
                                  <a:lnTo>
                                    <a:pt x="2325" y="1495"/>
                                  </a:lnTo>
                                  <a:lnTo>
                                    <a:pt x="2344" y="1489"/>
                                  </a:lnTo>
                                  <a:lnTo>
                                    <a:pt x="2362" y="1482"/>
                                  </a:lnTo>
                                  <a:lnTo>
                                    <a:pt x="2381" y="1473"/>
                                  </a:lnTo>
                                  <a:lnTo>
                                    <a:pt x="2399" y="1463"/>
                                  </a:lnTo>
                                  <a:lnTo>
                                    <a:pt x="2414" y="1450"/>
                                  </a:lnTo>
                                  <a:lnTo>
                                    <a:pt x="2430" y="1435"/>
                                  </a:lnTo>
                                  <a:lnTo>
                                    <a:pt x="2443" y="1419"/>
                                  </a:lnTo>
                                  <a:lnTo>
                                    <a:pt x="2455" y="1403"/>
                                  </a:lnTo>
                                  <a:lnTo>
                                    <a:pt x="2464" y="1385"/>
                                  </a:lnTo>
                                  <a:lnTo>
                                    <a:pt x="2473" y="1367"/>
                                  </a:lnTo>
                                  <a:lnTo>
                                    <a:pt x="2479" y="1349"/>
                                  </a:lnTo>
                                  <a:lnTo>
                                    <a:pt x="2484" y="1330"/>
                                  </a:lnTo>
                                  <a:lnTo>
                                    <a:pt x="2486" y="1309"/>
                                  </a:lnTo>
                                  <a:lnTo>
                                    <a:pt x="2486" y="1290"/>
                                  </a:lnTo>
                                  <a:lnTo>
                                    <a:pt x="2485" y="1271"/>
                                  </a:lnTo>
                                  <a:lnTo>
                                    <a:pt x="2482" y="1251"/>
                                  </a:lnTo>
                                  <a:lnTo>
                                    <a:pt x="2476" y="1232"/>
                                  </a:lnTo>
                                  <a:lnTo>
                                    <a:pt x="2470" y="1214"/>
                                  </a:lnTo>
                                  <a:lnTo>
                                    <a:pt x="2460" y="1196"/>
                                  </a:lnTo>
                                  <a:lnTo>
                                    <a:pt x="2450" y="1178"/>
                                  </a:lnTo>
                                  <a:lnTo>
                                    <a:pt x="2437" y="1162"/>
                                  </a:lnTo>
                                  <a:lnTo>
                                    <a:pt x="2404" y="1123"/>
                                  </a:lnTo>
                                  <a:lnTo>
                                    <a:pt x="2370" y="1088"/>
                                  </a:lnTo>
                                  <a:lnTo>
                                    <a:pt x="2336" y="1054"/>
                                  </a:lnTo>
                                  <a:lnTo>
                                    <a:pt x="2301" y="1021"/>
                                  </a:lnTo>
                                  <a:lnTo>
                                    <a:pt x="2277" y="1000"/>
                                  </a:lnTo>
                                  <a:lnTo>
                                    <a:pt x="2254" y="980"/>
                                  </a:lnTo>
                                  <a:lnTo>
                                    <a:pt x="2229" y="960"/>
                                  </a:lnTo>
                                  <a:lnTo>
                                    <a:pt x="2205" y="941"/>
                                  </a:lnTo>
                                  <a:lnTo>
                                    <a:pt x="2180" y="923"/>
                                  </a:lnTo>
                                  <a:lnTo>
                                    <a:pt x="2156" y="905"/>
                                  </a:lnTo>
                                  <a:lnTo>
                                    <a:pt x="2131" y="888"/>
                                  </a:lnTo>
                                  <a:lnTo>
                                    <a:pt x="2106" y="872"/>
                                  </a:lnTo>
                                  <a:lnTo>
                                    <a:pt x="2080" y="857"/>
                                  </a:lnTo>
                                  <a:lnTo>
                                    <a:pt x="2056" y="842"/>
                                  </a:lnTo>
                                  <a:lnTo>
                                    <a:pt x="2030" y="827"/>
                                  </a:lnTo>
                                  <a:lnTo>
                                    <a:pt x="2004" y="814"/>
                                  </a:lnTo>
                                  <a:lnTo>
                                    <a:pt x="1978" y="801"/>
                                  </a:lnTo>
                                  <a:lnTo>
                                    <a:pt x="1953" y="789"/>
                                  </a:lnTo>
                                  <a:lnTo>
                                    <a:pt x="1926" y="777"/>
                                  </a:lnTo>
                                  <a:lnTo>
                                    <a:pt x="1900" y="766"/>
                                  </a:lnTo>
                                  <a:lnTo>
                                    <a:pt x="1847" y="746"/>
                                  </a:lnTo>
                                  <a:lnTo>
                                    <a:pt x="1794" y="728"/>
                                  </a:lnTo>
                                  <a:lnTo>
                                    <a:pt x="1741" y="713"/>
                                  </a:lnTo>
                                  <a:lnTo>
                                    <a:pt x="1688" y="702"/>
                                  </a:lnTo>
                                  <a:lnTo>
                                    <a:pt x="1634" y="691"/>
                                  </a:lnTo>
                                  <a:lnTo>
                                    <a:pt x="1581" y="685"/>
                                  </a:lnTo>
                                  <a:lnTo>
                                    <a:pt x="1527" y="679"/>
                                  </a:lnTo>
                                  <a:lnTo>
                                    <a:pt x="1474" y="677"/>
                                  </a:lnTo>
                                  <a:lnTo>
                                    <a:pt x="1419" y="677"/>
                                  </a:lnTo>
                                  <a:lnTo>
                                    <a:pt x="1366" y="679"/>
                                  </a:lnTo>
                                  <a:lnTo>
                                    <a:pt x="1313" y="685"/>
                                  </a:lnTo>
                                  <a:lnTo>
                                    <a:pt x="1260" y="692"/>
                                  </a:lnTo>
                                  <a:lnTo>
                                    <a:pt x="1208" y="702"/>
                                  </a:lnTo>
                                  <a:lnTo>
                                    <a:pt x="1155" y="713"/>
                                  </a:lnTo>
                                  <a:lnTo>
                                    <a:pt x="1104" y="728"/>
                                  </a:lnTo>
                                  <a:lnTo>
                                    <a:pt x="1053" y="745"/>
                                  </a:lnTo>
                                  <a:lnTo>
                                    <a:pt x="1004" y="765"/>
                                  </a:lnTo>
                                  <a:lnTo>
                                    <a:pt x="955" y="786"/>
                                  </a:lnTo>
                                  <a:lnTo>
                                    <a:pt x="906" y="809"/>
                                  </a:lnTo>
                                  <a:lnTo>
                                    <a:pt x="860" y="836"/>
                                  </a:lnTo>
                                  <a:lnTo>
                                    <a:pt x="814" y="865"/>
                                  </a:lnTo>
                                  <a:lnTo>
                                    <a:pt x="768" y="894"/>
                                  </a:lnTo>
                                  <a:lnTo>
                                    <a:pt x="724" y="927"/>
                                  </a:lnTo>
                                  <a:lnTo>
                                    <a:pt x="682" y="963"/>
                                  </a:lnTo>
                                  <a:lnTo>
                                    <a:pt x="653" y="988"/>
                                  </a:lnTo>
                                  <a:lnTo>
                                    <a:pt x="625" y="1015"/>
                                  </a:lnTo>
                                  <a:lnTo>
                                    <a:pt x="598" y="1042"/>
                                  </a:lnTo>
                                  <a:lnTo>
                                    <a:pt x="571" y="1070"/>
                                  </a:lnTo>
                                  <a:lnTo>
                                    <a:pt x="558" y="1086"/>
                                  </a:lnTo>
                                  <a:lnTo>
                                    <a:pt x="547" y="1104"/>
                                  </a:lnTo>
                                  <a:lnTo>
                                    <a:pt x="537" y="1121"/>
                                  </a:lnTo>
                                  <a:lnTo>
                                    <a:pt x="530" y="1140"/>
                                  </a:lnTo>
                                  <a:lnTo>
                                    <a:pt x="524" y="1159"/>
                                  </a:lnTo>
                                  <a:lnTo>
                                    <a:pt x="520" y="1179"/>
                                  </a:lnTo>
                                  <a:lnTo>
                                    <a:pt x="519" y="1198"/>
                                  </a:lnTo>
                                  <a:lnTo>
                                    <a:pt x="519" y="1218"/>
                                  </a:lnTo>
                                  <a:lnTo>
                                    <a:pt x="521" y="1237"/>
                                  </a:lnTo>
                                  <a:lnTo>
                                    <a:pt x="524" y="1256"/>
                                  </a:lnTo>
                                  <a:lnTo>
                                    <a:pt x="530" y="1275"/>
                                  </a:lnTo>
                                  <a:lnTo>
                                    <a:pt x="537" y="1294"/>
                                  </a:lnTo>
                                  <a:lnTo>
                                    <a:pt x="547" y="1312"/>
                                  </a:lnTo>
                                  <a:lnTo>
                                    <a:pt x="558" y="1329"/>
                                  </a:lnTo>
                                  <a:lnTo>
                                    <a:pt x="571" y="1345"/>
                                  </a:lnTo>
                                  <a:lnTo>
                                    <a:pt x="586" y="1360"/>
                                  </a:lnTo>
                                  <a:lnTo>
                                    <a:pt x="602" y="1372"/>
                                  </a:lnTo>
                                  <a:lnTo>
                                    <a:pt x="619" y="1384"/>
                                  </a:lnTo>
                                  <a:lnTo>
                                    <a:pt x="637" y="1394"/>
                                  </a:lnTo>
                                  <a:lnTo>
                                    <a:pt x="655" y="1401"/>
                                  </a:lnTo>
                                  <a:lnTo>
                                    <a:pt x="674" y="1406"/>
                                  </a:lnTo>
                                  <a:lnTo>
                                    <a:pt x="694" y="1410"/>
                                  </a:lnTo>
                                  <a:lnTo>
                                    <a:pt x="714" y="1412"/>
                                  </a:lnTo>
                                  <a:lnTo>
                                    <a:pt x="733" y="1412"/>
                                  </a:lnTo>
                                  <a:lnTo>
                                    <a:pt x="753" y="1410"/>
                                  </a:lnTo>
                                  <a:lnTo>
                                    <a:pt x="772" y="1406"/>
                                  </a:lnTo>
                                  <a:lnTo>
                                    <a:pt x="790" y="1401"/>
                                  </a:lnTo>
                                  <a:lnTo>
                                    <a:pt x="810" y="1394"/>
                                  </a:lnTo>
                                  <a:lnTo>
                                    <a:pt x="827" y="1384"/>
                                  </a:lnTo>
                                  <a:lnTo>
                                    <a:pt x="844" y="1372"/>
                                  </a:lnTo>
                                  <a:lnTo>
                                    <a:pt x="860" y="1360"/>
                                  </a:lnTo>
                                  <a:lnTo>
                                    <a:pt x="875" y="1345"/>
                                  </a:lnTo>
                                  <a:close/>
                                  <a:moveTo>
                                    <a:pt x="2008" y="3269"/>
                                  </a:moveTo>
                                  <a:lnTo>
                                    <a:pt x="2608" y="4084"/>
                                  </a:lnTo>
                                  <a:lnTo>
                                    <a:pt x="4259" y="2867"/>
                                  </a:lnTo>
                                  <a:lnTo>
                                    <a:pt x="3659" y="2052"/>
                                  </a:lnTo>
                                  <a:lnTo>
                                    <a:pt x="2008" y="3269"/>
                                  </a:lnTo>
                                  <a:close/>
                                  <a:moveTo>
                                    <a:pt x="3023" y="4202"/>
                                  </a:moveTo>
                                  <a:lnTo>
                                    <a:pt x="3023" y="4202"/>
                                  </a:lnTo>
                                  <a:lnTo>
                                    <a:pt x="3012" y="4211"/>
                                  </a:lnTo>
                                  <a:lnTo>
                                    <a:pt x="3001" y="4220"/>
                                  </a:lnTo>
                                  <a:lnTo>
                                    <a:pt x="2990" y="4231"/>
                                  </a:lnTo>
                                  <a:lnTo>
                                    <a:pt x="2981" y="4241"/>
                                  </a:lnTo>
                                  <a:lnTo>
                                    <a:pt x="2971" y="4252"/>
                                  </a:lnTo>
                                  <a:lnTo>
                                    <a:pt x="2963" y="4263"/>
                                  </a:lnTo>
                                  <a:lnTo>
                                    <a:pt x="2954" y="4275"/>
                                  </a:lnTo>
                                  <a:lnTo>
                                    <a:pt x="2947" y="4286"/>
                                  </a:lnTo>
                                  <a:lnTo>
                                    <a:pt x="2940" y="4299"/>
                                  </a:lnTo>
                                  <a:lnTo>
                                    <a:pt x="2934" y="4312"/>
                                  </a:lnTo>
                                  <a:lnTo>
                                    <a:pt x="2929" y="4324"/>
                                  </a:lnTo>
                                  <a:lnTo>
                                    <a:pt x="2923" y="4338"/>
                                  </a:lnTo>
                                  <a:lnTo>
                                    <a:pt x="2919" y="4350"/>
                                  </a:lnTo>
                                  <a:lnTo>
                                    <a:pt x="2915" y="4364"/>
                                  </a:lnTo>
                                  <a:lnTo>
                                    <a:pt x="2911" y="4377"/>
                                  </a:lnTo>
                                  <a:lnTo>
                                    <a:pt x="2909" y="4391"/>
                                  </a:lnTo>
                                  <a:lnTo>
                                    <a:pt x="2908" y="4405"/>
                                  </a:lnTo>
                                  <a:lnTo>
                                    <a:pt x="2907" y="4418"/>
                                  </a:lnTo>
                                  <a:lnTo>
                                    <a:pt x="2906" y="4432"/>
                                  </a:lnTo>
                                  <a:lnTo>
                                    <a:pt x="2906" y="4446"/>
                                  </a:lnTo>
                                  <a:lnTo>
                                    <a:pt x="2907" y="4460"/>
                                  </a:lnTo>
                                  <a:lnTo>
                                    <a:pt x="2909" y="4474"/>
                                  </a:lnTo>
                                  <a:lnTo>
                                    <a:pt x="2911" y="4488"/>
                                  </a:lnTo>
                                  <a:lnTo>
                                    <a:pt x="2915" y="4501"/>
                                  </a:lnTo>
                                  <a:lnTo>
                                    <a:pt x="2918" y="4515"/>
                                  </a:lnTo>
                                  <a:lnTo>
                                    <a:pt x="2922" y="4528"/>
                                  </a:lnTo>
                                  <a:lnTo>
                                    <a:pt x="2927" y="4542"/>
                                  </a:lnTo>
                                  <a:lnTo>
                                    <a:pt x="2933" y="4555"/>
                                  </a:lnTo>
                                  <a:lnTo>
                                    <a:pt x="2939" y="4567"/>
                                  </a:lnTo>
                                  <a:lnTo>
                                    <a:pt x="2947" y="4580"/>
                                  </a:lnTo>
                                  <a:lnTo>
                                    <a:pt x="2954" y="4593"/>
                                  </a:lnTo>
                                  <a:lnTo>
                                    <a:pt x="2963" y="4605"/>
                                  </a:lnTo>
                                  <a:lnTo>
                                    <a:pt x="2971" y="4616"/>
                                  </a:lnTo>
                                  <a:lnTo>
                                    <a:pt x="2981" y="4628"/>
                                  </a:lnTo>
                                  <a:lnTo>
                                    <a:pt x="2991" y="4639"/>
                                  </a:lnTo>
                                  <a:lnTo>
                                    <a:pt x="3002" y="4648"/>
                                  </a:lnTo>
                                  <a:lnTo>
                                    <a:pt x="3013" y="4658"/>
                                  </a:lnTo>
                                  <a:lnTo>
                                    <a:pt x="3024" y="4666"/>
                                  </a:lnTo>
                                  <a:lnTo>
                                    <a:pt x="3035" y="4675"/>
                                  </a:lnTo>
                                  <a:lnTo>
                                    <a:pt x="3048" y="4682"/>
                                  </a:lnTo>
                                  <a:lnTo>
                                    <a:pt x="3059" y="4689"/>
                                  </a:lnTo>
                                  <a:lnTo>
                                    <a:pt x="3072" y="4695"/>
                                  </a:lnTo>
                                  <a:lnTo>
                                    <a:pt x="3085" y="4700"/>
                                  </a:lnTo>
                                  <a:lnTo>
                                    <a:pt x="3098" y="4706"/>
                                  </a:lnTo>
                                  <a:lnTo>
                                    <a:pt x="3110" y="4710"/>
                                  </a:lnTo>
                                  <a:lnTo>
                                    <a:pt x="3124" y="4713"/>
                                  </a:lnTo>
                                  <a:lnTo>
                                    <a:pt x="3138" y="4716"/>
                                  </a:lnTo>
                                  <a:lnTo>
                                    <a:pt x="3151" y="4719"/>
                                  </a:lnTo>
                                  <a:lnTo>
                                    <a:pt x="3165" y="4721"/>
                                  </a:lnTo>
                                  <a:lnTo>
                                    <a:pt x="3179" y="4722"/>
                                  </a:lnTo>
                                  <a:lnTo>
                                    <a:pt x="3192" y="4723"/>
                                  </a:lnTo>
                                  <a:lnTo>
                                    <a:pt x="3206" y="4722"/>
                                  </a:lnTo>
                                  <a:lnTo>
                                    <a:pt x="3220" y="4721"/>
                                  </a:lnTo>
                                  <a:lnTo>
                                    <a:pt x="3234" y="4720"/>
                                  </a:lnTo>
                                  <a:lnTo>
                                    <a:pt x="3248" y="4718"/>
                                  </a:lnTo>
                                  <a:lnTo>
                                    <a:pt x="3262" y="4714"/>
                                  </a:lnTo>
                                  <a:lnTo>
                                    <a:pt x="3275" y="4711"/>
                                  </a:lnTo>
                                  <a:lnTo>
                                    <a:pt x="3289" y="4707"/>
                                  </a:lnTo>
                                  <a:lnTo>
                                    <a:pt x="3302" y="4702"/>
                                  </a:lnTo>
                                  <a:lnTo>
                                    <a:pt x="3315" y="4696"/>
                                  </a:lnTo>
                                  <a:lnTo>
                                    <a:pt x="3329" y="4690"/>
                                  </a:lnTo>
                                  <a:lnTo>
                                    <a:pt x="3340" y="4682"/>
                                  </a:lnTo>
                                  <a:lnTo>
                                    <a:pt x="3353" y="4675"/>
                                  </a:lnTo>
                                  <a:lnTo>
                                    <a:pt x="3366" y="4666"/>
                                  </a:lnTo>
                                  <a:lnTo>
                                    <a:pt x="3378" y="4657"/>
                                  </a:lnTo>
                                  <a:lnTo>
                                    <a:pt x="3388" y="4647"/>
                                  </a:lnTo>
                                  <a:lnTo>
                                    <a:pt x="3399" y="4638"/>
                                  </a:lnTo>
                                  <a:lnTo>
                                    <a:pt x="3408" y="4627"/>
                                  </a:lnTo>
                                  <a:lnTo>
                                    <a:pt x="3418" y="4616"/>
                                  </a:lnTo>
                                  <a:lnTo>
                                    <a:pt x="3427" y="4605"/>
                                  </a:lnTo>
                                  <a:lnTo>
                                    <a:pt x="3435" y="4593"/>
                                  </a:lnTo>
                                  <a:lnTo>
                                    <a:pt x="3443" y="4581"/>
                                  </a:lnTo>
                                  <a:lnTo>
                                    <a:pt x="3449" y="4570"/>
                                  </a:lnTo>
                                  <a:lnTo>
                                    <a:pt x="3455" y="4557"/>
                                  </a:lnTo>
                                  <a:lnTo>
                                    <a:pt x="3461" y="4544"/>
                                  </a:lnTo>
                                  <a:lnTo>
                                    <a:pt x="3466" y="4531"/>
                                  </a:lnTo>
                                  <a:lnTo>
                                    <a:pt x="3470" y="4517"/>
                                  </a:lnTo>
                                  <a:lnTo>
                                    <a:pt x="3474" y="4505"/>
                                  </a:lnTo>
                                  <a:lnTo>
                                    <a:pt x="3478" y="4491"/>
                                  </a:lnTo>
                                  <a:lnTo>
                                    <a:pt x="3480" y="4477"/>
                                  </a:lnTo>
                                  <a:lnTo>
                                    <a:pt x="3481" y="4463"/>
                                  </a:lnTo>
                                  <a:lnTo>
                                    <a:pt x="3482" y="4449"/>
                                  </a:lnTo>
                                  <a:lnTo>
                                    <a:pt x="3483" y="4435"/>
                                  </a:lnTo>
                                  <a:lnTo>
                                    <a:pt x="3483" y="4422"/>
                                  </a:lnTo>
                                  <a:lnTo>
                                    <a:pt x="3482" y="4408"/>
                                  </a:lnTo>
                                  <a:lnTo>
                                    <a:pt x="3480" y="4394"/>
                                  </a:lnTo>
                                  <a:lnTo>
                                    <a:pt x="3478" y="4380"/>
                                  </a:lnTo>
                                  <a:lnTo>
                                    <a:pt x="3474" y="4366"/>
                                  </a:lnTo>
                                  <a:lnTo>
                                    <a:pt x="3471" y="4354"/>
                                  </a:lnTo>
                                  <a:lnTo>
                                    <a:pt x="3467" y="4340"/>
                                  </a:lnTo>
                                  <a:lnTo>
                                    <a:pt x="3462" y="4327"/>
                                  </a:lnTo>
                                  <a:lnTo>
                                    <a:pt x="3456" y="4313"/>
                                  </a:lnTo>
                                  <a:lnTo>
                                    <a:pt x="3450" y="4300"/>
                                  </a:lnTo>
                                  <a:lnTo>
                                    <a:pt x="3443" y="4288"/>
                                  </a:lnTo>
                                  <a:lnTo>
                                    <a:pt x="3435" y="4275"/>
                                  </a:lnTo>
                                  <a:lnTo>
                                    <a:pt x="3427" y="4263"/>
                                  </a:lnTo>
                                  <a:lnTo>
                                    <a:pt x="3417" y="4251"/>
                                  </a:lnTo>
                                  <a:lnTo>
                                    <a:pt x="3407" y="4240"/>
                                  </a:lnTo>
                                  <a:lnTo>
                                    <a:pt x="3398" y="4230"/>
                                  </a:lnTo>
                                  <a:lnTo>
                                    <a:pt x="3387" y="4219"/>
                                  </a:lnTo>
                                  <a:lnTo>
                                    <a:pt x="3377" y="4211"/>
                                  </a:lnTo>
                                  <a:lnTo>
                                    <a:pt x="3365" y="4201"/>
                                  </a:lnTo>
                                  <a:lnTo>
                                    <a:pt x="3354" y="4194"/>
                                  </a:lnTo>
                                  <a:lnTo>
                                    <a:pt x="3341" y="4186"/>
                                  </a:lnTo>
                                  <a:lnTo>
                                    <a:pt x="3330" y="4179"/>
                                  </a:lnTo>
                                  <a:lnTo>
                                    <a:pt x="3317" y="4173"/>
                                  </a:lnTo>
                                  <a:lnTo>
                                    <a:pt x="3304" y="4167"/>
                                  </a:lnTo>
                                  <a:lnTo>
                                    <a:pt x="3291" y="4162"/>
                                  </a:lnTo>
                                  <a:lnTo>
                                    <a:pt x="3279" y="4158"/>
                                  </a:lnTo>
                                  <a:lnTo>
                                    <a:pt x="3265" y="4154"/>
                                  </a:lnTo>
                                  <a:lnTo>
                                    <a:pt x="3251" y="4151"/>
                                  </a:lnTo>
                                  <a:lnTo>
                                    <a:pt x="3238" y="4149"/>
                                  </a:lnTo>
                                  <a:lnTo>
                                    <a:pt x="3224" y="4147"/>
                                  </a:lnTo>
                                  <a:lnTo>
                                    <a:pt x="3211" y="4146"/>
                                  </a:lnTo>
                                  <a:lnTo>
                                    <a:pt x="3197" y="4146"/>
                                  </a:lnTo>
                                  <a:lnTo>
                                    <a:pt x="3183" y="4146"/>
                                  </a:lnTo>
                                  <a:lnTo>
                                    <a:pt x="3169" y="4147"/>
                                  </a:lnTo>
                                  <a:lnTo>
                                    <a:pt x="3155" y="4148"/>
                                  </a:lnTo>
                                  <a:lnTo>
                                    <a:pt x="3141" y="4150"/>
                                  </a:lnTo>
                                  <a:lnTo>
                                    <a:pt x="3128" y="4153"/>
                                  </a:lnTo>
                                  <a:lnTo>
                                    <a:pt x="3114" y="4158"/>
                                  </a:lnTo>
                                  <a:lnTo>
                                    <a:pt x="3100" y="4162"/>
                                  </a:lnTo>
                                  <a:lnTo>
                                    <a:pt x="3087" y="4166"/>
                                  </a:lnTo>
                                  <a:lnTo>
                                    <a:pt x="3074" y="4173"/>
                                  </a:lnTo>
                                  <a:lnTo>
                                    <a:pt x="3060" y="4179"/>
                                  </a:lnTo>
                                  <a:lnTo>
                                    <a:pt x="3048" y="4185"/>
                                  </a:lnTo>
                                  <a:lnTo>
                                    <a:pt x="3036" y="4194"/>
                                  </a:lnTo>
                                  <a:lnTo>
                                    <a:pt x="3023" y="4202"/>
                                  </a:lnTo>
                                  <a:close/>
                                  <a:moveTo>
                                    <a:pt x="5036" y="4492"/>
                                  </a:moveTo>
                                  <a:lnTo>
                                    <a:pt x="5036" y="4492"/>
                                  </a:lnTo>
                                  <a:lnTo>
                                    <a:pt x="5024" y="4501"/>
                                  </a:lnTo>
                                  <a:lnTo>
                                    <a:pt x="5012" y="4511"/>
                                  </a:lnTo>
                                  <a:lnTo>
                                    <a:pt x="5002" y="4521"/>
                                  </a:lnTo>
                                  <a:lnTo>
                                    <a:pt x="4992" y="4531"/>
                                  </a:lnTo>
                                  <a:lnTo>
                                    <a:pt x="4982" y="4542"/>
                                  </a:lnTo>
                                  <a:lnTo>
                                    <a:pt x="4974" y="4554"/>
                                  </a:lnTo>
                                  <a:lnTo>
                                    <a:pt x="4967" y="4565"/>
                                  </a:lnTo>
                                  <a:lnTo>
                                    <a:pt x="4959" y="4577"/>
                                  </a:lnTo>
                                  <a:lnTo>
                                    <a:pt x="4952" y="4590"/>
                                  </a:lnTo>
                                  <a:lnTo>
                                    <a:pt x="4945" y="4602"/>
                                  </a:lnTo>
                                  <a:lnTo>
                                    <a:pt x="4940" y="4614"/>
                                  </a:lnTo>
                                  <a:lnTo>
                                    <a:pt x="4935" y="4627"/>
                                  </a:lnTo>
                                  <a:lnTo>
                                    <a:pt x="4930" y="4641"/>
                                  </a:lnTo>
                                  <a:lnTo>
                                    <a:pt x="4927" y="4654"/>
                                  </a:lnTo>
                                  <a:lnTo>
                                    <a:pt x="4924" y="4667"/>
                                  </a:lnTo>
                                  <a:lnTo>
                                    <a:pt x="4922" y="4681"/>
                                  </a:lnTo>
                                  <a:lnTo>
                                    <a:pt x="4920" y="4695"/>
                                  </a:lnTo>
                                  <a:lnTo>
                                    <a:pt x="4919" y="4709"/>
                                  </a:lnTo>
                                  <a:lnTo>
                                    <a:pt x="4919" y="4723"/>
                                  </a:lnTo>
                                  <a:lnTo>
                                    <a:pt x="4919" y="4737"/>
                                  </a:lnTo>
                                  <a:lnTo>
                                    <a:pt x="4920" y="4751"/>
                                  </a:lnTo>
                                  <a:lnTo>
                                    <a:pt x="4921" y="4764"/>
                                  </a:lnTo>
                                  <a:lnTo>
                                    <a:pt x="4923" y="4778"/>
                                  </a:lnTo>
                                  <a:lnTo>
                                    <a:pt x="4926" y="4792"/>
                                  </a:lnTo>
                                  <a:lnTo>
                                    <a:pt x="4929" y="4805"/>
                                  </a:lnTo>
                                  <a:lnTo>
                                    <a:pt x="4934" y="4819"/>
                                  </a:lnTo>
                                  <a:lnTo>
                                    <a:pt x="4939" y="4832"/>
                                  </a:lnTo>
                                  <a:lnTo>
                                    <a:pt x="4944" y="4845"/>
                                  </a:lnTo>
                                  <a:lnTo>
                                    <a:pt x="4951" y="4858"/>
                                  </a:lnTo>
                                  <a:lnTo>
                                    <a:pt x="4958" y="4871"/>
                                  </a:lnTo>
                                  <a:lnTo>
                                    <a:pt x="4965" y="4884"/>
                                  </a:lnTo>
                                  <a:lnTo>
                                    <a:pt x="4974" y="4895"/>
                                  </a:lnTo>
                                  <a:lnTo>
                                    <a:pt x="4984" y="4907"/>
                                  </a:lnTo>
                                  <a:lnTo>
                                    <a:pt x="4993" y="4919"/>
                                  </a:lnTo>
                                  <a:lnTo>
                                    <a:pt x="5003" y="4928"/>
                                  </a:lnTo>
                                  <a:lnTo>
                                    <a:pt x="5013" y="4939"/>
                                  </a:lnTo>
                                  <a:lnTo>
                                    <a:pt x="5024" y="4948"/>
                                  </a:lnTo>
                                  <a:lnTo>
                                    <a:pt x="5036" y="4957"/>
                                  </a:lnTo>
                                  <a:lnTo>
                                    <a:pt x="5047" y="4964"/>
                                  </a:lnTo>
                                  <a:lnTo>
                                    <a:pt x="5059" y="4972"/>
                                  </a:lnTo>
                                  <a:lnTo>
                                    <a:pt x="5072" y="4979"/>
                                  </a:lnTo>
                                  <a:lnTo>
                                    <a:pt x="5084" y="4986"/>
                                  </a:lnTo>
                                  <a:lnTo>
                                    <a:pt x="5096" y="4991"/>
                                  </a:lnTo>
                                  <a:lnTo>
                                    <a:pt x="5109" y="4996"/>
                                  </a:lnTo>
                                  <a:lnTo>
                                    <a:pt x="5123" y="5001"/>
                                  </a:lnTo>
                                  <a:lnTo>
                                    <a:pt x="5136" y="5004"/>
                                  </a:lnTo>
                                  <a:lnTo>
                                    <a:pt x="5150" y="5007"/>
                                  </a:lnTo>
                                  <a:lnTo>
                                    <a:pt x="5163" y="5009"/>
                                  </a:lnTo>
                                  <a:lnTo>
                                    <a:pt x="5177" y="5011"/>
                                  </a:lnTo>
                                  <a:lnTo>
                                    <a:pt x="5191" y="5012"/>
                                  </a:lnTo>
                                  <a:lnTo>
                                    <a:pt x="5205" y="5012"/>
                                  </a:lnTo>
                                  <a:lnTo>
                                    <a:pt x="5219" y="5012"/>
                                  </a:lnTo>
                                  <a:lnTo>
                                    <a:pt x="5233" y="5011"/>
                                  </a:lnTo>
                                  <a:lnTo>
                                    <a:pt x="5246" y="5010"/>
                                  </a:lnTo>
                                  <a:lnTo>
                                    <a:pt x="5260" y="5008"/>
                                  </a:lnTo>
                                  <a:lnTo>
                                    <a:pt x="5274" y="5005"/>
                                  </a:lnTo>
                                  <a:lnTo>
                                    <a:pt x="5287" y="5001"/>
                                  </a:lnTo>
                                  <a:lnTo>
                                    <a:pt x="5301" y="4996"/>
                                  </a:lnTo>
                                  <a:lnTo>
                                    <a:pt x="5315" y="4992"/>
                                  </a:lnTo>
                                  <a:lnTo>
                                    <a:pt x="5327" y="4986"/>
                                  </a:lnTo>
                                  <a:lnTo>
                                    <a:pt x="5340" y="4979"/>
                                  </a:lnTo>
                                  <a:lnTo>
                                    <a:pt x="5353" y="4973"/>
                                  </a:lnTo>
                                  <a:lnTo>
                                    <a:pt x="5366" y="4964"/>
                                  </a:lnTo>
                                  <a:lnTo>
                                    <a:pt x="5377" y="4956"/>
                                  </a:lnTo>
                                  <a:lnTo>
                                    <a:pt x="5389" y="4947"/>
                                  </a:lnTo>
                                  <a:lnTo>
                                    <a:pt x="5401" y="4938"/>
                                  </a:lnTo>
                                  <a:lnTo>
                                    <a:pt x="5410" y="4927"/>
                                  </a:lnTo>
                                  <a:lnTo>
                                    <a:pt x="5421" y="4918"/>
                                  </a:lnTo>
                                  <a:lnTo>
                                    <a:pt x="5431" y="4906"/>
                                  </a:lnTo>
                                  <a:lnTo>
                                    <a:pt x="5439" y="4895"/>
                                  </a:lnTo>
                                  <a:lnTo>
                                    <a:pt x="5446" y="4884"/>
                                  </a:lnTo>
                                  <a:lnTo>
                                    <a:pt x="5454" y="4872"/>
                                  </a:lnTo>
                                  <a:lnTo>
                                    <a:pt x="5461" y="4859"/>
                                  </a:lnTo>
                                  <a:lnTo>
                                    <a:pt x="5468" y="4847"/>
                                  </a:lnTo>
                                  <a:lnTo>
                                    <a:pt x="5473" y="4835"/>
                                  </a:lnTo>
                                  <a:lnTo>
                                    <a:pt x="5478" y="4821"/>
                                  </a:lnTo>
                                  <a:lnTo>
                                    <a:pt x="5483" y="4808"/>
                                  </a:lnTo>
                                  <a:lnTo>
                                    <a:pt x="5486" y="4794"/>
                                  </a:lnTo>
                                  <a:lnTo>
                                    <a:pt x="5489" y="4781"/>
                                  </a:lnTo>
                                  <a:lnTo>
                                    <a:pt x="5491" y="4768"/>
                                  </a:lnTo>
                                  <a:lnTo>
                                    <a:pt x="5493" y="4754"/>
                                  </a:lnTo>
                                  <a:lnTo>
                                    <a:pt x="5494" y="4740"/>
                                  </a:lnTo>
                                  <a:lnTo>
                                    <a:pt x="5494" y="4726"/>
                                  </a:lnTo>
                                  <a:lnTo>
                                    <a:pt x="5494" y="4712"/>
                                  </a:lnTo>
                                  <a:lnTo>
                                    <a:pt x="5493" y="4698"/>
                                  </a:lnTo>
                                  <a:lnTo>
                                    <a:pt x="5492" y="4685"/>
                                  </a:lnTo>
                                  <a:lnTo>
                                    <a:pt x="5490" y="4671"/>
                                  </a:lnTo>
                                  <a:lnTo>
                                    <a:pt x="5487" y="4657"/>
                                  </a:lnTo>
                                  <a:lnTo>
                                    <a:pt x="5483" y="4643"/>
                                  </a:lnTo>
                                  <a:lnTo>
                                    <a:pt x="5478" y="4630"/>
                                  </a:lnTo>
                                  <a:lnTo>
                                    <a:pt x="5474" y="4616"/>
                                  </a:lnTo>
                                  <a:lnTo>
                                    <a:pt x="5468" y="4604"/>
                                  </a:lnTo>
                                  <a:lnTo>
                                    <a:pt x="5461" y="4591"/>
                                  </a:lnTo>
                                  <a:lnTo>
                                    <a:pt x="5455" y="4578"/>
                                  </a:lnTo>
                                  <a:lnTo>
                                    <a:pt x="5446" y="4565"/>
                                  </a:lnTo>
                                  <a:lnTo>
                                    <a:pt x="5438" y="4554"/>
                                  </a:lnTo>
                                  <a:lnTo>
                                    <a:pt x="5429" y="4542"/>
                                  </a:lnTo>
                                  <a:lnTo>
                                    <a:pt x="5420" y="4530"/>
                                  </a:lnTo>
                                  <a:lnTo>
                                    <a:pt x="5409" y="4520"/>
                                  </a:lnTo>
                                  <a:lnTo>
                                    <a:pt x="5400" y="4510"/>
                                  </a:lnTo>
                                  <a:lnTo>
                                    <a:pt x="5388" y="4500"/>
                                  </a:lnTo>
                                  <a:lnTo>
                                    <a:pt x="5377" y="4492"/>
                                  </a:lnTo>
                                  <a:lnTo>
                                    <a:pt x="5366" y="4484"/>
                                  </a:lnTo>
                                  <a:lnTo>
                                    <a:pt x="5354" y="4477"/>
                                  </a:lnTo>
                                  <a:lnTo>
                                    <a:pt x="5341" y="4470"/>
                                  </a:lnTo>
                                  <a:lnTo>
                                    <a:pt x="5329" y="4463"/>
                                  </a:lnTo>
                                  <a:lnTo>
                                    <a:pt x="5317" y="4458"/>
                                  </a:lnTo>
                                  <a:lnTo>
                                    <a:pt x="5303" y="4452"/>
                                  </a:lnTo>
                                  <a:lnTo>
                                    <a:pt x="5290" y="4448"/>
                                  </a:lnTo>
                                  <a:lnTo>
                                    <a:pt x="5276" y="4445"/>
                                  </a:lnTo>
                                  <a:lnTo>
                                    <a:pt x="5263" y="4442"/>
                                  </a:lnTo>
                                  <a:lnTo>
                                    <a:pt x="5250" y="4440"/>
                                  </a:lnTo>
                                  <a:lnTo>
                                    <a:pt x="5236" y="4438"/>
                                  </a:lnTo>
                                  <a:lnTo>
                                    <a:pt x="5222" y="4437"/>
                                  </a:lnTo>
                                  <a:lnTo>
                                    <a:pt x="5208" y="4437"/>
                                  </a:lnTo>
                                  <a:lnTo>
                                    <a:pt x="5194" y="4437"/>
                                  </a:lnTo>
                                  <a:lnTo>
                                    <a:pt x="5180" y="4438"/>
                                  </a:lnTo>
                                  <a:lnTo>
                                    <a:pt x="5167" y="4439"/>
                                  </a:lnTo>
                                  <a:lnTo>
                                    <a:pt x="5153" y="4441"/>
                                  </a:lnTo>
                                  <a:lnTo>
                                    <a:pt x="5139" y="4444"/>
                                  </a:lnTo>
                                  <a:lnTo>
                                    <a:pt x="5125" y="4447"/>
                                  </a:lnTo>
                                  <a:lnTo>
                                    <a:pt x="5112" y="4451"/>
                                  </a:lnTo>
                                  <a:lnTo>
                                    <a:pt x="5098" y="4457"/>
                                  </a:lnTo>
                                  <a:lnTo>
                                    <a:pt x="5086" y="4462"/>
                                  </a:lnTo>
                                  <a:lnTo>
                                    <a:pt x="5073" y="4468"/>
                                  </a:lnTo>
                                  <a:lnTo>
                                    <a:pt x="5060" y="4476"/>
                                  </a:lnTo>
                                  <a:lnTo>
                                    <a:pt x="5047" y="4483"/>
                                  </a:lnTo>
                                  <a:lnTo>
                                    <a:pt x="5036" y="4492"/>
                                  </a:lnTo>
                                  <a:close/>
                                  <a:moveTo>
                                    <a:pt x="4460" y="4917"/>
                                  </a:moveTo>
                                  <a:lnTo>
                                    <a:pt x="4460" y="4917"/>
                                  </a:lnTo>
                                  <a:lnTo>
                                    <a:pt x="4448" y="4925"/>
                                  </a:lnTo>
                                  <a:lnTo>
                                    <a:pt x="4438" y="4935"/>
                                  </a:lnTo>
                                  <a:lnTo>
                                    <a:pt x="4427" y="4945"/>
                                  </a:lnTo>
                                  <a:lnTo>
                                    <a:pt x="4417" y="4955"/>
                                  </a:lnTo>
                                  <a:lnTo>
                                    <a:pt x="4408" y="4967"/>
                                  </a:lnTo>
                                  <a:lnTo>
                                    <a:pt x="4399" y="4977"/>
                                  </a:lnTo>
                                  <a:lnTo>
                                    <a:pt x="4391" y="4989"/>
                                  </a:lnTo>
                                  <a:lnTo>
                                    <a:pt x="4383" y="5001"/>
                                  </a:lnTo>
                                  <a:lnTo>
                                    <a:pt x="4377" y="5013"/>
                                  </a:lnTo>
                                  <a:lnTo>
                                    <a:pt x="4371" y="5025"/>
                                  </a:lnTo>
                                  <a:lnTo>
                                    <a:pt x="4365" y="5038"/>
                                  </a:lnTo>
                                  <a:lnTo>
                                    <a:pt x="4360" y="5052"/>
                                  </a:lnTo>
                                  <a:lnTo>
                                    <a:pt x="4356" y="5064"/>
                                  </a:lnTo>
                                  <a:lnTo>
                                    <a:pt x="4351" y="5078"/>
                                  </a:lnTo>
                                  <a:lnTo>
                                    <a:pt x="4349" y="5091"/>
                                  </a:lnTo>
                                  <a:lnTo>
                                    <a:pt x="4346" y="5105"/>
                                  </a:lnTo>
                                  <a:lnTo>
                                    <a:pt x="4345" y="5119"/>
                                  </a:lnTo>
                                  <a:lnTo>
                                    <a:pt x="4344" y="5133"/>
                                  </a:lnTo>
                                  <a:lnTo>
                                    <a:pt x="4343" y="5146"/>
                                  </a:lnTo>
                                  <a:lnTo>
                                    <a:pt x="4343" y="5160"/>
                                  </a:lnTo>
                                  <a:lnTo>
                                    <a:pt x="4344" y="5174"/>
                                  </a:lnTo>
                                  <a:lnTo>
                                    <a:pt x="4346" y="5188"/>
                                  </a:lnTo>
                                  <a:lnTo>
                                    <a:pt x="4348" y="5202"/>
                                  </a:lnTo>
                                  <a:lnTo>
                                    <a:pt x="4351" y="5216"/>
                                  </a:lnTo>
                                  <a:lnTo>
                                    <a:pt x="4355" y="5229"/>
                                  </a:lnTo>
                                  <a:lnTo>
                                    <a:pt x="4359" y="5242"/>
                                  </a:lnTo>
                                  <a:lnTo>
                                    <a:pt x="4364" y="5256"/>
                                  </a:lnTo>
                                  <a:lnTo>
                                    <a:pt x="4369" y="5269"/>
                                  </a:lnTo>
                                  <a:lnTo>
                                    <a:pt x="4376" y="5282"/>
                                  </a:lnTo>
                                  <a:lnTo>
                                    <a:pt x="4383" y="5294"/>
                                  </a:lnTo>
                                  <a:lnTo>
                                    <a:pt x="4391" y="5307"/>
                                  </a:lnTo>
                                  <a:lnTo>
                                    <a:pt x="4399" y="5319"/>
                                  </a:lnTo>
                                  <a:lnTo>
                                    <a:pt x="4409" y="5331"/>
                                  </a:lnTo>
                                  <a:lnTo>
                                    <a:pt x="4418" y="5342"/>
                                  </a:lnTo>
                                  <a:lnTo>
                                    <a:pt x="4428" y="5353"/>
                                  </a:lnTo>
                                  <a:lnTo>
                                    <a:pt x="4439" y="5363"/>
                                  </a:lnTo>
                                  <a:lnTo>
                                    <a:pt x="4449" y="5372"/>
                                  </a:lnTo>
                                  <a:lnTo>
                                    <a:pt x="4461" y="5381"/>
                                  </a:lnTo>
                                  <a:lnTo>
                                    <a:pt x="4473" y="5389"/>
                                  </a:lnTo>
                                  <a:lnTo>
                                    <a:pt x="4484" y="5397"/>
                                  </a:lnTo>
                                  <a:lnTo>
                                    <a:pt x="4496" y="5403"/>
                                  </a:lnTo>
                                  <a:lnTo>
                                    <a:pt x="4509" y="5409"/>
                                  </a:lnTo>
                                  <a:lnTo>
                                    <a:pt x="4522" y="5415"/>
                                  </a:lnTo>
                                  <a:lnTo>
                                    <a:pt x="4534" y="5420"/>
                                  </a:lnTo>
                                  <a:lnTo>
                                    <a:pt x="4547" y="5424"/>
                                  </a:lnTo>
                                  <a:lnTo>
                                    <a:pt x="4561" y="5427"/>
                                  </a:lnTo>
                                  <a:lnTo>
                                    <a:pt x="4575" y="5431"/>
                                  </a:lnTo>
                                  <a:lnTo>
                                    <a:pt x="4589" y="5433"/>
                                  </a:lnTo>
                                  <a:lnTo>
                                    <a:pt x="4601" y="5435"/>
                                  </a:lnTo>
                                  <a:lnTo>
                                    <a:pt x="4615" y="5436"/>
                                  </a:lnTo>
                                  <a:lnTo>
                                    <a:pt x="4629" y="5436"/>
                                  </a:lnTo>
                                  <a:lnTo>
                                    <a:pt x="4643" y="5436"/>
                                  </a:lnTo>
                                  <a:lnTo>
                                    <a:pt x="4657" y="5435"/>
                                  </a:lnTo>
                                  <a:lnTo>
                                    <a:pt x="4671" y="5434"/>
                                  </a:lnTo>
                                  <a:lnTo>
                                    <a:pt x="4685" y="5432"/>
                                  </a:lnTo>
                                  <a:lnTo>
                                    <a:pt x="4698" y="5429"/>
                                  </a:lnTo>
                                  <a:lnTo>
                                    <a:pt x="4712" y="5425"/>
                                  </a:lnTo>
                                  <a:lnTo>
                                    <a:pt x="4726" y="5421"/>
                                  </a:lnTo>
                                  <a:lnTo>
                                    <a:pt x="4739" y="5416"/>
                                  </a:lnTo>
                                  <a:lnTo>
                                    <a:pt x="4753" y="5410"/>
                                  </a:lnTo>
                                  <a:lnTo>
                                    <a:pt x="4765" y="5404"/>
                                  </a:lnTo>
                                  <a:lnTo>
                                    <a:pt x="4778" y="5397"/>
                                  </a:lnTo>
                                  <a:lnTo>
                                    <a:pt x="4790" y="5389"/>
                                  </a:lnTo>
                                  <a:lnTo>
                                    <a:pt x="4803" y="5381"/>
                                  </a:lnTo>
                                  <a:lnTo>
                                    <a:pt x="4814" y="5371"/>
                                  </a:lnTo>
                                  <a:lnTo>
                                    <a:pt x="4825" y="5361"/>
                                  </a:lnTo>
                                  <a:lnTo>
                                    <a:pt x="4836" y="5352"/>
                                  </a:lnTo>
                                  <a:lnTo>
                                    <a:pt x="4845" y="5341"/>
                                  </a:lnTo>
                                  <a:lnTo>
                                    <a:pt x="4855" y="5331"/>
                                  </a:lnTo>
                                  <a:lnTo>
                                    <a:pt x="4863" y="5319"/>
                                  </a:lnTo>
                                  <a:lnTo>
                                    <a:pt x="4872" y="5307"/>
                                  </a:lnTo>
                                  <a:lnTo>
                                    <a:pt x="4879" y="5295"/>
                                  </a:lnTo>
                                  <a:lnTo>
                                    <a:pt x="4886" y="5283"/>
                                  </a:lnTo>
                                  <a:lnTo>
                                    <a:pt x="4892" y="5271"/>
                                  </a:lnTo>
                                  <a:lnTo>
                                    <a:pt x="4898" y="5258"/>
                                  </a:lnTo>
                                  <a:lnTo>
                                    <a:pt x="4903" y="5245"/>
                                  </a:lnTo>
                                  <a:lnTo>
                                    <a:pt x="4907" y="5232"/>
                                  </a:lnTo>
                                  <a:lnTo>
                                    <a:pt x="4911" y="5219"/>
                                  </a:lnTo>
                                  <a:lnTo>
                                    <a:pt x="4914" y="5205"/>
                                  </a:lnTo>
                                  <a:lnTo>
                                    <a:pt x="4917" y="5191"/>
                                  </a:lnTo>
                                  <a:lnTo>
                                    <a:pt x="4918" y="5177"/>
                                  </a:lnTo>
                                  <a:lnTo>
                                    <a:pt x="4919" y="5163"/>
                                  </a:lnTo>
                                  <a:lnTo>
                                    <a:pt x="4920" y="5150"/>
                                  </a:lnTo>
                                  <a:lnTo>
                                    <a:pt x="4920" y="5136"/>
                                  </a:lnTo>
                                  <a:lnTo>
                                    <a:pt x="4919" y="5122"/>
                                  </a:lnTo>
                                  <a:lnTo>
                                    <a:pt x="4917" y="5108"/>
                                  </a:lnTo>
                                  <a:lnTo>
                                    <a:pt x="4914" y="5094"/>
                                  </a:lnTo>
                                  <a:lnTo>
                                    <a:pt x="4911" y="5080"/>
                                  </a:lnTo>
                                  <a:lnTo>
                                    <a:pt x="4908" y="5068"/>
                                  </a:lnTo>
                                  <a:lnTo>
                                    <a:pt x="4904" y="5054"/>
                                  </a:lnTo>
                                  <a:lnTo>
                                    <a:pt x="4898" y="5040"/>
                                  </a:lnTo>
                                  <a:lnTo>
                                    <a:pt x="4893" y="5027"/>
                                  </a:lnTo>
                                  <a:lnTo>
                                    <a:pt x="4887" y="5014"/>
                                  </a:lnTo>
                                  <a:lnTo>
                                    <a:pt x="4879" y="5002"/>
                                  </a:lnTo>
                                  <a:lnTo>
                                    <a:pt x="4872" y="4989"/>
                                  </a:lnTo>
                                  <a:lnTo>
                                    <a:pt x="4863" y="4977"/>
                                  </a:lnTo>
                                  <a:lnTo>
                                    <a:pt x="4855" y="4966"/>
                                  </a:lnTo>
                                  <a:lnTo>
                                    <a:pt x="4845" y="4954"/>
                                  </a:lnTo>
                                  <a:lnTo>
                                    <a:pt x="4835" y="4944"/>
                                  </a:lnTo>
                                  <a:lnTo>
                                    <a:pt x="4824" y="4934"/>
                                  </a:lnTo>
                                  <a:lnTo>
                                    <a:pt x="4813" y="4924"/>
                                  </a:lnTo>
                                  <a:lnTo>
                                    <a:pt x="4803" y="4915"/>
                                  </a:lnTo>
                                  <a:lnTo>
                                    <a:pt x="4791" y="4908"/>
                                  </a:lnTo>
                                  <a:lnTo>
                                    <a:pt x="4778" y="4901"/>
                                  </a:lnTo>
                                  <a:lnTo>
                                    <a:pt x="4766" y="4893"/>
                                  </a:lnTo>
                                  <a:lnTo>
                                    <a:pt x="4754" y="4887"/>
                                  </a:lnTo>
                                  <a:lnTo>
                                    <a:pt x="4741" y="4881"/>
                                  </a:lnTo>
                                  <a:lnTo>
                                    <a:pt x="4728" y="4876"/>
                                  </a:lnTo>
                                  <a:lnTo>
                                    <a:pt x="4715" y="4872"/>
                                  </a:lnTo>
                                  <a:lnTo>
                                    <a:pt x="4702" y="4869"/>
                                  </a:lnTo>
                                  <a:lnTo>
                                    <a:pt x="4688" y="4865"/>
                                  </a:lnTo>
                                  <a:lnTo>
                                    <a:pt x="4675" y="4863"/>
                                  </a:lnTo>
                                  <a:lnTo>
                                    <a:pt x="4661" y="4861"/>
                                  </a:lnTo>
                                  <a:lnTo>
                                    <a:pt x="4647" y="4860"/>
                                  </a:lnTo>
                                  <a:lnTo>
                                    <a:pt x="4633" y="4860"/>
                                  </a:lnTo>
                                  <a:lnTo>
                                    <a:pt x="4620" y="4860"/>
                                  </a:lnTo>
                                  <a:lnTo>
                                    <a:pt x="4606" y="4861"/>
                                  </a:lnTo>
                                  <a:lnTo>
                                    <a:pt x="4592" y="4862"/>
                                  </a:lnTo>
                                  <a:lnTo>
                                    <a:pt x="4578" y="4864"/>
                                  </a:lnTo>
                                  <a:lnTo>
                                    <a:pt x="4564" y="4868"/>
                                  </a:lnTo>
                                  <a:lnTo>
                                    <a:pt x="4550" y="4872"/>
                                  </a:lnTo>
                                  <a:lnTo>
                                    <a:pt x="4537" y="4876"/>
                                  </a:lnTo>
                                  <a:lnTo>
                                    <a:pt x="4524" y="4880"/>
                                  </a:lnTo>
                                  <a:lnTo>
                                    <a:pt x="4511" y="4887"/>
                                  </a:lnTo>
                                  <a:lnTo>
                                    <a:pt x="4497" y="4893"/>
                                  </a:lnTo>
                                  <a:lnTo>
                                    <a:pt x="4485" y="4900"/>
                                  </a:lnTo>
                                  <a:lnTo>
                                    <a:pt x="4473" y="4908"/>
                                  </a:lnTo>
                                  <a:lnTo>
                                    <a:pt x="4460" y="4917"/>
                                  </a:lnTo>
                                  <a:close/>
                                  <a:moveTo>
                                    <a:pt x="3870" y="5351"/>
                                  </a:moveTo>
                                  <a:lnTo>
                                    <a:pt x="3870" y="5351"/>
                                  </a:lnTo>
                                  <a:lnTo>
                                    <a:pt x="3859" y="5360"/>
                                  </a:lnTo>
                                  <a:lnTo>
                                    <a:pt x="3847" y="5370"/>
                                  </a:lnTo>
                                  <a:lnTo>
                                    <a:pt x="3837" y="5380"/>
                                  </a:lnTo>
                                  <a:lnTo>
                                    <a:pt x="3827" y="5390"/>
                                  </a:lnTo>
                                  <a:lnTo>
                                    <a:pt x="3817" y="5401"/>
                                  </a:lnTo>
                                  <a:lnTo>
                                    <a:pt x="3809" y="5413"/>
                                  </a:lnTo>
                                  <a:lnTo>
                                    <a:pt x="3801" y="5424"/>
                                  </a:lnTo>
                                  <a:lnTo>
                                    <a:pt x="3794" y="5436"/>
                                  </a:lnTo>
                                  <a:lnTo>
                                    <a:pt x="3786" y="5448"/>
                                  </a:lnTo>
                                  <a:lnTo>
                                    <a:pt x="3780" y="5460"/>
                                  </a:lnTo>
                                  <a:lnTo>
                                    <a:pt x="3775" y="5473"/>
                                  </a:lnTo>
                                  <a:lnTo>
                                    <a:pt x="3769" y="5486"/>
                                  </a:lnTo>
                                  <a:lnTo>
                                    <a:pt x="3765" y="5500"/>
                                  </a:lnTo>
                                  <a:lnTo>
                                    <a:pt x="3762" y="5513"/>
                                  </a:lnTo>
                                  <a:lnTo>
                                    <a:pt x="3759" y="5526"/>
                                  </a:lnTo>
                                  <a:lnTo>
                                    <a:pt x="3756" y="5540"/>
                                  </a:lnTo>
                                  <a:lnTo>
                                    <a:pt x="3754" y="5554"/>
                                  </a:lnTo>
                                  <a:lnTo>
                                    <a:pt x="3753" y="5568"/>
                                  </a:lnTo>
                                  <a:lnTo>
                                    <a:pt x="3753" y="5582"/>
                                  </a:lnTo>
                                  <a:lnTo>
                                    <a:pt x="3753" y="5596"/>
                                  </a:lnTo>
                                  <a:lnTo>
                                    <a:pt x="3754" y="5609"/>
                                  </a:lnTo>
                                  <a:lnTo>
                                    <a:pt x="3755" y="5623"/>
                                  </a:lnTo>
                                  <a:lnTo>
                                    <a:pt x="3758" y="5637"/>
                                  </a:lnTo>
                                  <a:lnTo>
                                    <a:pt x="3761" y="5650"/>
                                  </a:lnTo>
                                  <a:lnTo>
                                    <a:pt x="3764" y="5664"/>
                                  </a:lnTo>
                                  <a:lnTo>
                                    <a:pt x="3769" y="5678"/>
                                  </a:lnTo>
                                  <a:lnTo>
                                    <a:pt x="3774" y="5690"/>
                                  </a:lnTo>
                                  <a:lnTo>
                                    <a:pt x="3780" y="5704"/>
                                  </a:lnTo>
                                  <a:lnTo>
                                    <a:pt x="3786" y="5717"/>
                                  </a:lnTo>
                                  <a:lnTo>
                                    <a:pt x="3793" y="5730"/>
                                  </a:lnTo>
                                  <a:lnTo>
                                    <a:pt x="3801" y="5742"/>
                                  </a:lnTo>
                                  <a:lnTo>
                                    <a:pt x="3810" y="5754"/>
                                  </a:lnTo>
                                  <a:lnTo>
                                    <a:pt x="3818" y="5766"/>
                                  </a:lnTo>
                                  <a:lnTo>
                                    <a:pt x="3828" y="5777"/>
                                  </a:lnTo>
                                  <a:lnTo>
                                    <a:pt x="3837" y="5787"/>
                                  </a:lnTo>
                                  <a:lnTo>
                                    <a:pt x="3848" y="5798"/>
                                  </a:lnTo>
                                  <a:lnTo>
                                    <a:pt x="3860" y="5806"/>
                                  </a:lnTo>
                                  <a:lnTo>
                                    <a:pt x="3870" y="5816"/>
                                  </a:lnTo>
                                  <a:lnTo>
                                    <a:pt x="3882" y="5823"/>
                                  </a:lnTo>
                                  <a:lnTo>
                                    <a:pt x="3894" y="5831"/>
                                  </a:lnTo>
                                  <a:lnTo>
                                    <a:pt x="3907" y="5838"/>
                                  </a:lnTo>
                                  <a:lnTo>
                                    <a:pt x="3918" y="5844"/>
                                  </a:lnTo>
                                  <a:lnTo>
                                    <a:pt x="3931" y="5850"/>
                                  </a:lnTo>
                                  <a:lnTo>
                                    <a:pt x="3945" y="5854"/>
                                  </a:lnTo>
                                  <a:lnTo>
                                    <a:pt x="3958" y="5858"/>
                                  </a:lnTo>
                                  <a:lnTo>
                                    <a:pt x="3970" y="5863"/>
                                  </a:lnTo>
                                  <a:lnTo>
                                    <a:pt x="3984" y="5866"/>
                                  </a:lnTo>
                                  <a:lnTo>
                                    <a:pt x="3998" y="5868"/>
                                  </a:lnTo>
                                  <a:lnTo>
                                    <a:pt x="4012" y="5870"/>
                                  </a:lnTo>
                                  <a:lnTo>
                                    <a:pt x="4026" y="5871"/>
                                  </a:lnTo>
                                  <a:lnTo>
                                    <a:pt x="4040" y="5871"/>
                                  </a:lnTo>
                                  <a:lnTo>
                                    <a:pt x="4053" y="5871"/>
                                  </a:lnTo>
                                  <a:lnTo>
                                    <a:pt x="4067" y="5870"/>
                                  </a:lnTo>
                                  <a:lnTo>
                                    <a:pt x="4081" y="5869"/>
                                  </a:lnTo>
                                  <a:lnTo>
                                    <a:pt x="4095" y="5866"/>
                                  </a:lnTo>
                                  <a:lnTo>
                                    <a:pt x="4109" y="5864"/>
                                  </a:lnTo>
                                  <a:lnTo>
                                    <a:pt x="4122" y="5860"/>
                                  </a:lnTo>
                                  <a:lnTo>
                                    <a:pt x="4135" y="5855"/>
                                  </a:lnTo>
                                  <a:lnTo>
                                    <a:pt x="4149" y="5851"/>
                                  </a:lnTo>
                                  <a:lnTo>
                                    <a:pt x="4162" y="5845"/>
                                  </a:lnTo>
                                  <a:lnTo>
                                    <a:pt x="4175" y="5838"/>
                                  </a:lnTo>
                                  <a:lnTo>
                                    <a:pt x="4188" y="5832"/>
                                  </a:lnTo>
                                  <a:lnTo>
                                    <a:pt x="4200" y="5823"/>
                                  </a:lnTo>
                                  <a:lnTo>
                                    <a:pt x="4212" y="5815"/>
                                  </a:lnTo>
                                  <a:lnTo>
                                    <a:pt x="4224" y="5806"/>
                                  </a:lnTo>
                                  <a:lnTo>
                                    <a:pt x="4235" y="5797"/>
                                  </a:lnTo>
                                  <a:lnTo>
                                    <a:pt x="4246" y="5786"/>
                                  </a:lnTo>
                                  <a:lnTo>
                                    <a:pt x="4256" y="5775"/>
                                  </a:lnTo>
                                  <a:lnTo>
                                    <a:pt x="4265" y="5765"/>
                                  </a:lnTo>
                                  <a:lnTo>
                                    <a:pt x="4274" y="5754"/>
                                  </a:lnTo>
                                  <a:lnTo>
                                    <a:pt x="4281" y="5742"/>
                                  </a:lnTo>
                                  <a:lnTo>
                                    <a:pt x="4289" y="5731"/>
                                  </a:lnTo>
                                  <a:lnTo>
                                    <a:pt x="4296" y="5718"/>
                                  </a:lnTo>
                                  <a:lnTo>
                                    <a:pt x="4302" y="5705"/>
                                  </a:lnTo>
                                  <a:lnTo>
                                    <a:pt x="4308" y="5692"/>
                                  </a:lnTo>
                                  <a:lnTo>
                                    <a:pt x="4313" y="5680"/>
                                  </a:lnTo>
                                  <a:lnTo>
                                    <a:pt x="4317" y="5667"/>
                                  </a:lnTo>
                                  <a:lnTo>
                                    <a:pt x="4321" y="5653"/>
                                  </a:lnTo>
                                  <a:lnTo>
                                    <a:pt x="4324" y="5640"/>
                                  </a:lnTo>
                                  <a:lnTo>
                                    <a:pt x="4326" y="5626"/>
                                  </a:lnTo>
                                  <a:lnTo>
                                    <a:pt x="4328" y="5613"/>
                                  </a:lnTo>
                                  <a:lnTo>
                                    <a:pt x="4329" y="5599"/>
                                  </a:lnTo>
                                  <a:lnTo>
                                    <a:pt x="4329" y="5585"/>
                                  </a:lnTo>
                                  <a:lnTo>
                                    <a:pt x="4329" y="5571"/>
                                  </a:lnTo>
                                  <a:lnTo>
                                    <a:pt x="4328" y="5557"/>
                                  </a:lnTo>
                                  <a:lnTo>
                                    <a:pt x="4327" y="5543"/>
                                  </a:lnTo>
                                  <a:lnTo>
                                    <a:pt x="4325" y="5530"/>
                                  </a:lnTo>
                                  <a:lnTo>
                                    <a:pt x="4322" y="5516"/>
                                  </a:lnTo>
                                  <a:lnTo>
                                    <a:pt x="4318" y="5502"/>
                                  </a:lnTo>
                                  <a:lnTo>
                                    <a:pt x="4314" y="5489"/>
                                  </a:lnTo>
                                  <a:lnTo>
                                    <a:pt x="4309" y="5475"/>
                                  </a:lnTo>
                                  <a:lnTo>
                                    <a:pt x="4304" y="5463"/>
                                  </a:lnTo>
                                  <a:lnTo>
                                    <a:pt x="4297" y="5450"/>
                                  </a:lnTo>
                                  <a:lnTo>
                                    <a:pt x="4290" y="5437"/>
                                  </a:lnTo>
                                  <a:lnTo>
                                    <a:pt x="4282" y="5424"/>
                                  </a:lnTo>
                                  <a:lnTo>
                                    <a:pt x="4274" y="5413"/>
                                  </a:lnTo>
                                  <a:lnTo>
                                    <a:pt x="4264" y="5401"/>
                                  </a:lnTo>
                                  <a:lnTo>
                                    <a:pt x="4255" y="5389"/>
                                  </a:lnTo>
                                  <a:lnTo>
                                    <a:pt x="4245" y="5378"/>
                                  </a:lnTo>
                                  <a:lnTo>
                                    <a:pt x="4234" y="5369"/>
                                  </a:lnTo>
                                  <a:lnTo>
                                    <a:pt x="4224" y="5359"/>
                                  </a:lnTo>
                                  <a:lnTo>
                                    <a:pt x="4212" y="5351"/>
                                  </a:lnTo>
                                  <a:lnTo>
                                    <a:pt x="4200" y="5342"/>
                                  </a:lnTo>
                                  <a:lnTo>
                                    <a:pt x="4189" y="5335"/>
                                  </a:lnTo>
                                  <a:lnTo>
                                    <a:pt x="4176" y="5328"/>
                                  </a:lnTo>
                                  <a:lnTo>
                                    <a:pt x="4164" y="5322"/>
                                  </a:lnTo>
                                  <a:lnTo>
                                    <a:pt x="4151" y="5317"/>
                                  </a:lnTo>
                                  <a:lnTo>
                                    <a:pt x="4139" y="5311"/>
                                  </a:lnTo>
                                  <a:lnTo>
                                    <a:pt x="4125" y="5307"/>
                                  </a:lnTo>
                                  <a:lnTo>
                                    <a:pt x="4112" y="5304"/>
                                  </a:lnTo>
                                  <a:lnTo>
                                    <a:pt x="4098" y="5301"/>
                                  </a:lnTo>
                                  <a:lnTo>
                                    <a:pt x="4084" y="5298"/>
                                  </a:lnTo>
                                  <a:lnTo>
                                    <a:pt x="4070" y="5297"/>
                                  </a:lnTo>
                                  <a:lnTo>
                                    <a:pt x="4057" y="5295"/>
                                  </a:lnTo>
                                  <a:lnTo>
                                    <a:pt x="4043" y="5294"/>
                                  </a:lnTo>
                                  <a:lnTo>
                                    <a:pt x="4029" y="5295"/>
                                  </a:lnTo>
                                  <a:lnTo>
                                    <a:pt x="4015" y="5295"/>
                                  </a:lnTo>
                                  <a:lnTo>
                                    <a:pt x="4001" y="5298"/>
                                  </a:lnTo>
                                  <a:lnTo>
                                    <a:pt x="3987" y="5300"/>
                                  </a:lnTo>
                                  <a:lnTo>
                                    <a:pt x="3974" y="5303"/>
                                  </a:lnTo>
                                  <a:lnTo>
                                    <a:pt x="3961" y="5306"/>
                                  </a:lnTo>
                                  <a:lnTo>
                                    <a:pt x="3947" y="5310"/>
                                  </a:lnTo>
                                  <a:lnTo>
                                    <a:pt x="3933" y="5316"/>
                                  </a:lnTo>
                                  <a:lnTo>
                                    <a:pt x="3920" y="5321"/>
                                  </a:lnTo>
                                  <a:lnTo>
                                    <a:pt x="3908" y="5327"/>
                                  </a:lnTo>
                                  <a:lnTo>
                                    <a:pt x="3895" y="5335"/>
                                  </a:lnTo>
                                  <a:lnTo>
                                    <a:pt x="3882" y="5342"/>
                                  </a:lnTo>
                                  <a:lnTo>
                                    <a:pt x="3870" y="5351"/>
                                  </a:lnTo>
                                  <a:close/>
                                  <a:moveTo>
                                    <a:pt x="4605" y="3909"/>
                                  </a:moveTo>
                                  <a:lnTo>
                                    <a:pt x="4605" y="3909"/>
                                  </a:lnTo>
                                  <a:lnTo>
                                    <a:pt x="4593" y="3917"/>
                                  </a:lnTo>
                                  <a:lnTo>
                                    <a:pt x="4582" y="3927"/>
                                  </a:lnTo>
                                  <a:lnTo>
                                    <a:pt x="4572" y="3937"/>
                                  </a:lnTo>
                                  <a:lnTo>
                                    <a:pt x="4562" y="3947"/>
                                  </a:lnTo>
                                  <a:lnTo>
                                    <a:pt x="4553" y="3959"/>
                                  </a:lnTo>
                                  <a:lnTo>
                                    <a:pt x="4544" y="3969"/>
                                  </a:lnTo>
                                  <a:lnTo>
                                    <a:pt x="4536" y="3981"/>
                                  </a:lnTo>
                                  <a:lnTo>
                                    <a:pt x="4528" y="3993"/>
                                  </a:lnTo>
                                  <a:lnTo>
                                    <a:pt x="4522" y="4005"/>
                                  </a:lnTo>
                                  <a:lnTo>
                                    <a:pt x="4515" y="4018"/>
                                  </a:lnTo>
                                  <a:lnTo>
                                    <a:pt x="4510" y="4030"/>
                                  </a:lnTo>
                                  <a:lnTo>
                                    <a:pt x="4505" y="4044"/>
                                  </a:lnTo>
                                  <a:lnTo>
                                    <a:pt x="4500" y="4057"/>
                                  </a:lnTo>
                                  <a:lnTo>
                                    <a:pt x="4496" y="4070"/>
                                  </a:lnTo>
                                  <a:lnTo>
                                    <a:pt x="4493" y="4083"/>
                                  </a:lnTo>
                                  <a:lnTo>
                                    <a:pt x="4491" y="4097"/>
                                  </a:lnTo>
                                  <a:lnTo>
                                    <a:pt x="4490" y="4111"/>
                                  </a:lnTo>
                                  <a:lnTo>
                                    <a:pt x="4489" y="4125"/>
                                  </a:lnTo>
                                  <a:lnTo>
                                    <a:pt x="4488" y="4139"/>
                                  </a:lnTo>
                                  <a:lnTo>
                                    <a:pt x="4488" y="4152"/>
                                  </a:lnTo>
                                  <a:lnTo>
                                    <a:pt x="4489" y="4166"/>
                                  </a:lnTo>
                                  <a:lnTo>
                                    <a:pt x="4491" y="4180"/>
                                  </a:lnTo>
                                  <a:lnTo>
                                    <a:pt x="4493" y="4194"/>
                                  </a:lnTo>
                                  <a:lnTo>
                                    <a:pt x="4496" y="4208"/>
                                  </a:lnTo>
                                  <a:lnTo>
                                    <a:pt x="4499" y="4222"/>
                                  </a:lnTo>
                                  <a:lnTo>
                                    <a:pt x="4504" y="4234"/>
                                  </a:lnTo>
                                  <a:lnTo>
                                    <a:pt x="4509" y="4248"/>
                                  </a:lnTo>
                                  <a:lnTo>
                                    <a:pt x="4514" y="4261"/>
                                  </a:lnTo>
                                  <a:lnTo>
                                    <a:pt x="4521" y="4274"/>
                                  </a:lnTo>
                                  <a:lnTo>
                                    <a:pt x="4528" y="4286"/>
                                  </a:lnTo>
                                  <a:lnTo>
                                    <a:pt x="4536" y="4299"/>
                                  </a:lnTo>
                                  <a:lnTo>
                                    <a:pt x="4544" y="4311"/>
                                  </a:lnTo>
                                  <a:lnTo>
                                    <a:pt x="4554" y="4323"/>
                                  </a:lnTo>
                                  <a:lnTo>
                                    <a:pt x="4563" y="4334"/>
                                  </a:lnTo>
                                  <a:lnTo>
                                    <a:pt x="4573" y="4345"/>
                                  </a:lnTo>
                                  <a:lnTo>
                                    <a:pt x="4583" y="4355"/>
                                  </a:lnTo>
                                  <a:lnTo>
                                    <a:pt x="4594" y="4364"/>
                                  </a:lnTo>
                                  <a:lnTo>
                                    <a:pt x="4606" y="4373"/>
                                  </a:lnTo>
                                  <a:lnTo>
                                    <a:pt x="4616" y="4381"/>
                                  </a:lnTo>
                                  <a:lnTo>
                                    <a:pt x="4629" y="4389"/>
                                  </a:lnTo>
                                  <a:lnTo>
                                    <a:pt x="4641" y="4395"/>
                                  </a:lnTo>
                                  <a:lnTo>
                                    <a:pt x="4654" y="4401"/>
                                  </a:lnTo>
                                  <a:lnTo>
                                    <a:pt x="4666" y="4407"/>
                                  </a:lnTo>
                                  <a:lnTo>
                                    <a:pt x="4679" y="4412"/>
                                  </a:lnTo>
                                  <a:lnTo>
                                    <a:pt x="4692" y="4416"/>
                                  </a:lnTo>
                                  <a:lnTo>
                                    <a:pt x="4706" y="4420"/>
                                  </a:lnTo>
                                  <a:lnTo>
                                    <a:pt x="4720" y="4423"/>
                                  </a:lnTo>
                                  <a:lnTo>
                                    <a:pt x="4732" y="4425"/>
                                  </a:lnTo>
                                  <a:lnTo>
                                    <a:pt x="4746" y="4427"/>
                                  </a:lnTo>
                                  <a:lnTo>
                                    <a:pt x="4760" y="4428"/>
                                  </a:lnTo>
                                  <a:lnTo>
                                    <a:pt x="4774" y="4429"/>
                                  </a:lnTo>
                                  <a:lnTo>
                                    <a:pt x="4788" y="4428"/>
                                  </a:lnTo>
                                  <a:lnTo>
                                    <a:pt x="4802" y="4427"/>
                                  </a:lnTo>
                                  <a:lnTo>
                                    <a:pt x="4815" y="4426"/>
                                  </a:lnTo>
                                  <a:lnTo>
                                    <a:pt x="4829" y="4424"/>
                                  </a:lnTo>
                                  <a:lnTo>
                                    <a:pt x="4843" y="4421"/>
                                  </a:lnTo>
                                  <a:lnTo>
                                    <a:pt x="4857" y="4417"/>
                                  </a:lnTo>
                                  <a:lnTo>
                                    <a:pt x="4871" y="4413"/>
                                  </a:lnTo>
                                  <a:lnTo>
                                    <a:pt x="4884" y="4408"/>
                                  </a:lnTo>
                                  <a:lnTo>
                                    <a:pt x="4896" y="4402"/>
                                  </a:lnTo>
                                  <a:lnTo>
                                    <a:pt x="4910" y="4396"/>
                                  </a:lnTo>
                                  <a:lnTo>
                                    <a:pt x="4923" y="4389"/>
                                  </a:lnTo>
                                  <a:lnTo>
                                    <a:pt x="4935" y="4381"/>
                                  </a:lnTo>
                                  <a:lnTo>
                                    <a:pt x="4947" y="4373"/>
                                  </a:lnTo>
                                  <a:lnTo>
                                    <a:pt x="4959" y="4363"/>
                                  </a:lnTo>
                                  <a:lnTo>
                                    <a:pt x="4970" y="4354"/>
                                  </a:lnTo>
                                  <a:lnTo>
                                    <a:pt x="4980" y="4344"/>
                                  </a:lnTo>
                                  <a:lnTo>
                                    <a:pt x="4990" y="4333"/>
                                  </a:lnTo>
                                  <a:lnTo>
                                    <a:pt x="5000" y="4323"/>
                                  </a:lnTo>
                                  <a:lnTo>
                                    <a:pt x="5008" y="4311"/>
                                  </a:lnTo>
                                  <a:lnTo>
                                    <a:pt x="5017" y="4299"/>
                                  </a:lnTo>
                                  <a:lnTo>
                                    <a:pt x="5024" y="4288"/>
                                  </a:lnTo>
                                  <a:lnTo>
                                    <a:pt x="5030" y="4276"/>
                                  </a:lnTo>
                                  <a:lnTo>
                                    <a:pt x="5037" y="4263"/>
                                  </a:lnTo>
                                  <a:lnTo>
                                    <a:pt x="5043" y="4250"/>
                                  </a:lnTo>
                                  <a:lnTo>
                                    <a:pt x="5047" y="4238"/>
                                  </a:lnTo>
                                  <a:lnTo>
                                    <a:pt x="5052" y="4224"/>
                                  </a:lnTo>
                                  <a:lnTo>
                                    <a:pt x="5056" y="4211"/>
                                  </a:lnTo>
                                  <a:lnTo>
                                    <a:pt x="5059" y="4197"/>
                                  </a:lnTo>
                                  <a:lnTo>
                                    <a:pt x="5061" y="4183"/>
                                  </a:lnTo>
                                  <a:lnTo>
                                    <a:pt x="5062" y="4169"/>
                                  </a:lnTo>
                                  <a:lnTo>
                                    <a:pt x="5063" y="4156"/>
                                  </a:lnTo>
                                  <a:lnTo>
                                    <a:pt x="5064" y="4142"/>
                                  </a:lnTo>
                                  <a:lnTo>
                                    <a:pt x="5064" y="4128"/>
                                  </a:lnTo>
                                  <a:lnTo>
                                    <a:pt x="5063" y="4114"/>
                                  </a:lnTo>
                                  <a:lnTo>
                                    <a:pt x="5061" y="4100"/>
                                  </a:lnTo>
                                  <a:lnTo>
                                    <a:pt x="5059" y="4086"/>
                                  </a:lnTo>
                                  <a:lnTo>
                                    <a:pt x="5056" y="4074"/>
                                  </a:lnTo>
                                  <a:lnTo>
                                    <a:pt x="5053" y="4060"/>
                                  </a:lnTo>
                                  <a:lnTo>
                                    <a:pt x="5048" y="4046"/>
                                  </a:lnTo>
                                  <a:lnTo>
                                    <a:pt x="5043" y="4033"/>
                                  </a:lnTo>
                                  <a:lnTo>
                                    <a:pt x="5038" y="4019"/>
                                  </a:lnTo>
                                  <a:lnTo>
                                    <a:pt x="5031" y="4007"/>
                                  </a:lnTo>
                                  <a:lnTo>
                                    <a:pt x="5024" y="3994"/>
                                  </a:lnTo>
                                  <a:lnTo>
                                    <a:pt x="5017" y="3981"/>
                                  </a:lnTo>
                                  <a:lnTo>
                                    <a:pt x="5008" y="3969"/>
                                  </a:lnTo>
                                  <a:lnTo>
                                    <a:pt x="5000" y="3958"/>
                                  </a:lnTo>
                                  <a:lnTo>
                                    <a:pt x="4990" y="3947"/>
                                  </a:lnTo>
                                  <a:lnTo>
                                    <a:pt x="4979" y="3936"/>
                                  </a:lnTo>
                                  <a:lnTo>
                                    <a:pt x="4969" y="3926"/>
                                  </a:lnTo>
                                  <a:lnTo>
                                    <a:pt x="4958" y="3917"/>
                                  </a:lnTo>
                                  <a:lnTo>
                                    <a:pt x="4946" y="3908"/>
                                  </a:lnTo>
                                  <a:lnTo>
                                    <a:pt x="4936" y="3900"/>
                                  </a:lnTo>
                                  <a:lnTo>
                                    <a:pt x="4923" y="3893"/>
                                  </a:lnTo>
                                  <a:lnTo>
                                    <a:pt x="4911" y="3885"/>
                                  </a:lnTo>
                                  <a:lnTo>
                                    <a:pt x="4898" y="3879"/>
                                  </a:lnTo>
                                  <a:lnTo>
                                    <a:pt x="4886" y="3873"/>
                                  </a:lnTo>
                                  <a:lnTo>
                                    <a:pt x="4873" y="3869"/>
                                  </a:lnTo>
                                  <a:lnTo>
                                    <a:pt x="4860" y="3864"/>
                                  </a:lnTo>
                                  <a:lnTo>
                                    <a:pt x="4846" y="3861"/>
                                  </a:lnTo>
                                  <a:lnTo>
                                    <a:pt x="4832" y="3858"/>
                                  </a:lnTo>
                                  <a:lnTo>
                                    <a:pt x="4820" y="3855"/>
                                  </a:lnTo>
                                  <a:lnTo>
                                    <a:pt x="4806" y="3853"/>
                                  </a:lnTo>
                                  <a:lnTo>
                                    <a:pt x="4792" y="3852"/>
                                  </a:lnTo>
                                  <a:lnTo>
                                    <a:pt x="4778" y="3852"/>
                                  </a:lnTo>
                                  <a:lnTo>
                                    <a:pt x="4764" y="3852"/>
                                  </a:lnTo>
                                  <a:lnTo>
                                    <a:pt x="4750" y="3853"/>
                                  </a:lnTo>
                                  <a:lnTo>
                                    <a:pt x="4737" y="3854"/>
                                  </a:lnTo>
                                  <a:lnTo>
                                    <a:pt x="4723" y="3856"/>
                                  </a:lnTo>
                                  <a:lnTo>
                                    <a:pt x="4709" y="3860"/>
                                  </a:lnTo>
                                  <a:lnTo>
                                    <a:pt x="4695" y="3864"/>
                                  </a:lnTo>
                                  <a:lnTo>
                                    <a:pt x="4681" y="3868"/>
                                  </a:lnTo>
                                  <a:lnTo>
                                    <a:pt x="4669" y="3872"/>
                                  </a:lnTo>
                                  <a:lnTo>
                                    <a:pt x="4656" y="3879"/>
                                  </a:lnTo>
                                  <a:lnTo>
                                    <a:pt x="4642" y="3885"/>
                                  </a:lnTo>
                                  <a:lnTo>
                                    <a:pt x="4630" y="3892"/>
                                  </a:lnTo>
                                  <a:lnTo>
                                    <a:pt x="4617" y="3900"/>
                                  </a:lnTo>
                                  <a:lnTo>
                                    <a:pt x="4605" y="3909"/>
                                  </a:lnTo>
                                  <a:close/>
                                  <a:moveTo>
                                    <a:pt x="4030" y="4332"/>
                                  </a:moveTo>
                                  <a:lnTo>
                                    <a:pt x="4030" y="4332"/>
                                  </a:lnTo>
                                  <a:lnTo>
                                    <a:pt x="4018" y="4341"/>
                                  </a:lnTo>
                                  <a:lnTo>
                                    <a:pt x="4008" y="4350"/>
                                  </a:lnTo>
                                  <a:lnTo>
                                    <a:pt x="3997" y="4361"/>
                                  </a:lnTo>
                                  <a:lnTo>
                                    <a:pt x="3986" y="4372"/>
                                  </a:lnTo>
                                  <a:lnTo>
                                    <a:pt x="3978" y="4382"/>
                                  </a:lnTo>
                                  <a:lnTo>
                                    <a:pt x="3968" y="4393"/>
                                  </a:lnTo>
                                  <a:lnTo>
                                    <a:pt x="3961" y="4405"/>
                                  </a:lnTo>
                                  <a:lnTo>
                                    <a:pt x="3953" y="4416"/>
                                  </a:lnTo>
                                  <a:lnTo>
                                    <a:pt x="3946" y="4429"/>
                                  </a:lnTo>
                                  <a:lnTo>
                                    <a:pt x="3941" y="4442"/>
                                  </a:lnTo>
                                  <a:lnTo>
                                    <a:pt x="3934" y="4455"/>
                                  </a:lnTo>
                                  <a:lnTo>
                                    <a:pt x="3930" y="4467"/>
                                  </a:lnTo>
                                  <a:lnTo>
                                    <a:pt x="3926" y="4480"/>
                                  </a:lnTo>
                                  <a:lnTo>
                                    <a:pt x="3921" y="4494"/>
                                  </a:lnTo>
                                  <a:lnTo>
                                    <a:pt x="3918" y="4507"/>
                                  </a:lnTo>
                                  <a:lnTo>
                                    <a:pt x="3916" y="4521"/>
                                  </a:lnTo>
                                  <a:lnTo>
                                    <a:pt x="3914" y="4534"/>
                                  </a:lnTo>
                                  <a:lnTo>
                                    <a:pt x="3913" y="4548"/>
                                  </a:lnTo>
                                  <a:lnTo>
                                    <a:pt x="3913" y="4562"/>
                                  </a:lnTo>
                                  <a:lnTo>
                                    <a:pt x="3913" y="4576"/>
                                  </a:lnTo>
                                  <a:lnTo>
                                    <a:pt x="3914" y="4590"/>
                                  </a:lnTo>
                                  <a:lnTo>
                                    <a:pt x="3915" y="4604"/>
                                  </a:lnTo>
                                  <a:lnTo>
                                    <a:pt x="3918" y="4617"/>
                                  </a:lnTo>
                                  <a:lnTo>
                                    <a:pt x="3920" y="4631"/>
                                  </a:lnTo>
                                  <a:lnTo>
                                    <a:pt x="3925" y="4645"/>
                                  </a:lnTo>
                                  <a:lnTo>
                                    <a:pt x="3929" y="4658"/>
                                  </a:lnTo>
                                  <a:lnTo>
                                    <a:pt x="3933" y="4672"/>
                                  </a:lnTo>
                                  <a:lnTo>
                                    <a:pt x="3940" y="4685"/>
                                  </a:lnTo>
                                  <a:lnTo>
                                    <a:pt x="3946" y="4697"/>
                                  </a:lnTo>
                                  <a:lnTo>
                                    <a:pt x="3952" y="4710"/>
                                  </a:lnTo>
                                  <a:lnTo>
                                    <a:pt x="3961" y="4723"/>
                                  </a:lnTo>
                                  <a:lnTo>
                                    <a:pt x="3969" y="4735"/>
                                  </a:lnTo>
                                  <a:lnTo>
                                    <a:pt x="3978" y="4746"/>
                                  </a:lnTo>
                                  <a:lnTo>
                                    <a:pt x="3987" y="4758"/>
                                  </a:lnTo>
                                  <a:lnTo>
                                    <a:pt x="3998" y="4769"/>
                                  </a:lnTo>
                                  <a:lnTo>
                                    <a:pt x="4008" y="4778"/>
                                  </a:lnTo>
                                  <a:lnTo>
                                    <a:pt x="4019" y="4788"/>
                                  </a:lnTo>
                                  <a:lnTo>
                                    <a:pt x="4030" y="4796"/>
                                  </a:lnTo>
                                  <a:lnTo>
                                    <a:pt x="4042" y="4805"/>
                                  </a:lnTo>
                                  <a:lnTo>
                                    <a:pt x="4053" y="4812"/>
                                  </a:lnTo>
                                  <a:lnTo>
                                    <a:pt x="4066" y="4819"/>
                                  </a:lnTo>
                                  <a:lnTo>
                                    <a:pt x="4079" y="4825"/>
                                  </a:lnTo>
                                  <a:lnTo>
                                    <a:pt x="4092" y="4830"/>
                                  </a:lnTo>
                                  <a:lnTo>
                                    <a:pt x="4104" y="4836"/>
                                  </a:lnTo>
                                  <a:lnTo>
                                    <a:pt x="4117" y="4840"/>
                                  </a:lnTo>
                                  <a:lnTo>
                                    <a:pt x="4131" y="4843"/>
                                  </a:lnTo>
                                  <a:lnTo>
                                    <a:pt x="4144" y="4846"/>
                                  </a:lnTo>
                                  <a:lnTo>
                                    <a:pt x="4158" y="4849"/>
                                  </a:lnTo>
                                  <a:lnTo>
                                    <a:pt x="4172" y="4851"/>
                                  </a:lnTo>
                                  <a:lnTo>
                                    <a:pt x="4185" y="4852"/>
                                  </a:lnTo>
                                  <a:lnTo>
                                    <a:pt x="4199" y="4853"/>
                                  </a:lnTo>
                                  <a:lnTo>
                                    <a:pt x="4213" y="4852"/>
                                  </a:lnTo>
                                  <a:lnTo>
                                    <a:pt x="4227" y="4852"/>
                                  </a:lnTo>
                                  <a:lnTo>
                                    <a:pt x="4241" y="4849"/>
                                  </a:lnTo>
                                  <a:lnTo>
                                    <a:pt x="4255" y="4847"/>
                                  </a:lnTo>
                                  <a:lnTo>
                                    <a:pt x="4268" y="4844"/>
                                  </a:lnTo>
                                  <a:lnTo>
                                    <a:pt x="4282" y="4841"/>
                                  </a:lnTo>
                                  <a:lnTo>
                                    <a:pt x="4295" y="4837"/>
                                  </a:lnTo>
                                  <a:lnTo>
                                    <a:pt x="4309" y="4831"/>
                                  </a:lnTo>
                                  <a:lnTo>
                                    <a:pt x="4322" y="4826"/>
                                  </a:lnTo>
                                  <a:lnTo>
                                    <a:pt x="4334" y="4820"/>
                                  </a:lnTo>
                                  <a:lnTo>
                                    <a:pt x="4347" y="4812"/>
                                  </a:lnTo>
                                  <a:lnTo>
                                    <a:pt x="4360" y="4805"/>
                                  </a:lnTo>
                                  <a:lnTo>
                                    <a:pt x="4372" y="4796"/>
                                  </a:lnTo>
                                  <a:lnTo>
                                    <a:pt x="4383" y="4787"/>
                                  </a:lnTo>
                                  <a:lnTo>
                                    <a:pt x="4395" y="4777"/>
                                  </a:lnTo>
                                  <a:lnTo>
                                    <a:pt x="4406" y="4768"/>
                                  </a:lnTo>
                                  <a:lnTo>
                                    <a:pt x="4415" y="4757"/>
                                  </a:lnTo>
                                  <a:lnTo>
                                    <a:pt x="4425" y="4746"/>
                                  </a:lnTo>
                                  <a:lnTo>
                                    <a:pt x="4433" y="4735"/>
                                  </a:lnTo>
                                  <a:lnTo>
                                    <a:pt x="4442" y="4723"/>
                                  </a:lnTo>
                                  <a:lnTo>
                                    <a:pt x="4449" y="4711"/>
                                  </a:lnTo>
                                  <a:lnTo>
                                    <a:pt x="4456" y="4699"/>
                                  </a:lnTo>
                                  <a:lnTo>
                                    <a:pt x="4462" y="4687"/>
                                  </a:lnTo>
                                  <a:lnTo>
                                    <a:pt x="4467" y="4674"/>
                                  </a:lnTo>
                                  <a:lnTo>
                                    <a:pt x="4473" y="4661"/>
                                  </a:lnTo>
                                  <a:lnTo>
                                    <a:pt x="4477" y="4647"/>
                                  </a:lnTo>
                                  <a:lnTo>
                                    <a:pt x="4480" y="4635"/>
                                  </a:lnTo>
                                  <a:lnTo>
                                    <a:pt x="4483" y="4621"/>
                                  </a:lnTo>
                                  <a:lnTo>
                                    <a:pt x="4485" y="4607"/>
                                  </a:lnTo>
                                  <a:lnTo>
                                    <a:pt x="4488" y="4593"/>
                                  </a:lnTo>
                                  <a:lnTo>
                                    <a:pt x="4489" y="4580"/>
                                  </a:lnTo>
                                  <a:lnTo>
                                    <a:pt x="4490" y="4566"/>
                                  </a:lnTo>
                                  <a:lnTo>
                                    <a:pt x="4489" y="4553"/>
                                  </a:lnTo>
                                  <a:lnTo>
                                    <a:pt x="4488" y="4538"/>
                                  </a:lnTo>
                                  <a:lnTo>
                                    <a:pt x="4487" y="4524"/>
                                  </a:lnTo>
                                  <a:lnTo>
                                    <a:pt x="4484" y="4511"/>
                                  </a:lnTo>
                                  <a:lnTo>
                                    <a:pt x="4481" y="4497"/>
                                  </a:lnTo>
                                  <a:lnTo>
                                    <a:pt x="4478" y="4483"/>
                                  </a:lnTo>
                                  <a:lnTo>
                                    <a:pt x="4474" y="4470"/>
                                  </a:lnTo>
                                  <a:lnTo>
                                    <a:pt x="4468" y="4457"/>
                                  </a:lnTo>
                                  <a:lnTo>
                                    <a:pt x="4463" y="4443"/>
                                  </a:lnTo>
                                  <a:lnTo>
                                    <a:pt x="4457" y="4430"/>
                                  </a:lnTo>
                                  <a:lnTo>
                                    <a:pt x="4449" y="4417"/>
                                  </a:lnTo>
                                  <a:lnTo>
                                    <a:pt x="4442" y="4406"/>
                                  </a:lnTo>
                                  <a:lnTo>
                                    <a:pt x="4433" y="4393"/>
                                  </a:lnTo>
                                  <a:lnTo>
                                    <a:pt x="4424" y="4381"/>
                                  </a:lnTo>
                                  <a:lnTo>
                                    <a:pt x="4414" y="4371"/>
                                  </a:lnTo>
                                  <a:lnTo>
                                    <a:pt x="4405" y="4360"/>
                                  </a:lnTo>
                                  <a:lnTo>
                                    <a:pt x="4394" y="4349"/>
                                  </a:lnTo>
                                  <a:lnTo>
                                    <a:pt x="4383" y="4341"/>
                                  </a:lnTo>
                                  <a:lnTo>
                                    <a:pt x="4372" y="4332"/>
                                  </a:lnTo>
                                  <a:lnTo>
                                    <a:pt x="4360" y="4324"/>
                                  </a:lnTo>
                                  <a:lnTo>
                                    <a:pt x="4348" y="4316"/>
                                  </a:lnTo>
                                  <a:lnTo>
                                    <a:pt x="4336" y="4309"/>
                                  </a:lnTo>
                                  <a:lnTo>
                                    <a:pt x="4324" y="4303"/>
                                  </a:lnTo>
                                  <a:lnTo>
                                    <a:pt x="4311" y="4297"/>
                                  </a:lnTo>
                                  <a:lnTo>
                                    <a:pt x="4298" y="4293"/>
                                  </a:lnTo>
                                  <a:lnTo>
                                    <a:pt x="4284" y="4289"/>
                                  </a:lnTo>
                                  <a:lnTo>
                                    <a:pt x="4272" y="4284"/>
                                  </a:lnTo>
                                  <a:lnTo>
                                    <a:pt x="4258" y="4281"/>
                                  </a:lnTo>
                                  <a:lnTo>
                                    <a:pt x="4244" y="4279"/>
                                  </a:lnTo>
                                  <a:lnTo>
                                    <a:pt x="4230" y="4277"/>
                                  </a:lnTo>
                                  <a:lnTo>
                                    <a:pt x="4216" y="4276"/>
                                  </a:lnTo>
                                  <a:lnTo>
                                    <a:pt x="4202" y="4276"/>
                                  </a:lnTo>
                                  <a:lnTo>
                                    <a:pt x="4189" y="4276"/>
                                  </a:lnTo>
                                  <a:lnTo>
                                    <a:pt x="4175" y="4277"/>
                                  </a:lnTo>
                                  <a:lnTo>
                                    <a:pt x="4161" y="4279"/>
                                  </a:lnTo>
                                  <a:lnTo>
                                    <a:pt x="4147" y="4281"/>
                                  </a:lnTo>
                                  <a:lnTo>
                                    <a:pt x="4134" y="4283"/>
                                  </a:lnTo>
                                  <a:lnTo>
                                    <a:pt x="4120" y="4288"/>
                                  </a:lnTo>
                                  <a:lnTo>
                                    <a:pt x="4107" y="4292"/>
                                  </a:lnTo>
                                  <a:lnTo>
                                    <a:pt x="4094" y="4297"/>
                                  </a:lnTo>
                                  <a:lnTo>
                                    <a:pt x="4080" y="4302"/>
                                  </a:lnTo>
                                  <a:lnTo>
                                    <a:pt x="4067" y="4309"/>
                                  </a:lnTo>
                                  <a:lnTo>
                                    <a:pt x="4054" y="4316"/>
                                  </a:lnTo>
                                  <a:lnTo>
                                    <a:pt x="4042" y="4324"/>
                                  </a:lnTo>
                                  <a:lnTo>
                                    <a:pt x="4030" y="4332"/>
                                  </a:lnTo>
                                  <a:close/>
                                  <a:moveTo>
                                    <a:pt x="3439" y="4766"/>
                                  </a:moveTo>
                                  <a:lnTo>
                                    <a:pt x="3439" y="4766"/>
                                  </a:lnTo>
                                  <a:lnTo>
                                    <a:pt x="3428" y="4776"/>
                                  </a:lnTo>
                                  <a:lnTo>
                                    <a:pt x="3417" y="4786"/>
                                  </a:lnTo>
                                  <a:lnTo>
                                    <a:pt x="3406" y="4795"/>
                                  </a:lnTo>
                                  <a:lnTo>
                                    <a:pt x="3397" y="4806"/>
                                  </a:lnTo>
                                  <a:lnTo>
                                    <a:pt x="3387" y="4817"/>
                                  </a:lnTo>
                                  <a:lnTo>
                                    <a:pt x="3379" y="4828"/>
                                  </a:lnTo>
                                  <a:lnTo>
                                    <a:pt x="3370" y="4840"/>
                                  </a:lnTo>
                                  <a:lnTo>
                                    <a:pt x="3363" y="4852"/>
                                  </a:lnTo>
                                  <a:lnTo>
                                    <a:pt x="3356" y="4864"/>
                                  </a:lnTo>
                                  <a:lnTo>
                                    <a:pt x="3350" y="4876"/>
                                  </a:lnTo>
                                  <a:lnTo>
                                    <a:pt x="3345" y="4889"/>
                                  </a:lnTo>
                                  <a:lnTo>
                                    <a:pt x="3339" y="4903"/>
                                  </a:lnTo>
                                  <a:lnTo>
                                    <a:pt x="3335" y="4915"/>
                                  </a:lnTo>
                                  <a:lnTo>
                                    <a:pt x="3331" y="4928"/>
                                  </a:lnTo>
                                  <a:lnTo>
                                    <a:pt x="3329" y="4942"/>
                                  </a:lnTo>
                                  <a:lnTo>
                                    <a:pt x="3325" y="4956"/>
                                  </a:lnTo>
                                  <a:lnTo>
                                    <a:pt x="3324" y="4970"/>
                                  </a:lnTo>
                                  <a:lnTo>
                                    <a:pt x="3323" y="4984"/>
                                  </a:lnTo>
                                  <a:lnTo>
                                    <a:pt x="3322" y="4997"/>
                                  </a:lnTo>
                                  <a:lnTo>
                                    <a:pt x="3322" y="5011"/>
                                  </a:lnTo>
                                  <a:lnTo>
                                    <a:pt x="3323" y="5025"/>
                                  </a:lnTo>
                                  <a:lnTo>
                                    <a:pt x="3325" y="5039"/>
                                  </a:lnTo>
                                  <a:lnTo>
                                    <a:pt x="3328" y="5053"/>
                                  </a:lnTo>
                                  <a:lnTo>
                                    <a:pt x="3331" y="5067"/>
                                  </a:lnTo>
                                  <a:lnTo>
                                    <a:pt x="3334" y="5079"/>
                                  </a:lnTo>
                                  <a:lnTo>
                                    <a:pt x="3338" y="5093"/>
                                  </a:lnTo>
                                  <a:lnTo>
                                    <a:pt x="3344" y="5107"/>
                                  </a:lnTo>
                                  <a:lnTo>
                                    <a:pt x="3349" y="5120"/>
                                  </a:lnTo>
                                  <a:lnTo>
                                    <a:pt x="3355" y="5133"/>
                                  </a:lnTo>
                                  <a:lnTo>
                                    <a:pt x="3363" y="5145"/>
                                  </a:lnTo>
                                  <a:lnTo>
                                    <a:pt x="3370" y="5158"/>
                                  </a:lnTo>
                                  <a:lnTo>
                                    <a:pt x="3379" y="5170"/>
                                  </a:lnTo>
                                  <a:lnTo>
                                    <a:pt x="3388" y="5182"/>
                                  </a:lnTo>
                                  <a:lnTo>
                                    <a:pt x="3398" y="5193"/>
                                  </a:lnTo>
                                  <a:lnTo>
                                    <a:pt x="3407" y="5203"/>
                                  </a:lnTo>
                                  <a:lnTo>
                                    <a:pt x="3418" y="5214"/>
                                  </a:lnTo>
                                  <a:lnTo>
                                    <a:pt x="3429" y="5223"/>
                                  </a:lnTo>
                                  <a:lnTo>
                                    <a:pt x="3440" y="5232"/>
                                  </a:lnTo>
                                  <a:lnTo>
                                    <a:pt x="3452" y="5239"/>
                                  </a:lnTo>
                                  <a:lnTo>
                                    <a:pt x="3464" y="5246"/>
                                  </a:lnTo>
                                  <a:lnTo>
                                    <a:pt x="3476" y="5254"/>
                                  </a:lnTo>
                                  <a:lnTo>
                                    <a:pt x="3488" y="5260"/>
                                  </a:lnTo>
                                  <a:lnTo>
                                    <a:pt x="3501" y="5266"/>
                                  </a:lnTo>
                                  <a:lnTo>
                                    <a:pt x="3514" y="5271"/>
                                  </a:lnTo>
                                  <a:lnTo>
                                    <a:pt x="3528" y="5275"/>
                                  </a:lnTo>
                                  <a:lnTo>
                                    <a:pt x="3540" y="5278"/>
                                  </a:lnTo>
                                  <a:lnTo>
                                    <a:pt x="3554" y="5282"/>
                                  </a:lnTo>
                                  <a:lnTo>
                                    <a:pt x="3568" y="5284"/>
                                  </a:lnTo>
                                  <a:lnTo>
                                    <a:pt x="3581" y="5286"/>
                                  </a:lnTo>
                                  <a:lnTo>
                                    <a:pt x="3595" y="5287"/>
                                  </a:lnTo>
                                  <a:lnTo>
                                    <a:pt x="3609" y="5287"/>
                                  </a:lnTo>
                                  <a:lnTo>
                                    <a:pt x="3622" y="5287"/>
                                  </a:lnTo>
                                  <a:lnTo>
                                    <a:pt x="3636" y="5286"/>
                                  </a:lnTo>
                                  <a:lnTo>
                                    <a:pt x="3650" y="5285"/>
                                  </a:lnTo>
                                  <a:lnTo>
                                    <a:pt x="3664" y="5283"/>
                                  </a:lnTo>
                                  <a:lnTo>
                                    <a:pt x="3678" y="5279"/>
                                  </a:lnTo>
                                  <a:lnTo>
                                    <a:pt x="3692" y="5275"/>
                                  </a:lnTo>
                                  <a:lnTo>
                                    <a:pt x="3705" y="5271"/>
                                  </a:lnTo>
                                  <a:lnTo>
                                    <a:pt x="3718" y="5267"/>
                                  </a:lnTo>
                                  <a:lnTo>
                                    <a:pt x="3732" y="5260"/>
                                  </a:lnTo>
                                  <a:lnTo>
                                    <a:pt x="3745" y="5254"/>
                                  </a:lnTo>
                                  <a:lnTo>
                                    <a:pt x="3758" y="5248"/>
                                  </a:lnTo>
                                  <a:lnTo>
                                    <a:pt x="3769" y="5239"/>
                                  </a:lnTo>
                                  <a:lnTo>
                                    <a:pt x="3782" y="5231"/>
                                  </a:lnTo>
                                  <a:lnTo>
                                    <a:pt x="3794" y="5222"/>
                                  </a:lnTo>
                                  <a:lnTo>
                                    <a:pt x="3804" y="5212"/>
                                  </a:lnTo>
                                  <a:lnTo>
                                    <a:pt x="3815" y="5203"/>
                                  </a:lnTo>
                                  <a:lnTo>
                                    <a:pt x="3825" y="5192"/>
                                  </a:lnTo>
                                  <a:lnTo>
                                    <a:pt x="3834" y="5181"/>
                                  </a:lnTo>
                                  <a:lnTo>
                                    <a:pt x="3843" y="5170"/>
                                  </a:lnTo>
                                  <a:lnTo>
                                    <a:pt x="3851" y="5158"/>
                                  </a:lnTo>
                                  <a:lnTo>
                                    <a:pt x="3859" y="5146"/>
                                  </a:lnTo>
                                  <a:lnTo>
                                    <a:pt x="3865" y="5134"/>
                                  </a:lnTo>
                                  <a:lnTo>
                                    <a:pt x="3871" y="5122"/>
                                  </a:lnTo>
                                  <a:lnTo>
                                    <a:pt x="3878" y="5109"/>
                                  </a:lnTo>
                                  <a:lnTo>
                                    <a:pt x="3882" y="5095"/>
                                  </a:lnTo>
                                  <a:lnTo>
                                    <a:pt x="3886" y="5083"/>
                                  </a:lnTo>
                                  <a:lnTo>
                                    <a:pt x="3891" y="5070"/>
                                  </a:lnTo>
                                  <a:lnTo>
                                    <a:pt x="3894" y="5056"/>
                                  </a:lnTo>
                                  <a:lnTo>
                                    <a:pt x="3896" y="5042"/>
                                  </a:lnTo>
                                  <a:lnTo>
                                    <a:pt x="3898" y="5028"/>
                                  </a:lnTo>
                                  <a:lnTo>
                                    <a:pt x="3899" y="5014"/>
                                  </a:lnTo>
                                  <a:lnTo>
                                    <a:pt x="3899" y="5001"/>
                                  </a:lnTo>
                                  <a:lnTo>
                                    <a:pt x="3899" y="4987"/>
                                  </a:lnTo>
                                  <a:lnTo>
                                    <a:pt x="3898" y="4973"/>
                                  </a:lnTo>
                                  <a:lnTo>
                                    <a:pt x="3896" y="4959"/>
                                  </a:lnTo>
                                  <a:lnTo>
                                    <a:pt x="3894" y="4945"/>
                                  </a:lnTo>
                                  <a:lnTo>
                                    <a:pt x="3892" y="4931"/>
                                  </a:lnTo>
                                  <a:lnTo>
                                    <a:pt x="3887" y="4919"/>
                                  </a:lnTo>
                                  <a:lnTo>
                                    <a:pt x="3883" y="4905"/>
                                  </a:lnTo>
                                  <a:lnTo>
                                    <a:pt x="3878" y="4891"/>
                                  </a:lnTo>
                                  <a:lnTo>
                                    <a:pt x="3872" y="4878"/>
                                  </a:lnTo>
                                  <a:lnTo>
                                    <a:pt x="3866" y="4865"/>
                                  </a:lnTo>
                                  <a:lnTo>
                                    <a:pt x="3859" y="4853"/>
                                  </a:lnTo>
                                  <a:lnTo>
                                    <a:pt x="3851" y="4840"/>
                                  </a:lnTo>
                                  <a:lnTo>
                                    <a:pt x="3843" y="4828"/>
                                  </a:lnTo>
                                  <a:lnTo>
                                    <a:pt x="3834" y="4817"/>
                                  </a:lnTo>
                                  <a:lnTo>
                                    <a:pt x="3825" y="4805"/>
                                  </a:lnTo>
                                  <a:lnTo>
                                    <a:pt x="3814" y="4794"/>
                                  </a:lnTo>
                                  <a:lnTo>
                                    <a:pt x="3803" y="4785"/>
                                  </a:lnTo>
                                  <a:lnTo>
                                    <a:pt x="3793" y="4775"/>
                                  </a:lnTo>
                                  <a:lnTo>
                                    <a:pt x="3782" y="4766"/>
                                  </a:lnTo>
                                  <a:lnTo>
                                    <a:pt x="3770" y="4759"/>
                                  </a:lnTo>
                                  <a:lnTo>
                                    <a:pt x="3758" y="4752"/>
                                  </a:lnTo>
                                  <a:lnTo>
                                    <a:pt x="3746" y="4744"/>
                                  </a:lnTo>
                                  <a:lnTo>
                                    <a:pt x="3733" y="4738"/>
                                  </a:lnTo>
                                  <a:lnTo>
                                    <a:pt x="3720" y="4732"/>
                                  </a:lnTo>
                                  <a:lnTo>
                                    <a:pt x="3708" y="4727"/>
                                  </a:lnTo>
                                  <a:lnTo>
                                    <a:pt x="3695" y="4723"/>
                                  </a:lnTo>
                                  <a:lnTo>
                                    <a:pt x="3681" y="4720"/>
                                  </a:lnTo>
                                  <a:lnTo>
                                    <a:pt x="3667" y="4716"/>
                                  </a:lnTo>
                                  <a:lnTo>
                                    <a:pt x="3654" y="4714"/>
                                  </a:lnTo>
                                  <a:lnTo>
                                    <a:pt x="3640" y="4712"/>
                                  </a:lnTo>
                                  <a:lnTo>
                                    <a:pt x="3627" y="4711"/>
                                  </a:lnTo>
                                  <a:lnTo>
                                    <a:pt x="3613" y="4711"/>
                                  </a:lnTo>
                                  <a:lnTo>
                                    <a:pt x="3599" y="4711"/>
                                  </a:lnTo>
                                  <a:lnTo>
                                    <a:pt x="3585" y="4712"/>
                                  </a:lnTo>
                                  <a:lnTo>
                                    <a:pt x="3571" y="4713"/>
                                  </a:lnTo>
                                  <a:lnTo>
                                    <a:pt x="3557" y="4715"/>
                                  </a:lnTo>
                                  <a:lnTo>
                                    <a:pt x="3544" y="4719"/>
                                  </a:lnTo>
                                  <a:lnTo>
                                    <a:pt x="3530" y="4722"/>
                                  </a:lnTo>
                                  <a:lnTo>
                                    <a:pt x="3517" y="4726"/>
                                  </a:lnTo>
                                  <a:lnTo>
                                    <a:pt x="3503" y="4731"/>
                                  </a:lnTo>
                                  <a:lnTo>
                                    <a:pt x="3490" y="4737"/>
                                  </a:lnTo>
                                  <a:lnTo>
                                    <a:pt x="3478" y="4743"/>
                                  </a:lnTo>
                                  <a:lnTo>
                                    <a:pt x="3465" y="4751"/>
                                  </a:lnTo>
                                  <a:lnTo>
                                    <a:pt x="3452" y="4758"/>
                                  </a:lnTo>
                                  <a:lnTo>
                                    <a:pt x="3439" y="4766"/>
                                  </a:lnTo>
                                  <a:close/>
                                  <a:moveTo>
                                    <a:pt x="4189" y="3343"/>
                                  </a:moveTo>
                                  <a:lnTo>
                                    <a:pt x="4189" y="3343"/>
                                  </a:lnTo>
                                  <a:lnTo>
                                    <a:pt x="4177" y="3352"/>
                                  </a:lnTo>
                                  <a:lnTo>
                                    <a:pt x="4166" y="3362"/>
                                  </a:lnTo>
                                  <a:lnTo>
                                    <a:pt x="4156" y="3372"/>
                                  </a:lnTo>
                                  <a:lnTo>
                                    <a:pt x="4145" y="3383"/>
                                  </a:lnTo>
                                  <a:lnTo>
                                    <a:pt x="4136" y="3393"/>
                                  </a:lnTo>
                                  <a:lnTo>
                                    <a:pt x="4128" y="3404"/>
                                  </a:lnTo>
                                  <a:lnTo>
                                    <a:pt x="4119" y="3416"/>
                                  </a:lnTo>
                                  <a:lnTo>
                                    <a:pt x="4112" y="3428"/>
                                  </a:lnTo>
                                  <a:lnTo>
                                    <a:pt x="4106" y="3440"/>
                                  </a:lnTo>
                                  <a:lnTo>
                                    <a:pt x="4099" y="3453"/>
                                  </a:lnTo>
                                  <a:lnTo>
                                    <a:pt x="4093" y="3466"/>
                                  </a:lnTo>
                                  <a:lnTo>
                                    <a:pt x="4089" y="3479"/>
                                  </a:lnTo>
                                  <a:lnTo>
                                    <a:pt x="4084" y="3491"/>
                                  </a:lnTo>
                                  <a:lnTo>
                                    <a:pt x="4080" y="3505"/>
                                  </a:lnTo>
                                  <a:lnTo>
                                    <a:pt x="4077" y="3518"/>
                                  </a:lnTo>
                                  <a:lnTo>
                                    <a:pt x="4075" y="3532"/>
                                  </a:lnTo>
                                  <a:lnTo>
                                    <a:pt x="4073" y="3546"/>
                                  </a:lnTo>
                                  <a:lnTo>
                                    <a:pt x="4072" y="3560"/>
                                  </a:lnTo>
                                  <a:lnTo>
                                    <a:pt x="4072" y="3573"/>
                                  </a:lnTo>
                                  <a:lnTo>
                                    <a:pt x="4072" y="3587"/>
                                  </a:lnTo>
                                  <a:lnTo>
                                    <a:pt x="4073" y="3601"/>
                                  </a:lnTo>
                                  <a:lnTo>
                                    <a:pt x="4075" y="3615"/>
                                  </a:lnTo>
                                  <a:lnTo>
                                    <a:pt x="4077" y="3629"/>
                                  </a:lnTo>
                                  <a:lnTo>
                                    <a:pt x="4079" y="3643"/>
                                  </a:lnTo>
                                  <a:lnTo>
                                    <a:pt x="4083" y="3656"/>
                                  </a:lnTo>
                                  <a:lnTo>
                                    <a:pt x="4087" y="3669"/>
                                  </a:lnTo>
                                  <a:lnTo>
                                    <a:pt x="4093" y="3683"/>
                                  </a:lnTo>
                                  <a:lnTo>
                                    <a:pt x="4098" y="3696"/>
                                  </a:lnTo>
                                  <a:lnTo>
                                    <a:pt x="4104" y="3709"/>
                                  </a:lnTo>
                                  <a:lnTo>
                                    <a:pt x="4112" y="3721"/>
                                  </a:lnTo>
                                  <a:lnTo>
                                    <a:pt x="4119" y="3734"/>
                                  </a:lnTo>
                                  <a:lnTo>
                                    <a:pt x="4128" y="3746"/>
                                  </a:lnTo>
                                  <a:lnTo>
                                    <a:pt x="4136" y="3759"/>
                                  </a:lnTo>
                                  <a:lnTo>
                                    <a:pt x="4146" y="3769"/>
                                  </a:lnTo>
                                  <a:lnTo>
                                    <a:pt x="4157" y="3780"/>
                                  </a:lnTo>
                                  <a:lnTo>
                                    <a:pt x="4167" y="3789"/>
                                  </a:lnTo>
                                  <a:lnTo>
                                    <a:pt x="4178" y="3799"/>
                                  </a:lnTo>
                                  <a:lnTo>
                                    <a:pt x="4189" y="3808"/>
                                  </a:lnTo>
                                  <a:lnTo>
                                    <a:pt x="4200" y="3816"/>
                                  </a:lnTo>
                                  <a:lnTo>
                                    <a:pt x="4213" y="3823"/>
                                  </a:lnTo>
                                  <a:lnTo>
                                    <a:pt x="4225" y="3830"/>
                                  </a:lnTo>
                                  <a:lnTo>
                                    <a:pt x="4238" y="3836"/>
                                  </a:lnTo>
                                  <a:lnTo>
                                    <a:pt x="4250" y="3842"/>
                                  </a:lnTo>
                                  <a:lnTo>
                                    <a:pt x="4263" y="3847"/>
                                  </a:lnTo>
                                  <a:lnTo>
                                    <a:pt x="4276" y="3851"/>
                                  </a:lnTo>
                                  <a:lnTo>
                                    <a:pt x="4290" y="3854"/>
                                  </a:lnTo>
                                  <a:lnTo>
                                    <a:pt x="4304" y="3858"/>
                                  </a:lnTo>
                                  <a:lnTo>
                                    <a:pt x="4316" y="3861"/>
                                  </a:lnTo>
                                  <a:lnTo>
                                    <a:pt x="4330" y="3862"/>
                                  </a:lnTo>
                                  <a:lnTo>
                                    <a:pt x="4344" y="3863"/>
                                  </a:lnTo>
                                  <a:lnTo>
                                    <a:pt x="4358" y="3864"/>
                                  </a:lnTo>
                                  <a:lnTo>
                                    <a:pt x="4372" y="3863"/>
                                  </a:lnTo>
                                  <a:lnTo>
                                    <a:pt x="4385" y="3863"/>
                                  </a:lnTo>
                                  <a:lnTo>
                                    <a:pt x="4399" y="3861"/>
                                  </a:lnTo>
                                  <a:lnTo>
                                    <a:pt x="4413" y="3859"/>
                                  </a:lnTo>
                                  <a:lnTo>
                                    <a:pt x="4427" y="3855"/>
                                  </a:lnTo>
                                  <a:lnTo>
                                    <a:pt x="4441" y="3852"/>
                                  </a:lnTo>
                                  <a:lnTo>
                                    <a:pt x="4454" y="3848"/>
                                  </a:lnTo>
                                  <a:lnTo>
                                    <a:pt x="4467" y="3843"/>
                                  </a:lnTo>
                                  <a:lnTo>
                                    <a:pt x="4480" y="3837"/>
                                  </a:lnTo>
                                  <a:lnTo>
                                    <a:pt x="4493" y="3831"/>
                                  </a:lnTo>
                                  <a:lnTo>
                                    <a:pt x="4506" y="3823"/>
                                  </a:lnTo>
                                  <a:lnTo>
                                    <a:pt x="4518" y="3816"/>
                                  </a:lnTo>
                                  <a:lnTo>
                                    <a:pt x="4531" y="3808"/>
                                  </a:lnTo>
                                  <a:lnTo>
                                    <a:pt x="4543" y="3798"/>
                                  </a:lnTo>
                                  <a:lnTo>
                                    <a:pt x="4554" y="3788"/>
                                  </a:lnTo>
                                  <a:lnTo>
                                    <a:pt x="4564" y="3779"/>
                                  </a:lnTo>
                                  <a:lnTo>
                                    <a:pt x="4574" y="3768"/>
                                  </a:lnTo>
                                  <a:lnTo>
                                    <a:pt x="4583" y="3757"/>
                                  </a:lnTo>
                                  <a:lnTo>
                                    <a:pt x="4592" y="3746"/>
                                  </a:lnTo>
                                  <a:lnTo>
                                    <a:pt x="4600" y="3734"/>
                                  </a:lnTo>
                                  <a:lnTo>
                                    <a:pt x="4608" y="3722"/>
                                  </a:lnTo>
                                  <a:lnTo>
                                    <a:pt x="4614" y="3711"/>
                                  </a:lnTo>
                                  <a:lnTo>
                                    <a:pt x="4621" y="3698"/>
                                  </a:lnTo>
                                  <a:lnTo>
                                    <a:pt x="4626" y="3685"/>
                                  </a:lnTo>
                                  <a:lnTo>
                                    <a:pt x="4631" y="3672"/>
                                  </a:lnTo>
                                  <a:lnTo>
                                    <a:pt x="4636" y="3658"/>
                                  </a:lnTo>
                                  <a:lnTo>
                                    <a:pt x="4640" y="3646"/>
                                  </a:lnTo>
                                  <a:lnTo>
                                    <a:pt x="4642" y="3632"/>
                                  </a:lnTo>
                                  <a:lnTo>
                                    <a:pt x="4645" y="3618"/>
                                  </a:lnTo>
                                  <a:lnTo>
                                    <a:pt x="4646" y="3605"/>
                                  </a:lnTo>
                                  <a:lnTo>
                                    <a:pt x="4647" y="3591"/>
                                  </a:lnTo>
                                  <a:lnTo>
                                    <a:pt x="4648" y="3578"/>
                                  </a:lnTo>
                                  <a:lnTo>
                                    <a:pt x="4647" y="3564"/>
                                  </a:lnTo>
                                  <a:lnTo>
                                    <a:pt x="4647" y="3549"/>
                                  </a:lnTo>
                                  <a:lnTo>
                                    <a:pt x="4645" y="3535"/>
                                  </a:lnTo>
                                  <a:lnTo>
                                    <a:pt x="4643" y="3522"/>
                                  </a:lnTo>
                                  <a:lnTo>
                                    <a:pt x="4640" y="3508"/>
                                  </a:lnTo>
                                  <a:lnTo>
                                    <a:pt x="4637" y="3495"/>
                                  </a:lnTo>
                                  <a:lnTo>
                                    <a:pt x="4632" y="3481"/>
                                  </a:lnTo>
                                  <a:lnTo>
                                    <a:pt x="4627" y="3468"/>
                                  </a:lnTo>
                                  <a:lnTo>
                                    <a:pt x="4622" y="3454"/>
                                  </a:lnTo>
                                  <a:lnTo>
                                    <a:pt x="4615" y="3441"/>
                                  </a:lnTo>
                                  <a:lnTo>
                                    <a:pt x="4608" y="3429"/>
                                  </a:lnTo>
                                  <a:lnTo>
                                    <a:pt x="4600" y="3417"/>
                                  </a:lnTo>
                                  <a:lnTo>
                                    <a:pt x="4592" y="3404"/>
                                  </a:lnTo>
                                  <a:lnTo>
                                    <a:pt x="4582" y="3392"/>
                                  </a:lnTo>
                                  <a:lnTo>
                                    <a:pt x="4573" y="3382"/>
                                  </a:lnTo>
                                  <a:lnTo>
                                    <a:pt x="4563" y="3371"/>
                                  </a:lnTo>
                                  <a:lnTo>
                                    <a:pt x="4553" y="3360"/>
                                  </a:lnTo>
                                  <a:lnTo>
                                    <a:pt x="4542" y="3352"/>
                                  </a:lnTo>
                                  <a:lnTo>
                                    <a:pt x="4530" y="3343"/>
                                  </a:lnTo>
                                  <a:lnTo>
                                    <a:pt x="4518" y="3335"/>
                                  </a:lnTo>
                                  <a:lnTo>
                                    <a:pt x="4507" y="3327"/>
                                  </a:lnTo>
                                  <a:lnTo>
                                    <a:pt x="4495" y="3320"/>
                                  </a:lnTo>
                                  <a:lnTo>
                                    <a:pt x="4482" y="3315"/>
                                  </a:lnTo>
                                  <a:lnTo>
                                    <a:pt x="4470" y="3308"/>
                                  </a:lnTo>
                                  <a:lnTo>
                                    <a:pt x="4457" y="3304"/>
                                  </a:lnTo>
                                  <a:lnTo>
                                    <a:pt x="4443" y="3300"/>
                                  </a:lnTo>
                                  <a:lnTo>
                                    <a:pt x="4430" y="3296"/>
                                  </a:lnTo>
                                  <a:lnTo>
                                    <a:pt x="4416" y="3292"/>
                                  </a:lnTo>
                                  <a:lnTo>
                                    <a:pt x="4402" y="3290"/>
                                  </a:lnTo>
                                  <a:lnTo>
                                    <a:pt x="4390" y="3288"/>
                                  </a:lnTo>
                                  <a:lnTo>
                                    <a:pt x="4376" y="3287"/>
                                  </a:lnTo>
                                  <a:lnTo>
                                    <a:pt x="4362" y="3287"/>
                                  </a:lnTo>
                                  <a:lnTo>
                                    <a:pt x="4348" y="3287"/>
                                  </a:lnTo>
                                  <a:lnTo>
                                    <a:pt x="4333" y="3288"/>
                                  </a:lnTo>
                                  <a:lnTo>
                                    <a:pt x="4319" y="3289"/>
                                  </a:lnTo>
                                  <a:lnTo>
                                    <a:pt x="4307" y="3292"/>
                                  </a:lnTo>
                                  <a:lnTo>
                                    <a:pt x="4293" y="3294"/>
                                  </a:lnTo>
                                  <a:lnTo>
                                    <a:pt x="4279" y="3299"/>
                                  </a:lnTo>
                                  <a:lnTo>
                                    <a:pt x="4265" y="3303"/>
                                  </a:lnTo>
                                  <a:lnTo>
                                    <a:pt x="4252" y="3307"/>
                                  </a:lnTo>
                                  <a:lnTo>
                                    <a:pt x="4239" y="3314"/>
                                  </a:lnTo>
                                  <a:lnTo>
                                    <a:pt x="4226" y="3320"/>
                                  </a:lnTo>
                                  <a:lnTo>
                                    <a:pt x="4213" y="3326"/>
                                  </a:lnTo>
                                  <a:lnTo>
                                    <a:pt x="4201" y="3335"/>
                                  </a:lnTo>
                                  <a:lnTo>
                                    <a:pt x="4189" y="3343"/>
                                  </a:lnTo>
                                  <a:close/>
                                  <a:moveTo>
                                    <a:pt x="3614" y="3767"/>
                                  </a:moveTo>
                                  <a:lnTo>
                                    <a:pt x="3614" y="3767"/>
                                  </a:lnTo>
                                  <a:lnTo>
                                    <a:pt x="3602" y="3776"/>
                                  </a:lnTo>
                                  <a:lnTo>
                                    <a:pt x="3590" y="3785"/>
                                  </a:lnTo>
                                  <a:lnTo>
                                    <a:pt x="3580" y="3796"/>
                                  </a:lnTo>
                                  <a:lnTo>
                                    <a:pt x="3570" y="3806"/>
                                  </a:lnTo>
                                  <a:lnTo>
                                    <a:pt x="3561" y="3817"/>
                                  </a:lnTo>
                                  <a:lnTo>
                                    <a:pt x="3552" y="3829"/>
                                  </a:lnTo>
                                  <a:lnTo>
                                    <a:pt x="3545" y="3839"/>
                                  </a:lnTo>
                                  <a:lnTo>
                                    <a:pt x="3537" y="3852"/>
                                  </a:lnTo>
                                  <a:lnTo>
                                    <a:pt x="3530" y="3864"/>
                                  </a:lnTo>
                                  <a:lnTo>
                                    <a:pt x="3523" y="3877"/>
                                  </a:lnTo>
                                  <a:lnTo>
                                    <a:pt x="3518" y="3889"/>
                                  </a:lnTo>
                                  <a:lnTo>
                                    <a:pt x="3513" y="3902"/>
                                  </a:lnTo>
                                  <a:lnTo>
                                    <a:pt x="3509" y="3915"/>
                                  </a:lnTo>
                                  <a:lnTo>
                                    <a:pt x="3505" y="3929"/>
                                  </a:lnTo>
                                  <a:lnTo>
                                    <a:pt x="3502" y="3943"/>
                                  </a:lnTo>
                                  <a:lnTo>
                                    <a:pt x="3500" y="3955"/>
                                  </a:lnTo>
                                  <a:lnTo>
                                    <a:pt x="3498" y="3969"/>
                                  </a:lnTo>
                                  <a:lnTo>
                                    <a:pt x="3497" y="3983"/>
                                  </a:lnTo>
                                  <a:lnTo>
                                    <a:pt x="3497" y="3997"/>
                                  </a:lnTo>
                                  <a:lnTo>
                                    <a:pt x="3497" y="4011"/>
                                  </a:lnTo>
                                  <a:lnTo>
                                    <a:pt x="3498" y="4025"/>
                                  </a:lnTo>
                                  <a:lnTo>
                                    <a:pt x="3499" y="4038"/>
                                  </a:lnTo>
                                  <a:lnTo>
                                    <a:pt x="3501" y="4052"/>
                                  </a:lnTo>
                                  <a:lnTo>
                                    <a:pt x="3504" y="4066"/>
                                  </a:lnTo>
                                  <a:lnTo>
                                    <a:pt x="3507" y="4080"/>
                                  </a:lnTo>
                                  <a:lnTo>
                                    <a:pt x="3513" y="4094"/>
                                  </a:lnTo>
                                  <a:lnTo>
                                    <a:pt x="3517" y="4107"/>
                                  </a:lnTo>
                                  <a:lnTo>
                                    <a:pt x="3523" y="4119"/>
                                  </a:lnTo>
                                  <a:lnTo>
                                    <a:pt x="3530" y="4133"/>
                                  </a:lnTo>
                                  <a:lnTo>
                                    <a:pt x="3536" y="4146"/>
                                  </a:lnTo>
                                  <a:lnTo>
                                    <a:pt x="3544" y="4158"/>
                                  </a:lnTo>
                                  <a:lnTo>
                                    <a:pt x="3552" y="4170"/>
                                  </a:lnTo>
                                  <a:lnTo>
                                    <a:pt x="3562" y="4182"/>
                                  </a:lnTo>
                                  <a:lnTo>
                                    <a:pt x="3571" y="4193"/>
                                  </a:lnTo>
                                  <a:lnTo>
                                    <a:pt x="3581" y="4203"/>
                                  </a:lnTo>
                                  <a:lnTo>
                                    <a:pt x="3592" y="4213"/>
                                  </a:lnTo>
                                  <a:lnTo>
                                    <a:pt x="3602" y="4223"/>
                                  </a:lnTo>
                                  <a:lnTo>
                                    <a:pt x="3614" y="4231"/>
                                  </a:lnTo>
                                  <a:lnTo>
                                    <a:pt x="3626" y="4240"/>
                                  </a:lnTo>
                                  <a:lnTo>
                                    <a:pt x="3637" y="4247"/>
                                  </a:lnTo>
                                  <a:lnTo>
                                    <a:pt x="3650" y="4253"/>
                                  </a:lnTo>
                                  <a:lnTo>
                                    <a:pt x="3662" y="4260"/>
                                  </a:lnTo>
                                  <a:lnTo>
                                    <a:pt x="3675" y="4265"/>
                                  </a:lnTo>
                                  <a:lnTo>
                                    <a:pt x="3688" y="4270"/>
                                  </a:lnTo>
                                  <a:lnTo>
                                    <a:pt x="3701" y="4275"/>
                                  </a:lnTo>
                                  <a:lnTo>
                                    <a:pt x="3714" y="4279"/>
                                  </a:lnTo>
                                  <a:lnTo>
                                    <a:pt x="3728" y="4282"/>
                                  </a:lnTo>
                                  <a:lnTo>
                                    <a:pt x="3742" y="4284"/>
                                  </a:lnTo>
                                  <a:lnTo>
                                    <a:pt x="3755" y="4285"/>
                                  </a:lnTo>
                                  <a:lnTo>
                                    <a:pt x="3769" y="4286"/>
                                  </a:lnTo>
                                  <a:lnTo>
                                    <a:pt x="3783" y="4288"/>
                                  </a:lnTo>
                                  <a:lnTo>
                                    <a:pt x="3797" y="4288"/>
                                  </a:lnTo>
                                  <a:lnTo>
                                    <a:pt x="3811" y="4286"/>
                                  </a:lnTo>
                                  <a:lnTo>
                                    <a:pt x="3825" y="4284"/>
                                  </a:lnTo>
                                  <a:lnTo>
                                    <a:pt x="3838" y="4282"/>
                                  </a:lnTo>
                                  <a:lnTo>
                                    <a:pt x="3852" y="4279"/>
                                  </a:lnTo>
                                  <a:lnTo>
                                    <a:pt x="3866" y="4276"/>
                                  </a:lnTo>
                                  <a:lnTo>
                                    <a:pt x="3879" y="4272"/>
                                  </a:lnTo>
                                  <a:lnTo>
                                    <a:pt x="3893" y="4266"/>
                                  </a:lnTo>
                                  <a:lnTo>
                                    <a:pt x="3905" y="4261"/>
                                  </a:lnTo>
                                  <a:lnTo>
                                    <a:pt x="3918" y="4255"/>
                                  </a:lnTo>
                                  <a:lnTo>
                                    <a:pt x="3931" y="4247"/>
                                  </a:lnTo>
                                  <a:lnTo>
                                    <a:pt x="3944" y="4240"/>
                                  </a:lnTo>
                                  <a:lnTo>
                                    <a:pt x="3955" y="4231"/>
                                  </a:lnTo>
                                  <a:lnTo>
                                    <a:pt x="3967" y="4223"/>
                                  </a:lnTo>
                                  <a:lnTo>
                                    <a:pt x="3979" y="4213"/>
                                  </a:lnTo>
                                  <a:lnTo>
                                    <a:pt x="3990" y="4202"/>
                                  </a:lnTo>
                                  <a:lnTo>
                                    <a:pt x="3999" y="4192"/>
                                  </a:lnTo>
                                  <a:lnTo>
                                    <a:pt x="4009" y="4181"/>
                                  </a:lnTo>
                                  <a:lnTo>
                                    <a:pt x="4017" y="4169"/>
                                  </a:lnTo>
                                  <a:lnTo>
                                    <a:pt x="4025" y="4159"/>
                                  </a:lnTo>
                                  <a:lnTo>
                                    <a:pt x="4032" y="4146"/>
                                  </a:lnTo>
                                  <a:lnTo>
                                    <a:pt x="4040" y="4134"/>
                                  </a:lnTo>
                                  <a:lnTo>
                                    <a:pt x="4046" y="4121"/>
                                  </a:lnTo>
                                  <a:lnTo>
                                    <a:pt x="4051" y="4109"/>
                                  </a:lnTo>
                                  <a:lnTo>
                                    <a:pt x="4057" y="4096"/>
                                  </a:lnTo>
                                  <a:lnTo>
                                    <a:pt x="4061" y="4083"/>
                                  </a:lnTo>
                                  <a:lnTo>
                                    <a:pt x="4064" y="4069"/>
                                  </a:lnTo>
                                  <a:lnTo>
                                    <a:pt x="4067" y="4055"/>
                                  </a:lnTo>
                                  <a:lnTo>
                                    <a:pt x="4069" y="4043"/>
                                  </a:lnTo>
                                  <a:lnTo>
                                    <a:pt x="4072" y="4029"/>
                                  </a:lnTo>
                                  <a:lnTo>
                                    <a:pt x="4073" y="4015"/>
                                  </a:lnTo>
                                  <a:lnTo>
                                    <a:pt x="4073" y="4001"/>
                                  </a:lnTo>
                                  <a:lnTo>
                                    <a:pt x="4073" y="3987"/>
                                  </a:lnTo>
                                  <a:lnTo>
                                    <a:pt x="4072" y="3974"/>
                                  </a:lnTo>
                                  <a:lnTo>
                                    <a:pt x="4070" y="3960"/>
                                  </a:lnTo>
                                  <a:lnTo>
                                    <a:pt x="4068" y="3946"/>
                                  </a:lnTo>
                                  <a:lnTo>
                                    <a:pt x="4065" y="3932"/>
                                  </a:lnTo>
                                  <a:lnTo>
                                    <a:pt x="4062" y="3918"/>
                                  </a:lnTo>
                                  <a:lnTo>
                                    <a:pt x="4058" y="3904"/>
                                  </a:lnTo>
                                  <a:lnTo>
                                    <a:pt x="4052" y="3892"/>
                                  </a:lnTo>
                                  <a:lnTo>
                                    <a:pt x="4046" y="3879"/>
                                  </a:lnTo>
                                  <a:lnTo>
                                    <a:pt x="4040" y="3865"/>
                                  </a:lnTo>
                                  <a:lnTo>
                                    <a:pt x="4033" y="3852"/>
                                  </a:lnTo>
                                  <a:lnTo>
                                    <a:pt x="4026" y="3840"/>
                                  </a:lnTo>
                                  <a:lnTo>
                                    <a:pt x="4017" y="3828"/>
                                  </a:lnTo>
                                  <a:lnTo>
                                    <a:pt x="4008" y="3816"/>
                                  </a:lnTo>
                                  <a:lnTo>
                                    <a:pt x="3998" y="3805"/>
                                  </a:lnTo>
                                  <a:lnTo>
                                    <a:pt x="3988" y="3795"/>
                                  </a:lnTo>
                                  <a:lnTo>
                                    <a:pt x="3978" y="3785"/>
                                  </a:lnTo>
                                  <a:lnTo>
                                    <a:pt x="3967" y="3776"/>
                                  </a:lnTo>
                                  <a:lnTo>
                                    <a:pt x="3955" y="3767"/>
                                  </a:lnTo>
                                  <a:lnTo>
                                    <a:pt x="3944" y="3759"/>
                                  </a:lnTo>
                                  <a:lnTo>
                                    <a:pt x="3932" y="3751"/>
                                  </a:lnTo>
                                  <a:lnTo>
                                    <a:pt x="3919" y="3745"/>
                                  </a:lnTo>
                                  <a:lnTo>
                                    <a:pt x="3908" y="3738"/>
                                  </a:lnTo>
                                  <a:lnTo>
                                    <a:pt x="3895" y="3733"/>
                                  </a:lnTo>
                                  <a:lnTo>
                                    <a:pt x="3881" y="3728"/>
                                  </a:lnTo>
                                  <a:lnTo>
                                    <a:pt x="3868" y="3723"/>
                                  </a:lnTo>
                                  <a:lnTo>
                                    <a:pt x="3855" y="3719"/>
                                  </a:lnTo>
                                  <a:lnTo>
                                    <a:pt x="3842" y="3716"/>
                                  </a:lnTo>
                                  <a:lnTo>
                                    <a:pt x="3828" y="3714"/>
                                  </a:lnTo>
                                  <a:lnTo>
                                    <a:pt x="3814" y="3713"/>
                                  </a:lnTo>
                                  <a:lnTo>
                                    <a:pt x="3800" y="3712"/>
                                  </a:lnTo>
                                  <a:lnTo>
                                    <a:pt x="3786" y="3711"/>
                                  </a:lnTo>
                                  <a:lnTo>
                                    <a:pt x="3772" y="3711"/>
                                  </a:lnTo>
                                  <a:lnTo>
                                    <a:pt x="3759" y="3712"/>
                                  </a:lnTo>
                                  <a:lnTo>
                                    <a:pt x="3745" y="3714"/>
                                  </a:lnTo>
                                  <a:lnTo>
                                    <a:pt x="3731" y="3716"/>
                                  </a:lnTo>
                                  <a:lnTo>
                                    <a:pt x="3717" y="3719"/>
                                  </a:lnTo>
                                  <a:lnTo>
                                    <a:pt x="3704" y="3722"/>
                                  </a:lnTo>
                                  <a:lnTo>
                                    <a:pt x="3691" y="3727"/>
                                  </a:lnTo>
                                  <a:lnTo>
                                    <a:pt x="3677" y="3732"/>
                                  </a:lnTo>
                                  <a:lnTo>
                                    <a:pt x="3664" y="3737"/>
                                  </a:lnTo>
                                  <a:lnTo>
                                    <a:pt x="3651" y="3744"/>
                                  </a:lnTo>
                                  <a:lnTo>
                                    <a:pt x="3638" y="3751"/>
                                  </a:lnTo>
                                  <a:lnTo>
                                    <a:pt x="3626" y="3759"/>
                                  </a:lnTo>
                                  <a:lnTo>
                                    <a:pt x="3614" y="37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23" name="矩形 23"/>
                        <wps:cNvSpPr/>
                        <wps:spPr>
                          <a:xfrm>
                            <a:off x="30987" y="471307"/>
                            <a:ext cx="269176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C77094" w14:textId="3B851F39" w:rsidR="0035448B" w:rsidRDefault="0035448B">
                              <w:pPr>
                                <w:pStyle w:val="a3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求职意向：iOS开发工程师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36" style="position:absolute;left:0;text-align:left;margin-left:207pt;margin-top:46.8pt;width:327.75pt;height:132.6pt;z-index:251651072;mso-width-relative:margin;mso-height-relative:margin" coordorigin="-93964,-19050" coordsize="3045989,15821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">
                <v:group id="组合 16" o:spid="_x0000_s1037" style="position:absolute;left:-93964;top:-19050;width:3045989;height:1582144" coordorigin="-93964,-19050" coordsize="3045989,1582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rect id="矩形 17" o:spid="_x0000_s1038" style="position:absolute;left:226605;top:765154;width:2725420;height:797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>
                    <v:textbox>
                      <w:txbxContent>
                        <w:p w14:paraId="2ED4AD2D" w14:textId="22239732" w:rsidR="0035448B" w:rsidRDefault="0035448B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工龄：6年    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  <w:t>所在地：广东深圳</w:t>
                          </w:r>
                        </w:p>
                        <w:p w14:paraId="300471F0" w14:textId="7504A056" w:rsidR="0035448B" w:rsidRPr="007B536B" w:rsidRDefault="0035448B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  <w:rPr>
                              <w:rFonts w:ascii="微软雅黑" w:eastAsia="微软雅黑" w:hAnsi="微软雅黑" w:cstheme="minorBidi"/>
                              <w:color w:val="FFFFFF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电话：15815507259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  <w:t>邮箱：yiyunhzy@163.com</w:t>
                          </w:r>
                        </w:p>
                      </w:txbxContent>
                    </v:textbox>
                  </v:rect>
                  <v:rect id="矩形 18" o:spid="_x0000_s1039" style="position:absolute;left:-93964;top:-19050;width:1478915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evsZ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gCK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Xr7GcQAAADbAAAADwAAAAAAAAAAAAAAAACXAgAAZHJzL2Rv&#10;d25yZXYueG1sUEsFBgAAAAAEAAQA9QAAAIgDAAAAAA==&#10;" filled="f" stroked="f">
                    <v:textbox>
                      <w:txbxContent>
                        <w:p w14:paraId="0271FE79" w14:textId="119186E2" w:rsidR="0035448B" w:rsidRDefault="0035448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FFFFFF"/>
                              <w:spacing w:val="60"/>
                              <w:kern w:val="24"/>
                              <w:sz w:val="56"/>
                              <w:szCs w:val="56"/>
                            </w:rPr>
                            <w:t xml:space="preserve">黄志云  </w:t>
                          </w:r>
                        </w:p>
                      </w:txbxContent>
                    </v:textbox>
                  </v:rect>
                  <v:shape id="KSO_Shape" o:spid="_x0000_s1040" style="position:absolute;left:1684641;top:1123970;width:130386;height:87141;visibility:visible;mso-wrap-style:square;v-text-anchor:middle" coordsize="4974795,33206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2swvgAA&#10;ANsAAAAPAAAAZHJzL2Rvd25yZXYueG1sRE9Ni8IwEL0L+x/CCN5s6sLW3WqUIgh7EtS656GZbYrN&#10;pDRR6783guBtHu9zluvBtuJKvW8cK5glKQjiyumGawXlcTv9BuEDssbWMSm4k4f16mO0xFy7G+/p&#10;egi1iCHsc1RgQuhyKX1lyKJPXEccuX/XWwwR9rXUPd5iuG3lZ5pm0mLDscFgRxtD1flwsQr0n94U&#10;53I2P5Vkiizb8VcwrNRkPBQLEIGG8Ba/3L86zv+B5y/xALl6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jtrML4AAADbAAAADwAAAAAAAAAAAAAAAACXAgAAZHJzL2Rvd25yZXYu&#10;eG1sUEsFBgAAAAAEAAQA9QAAAIIDAAAAAA==&#10;" path="m1897867,1805825l2485737,2315734,3073607,1805825,4820061,3320682,151413,3320682,1897867,1805825xm0,159634l1788328,1710812,,3261996,,159634xm4974795,156753l4974795,3264872,3183146,1710812,4974795,156753xm35040,0l4936434,,2485737,2125709,35040,0xe" stroked="f" strokeweight="1pt">
                    <v:stroke joinstyle="miter"/>
                    <v:path arrowok="t"/>
                  </v:shape>
                  <v:shape id="KSO_Shape" o:spid="_x0000_s1041" style="position:absolute;left:1681582;top:896182;width:133445;height:113873;visibility:visible;mso-wrap-style:square;v-text-anchor:middle" coordsize="648072,400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ACbwQAA&#10;ANsAAAAPAAAAZHJzL2Rvd25yZXYueG1sRE/NasJAEL4LfYdlhF6kbuqhlphVQqEgSA+JPsCQHbMx&#10;2dmQXU2ap+8eCh4/vv/sMNlOPGjwjWMF7+sEBHHldMO1gsv5++0ThA/IGjvHpOCXPBz2L4sMU+1G&#10;LuhRhlrEEPYpKjAh9KmUvjJk0a9dTxy5qxsshgiHWuoBxxhuO7lJkg9pseHYYLCnL0NVW96tgq0z&#10;P/O48mY+nVZze7ubPD8WSr0up3wHItAUnuJ/91Er2MT18Uv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IwAm8EAAADbAAAADwAAAAAAAAAAAAAAAACXAgAAZHJzL2Rvd25y&#10;ZXYueG1sUEsFBgAAAAAEAAQA9QAAAIUD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,216024,324036,0xe" stroked="f" strokeweight="1pt">
                    <v:stroke joinstyle="miter"/>
                    <v:path arrowok="t"/>
                  </v:shape>
                  <v:shape id="KSO_Shape" o:spid="_x0000_s1042" style="position:absolute;left:132128;top:896476;width:105298;height:127573;visibility:visible;mso-wrap-style:square;v-text-anchor:middle-center" coordsize="2244,27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s9T0xAAA&#10;ANsAAAAPAAAAZHJzL2Rvd25yZXYueG1sRI9Ba8JAFITvBf/D8gRvdaPSYqOrlKpQ60lt76/ZZxLN&#10;vg27axL99d1CocdhZr5h5svOVKIh50vLCkbDBARxZnXJuYLP4+ZxCsIHZI2VZVJwIw/LRe9hjqm2&#10;Le+pOYRcRAj7FBUUIdSplD4ryKAf2po4eifrDIYoXS61wzbCTSXHSfIsDZYcFwqs6a2g7HK4GgW7&#10;ybl6WWMrz99f5cfTrblv3Wml1KDfvc5ABOrCf/iv/a4VjEfw+yX+AL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bPU9MQAAADbAAAADwAAAAAAAAAAAAAAAACXAgAAZHJzL2Rv&#10;d25yZXYueG1sUEsFBgAAAAAEAAQA9QAAAIgDAAAAAA=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stroked="f">
                    <v:path arrowok="t" o:connecttype="custom" o:connectlocs="0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" o:connectangles="0,0,0,0,0,0,0,0,0,0,0,0,0,0,0,0,0"/>
                  </v:shape>
                  <v:shape id="KSO_Shape" o:spid="_x0000_s1043" style="position:absolute;left:130790;top:1112274;width:121444;height:128739;visibility:visible;mso-wrap-style:square;v-text-anchor:middle" coordsize="6102,64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T04vwAA&#10;ANsAAAAPAAAAZHJzL2Rvd25yZXYueG1sRI/NqsIwFIT3gu8QjuBOUyuIVqOIcEHuxv/9oTm2xeak&#10;NlGrT28EweUwM98ws0VjSnGn2hWWFQz6EQji1OqCMwXHw19vDMJ5ZI2lZVLwJAeLebs1w0TbB+/o&#10;vveZCBB2CSrIva8SKV2ak0HXtxVx8M62NuiDrDOpa3wEuCllHEUjabDgsJBjRauc0sv+ZhT4S3bb&#10;Hng7Om3WwxdPVlfc/aNS3U6znILw1Phf+NteawVxDJ8v4QfI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qxPTi/AAAA2wAAAA8AAAAAAAAAAAAAAAAAlwIAAGRycy9kb3ducmV2&#10;LnhtbFBLBQYAAAAABAAEAPUAAACDAwAAAAA=&#10;" path="m2255,2316l3307,1540,3323,1530,3339,1520,3355,1511,3372,1502,3389,1495,3407,1488,3424,1483,3443,1479,3461,1474,3478,1471,3496,1469,3514,1468,3532,1468,3550,1469,3568,1470,3586,1472,3604,1476,3622,1480,3639,1484,3656,1490,3673,1497,3691,1503,3706,1512,3722,1520,3738,1531,3753,1540,3768,1552,3782,1565,3796,1578,3809,1590,3821,1605,3833,1620,6029,4602,6040,4617,6050,4633,6060,4650,6068,4666,6075,4683,6082,4702,6087,4719,6091,4737,6096,4755,6099,4773,6101,4791,6102,4809,6102,4827,6101,4845,6100,4862,6098,4880,6095,4898,6090,4917,6086,4934,6080,4951,6073,4968,6067,4985,6058,5001,6050,5017,6039,5033,6029,5047,6018,5062,6005,5076,5992,5090,5980,5103,5965,5116,5950,5127,4216,6405,4200,6415,4184,6426,4168,6434,4151,6443,4134,6450,4116,6457,4099,6462,4081,6467,4063,6470,4046,6474,4028,6476,4010,6477,3992,6477,3974,6477,3955,6475,3937,6473,3919,6469,3902,6466,3884,6461,3867,6456,3850,6449,3833,6442,3817,6433,3801,6425,3786,6415,3770,6405,3756,6393,3742,6381,3728,6368,3715,6354,3702,6340,3691,6325,2272,4399,1495,3343,855,2476,840,2455,828,2433,815,2412,804,2390,795,2367,786,2344,779,2321,772,2297,767,2274,764,2250,761,2226,760,2202,759,2178,760,2155,762,2130,765,2107,768,2083,773,2060,780,2036,787,2014,796,1992,805,1969,817,1948,829,1927,842,1907,855,1886,870,1867,886,1848,903,1830,921,1813,941,1796,961,1781,1144,1646,1164,1631,1185,1618,1208,1605,1230,1595,1252,1585,1276,1577,1299,1569,1323,1563,1346,1557,1369,1554,1394,1551,1417,1550,1442,1549,1465,1550,1490,1552,1513,1555,1536,1560,1560,1565,1582,1571,1606,1579,1628,1587,1650,1597,1672,1608,1693,1619,1713,1632,1733,1646,1753,1661,1772,1677,1790,1694,1807,1712,1823,1731,1839,1751,2255,2316xm356,893l356,893,341,908,325,922,308,933,290,942,272,950,253,955,234,959,215,960,194,960,175,959,156,955,137,950,118,942,100,933,83,921,67,908,52,893,39,877,28,860,19,842,11,824,6,805,2,786,,767,,746,2,727,5,708,11,689,19,671,28,653,39,636,53,619,94,574,137,531,182,490,226,449,259,422,293,395,328,369,363,343,398,319,433,295,469,273,505,250,542,230,579,210,617,191,654,173,693,155,732,139,770,123,810,108,849,94,889,81,929,70,969,59,1010,49,1050,40,1092,31,1133,25,1175,18,1216,13,1258,9,1299,5,1342,2,1383,1,1426,,1468,1,1510,2,1552,5,1594,8,1637,13,1679,18,1721,25,1763,31,1806,40,1847,49,1890,60,1931,71,1974,83,2015,96,2057,111,2098,126,2140,142,2181,160,2223,178,2263,197,2304,217,2344,240,2385,262,2425,286,2464,310,2505,336,2544,362,2583,391,2622,420,2660,449,2699,480,2736,512,2773,545,2828,597,2884,653,2938,710,2991,770,3004,787,3015,804,3023,822,3031,841,3036,860,3039,879,3040,899,3039,919,3037,938,3033,957,3026,976,3019,994,3009,1011,2998,1028,2984,1043,2969,1058,2952,1071,2935,1082,2917,1091,2898,1098,2878,1103,2859,1106,2840,1107,2820,1107,2801,1104,2782,1100,2762,1094,2744,1086,2727,1076,2710,1065,2695,1052,2681,1036,2636,986,2591,938,2545,892,2499,849,2469,822,2438,796,2407,771,2376,746,2345,724,2314,701,2283,679,2251,659,2219,639,2187,620,2155,602,2122,585,2090,568,2057,552,2024,538,1991,523,1958,510,1925,497,1892,487,1859,475,1826,465,1792,457,1759,448,1726,441,1692,435,1659,428,1626,423,1592,419,1559,415,1526,412,1492,411,1459,410,1426,409,1394,410,1361,411,1328,412,1296,415,1263,419,1231,423,1199,428,1167,434,1135,440,1103,447,1071,455,1041,463,1009,473,978,482,947,493,917,505,886,517,856,529,827,543,797,558,768,573,739,588,711,605,682,622,654,639,627,658,599,677,572,696,545,717,519,738,492,760,457,791,423,824,389,858,356,893xm875,1345l875,1345,893,1325,911,1307,930,1289,948,1273,977,1250,1005,1229,1034,1208,1065,1190,1096,1172,1127,1157,1159,1142,1192,1131,1225,1119,1258,1109,1292,1102,1326,1096,1360,1090,1395,1087,1430,1085,1464,1085,1500,1087,1536,1090,1572,1096,1608,1102,1644,1110,1680,1121,1715,1133,1751,1147,1787,1163,1822,1181,1857,1200,1892,1221,1926,1243,1960,1269,1993,1296,2026,1324,2052,1348,2077,1373,2103,1400,2127,1428,2141,1443,2157,1456,2173,1468,2191,1478,2209,1485,2227,1491,2246,1496,2267,1498,2286,1499,2306,1498,2325,1495,2344,1489,2362,1482,2381,1473,2399,1463,2414,1450,2430,1435,2443,1419,2455,1403,2464,1385,2473,1367,2479,1349,2484,1330,2486,1309,2486,1290,2485,1271,2482,1251,2476,1232,2470,1214,2460,1196,2450,1178,2437,1162,2404,1123,2370,1088,2336,1054,2301,1021,2277,1000,2254,980,2229,960,2205,941,2180,923,2156,905,2131,888,2106,872,2080,857,2056,842,2030,827,2004,814,1978,801,1953,789,1926,777,1900,766,1847,746,1794,728,1741,713,1688,702,1634,691,1581,685,1527,679,1474,677,1419,677,1366,679,1313,685,1260,692,1208,702,1155,713,1104,728,1053,745,1004,765,955,786,906,809,860,836,814,865,768,894,724,927,682,963,653,988,625,1015,598,1042,571,1070,558,1086,547,1104,537,1121,530,1140,524,1159,520,1179,519,1198,519,1218,521,1237,524,1256,530,1275,537,1294,547,1312,558,1329,571,1345,586,1360,602,1372,619,1384,637,1394,655,1401,674,1406,694,1410,714,1412,733,1412,753,1410,772,1406,790,1401,810,1394,827,1384,844,1372,860,1360,875,1345xm2008,3269l2608,4084,4259,2867,3659,2052,2008,3269xm3023,4202l3023,4202,3012,4211,3001,4220,2990,4231,2981,4241,2971,4252,2963,4263,2954,4275,2947,4286,2940,4299,2934,4312,2929,4324,2923,4338,2919,4350,2915,4364,2911,4377,2909,4391,2908,4405,2907,4418,2906,4432,2906,4446,2907,4460,2909,4474,2911,4488,2915,4501,2918,4515,2922,4528,2927,4542,2933,4555,2939,4567,2947,4580,2954,4593,2963,4605,2971,4616,2981,4628,2991,4639,3002,4648,3013,4658,3024,4666,3035,4675,3048,4682,3059,4689,3072,4695,3085,4700,3098,4706,3110,4710,3124,4713,3138,4716,3151,4719,3165,4721,3179,4722,3192,4723,3206,4722,3220,4721,3234,4720,3248,4718,3262,4714,3275,4711,3289,4707,3302,4702,3315,4696,3329,4690,3340,4682,3353,4675,3366,4666,3378,4657,3388,4647,3399,4638,3408,4627,3418,4616,3427,4605,3435,4593,3443,4581,3449,4570,3455,4557,3461,4544,3466,4531,3470,4517,3474,4505,3478,4491,3480,4477,3481,4463,3482,4449,3483,4435,3483,4422,3482,4408,3480,4394,3478,4380,3474,4366,3471,4354,3467,4340,3462,4327,3456,4313,3450,4300,3443,4288,3435,4275,3427,4263,3417,4251,3407,4240,3398,4230,3387,4219,3377,4211,3365,4201,3354,4194,3341,4186,3330,4179,3317,4173,3304,4167,3291,4162,3279,4158,3265,4154,3251,4151,3238,4149,3224,4147,3211,4146,3197,4146,3183,4146,3169,4147,3155,4148,3141,4150,3128,4153,3114,4158,3100,4162,3087,4166,3074,4173,3060,4179,3048,4185,3036,4194,3023,4202xm5036,4492l5036,4492,5024,4501,5012,4511,5002,4521,4992,4531,4982,4542,4974,4554,4967,4565,4959,4577,4952,4590,4945,4602,4940,4614,4935,4627,4930,4641,4927,4654,4924,4667,4922,4681,4920,4695,4919,4709,4919,4723,4919,4737,4920,4751,4921,4764,4923,4778,4926,4792,4929,4805,4934,4819,4939,4832,4944,4845,4951,4858,4958,4871,4965,4884,4974,4895,4984,4907,4993,4919,5003,4928,5013,4939,5024,4948,5036,4957,5047,4964,5059,4972,5072,4979,5084,4986,5096,4991,5109,4996,5123,5001,5136,5004,5150,5007,5163,5009,5177,5011,5191,5012,5205,5012,5219,5012,5233,5011,5246,5010,5260,5008,5274,5005,5287,5001,5301,4996,5315,4992,5327,4986,5340,4979,5353,4973,5366,4964,5377,4956,5389,4947,5401,4938,5410,4927,5421,4918,5431,4906,5439,4895,5446,4884,5454,4872,5461,4859,5468,4847,5473,4835,5478,4821,5483,4808,5486,4794,5489,4781,5491,4768,5493,4754,5494,4740,5494,4726,5494,4712,5493,4698,5492,4685,5490,4671,5487,4657,5483,4643,5478,4630,5474,4616,5468,4604,5461,4591,5455,4578,5446,4565,5438,4554,5429,4542,5420,4530,5409,4520,5400,4510,5388,4500,5377,4492,5366,4484,5354,4477,5341,4470,5329,4463,5317,4458,5303,4452,5290,4448,5276,4445,5263,4442,5250,4440,5236,4438,5222,4437,5208,4437,5194,4437,5180,4438,5167,4439,5153,4441,5139,4444,5125,4447,5112,4451,5098,4457,5086,4462,5073,4468,5060,4476,5047,4483,5036,4492xm4460,4917l4460,4917,4448,4925,4438,4935,4427,4945,4417,4955,4408,4967,4399,4977,4391,4989,4383,5001,4377,5013,4371,5025,4365,5038,4360,5052,4356,5064,4351,5078,4349,5091,4346,5105,4345,5119,4344,5133,4343,5146,4343,5160,4344,5174,4346,5188,4348,5202,4351,5216,4355,5229,4359,5242,4364,5256,4369,5269,4376,5282,4383,5294,4391,5307,4399,5319,4409,5331,4418,5342,4428,5353,4439,5363,4449,5372,4461,5381,4473,5389,4484,5397,4496,5403,4509,5409,4522,5415,4534,5420,4547,5424,4561,5427,4575,5431,4589,5433,4601,5435,4615,5436,4629,5436,4643,5436,4657,5435,4671,5434,4685,5432,4698,5429,4712,5425,4726,5421,4739,5416,4753,5410,4765,5404,4778,5397,4790,5389,4803,5381,4814,5371,4825,5361,4836,5352,4845,5341,4855,5331,4863,5319,4872,5307,4879,5295,4886,5283,4892,5271,4898,5258,4903,5245,4907,5232,4911,5219,4914,5205,4917,5191,4918,5177,4919,5163,4920,5150,4920,5136,4919,5122,4917,5108,4914,5094,4911,5080,4908,5068,4904,5054,4898,5040,4893,5027,4887,5014,4879,5002,4872,4989,4863,4977,4855,4966,4845,4954,4835,4944,4824,4934,4813,4924,4803,4915,4791,4908,4778,4901,4766,4893,4754,4887,4741,4881,4728,4876,4715,4872,4702,4869,4688,4865,4675,4863,4661,4861,4647,4860,4633,4860,4620,4860,4606,4861,4592,4862,4578,4864,4564,4868,4550,4872,4537,4876,4524,4880,4511,4887,4497,4893,4485,4900,4473,4908,4460,4917xm3870,5351l3870,5351,3859,5360,3847,5370,3837,5380,3827,5390,3817,5401,3809,5413,3801,5424,3794,5436,3786,5448,3780,5460,3775,5473,3769,5486,3765,5500,3762,5513,3759,5526,3756,5540,3754,5554,3753,5568,3753,5582,3753,5596,3754,5609,3755,5623,3758,5637,3761,5650,3764,5664,3769,5678,3774,5690,3780,5704,3786,5717,3793,5730,3801,5742,3810,5754,3818,5766,3828,5777,3837,5787,3848,5798,3860,5806,3870,5816,3882,5823,3894,5831,3907,5838,3918,5844,3931,5850,3945,5854,3958,5858,3970,5863,3984,5866,3998,5868,4012,5870,4026,5871,4040,5871,4053,5871,4067,5870,4081,5869,4095,5866,4109,5864,4122,5860,4135,5855,4149,5851,4162,5845,4175,5838,4188,5832,4200,5823,4212,5815,4224,5806,4235,5797,4246,5786,4256,5775,4265,5765,4274,5754,4281,5742,4289,5731,4296,5718,4302,5705,4308,5692,4313,5680,4317,5667,4321,5653,4324,5640,4326,5626,4328,5613,4329,5599,4329,5585,4329,5571,4328,5557,4327,5543,4325,5530,4322,5516,4318,5502,4314,5489,4309,5475,4304,5463,4297,5450,4290,5437,4282,5424,4274,5413,4264,5401,4255,5389,4245,5378,4234,5369,4224,5359,4212,5351,4200,5342,4189,5335,4176,5328,4164,5322,4151,5317,4139,5311,4125,5307,4112,5304,4098,5301,4084,5298,4070,5297,4057,5295,4043,5294,4029,5295,4015,5295,4001,5298,3987,5300,3974,5303,3961,5306,3947,5310,3933,5316,3920,5321,3908,5327,3895,5335,3882,5342,3870,5351xm4605,3909l4605,3909,4593,3917,4582,3927,4572,3937,4562,3947,4553,3959,4544,3969,4536,3981,4528,3993,4522,4005,4515,4018,4510,4030,4505,4044,4500,4057,4496,4070,4493,4083,4491,4097,4490,4111,4489,4125,4488,4139,4488,4152,4489,4166,4491,4180,4493,4194,4496,4208,4499,4222,4504,4234,4509,4248,4514,4261,4521,4274,4528,4286,4536,4299,4544,4311,4554,4323,4563,4334,4573,4345,4583,4355,4594,4364,4606,4373,4616,4381,4629,4389,4641,4395,4654,4401,4666,4407,4679,4412,4692,4416,4706,4420,4720,4423,4732,4425,4746,4427,4760,4428,4774,4429,4788,4428,4802,4427,4815,4426,4829,4424,4843,4421,4857,4417,4871,4413,4884,4408,4896,4402,4910,4396,4923,4389,4935,4381,4947,4373,4959,4363,4970,4354,4980,4344,4990,4333,5000,4323,5008,4311,5017,4299,5024,4288,5030,4276,5037,4263,5043,4250,5047,4238,5052,4224,5056,4211,5059,4197,5061,4183,5062,4169,5063,4156,5064,4142,5064,4128,5063,4114,5061,4100,5059,4086,5056,4074,5053,4060,5048,4046,5043,4033,5038,4019,5031,4007,5024,3994,5017,3981,5008,3969,5000,3958,4990,3947,4979,3936,4969,3926,4958,3917,4946,3908,4936,3900,4923,3893,4911,3885,4898,3879,4886,3873,4873,3869,4860,3864,4846,3861,4832,3858,4820,3855,4806,3853,4792,3852,4778,3852,4764,3852,4750,3853,4737,3854,4723,3856,4709,3860,4695,3864,4681,3868,4669,3872,4656,3879,4642,3885,4630,3892,4617,3900,4605,3909xm4030,4332l4030,4332,4018,4341,4008,4350,3997,4361,3986,4372,3978,4382,3968,4393,3961,4405,3953,4416,3946,4429,3941,4442,3934,4455,3930,4467,3926,4480,3921,4494,3918,4507,3916,4521,3914,4534,3913,4548,3913,4562,3913,4576,3914,4590,3915,4604,3918,4617,3920,4631,3925,4645,3929,4658,3933,4672,3940,4685,3946,4697,3952,4710,3961,4723,3969,4735,3978,4746,3987,4758,3998,4769,4008,4778,4019,4788,4030,4796,4042,4805,4053,4812,4066,4819,4079,4825,4092,4830,4104,4836,4117,4840,4131,4843,4144,4846,4158,4849,4172,4851,4185,4852,4199,4853,4213,4852,4227,4852,4241,4849,4255,4847,4268,4844,4282,4841,4295,4837,4309,4831,4322,4826,4334,4820,4347,4812,4360,4805,4372,4796,4383,4787,4395,4777,4406,4768,4415,4757,4425,4746,4433,4735,4442,4723,4449,4711,4456,4699,4462,4687,4467,4674,4473,4661,4477,4647,4480,4635,4483,4621,4485,4607,4488,4593,4489,4580,4490,4566,4489,4553,4488,4538,4487,4524,4484,4511,4481,4497,4478,4483,4474,4470,4468,4457,4463,4443,4457,4430,4449,4417,4442,4406,4433,4393,4424,4381,4414,4371,4405,4360,4394,4349,4383,4341,4372,4332,4360,4324,4348,4316,4336,4309,4324,4303,4311,4297,4298,4293,4284,4289,4272,4284,4258,4281,4244,4279,4230,4277,4216,4276,4202,4276,4189,4276,4175,4277,4161,4279,4147,4281,4134,4283,4120,4288,4107,4292,4094,4297,4080,4302,4067,4309,4054,4316,4042,4324,4030,4332xm3439,4766l3439,4766,3428,4776,3417,4786,3406,4795,3397,4806,3387,4817,3379,4828,3370,4840,3363,4852,3356,4864,3350,4876,3345,4889,3339,4903,3335,4915,3331,4928,3329,4942,3325,4956,3324,4970,3323,4984,3322,4997,3322,5011,3323,5025,3325,5039,3328,5053,3331,5067,3334,5079,3338,5093,3344,5107,3349,5120,3355,5133,3363,5145,3370,5158,3379,5170,3388,5182,3398,5193,3407,5203,3418,5214,3429,5223,3440,5232,3452,5239,3464,5246,3476,5254,3488,5260,3501,5266,3514,5271,3528,5275,3540,5278,3554,5282,3568,5284,3581,5286,3595,5287,3609,5287,3622,5287,3636,5286,3650,5285,3664,5283,3678,5279,3692,5275,3705,5271,3718,5267,3732,5260,3745,5254,3758,5248,3769,5239,3782,5231,3794,5222,3804,5212,3815,5203,3825,5192,3834,5181,3843,5170,3851,5158,3859,5146,3865,5134,3871,5122,3878,5109,3882,5095,3886,5083,3891,5070,3894,5056,3896,5042,3898,5028,3899,5014,3899,5001,3899,4987,3898,4973,3896,4959,3894,4945,3892,4931,3887,4919,3883,4905,3878,4891,3872,4878,3866,4865,3859,4853,3851,4840,3843,4828,3834,4817,3825,4805,3814,4794,3803,4785,3793,4775,3782,4766,3770,4759,3758,4752,3746,4744,3733,4738,3720,4732,3708,4727,3695,4723,3681,4720,3667,4716,3654,4714,3640,4712,3627,4711,3613,4711,3599,4711,3585,4712,3571,4713,3557,4715,3544,4719,3530,4722,3517,4726,3503,4731,3490,4737,3478,4743,3465,4751,3452,4758,3439,4766xm4189,3343l4189,3343,4177,3352,4166,3362,4156,3372,4145,3383,4136,3393,4128,3404,4119,3416,4112,3428,4106,3440,4099,3453,4093,3466,4089,3479,4084,3491,4080,3505,4077,3518,4075,3532,4073,3546,4072,3560,4072,3573,4072,3587,4073,3601,4075,3615,4077,3629,4079,3643,4083,3656,4087,3669,4093,3683,4098,3696,4104,3709,4112,3721,4119,3734,4128,3746,4136,3759,4146,3769,4157,3780,4167,3789,4178,3799,4189,3808,4200,3816,4213,3823,4225,3830,4238,3836,4250,3842,4263,3847,4276,3851,4290,3854,4304,3858,4316,3861,4330,3862,4344,3863,4358,3864,4372,3863,4385,3863,4399,3861,4413,3859,4427,3855,4441,3852,4454,3848,4467,3843,4480,3837,4493,3831,4506,3823,4518,3816,4531,3808,4543,3798,4554,3788,4564,3779,4574,3768,4583,3757,4592,3746,4600,3734,4608,3722,4614,3711,4621,3698,4626,3685,4631,3672,4636,3658,4640,3646,4642,3632,4645,3618,4646,3605,4647,3591,4648,3578,4647,3564,4647,3549,4645,3535,4643,3522,4640,3508,4637,3495,4632,3481,4627,3468,4622,3454,4615,3441,4608,3429,4600,3417,4592,3404,4582,3392,4573,3382,4563,3371,4553,3360,4542,3352,4530,3343,4518,3335,4507,3327,4495,3320,4482,3315,4470,3308,4457,3304,4443,3300,4430,3296,4416,3292,4402,3290,4390,3288,4376,3287,4362,3287,4348,3287,4333,3288,4319,3289,4307,3292,4293,3294,4279,3299,4265,3303,4252,3307,4239,3314,4226,3320,4213,3326,4201,3335,4189,3343xm3614,3767l3614,3767,3602,3776,3590,3785,3580,3796,3570,3806,3561,3817,3552,3829,3545,3839,3537,3852,3530,3864,3523,3877,3518,3889,3513,3902,3509,3915,3505,3929,3502,3943,3500,3955,3498,3969,3497,3983,3497,3997,3497,4011,3498,4025,3499,4038,3501,4052,3504,4066,3507,4080,3513,4094,3517,4107,3523,4119,3530,4133,3536,4146,3544,4158,3552,4170,3562,4182,3571,4193,3581,4203,3592,4213,3602,4223,3614,4231,3626,4240,3637,4247,3650,4253,3662,4260,3675,4265,3688,4270,3701,4275,3714,4279,3728,4282,3742,4284,3755,4285,3769,4286,3783,4288,3797,4288,3811,4286,3825,4284,3838,4282,3852,4279,3866,4276,3879,4272,3893,4266,3905,4261,3918,4255,3931,4247,3944,4240,3955,4231,3967,4223,3979,4213,3990,4202,3999,4192,4009,4181,4017,4169,4025,4159,4032,4146,4040,4134,4046,4121,4051,4109,4057,4096,4061,4083,4064,4069,4067,4055,4069,4043,4072,4029,4073,4015,4073,4001,4073,3987,4072,3974,4070,3960,4068,3946,4065,3932,4062,3918,4058,3904,4052,3892,4046,3879,4040,3865,4033,3852,4026,3840,4017,3828,4008,3816,3998,3805,3988,3795,3978,3785,3967,3776,3955,3767,3944,3759,3932,3751,3919,3745,3908,3738,3895,3733,3881,3728,3868,3723,3855,3719,3842,3716,3828,3714,3814,3713,3800,3712,3786,3711,3772,3711,3759,3712,3745,3714,3731,3716,3717,3719,3704,3722,3691,3727,3677,3732,3664,3737,3651,3744,3638,3751,3626,3759,3614,3767xe" stroked="f">
                    <v:path arrowok="t" o:connecttype="custom" o:connectlocs="2147483647,2147483647;2147483647,2147483647;2147483647,2147483647;1371138903,2147483647;1973056286,2147483647;2147483647,2147483647;67263955,1507917899;870973182,429849046;2147483647,13755594;2147483647,880334415;2147483647,1887906591;2147483647,1066031966;2147483647,713554462;848553807,1306746049;2147483647,1865557406;2147483647,2147483647;2147483647,1997951325;2147483647,1177795406;926162912,1927454648;1455646711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,0,0,0,0,0,0,0"/>
                  </v:shape>
                </v:group>
                <v:rect id="矩形 23" o:spid="_x0000_s1044" style="position:absolute;left:30987;top:471307;width:2691765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qPVxAAA&#10;ANsAAAAPAAAAZHJzL2Rvd25yZXYueG1sRI9Ba8JAFITvhf6H5RW8FN3UQi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Kj1cQAAADbAAAADwAAAAAAAAAAAAAAAACXAgAAZHJzL2Rv&#10;d25yZXYueG1sUEsFBgAAAAAEAAQA9QAAAIgDAAAAAA==&#10;" filled="f" stroked="f">
                  <v:textbox>
                    <w:txbxContent>
                      <w:p w14:paraId="1DC77094" w14:textId="3B851F39" w:rsidR="0035448B" w:rsidRDefault="0035448B">
                        <w:pPr>
                          <w:pStyle w:val="a3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求职意向：iOS开发工程师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340E8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6A8F708" wp14:editId="12661F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465705"/>
                <wp:effectExtent l="0" t="0" r="9525" b="0"/>
                <wp:wrapNone/>
                <wp:docPr id="7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465705"/>
                          <a:chOff x="0" y="0"/>
                          <a:chExt cx="7559676" cy="2465709"/>
                        </a:xfrm>
                      </wpg:grpSpPr>
                      <wps:wsp>
                        <wps:cNvPr id="74" name="矩形 74"/>
                        <wps:cNvSpPr/>
                        <wps:spPr>
                          <a:xfrm rot="5400000" flipH="1">
                            <a:off x="2545487" y="-2545487"/>
                            <a:ext cx="2465709" cy="7556684"/>
                          </a:xfrm>
                          <a:prstGeom prst="rect">
                            <a:avLst/>
                          </a:prstGeom>
                          <a:solidFill>
                            <a:srgbClr val="006382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5" name="矩形 75"/>
                        <wps:cNvSpPr/>
                        <wps:spPr>
                          <a:xfrm flipV="1">
                            <a:off x="7019925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6" name="矩形 76"/>
                        <wps:cNvSpPr/>
                        <wps:spPr>
                          <a:xfrm flipV="1">
                            <a:off x="0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473" y="296691"/>
                            <a:ext cx="1444292" cy="1836937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0;margin-top:0;width:595.25pt;height:194.15pt;z-index:251636736" coordsize="7559676,2465709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">
                <v:rect id="矩形 74" o:spid="_x0000_s1027" style="position:absolute;left:2545487;top:-2545487;width:2465709;height:7556684;rotation:-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TxSWwgAA&#10;ANsAAAAPAAAAZHJzL2Rvd25yZXYueG1sRI9Ba8JAFITvhf6H5RV6q5tIbUt0lVIQ9CIa9f7MPpPg&#10;7tuQXZP4711B6HGYmW+Y2WKwRnTU+tqxgnSUgCAunK65VHDYLz9+QPiArNE4JgU38rCYv77MMNOu&#10;5x11eShFhLDPUEEVQpNJ6YuKLPqRa4ijd3atxRBlW0rdYh/h1shxknxJizXHhQob+quouORXq+CU&#10;bnemu7r9hrnvDmZ8TNeTo1Lvb8PvFESgIfyHn+2VVvD9CY8v8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PFJbCAAAA2wAAAA8AAAAAAAAAAAAAAAAAlwIAAGRycy9kb3du&#10;cmV2LnhtbFBLBQYAAAAABAAEAPUAAACGAwAAAAA=&#10;" fillcolor="#004a62" stroked="f" strokeweight="1pt"/>
                <v:rect id="矩形 75" o:spid="_x0000_s1028" style="position:absolute;left:7019925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PulxxAAA&#10;ANsAAAAPAAAAZHJzL2Rvd25yZXYueG1sRI9Li8JAEITvC/6HoQUvi04UfEVHUXcFD3vxcfHWZtok&#10;mOkJmVGjv94RhD0WVfUVNZ3XphA3qlxuWUG3E4EgTqzOOVVw2K/bIxDOI2ssLJOCBzmYzxpfU4y1&#10;vfOWbjufigBhF6OCzPsyltIlGRl0HVsSB+9sK4M+yCqVusJ7gJtC9qJoIA3mHBYyLGmVUXLZXY2C&#10;hX32T4PLg1f4a4d/x+X+Oxn/KNVq1osJCE+1/w9/2hutYNiH95fwA+Ts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T7pccQAAADbAAAADwAAAAAAAAAAAAAAAACXAgAAZHJzL2Rv&#10;d25yZXYueG1sUEsFBgAAAAAEAAQA9QAAAIgDAAAAAA==&#10;" stroked="f" strokeweight="1pt"/>
                <v:rect id="矩形 76" o:spid="_x0000_s1029" style="position:absolute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HcGxAAA&#10;ANsAAAAPAAAAZHJzL2Rvd25yZXYueG1sRI9Pi8IwFMTvC36H8AQvy5oqWNdqFP/CHryoe9nbs3m2&#10;xealNFGrn94ICx6HmfkNM5k1phRXql1hWUGvG4EgTq0uOFPwe9h8fYNwHlljaZkU3MnBbNr6mGCi&#10;7Y13dN37TAQIuwQV5N5XiZQuzcmg69qKOHgnWxv0QdaZ1DXeAtyUsh9FsTRYcFjIsaJlTul5fzEK&#10;5vYxOMbnOy9xbYfbv8XhMx2tlOq0m/kYhKfGv8P/7R+tYBjD60v4AXL6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ex3BsQAAADbAAAADwAAAAAAAAAAAAAAAACXAgAAZHJzL2Rv&#10;d25yZXYueG1sUEsFBgAAAAAEAAQA9QAAAIgDAAAAAA==&#10;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7" o:spid="_x0000_s1030" type="#_x0000_t75" style="position:absolute;left:597473;top:296691;width:1444292;height:18369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9&#10;YPDEAAAA2wAAAA8AAABkcnMvZG93bnJldi54bWxEj81qAjEUhfeC7xCu0I3UjC1oOzVKKVV0JWoL&#10;Lm8nt5Ohk5shScfx7Y0guDycn48zW3S2Fi35UDlWMB5lIIgLpysuFXwdlo8vIEJE1lg7JgVnCrCY&#10;93szzLU78Y7afSxFGuGQowITY5NLGQpDFsPINcTJ+3XeYkzSl1J7PKVxW8unLJtIixUngsGGPgwV&#10;f/t/m7jD8fH1x6++2/Nyvf3k1eb5aDZKPQy69zcQkbp4D9/aa61gOoXrl/QD5Pw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o9YPDEAAAA2wAAAA8AAAAAAAAAAAAAAAAAnAIA&#10;AGRycy9kb3ducmV2LnhtbFBLBQYAAAAABAAEAPcAAACNAwAAAAA=&#10;" stroked="t" strokecolor="white" strokeweight="4.5pt">
                  <v:imagedata r:id="rId24" o:title=""/>
                  <v:shadow on="t" type="perspective" opacity="26214f" offset="0,0" matrix="66847f,,,66847f"/>
                  <v:path arrowok="t"/>
                </v:shape>
              </v:group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597260" wp14:editId="72DA786E">
                <wp:simplePos x="0" y="0"/>
                <wp:positionH relativeFrom="column">
                  <wp:posOffset>7178675</wp:posOffset>
                </wp:positionH>
                <wp:positionV relativeFrom="paragraph">
                  <wp:posOffset>10295255</wp:posOffset>
                </wp:positionV>
                <wp:extent cx="377825" cy="234950"/>
                <wp:effectExtent l="0" t="0" r="317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26" cy="234949"/>
                        </a:xfrm>
                        <a:prstGeom prst="rect">
                          <a:avLst/>
                        </a:pr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565.25pt;margin-top:810.65pt;width:29.75pt;height:18.5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" fillcolor="#004a62" stroked="f" strokeweight="1pt"/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F4C52B" wp14:editId="424AF777">
                <wp:simplePos x="0" y="0"/>
                <wp:positionH relativeFrom="column">
                  <wp:posOffset>4378960</wp:posOffset>
                </wp:positionH>
                <wp:positionV relativeFrom="paragraph">
                  <wp:posOffset>9947910</wp:posOffset>
                </wp:positionV>
                <wp:extent cx="3076575" cy="96075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76573" cy="96106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6B0FC6" w14:textId="77777777" w:rsidR="0035448B" w:rsidRDefault="0035448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超粗黑简体" w:eastAsia="方正超粗黑简体" w:cstheme="minorBidi" w:hint="eastAsia"/>
                                <w:color w:val="004A62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0" o:spid="_x0000_s1045" style="position:absolute;left:0;text-align:left;margin-left:344.8pt;margin-top:783.3pt;width:242.25pt;height:75.65pt;rotation:180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" filled="f" stroked="f" strokeweight="1pt">
                <v:textbox>
                  <w:txbxContent>
                    <w:p w14:paraId="586B0FC6" w14:textId="77777777" w:rsidR="0035448B" w:rsidRDefault="0035448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超粗黑简体" w:eastAsia="方正超粗黑简体" w:cstheme="minorBidi" w:hint="eastAsia"/>
                          <w:color w:val="004A62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803D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超粗黑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libri Light">
    <w:altName w:val="Cambria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8D5"/>
    <w:multiLevelType w:val="hybridMultilevel"/>
    <w:tmpl w:val="DE96B712"/>
    <w:lvl w:ilvl="0" w:tplc="90601C3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6C4265"/>
    <w:multiLevelType w:val="multilevel"/>
    <w:tmpl w:val="540A55C7"/>
    <w:lvl w:ilvl="0">
      <w:start w:val="1"/>
      <w:numFmt w:val="bullet"/>
      <w:lvlText w:val="•"/>
      <w:lvlJc w:val="left"/>
      <w:pPr>
        <w:tabs>
          <w:tab w:val="left" w:pos="-360"/>
        </w:tabs>
        <w:ind w:left="-36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Arial" w:hAnsi="Arial" w:hint="default"/>
      </w:rPr>
    </w:lvl>
  </w:abstractNum>
  <w:abstractNum w:abstractNumId="2">
    <w:nsid w:val="348340D7"/>
    <w:multiLevelType w:val="multilevel"/>
    <w:tmpl w:val="348340D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D35AC3"/>
    <w:multiLevelType w:val="hybridMultilevel"/>
    <w:tmpl w:val="CAE8A9AE"/>
    <w:lvl w:ilvl="0" w:tplc="464C373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A55C7"/>
    <w:multiLevelType w:val="multilevel"/>
    <w:tmpl w:val="DD826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微软雅黑" w:eastAsia="微软雅黑" w:hAnsi="微软雅黑" w:cstheme="minorBidi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/>
  <w:bordersDoNotSurroundHeader/>
  <w:bordersDoNotSurroundFooter/>
  <w:proofState w:spelling="dirty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90DBB"/>
    <w:rsid w:val="0000185A"/>
    <w:rsid w:val="00004AFA"/>
    <w:rsid w:val="00004E41"/>
    <w:rsid w:val="0002750D"/>
    <w:rsid w:val="00033A5C"/>
    <w:rsid w:val="00036AD8"/>
    <w:rsid w:val="0004084A"/>
    <w:rsid w:val="000476C8"/>
    <w:rsid w:val="00052290"/>
    <w:rsid w:val="00067D62"/>
    <w:rsid w:val="00071372"/>
    <w:rsid w:val="00082F16"/>
    <w:rsid w:val="0009506E"/>
    <w:rsid w:val="00097D21"/>
    <w:rsid w:val="000A126F"/>
    <w:rsid w:val="000A3649"/>
    <w:rsid w:val="000B1CCE"/>
    <w:rsid w:val="000B32B7"/>
    <w:rsid w:val="000F7F55"/>
    <w:rsid w:val="001156A2"/>
    <w:rsid w:val="00116E07"/>
    <w:rsid w:val="00116F24"/>
    <w:rsid w:val="00120974"/>
    <w:rsid w:val="00123D91"/>
    <w:rsid w:val="0014157E"/>
    <w:rsid w:val="00142E44"/>
    <w:rsid w:val="00156522"/>
    <w:rsid w:val="00160530"/>
    <w:rsid w:val="00171BC1"/>
    <w:rsid w:val="00184FF8"/>
    <w:rsid w:val="0018686C"/>
    <w:rsid w:val="00186E23"/>
    <w:rsid w:val="001939A5"/>
    <w:rsid w:val="001C5C67"/>
    <w:rsid w:val="001D428F"/>
    <w:rsid w:val="001E3FFD"/>
    <w:rsid w:val="001F7A99"/>
    <w:rsid w:val="002159BE"/>
    <w:rsid w:val="0021678E"/>
    <w:rsid w:val="0024351D"/>
    <w:rsid w:val="002447C2"/>
    <w:rsid w:val="00244EFD"/>
    <w:rsid w:val="00267C65"/>
    <w:rsid w:val="002713BE"/>
    <w:rsid w:val="002902B1"/>
    <w:rsid w:val="0029377C"/>
    <w:rsid w:val="0029479D"/>
    <w:rsid w:val="002B4C4F"/>
    <w:rsid w:val="002C0066"/>
    <w:rsid w:val="002C3E1D"/>
    <w:rsid w:val="002C4EE2"/>
    <w:rsid w:val="002E79B1"/>
    <w:rsid w:val="002F4F54"/>
    <w:rsid w:val="002F5F13"/>
    <w:rsid w:val="003017B1"/>
    <w:rsid w:val="0030658C"/>
    <w:rsid w:val="00310D22"/>
    <w:rsid w:val="00313B59"/>
    <w:rsid w:val="003150C2"/>
    <w:rsid w:val="00334056"/>
    <w:rsid w:val="0033543B"/>
    <w:rsid w:val="00351133"/>
    <w:rsid w:val="00353E11"/>
    <w:rsid w:val="0035448B"/>
    <w:rsid w:val="00355268"/>
    <w:rsid w:val="00355AFD"/>
    <w:rsid w:val="00357771"/>
    <w:rsid w:val="00365674"/>
    <w:rsid w:val="00372AFB"/>
    <w:rsid w:val="003860FE"/>
    <w:rsid w:val="003A3B05"/>
    <w:rsid w:val="003A4975"/>
    <w:rsid w:val="003A6B05"/>
    <w:rsid w:val="003B09B3"/>
    <w:rsid w:val="003C2D56"/>
    <w:rsid w:val="003C7102"/>
    <w:rsid w:val="003C7ED6"/>
    <w:rsid w:val="003D0B88"/>
    <w:rsid w:val="003D3EDD"/>
    <w:rsid w:val="003F3771"/>
    <w:rsid w:val="004217C1"/>
    <w:rsid w:val="004226AC"/>
    <w:rsid w:val="00434BEB"/>
    <w:rsid w:val="0043538B"/>
    <w:rsid w:val="004370FA"/>
    <w:rsid w:val="00444795"/>
    <w:rsid w:val="00445134"/>
    <w:rsid w:val="00456601"/>
    <w:rsid w:val="004643CE"/>
    <w:rsid w:val="0047379F"/>
    <w:rsid w:val="00474965"/>
    <w:rsid w:val="00487883"/>
    <w:rsid w:val="00487A45"/>
    <w:rsid w:val="00495DD4"/>
    <w:rsid w:val="004A1C58"/>
    <w:rsid w:val="004A6C3E"/>
    <w:rsid w:val="004B37AA"/>
    <w:rsid w:val="004C6761"/>
    <w:rsid w:val="004C677D"/>
    <w:rsid w:val="004D16F8"/>
    <w:rsid w:val="004D68AA"/>
    <w:rsid w:val="004F2718"/>
    <w:rsid w:val="004F50A0"/>
    <w:rsid w:val="004F5A54"/>
    <w:rsid w:val="0050418D"/>
    <w:rsid w:val="00536414"/>
    <w:rsid w:val="0054067D"/>
    <w:rsid w:val="005477D1"/>
    <w:rsid w:val="005533DD"/>
    <w:rsid w:val="00563ECF"/>
    <w:rsid w:val="00571EF8"/>
    <w:rsid w:val="00576C26"/>
    <w:rsid w:val="005810B8"/>
    <w:rsid w:val="005843D6"/>
    <w:rsid w:val="00587FDB"/>
    <w:rsid w:val="00592138"/>
    <w:rsid w:val="005B5EBE"/>
    <w:rsid w:val="005C1793"/>
    <w:rsid w:val="005D0F8B"/>
    <w:rsid w:val="005D4657"/>
    <w:rsid w:val="005F0550"/>
    <w:rsid w:val="006014C9"/>
    <w:rsid w:val="00607643"/>
    <w:rsid w:val="00611819"/>
    <w:rsid w:val="006229E2"/>
    <w:rsid w:val="00623460"/>
    <w:rsid w:val="0062358D"/>
    <w:rsid w:val="00623A88"/>
    <w:rsid w:val="00624B4B"/>
    <w:rsid w:val="006360AB"/>
    <w:rsid w:val="00636A8C"/>
    <w:rsid w:val="00645109"/>
    <w:rsid w:val="00652EB3"/>
    <w:rsid w:val="00656D07"/>
    <w:rsid w:val="00666056"/>
    <w:rsid w:val="00667D95"/>
    <w:rsid w:val="006803D4"/>
    <w:rsid w:val="00690F4B"/>
    <w:rsid w:val="006A552E"/>
    <w:rsid w:val="006B2859"/>
    <w:rsid w:val="006B3340"/>
    <w:rsid w:val="006C32A2"/>
    <w:rsid w:val="006D1E34"/>
    <w:rsid w:val="006D270C"/>
    <w:rsid w:val="006D6682"/>
    <w:rsid w:val="006E31EE"/>
    <w:rsid w:val="006E6059"/>
    <w:rsid w:val="006F0323"/>
    <w:rsid w:val="006F1A99"/>
    <w:rsid w:val="00702D06"/>
    <w:rsid w:val="0070519B"/>
    <w:rsid w:val="00710CF6"/>
    <w:rsid w:val="00726C34"/>
    <w:rsid w:val="00727ED8"/>
    <w:rsid w:val="007349E5"/>
    <w:rsid w:val="007443E7"/>
    <w:rsid w:val="0075788D"/>
    <w:rsid w:val="007735F0"/>
    <w:rsid w:val="00780837"/>
    <w:rsid w:val="007909CA"/>
    <w:rsid w:val="00795369"/>
    <w:rsid w:val="007B2A8B"/>
    <w:rsid w:val="007B2B3E"/>
    <w:rsid w:val="007B536B"/>
    <w:rsid w:val="007B6B5D"/>
    <w:rsid w:val="007D0791"/>
    <w:rsid w:val="007D478A"/>
    <w:rsid w:val="007F354B"/>
    <w:rsid w:val="008006F1"/>
    <w:rsid w:val="00800E4E"/>
    <w:rsid w:val="008026D0"/>
    <w:rsid w:val="0080312D"/>
    <w:rsid w:val="0081084F"/>
    <w:rsid w:val="0081442A"/>
    <w:rsid w:val="00824988"/>
    <w:rsid w:val="00826D8F"/>
    <w:rsid w:val="00834103"/>
    <w:rsid w:val="0083774E"/>
    <w:rsid w:val="008471C4"/>
    <w:rsid w:val="00851482"/>
    <w:rsid w:val="00852FE7"/>
    <w:rsid w:val="0085508A"/>
    <w:rsid w:val="008565F7"/>
    <w:rsid w:val="00860038"/>
    <w:rsid w:val="008727F2"/>
    <w:rsid w:val="00873751"/>
    <w:rsid w:val="0088093F"/>
    <w:rsid w:val="00886277"/>
    <w:rsid w:val="008B60F6"/>
    <w:rsid w:val="008C3325"/>
    <w:rsid w:val="008C4199"/>
    <w:rsid w:val="008C5106"/>
    <w:rsid w:val="008C774E"/>
    <w:rsid w:val="008D1BB7"/>
    <w:rsid w:val="008E0A15"/>
    <w:rsid w:val="008E6FF9"/>
    <w:rsid w:val="00917A63"/>
    <w:rsid w:val="009449AF"/>
    <w:rsid w:val="00945536"/>
    <w:rsid w:val="009504B5"/>
    <w:rsid w:val="009577C0"/>
    <w:rsid w:val="00963BBF"/>
    <w:rsid w:val="00965F9C"/>
    <w:rsid w:val="0097337A"/>
    <w:rsid w:val="009809ED"/>
    <w:rsid w:val="00992ABF"/>
    <w:rsid w:val="0099401E"/>
    <w:rsid w:val="0099411B"/>
    <w:rsid w:val="009948E5"/>
    <w:rsid w:val="0099563E"/>
    <w:rsid w:val="009956E9"/>
    <w:rsid w:val="009A145E"/>
    <w:rsid w:val="009A21A7"/>
    <w:rsid w:val="009A3609"/>
    <w:rsid w:val="009C0E7C"/>
    <w:rsid w:val="009F1DA2"/>
    <w:rsid w:val="009F6C13"/>
    <w:rsid w:val="00A075A5"/>
    <w:rsid w:val="00A169FD"/>
    <w:rsid w:val="00A171D1"/>
    <w:rsid w:val="00A2217F"/>
    <w:rsid w:val="00A2780C"/>
    <w:rsid w:val="00A32114"/>
    <w:rsid w:val="00A34541"/>
    <w:rsid w:val="00A34571"/>
    <w:rsid w:val="00A4421D"/>
    <w:rsid w:val="00A53068"/>
    <w:rsid w:val="00A53D3D"/>
    <w:rsid w:val="00A609BE"/>
    <w:rsid w:val="00A61430"/>
    <w:rsid w:val="00A765A6"/>
    <w:rsid w:val="00A83E93"/>
    <w:rsid w:val="00A90E1F"/>
    <w:rsid w:val="00AA0D70"/>
    <w:rsid w:val="00AA4B36"/>
    <w:rsid w:val="00AA630F"/>
    <w:rsid w:val="00AA6749"/>
    <w:rsid w:val="00AA6947"/>
    <w:rsid w:val="00AA7837"/>
    <w:rsid w:val="00AB52BF"/>
    <w:rsid w:val="00AC0CBD"/>
    <w:rsid w:val="00AC38BA"/>
    <w:rsid w:val="00AC5F8D"/>
    <w:rsid w:val="00AD5077"/>
    <w:rsid w:val="00AF49F3"/>
    <w:rsid w:val="00B0214E"/>
    <w:rsid w:val="00B05CEF"/>
    <w:rsid w:val="00B16813"/>
    <w:rsid w:val="00B213AD"/>
    <w:rsid w:val="00B24F26"/>
    <w:rsid w:val="00B41731"/>
    <w:rsid w:val="00B53468"/>
    <w:rsid w:val="00B61467"/>
    <w:rsid w:val="00B64D1B"/>
    <w:rsid w:val="00B70B87"/>
    <w:rsid w:val="00B71D70"/>
    <w:rsid w:val="00B755D2"/>
    <w:rsid w:val="00B75911"/>
    <w:rsid w:val="00B813FC"/>
    <w:rsid w:val="00B85DFB"/>
    <w:rsid w:val="00B90110"/>
    <w:rsid w:val="00B968F1"/>
    <w:rsid w:val="00BA0ABB"/>
    <w:rsid w:val="00BA3D09"/>
    <w:rsid w:val="00BA5384"/>
    <w:rsid w:val="00BB0108"/>
    <w:rsid w:val="00BB6D65"/>
    <w:rsid w:val="00BC286E"/>
    <w:rsid w:val="00BC7E5A"/>
    <w:rsid w:val="00BD1FDF"/>
    <w:rsid w:val="00BE01CB"/>
    <w:rsid w:val="00BE11DC"/>
    <w:rsid w:val="00BF6CDC"/>
    <w:rsid w:val="00C030EB"/>
    <w:rsid w:val="00C1479E"/>
    <w:rsid w:val="00C24F94"/>
    <w:rsid w:val="00C305F4"/>
    <w:rsid w:val="00C310DD"/>
    <w:rsid w:val="00C323CB"/>
    <w:rsid w:val="00C40C65"/>
    <w:rsid w:val="00C42984"/>
    <w:rsid w:val="00C86EC8"/>
    <w:rsid w:val="00CC189A"/>
    <w:rsid w:val="00CE6F57"/>
    <w:rsid w:val="00CF1BF4"/>
    <w:rsid w:val="00CF78D2"/>
    <w:rsid w:val="00D020BE"/>
    <w:rsid w:val="00D06201"/>
    <w:rsid w:val="00D1331F"/>
    <w:rsid w:val="00D230CB"/>
    <w:rsid w:val="00D24247"/>
    <w:rsid w:val="00D254EE"/>
    <w:rsid w:val="00D31537"/>
    <w:rsid w:val="00D4404E"/>
    <w:rsid w:val="00D4477E"/>
    <w:rsid w:val="00D46E28"/>
    <w:rsid w:val="00D53029"/>
    <w:rsid w:val="00D7057A"/>
    <w:rsid w:val="00D71C9A"/>
    <w:rsid w:val="00D769B0"/>
    <w:rsid w:val="00D916A2"/>
    <w:rsid w:val="00DB5781"/>
    <w:rsid w:val="00DC3627"/>
    <w:rsid w:val="00DD042E"/>
    <w:rsid w:val="00DD391D"/>
    <w:rsid w:val="00DD6160"/>
    <w:rsid w:val="00DE362F"/>
    <w:rsid w:val="00DF0297"/>
    <w:rsid w:val="00DF20C4"/>
    <w:rsid w:val="00E02289"/>
    <w:rsid w:val="00E07D4A"/>
    <w:rsid w:val="00E12CF5"/>
    <w:rsid w:val="00E13882"/>
    <w:rsid w:val="00E17922"/>
    <w:rsid w:val="00E24F27"/>
    <w:rsid w:val="00E25BA3"/>
    <w:rsid w:val="00E340E8"/>
    <w:rsid w:val="00E3681C"/>
    <w:rsid w:val="00E411AB"/>
    <w:rsid w:val="00E42DBE"/>
    <w:rsid w:val="00E4532C"/>
    <w:rsid w:val="00E51CAB"/>
    <w:rsid w:val="00E55BF9"/>
    <w:rsid w:val="00E60C9F"/>
    <w:rsid w:val="00E617B0"/>
    <w:rsid w:val="00E644B2"/>
    <w:rsid w:val="00E65B54"/>
    <w:rsid w:val="00E67F8E"/>
    <w:rsid w:val="00E77E0B"/>
    <w:rsid w:val="00E86B5A"/>
    <w:rsid w:val="00E928FC"/>
    <w:rsid w:val="00E93938"/>
    <w:rsid w:val="00EA196C"/>
    <w:rsid w:val="00EC0EBA"/>
    <w:rsid w:val="00EC2642"/>
    <w:rsid w:val="00ED7F14"/>
    <w:rsid w:val="00EE2E3F"/>
    <w:rsid w:val="00EE31D4"/>
    <w:rsid w:val="00EF791D"/>
    <w:rsid w:val="00F0439B"/>
    <w:rsid w:val="00F2051E"/>
    <w:rsid w:val="00F31175"/>
    <w:rsid w:val="00F35322"/>
    <w:rsid w:val="00F41083"/>
    <w:rsid w:val="00F47377"/>
    <w:rsid w:val="00F876D9"/>
    <w:rsid w:val="00F92EA0"/>
    <w:rsid w:val="00FA1BBE"/>
    <w:rsid w:val="00FA1D6D"/>
    <w:rsid w:val="00FB084C"/>
    <w:rsid w:val="00FB5F53"/>
    <w:rsid w:val="00FC0C59"/>
    <w:rsid w:val="00FD008A"/>
    <w:rsid w:val="00FE04B2"/>
    <w:rsid w:val="00FE2592"/>
    <w:rsid w:val="00FF6330"/>
    <w:rsid w:val="64D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7A42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E6FF9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02B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902B1"/>
    <w:rPr>
      <w:rFonts w:ascii="Lucida Grande" w:hAnsi="Lucida Grande" w:cs="Lucida Grande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E6FF9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02B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902B1"/>
    <w:rPr>
      <w:rFonts w:ascii="Lucida Grande" w:hAnsi="Lucida Grande" w:cs="Lucida Grande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24" Type="http://schemas.openxmlformats.org/officeDocument/2006/relationships/image" Target="media/image2.jpe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eric\AppData\Roaming\Kingsoft\Office6\templates\download\&#40664;&#35748;\&#31616;&#21382;JZ597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17DE46-8B46-F340-8535-F1FEE0F2D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\Users\maxeric\AppData\Roaming\Kingsoft\Office6\templates\download\默认\简历JZ597.docx</Template>
  <TotalTime>10</TotalTime>
  <Pages>1</Pages>
  <Words>3</Words>
  <Characters>23</Characters>
  <Application>Microsoft Macintosh Word</Application>
  <DocSecurity>0</DocSecurity>
  <Lines>1</Lines>
  <Paragraphs>1</Paragraphs>
  <ScaleCrop>false</ScaleCrop>
  <Company>talkweb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maxeric</dc:creator>
  <cp:lastModifiedBy>talkweb ea</cp:lastModifiedBy>
  <cp:revision>10</cp:revision>
  <cp:lastPrinted>2017-03-03T04:57:00Z</cp:lastPrinted>
  <dcterms:created xsi:type="dcterms:W3CDTF">2017-03-03T04:57:00Z</dcterms:created>
  <dcterms:modified xsi:type="dcterms:W3CDTF">2017-03-03T05:23:00Z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