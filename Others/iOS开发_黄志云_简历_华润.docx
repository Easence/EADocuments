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C7A5E" w14:textId="7CB14683" w:rsidR="00CE3815" w:rsidRDefault="00D1331F">
      <w:pPr>
        <w:tabs>
          <w:tab w:val="left" w:pos="1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F73D4" wp14:editId="04C48083">
                <wp:simplePos x="0" y="0"/>
                <wp:positionH relativeFrom="column">
                  <wp:posOffset>1943100</wp:posOffset>
                </wp:positionH>
                <wp:positionV relativeFrom="paragraph">
                  <wp:posOffset>9113520</wp:posOffset>
                </wp:positionV>
                <wp:extent cx="5372100" cy="792480"/>
                <wp:effectExtent l="0" t="0" r="0" b="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792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475795" w14:textId="5B22B9D3" w:rsidR="006F0584" w:rsidRPr="00372AFB" w:rsidRDefault="006F0584"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本人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是一名实践型的程序员，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从本科期间开始参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J2ME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与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Android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应用开发，毕业后加入了当时比较知名的国产手机应用服务商从事MTK应用开发，直到2013年开始自学并从事iOS开发</w:t>
                            </w:r>
                            <w:r w:rsidRPr="00372AFB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，到目前为止参与过多个iOS产品开发，对H5相关技术也有所了解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为人积极向上，拥有较强的学习能力。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26" style="position:absolute;left:0;text-align:left;margin-left:153pt;margin-top:717.6pt;width:423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" filled="f" stroked="f">
                <v:textbox>
                  <w:txbxContent>
                    <w:p w14:paraId="5E475795" w14:textId="5B22B9D3" w:rsidR="006F0584" w:rsidRPr="00372AFB" w:rsidRDefault="006F0584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本人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是一名实践型的程序员，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从本科期间开始参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J2ME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与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Android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应用开发，毕业后加入了当时比较知名的国产手机应用服务商从事MTK应用开发，直到2013年开始自学并从事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开发</w:t>
                      </w:r>
                      <w:r w:rsidRPr="00372AFB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，到目前为止参与过多个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产品开发，对H5相关技术也有所了解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为人积极向上，拥有较强的学习能力。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E07132" wp14:editId="6DEBFCDA">
                <wp:simplePos x="0" y="0"/>
                <wp:positionH relativeFrom="column">
                  <wp:posOffset>1943100</wp:posOffset>
                </wp:positionH>
                <wp:positionV relativeFrom="paragraph">
                  <wp:posOffset>2773680</wp:posOffset>
                </wp:positionV>
                <wp:extent cx="5372100" cy="396240"/>
                <wp:effectExtent l="0" t="0" r="0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B28D3D" w14:textId="400B3A34" w:rsidR="006F0584" w:rsidRDefault="006F0584"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2007.09—2011.6    广东工业大学   自动化学院    网络工程    本科生 </w:t>
                            </w:r>
                          </w:p>
                          <w:p w14:paraId="6A8A5455" w14:textId="02474B3F" w:rsidR="006F0584" w:rsidRDefault="006F0584" w:rsidP="00611819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27" style="position:absolute;left:0;text-align:left;margin-left:153pt;margin-top:218.4pt;width:423pt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" filled="f" stroked="f">
                <v:textbox>
                  <w:txbxContent>
                    <w:p w14:paraId="72B28D3D" w14:textId="400B3A34" w:rsidR="006F0584" w:rsidRDefault="006F0584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2007.09—2011.6    广东工业大学   自动化学院    网络工程    本科生 </w:t>
                      </w:r>
                    </w:p>
                    <w:p w14:paraId="6A8A5455" w14:textId="02474B3F" w:rsidR="006F0584" w:rsidRDefault="006F0584" w:rsidP="00611819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518F0" wp14:editId="70A0AE92">
                <wp:simplePos x="0" y="0"/>
                <wp:positionH relativeFrom="column">
                  <wp:posOffset>1943100</wp:posOffset>
                </wp:positionH>
                <wp:positionV relativeFrom="paragraph">
                  <wp:posOffset>3225800</wp:posOffset>
                </wp:positionV>
                <wp:extent cx="5372100" cy="4104640"/>
                <wp:effectExtent l="0" t="0" r="0" b="10160"/>
                <wp:wrapNone/>
                <wp:docPr id="6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410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1E0215" w14:textId="41670FA8" w:rsidR="006F0584" w:rsidRPr="0099411B" w:rsidRDefault="006F0584"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年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现在  拓维信息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系统有限公司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深圳云校园团队iOS开发</w:t>
                            </w:r>
                          </w:p>
                          <w:p w14:paraId="7E42BA10" w14:textId="5B671054" w:rsidR="006F0584" w:rsidRDefault="006F0584"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职责及成果：</w:t>
                            </w:r>
                          </w:p>
                          <w:p w14:paraId="0C96024C" w14:textId="7ECB1658" w:rsidR="006F0584" w:rsidRDefault="006F0584" w:rsidP="00A53D3D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负责开发</w:t>
                            </w:r>
                            <w:r w:rsidRPr="0029479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《云校园》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iOS端中家庭作业、通知、日常表现、聊天、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社区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、活动等功能模块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和迭代优化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逐步实现了插件化、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hybird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 xml:space="preserve"> App，以应对复杂的运营需求，已向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AppStore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提交50+个版本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。</w:t>
                            </w:r>
                          </w:p>
                          <w:p w14:paraId="208E8B1D" w14:textId="0C14876F" w:rsidR="006F0584" w:rsidRDefault="006F0584" w:rsidP="00A53D3D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 w:rsidRPr="00A53D3D"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>根据运营策略提供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pp</w:t>
                            </w:r>
                            <w:r w:rsidRPr="00A53D3D"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>行为跟踪逻辑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，以改善用户体验</w:t>
                            </w:r>
                            <w:r w:rsidRPr="00A53D3D"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>。</w:t>
                            </w:r>
                          </w:p>
                          <w:p w14:paraId="28EC0286" w14:textId="58D2E0E0" w:rsidR="006F0584" w:rsidRPr="00372AFB" w:rsidRDefault="006F0584" w:rsidP="00A53D3D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对上报的crash进行分析解决，以增强APP的稳定性。</w:t>
                            </w:r>
                          </w:p>
                          <w:p w14:paraId="2AFF8AE3" w14:textId="77777777" w:rsidR="006F0584" w:rsidRPr="0030658C" w:rsidRDefault="006F0584" w:rsidP="000476C8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15763C28" w14:textId="1541E2A2" w:rsidR="006F0584" w:rsidRDefault="006F0584" w:rsidP="000476C8"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2013年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2014年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E362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深圳极嘉宝科技股份有限公司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iOS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43F4EE78" w14:textId="79EB86EE" w:rsidR="006F0584" w:rsidRDefault="006F0584" w:rsidP="000476C8"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职责及成果：</w:t>
                            </w:r>
                          </w:p>
                          <w:p w14:paraId="4262BA18" w14:textId="7CA16788" w:rsidR="006F0584" w:rsidRPr="00372AFB" w:rsidRDefault="006F0584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1、 根据不断更进的产品需求，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独立完成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游戏</w:t>
                            </w:r>
                            <w:r w:rsidRPr="0029479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《</w:t>
                            </w:r>
                            <w:proofErr w:type="spellStart"/>
                            <w:r w:rsidRPr="0029479D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Questopia</w:t>
                            </w:r>
                            <w:proofErr w:type="spellEnd"/>
                            <w:r w:rsidRPr="0029479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iOS端全部功能的开发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，并最终上线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24868369" w14:textId="06384817" w:rsidR="006F0584" w:rsidRDefault="006F0584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2、 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参与iOS端《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SanpTag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3.0版本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，以及遗留Bug的处理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6C9BC582" w14:textId="7CDC9ED2" w:rsidR="006F0584" w:rsidRPr="00372AFB" w:rsidRDefault="006F0584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3、 开发通用组件以供公司内其他App使用，如《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TaskLabel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》。</w:t>
                            </w:r>
                          </w:p>
                          <w:p w14:paraId="1F7F3CCB" w14:textId="77777777" w:rsidR="006F0584" w:rsidRPr="008727F2" w:rsidRDefault="006F0584" w:rsidP="008727F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7968A2E1" w14:textId="12B1C2C1" w:rsidR="006F0584" w:rsidRPr="0099411B" w:rsidRDefault="006F0584" w:rsidP="008727F2"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2011年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2013年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60038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深圳深讯和科技有限公司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手机应用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3E3D9A1C" w14:textId="4B8B3C43" w:rsidR="006F0584" w:rsidRDefault="006F0584" w:rsidP="008727F2"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职责及成果：</w:t>
                            </w:r>
                          </w:p>
                          <w:p w14:paraId="26285998" w14:textId="228C5260" w:rsidR="006F0584" w:rsidRDefault="006F0584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1、 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参与</w:t>
                            </w:r>
                            <w:r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MTK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平台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(C++)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的应用《悠米音乐播放器》开发和维护，并给客户公司提供现场技术支持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E944840" w14:textId="1171445E" w:rsidR="006F0584" w:rsidRPr="00A171D1" w:rsidRDefault="006F0584" w:rsidP="00A171D1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2、 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参与美图类产品WP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(C#)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版本的《摩卡时光》的开发。</w:t>
                            </w:r>
                          </w:p>
                          <w:p w14:paraId="3FC81208" w14:textId="77777777" w:rsidR="006F0584" w:rsidRPr="008727F2" w:rsidRDefault="006F0584" w:rsidP="008727F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4E4036CC" w14:textId="77777777" w:rsidR="006F0584" w:rsidRPr="00AA6947" w:rsidRDefault="006F0584" w:rsidP="008727F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65BF437A" w14:textId="77777777" w:rsidR="006F0584" w:rsidRPr="00052290" w:rsidRDefault="006F0584" w:rsidP="000476C8">
                            <w:pPr>
                              <w:pStyle w:val="1"/>
                              <w:widowControl/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153pt;margin-top:254pt;width:423pt;height:3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" filled="f" stroked="f">
                <v:textbox>
                  <w:txbxContent>
                    <w:p w14:paraId="341E0215" w14:textId="41670FA8" w:rsidR="006F0584" w:rsidRPr="0099411B" w:rsidRDefault="006F0584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sz w:val="20"/>
                          <w:szCs w:val="20"/>
                        </w:rPr>
                      </w:pP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2014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年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现在  拓维信息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系统有限公司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深圳云校园团队</w:t>
                      </w:r>
                      <w:proofErr w:type="spellStart"/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iOS</w:t>
                      </w:r>
                      <w:proofErr w:type="spellEnd"/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开发</w:t>
                      </w:r>
                    </w:p>
                    <w:p w14:paraId="7E42BA10" w14:textId="5B671054" w:rsidR="006F0584" w:rsidRDefault="006F0584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职责及成果：</w:t>
                      </w:r>
                    </w:p>
                    <w:p w14:paraId="0C96024C" w14:textId="7ECB1658" w:rsidR="006F0584" w:rsidRDefault="006F0584" w:rsidP="00A53D3D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负责开发</w:t>
                      </w:r>
                      <w:r w:rsidRPr="0029479D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《云校园》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端中家庭作业、通知、日常表现、聊天、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社区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、活动等功能模块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和迭代优化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逐步实现了插件化、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hybird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 xml:space="preserve"> App，以应对复杂的运营需求，已向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AppStore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提交50+个版本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。</w:t>
                      </w:r>
                    </w:p>
                    <w:p w14:paraId="208E8B1D" w14:textId="0C14876F" w:rsidR="006F0584" w:rsidRDefault="006F0584" w:rsidP="00A53D3D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 w:rsidRPr="00A53D3D"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>根据运营策略提供</w:t>
                      </w:r>
                      <w:r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>A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pp</w:t>
                      </w:r>
                      <w:r w:rsidRPr="00A53D3D"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>行为跟踪逻辑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，以改善用户体验</w:t>
                      </w:r>
                      <w:r w:rsidRPr="00A53D3D"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>。</w:t>
                      </w:r>
                    </w:p>
                    <w:p w14:paraId="28EC0286" w14:textId="58D2E0E0" w:rsidR="006F0584" w:rsidRPr="00372AFB" w:rsidRDefault="006F0584" w:rsidP="00A53D3D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对上报的crash进行分析解决，以增强APP的稳定性。</w:t>
                      </w:r>
                    </w:p>
                    <w:p w14:paraId="2AFF8AE3" w14:textId="77777777" w:rsidR="006F0584" w:rsidRPr="0030658C" w:rsidRDefault="006F0584" w:rsidP="000476C8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15763C28" w14:textId="1541E2A2" w:rsidR="006F0584" w:rsidRDefault="006F0584" w:rsidP="000476C8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2013年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2014年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DE362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深圳极嘉宝科技股份有限公司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iOS</w:t>
                      </w:r>
                      <w:proofErr w:type="spellEnd"/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开发</w:t>
                      </w:r>
                    </w:p>
                    <w:p w14:paraId="43F4EE78" w14:textId="79EB86EE" w:rsidR="006F0584" w:rsidRDefault="006F0584" w:rsidP="000476C8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职责及成果：</w:t>
                      </w:r>
                    </w:p>
                    <w:p w14:paraId="4262BA18" w14:textId="7CA16788" w:rsidR="006F0584" w:rsidRPr="00372AFB" w:rsidRDefault="006F0584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1、 根据不断更进的产品需求，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独立完成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游戏</w:t>
                      </w:r>
                      <w:r w:rsidRPr="0029479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《</w:t>
                      </w:r>
                      <w:proofErr w:type="spellStart"/>
                      <w:r w:rsidRPr="0029479D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Questopia</w:t>
                      </w:r>
                      <w:proofErr w:type="spellEnd"/>
                      <w:r w:rsidRPr="0029479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》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端全部功能的开发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，并最终上线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24868369" w14:textId="06384817" w:rsidR="006F0584" w:rsidRDefault="006F0584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2、 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参与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端《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SanpTag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》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3.0版本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的开发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，以及遗留Bug的处理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6C9BC582" w14:textId="7CDC9ED2" w:rsidR="006F0584" w:rsidRPr="00372AFB" w:rsidRDefault="006F0584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3、 开发通用组件以供公司内其他App使用，如《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TaskLabel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》。</w:t>
                      </w:r>
                    </w:p>
                    <w:p w14:paraId="1F7F3CCB" w14:textId="77777777" w:rsidR="006F0584" w:rsidRPr="008727F2" w:rsidRDefault="006F0584" w:rsidP="008727F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7968A2E1" w14:textId="12B1C2C1" w:rsidR="006F0584" w:rsidRPr="0099411B" w:rsidRDefault="006F0584" w:rsidP="008727F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2011年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2013年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860038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深圳深讯和科技有限公司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手机应用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开发</w:t>
                      </w:r>
                    </w:p>
                    <w:p w14:paraId="3E3D9A1C" w14:textId="4B8B3C43" w:rsidR="006F0584" w:rsidRDefault="006F0584" w:rsidP="008727F2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职责及成果：</w:t>
                      </w:r>
                    </w:p>
                    <w:p w14:paraId="26285998" w14:textId="228C5260" w:rsidR="006F0584" w:rsidRDefault="006F0584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1、 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参与</w:t>
                      </w:r>
                      <w:r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MTK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平台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(C++)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的应用《悠米音乐播放器》开发和维护，并给客户公司提供现场技术支持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7E944840" w14:textId="1171445E" w:rsidR="006F0584" w:rsidRPr="00A171D1" w:rsidRDefault="006F0584" w:rsidP="00A171D1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2、 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参与美图类产品WP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(C#)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版本的《摩卡时光》的开发。</w:t>
                      </w:r>
                    </w:p>
                    <w:p w14:paraId="3FC81208" w14:textId="77777777" w:rsidR="006F0584" w:rsidRPr="008727F2" w:rsidRDefault="006F0584" w:rsidP="008727F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4E4036CC" w14:textId="77777777" w:rsidR="006F0584" w:rsidRPr="00AA6947" w:rsidRDefault="006F0584" w:rsidP="008727F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65BF437A" w14:textId="77777777" w:rsidR="006F0584" w:rsidRPr="00052290" w:rsidRDefault="006F0584" w:rsidP="000476C8">
                      <w:pPr>
                        <w:pStyle w:val="1"/>
                        <w:widowControl/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C1255" wp14:editId="78CB7DB6">
                <wp:simplePos x="0" y="0"/>
                <wp:positionH relativeFrom="column">
                  <wp:posOffset>1943100</wp:posOffset>
                </wp:positionH>
                <wp:positionV relativeFrom="paragraph">
                  <wp:posOffset>7330440</wp:posOffset>
                </wp:positionV>
                <wp:extent cx="5372100" cy="1783080"/>
                <wp:effectExtent l="0" t="0" r="0" b="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78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1CF0E8" w14:textId="5ED1A680" w:rsidR="006F0584" w:rsidRPr="00372AFB" w:rsidRDefault="006F0584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多个iOS项目的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开发经验，对OC Runtime有较深刻的认识、熟悉Swift、JavaScript。</w:t>
                            </w:r>
                          </w:p>
                          <w:p w14:paraId="22ADD8F5" w14:textId="40FA2E6D" w:rsidR="006F0584" w:rsidRPr="00372AFB" w:rsidRDefault="006F0584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2、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多种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第三方框架，如</w:t>
                            </w:r>
                            <w:proofErr w:type="spellStart"/>
                            <w:r w:rsidRPr="00CF1BF4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ReactiveCocoa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SDWebImage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Pr="00DF0297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Masonry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等。</w:t>
                            </w:r>
                          </w:p>
                          <w:p w14:paraId="71D3C5FB" w14:textId="532D1C14" w:rsidR="006F0584" w:rsidRPr="00372AFB" w:rsidRDefault="006F0584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3、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CocoaPods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、Carthage等代码管理工具的使用。</w:t>
                            </w:r>
                            <w:r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E22EBF4" w14:textId="4A170EDE" w:rsidR="006F0584" w:rsidRPr="00372AFB" w:rsidRDefault="006F0584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4、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HTTP/HTTPS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、TCP/IP、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SSL/TLS、JSON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、XML、Thrift等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网络相关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协议。</w:t>
                            </w:r>
                          </w:p>
                          <w:p w14:paraId="32EBC429" w14:textId="7F3AC5B0" w:rsidR="006F0584" w:rsidRDefault="006F0584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5、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熟练掌握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AutoLayout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、Storyboard的的使用。</w:t>
                            </w:r>
                          </w:p>
                          <w:p w14:paraId="2B3196D3" w14:textId="166EEA39" w:rsidR="006F0584" w:rsidRDefault="006F0584" w:rsidP="0015652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6、在学习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Mach内核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iOS逆向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Webkit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工作原理等方面的知识，以备不时之需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021EA0F3" w14:textId="668BCF8A" w:rsidR="006F0584" w:rsidRPr="00372AFB" w:rsidRDefault="006F0584" w:rsidP="00BA3D09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7、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纯Native App、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Hybird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App的设计，也了解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ReactNative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的使用。</w:t>
                            </w:r>
                          </w:p>
                          <w:p w14:paraId="3B2E812E" w14:textId="77777777" w:rsidR="006F0584" w:rsidRPr="00372AFB" w:rsidRDefault="006F0584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4BD6C1F6" w14:textId="4CDD5E91" w:rsidR="006F0584" w:rsidRDefault="006F0584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29" style="position:absolute;left:0;text-align:left;margin-left:153pt;margin-top:577.2pt;width:423pt;height:14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" filled="f" stroked="f">
                <v:textbox>
                  <w:txbxContent>
                    <w:p w14:paraId="5C1CF0E8" w14:textId="5ED1A680" w:rsidR="006F0584" w:rsidRPr="00372AFB" w:rsidRDefault="006F0584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1、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有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多个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项目的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开发经验，对OC Runtime有较深刻的认识、熟悉Swift、JavaScript。</w:t>
                      </w:r>
                    </w:p>
                    <w:p w14:paraId="22ADD8F5" w14:textId="40FA2E6D" w:rsidR="006F0584" w:rsidRPr="00372AFB" w:rsidRDefault="006F0584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2、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多种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第三方框架，如</w:t>
                      </w:r>
                      <w:proofErr w:type="spellStart"/>
                      <w:r w:rsidRPr="00CF1BF4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ReactiveCocoa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SDWebImage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Pr="00DF0297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Masonry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等。</w:t>
                      </w:r>
                    </w:p>
                    <w:p w14:paraId="71D3C5FB" w14:textId="532D1C14" w:rsidR="006F0584" w:rsidRPr="00372AFB" w:rsidRDefault="006F0584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3、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CocoaPods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、Carthage等代码管理工具的使用。</w:t>
                      </w:r>
                      <w:r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E22EBF4" w14:textId="4A170EDE" w:rsidR="006F0584" w:rsidRPr="00372AFB" w:rsidRDefault="006F0584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4、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HTTP/HTTPS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、TCP/IP、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SSL/TLS、JSON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、XML、Thrift等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网络相关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协议。</w:t>
                      </w:r>
                    </w:p>
                    <w:p w14:paraId="32EBC429" w14:textId="7F3AC5B0" w:rsidR="006F0584" w:rsidRDefault="006F0584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50646B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5、</w:t>
                      </w:r>
                      <w:r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熟练掌握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AutoLayout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、Storyboard的的使用。</w:t>
                      </w:r>
                    </w:p>
                    <w:p w14:paraId="2B3196D3" w14:textId="166EEA39" w:rsidR="006F0584" w:rsidRDefault="006F0584" w:rsidP="0015652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6、在学习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Mach内核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逆向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Webkit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工作原理等方面的知识，以备不时之需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021EA0F3" w14:textId="668BCF8A" w:rsidR="006F0584" w:rsidRPr="00372AFB" w:rsidRDefault="006F0584" w:rsidP="00BA3D09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7、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纯Native App、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Hybird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App的设计，也了解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ReactNative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的使用。</w:t>
                      </w:r>
                    </w:p>
                    <w:p w14:paraId="3B2E812E" w14:textId="77777777" w:rsidR="006F0584" w:rsidRPr="00372AFB" w:rsidRDefault="006F0584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50646B"/>
                          <w:kern w:val="24"/>
                          <w:sz w:val="18"/>
                          <w:szCs w:val="18"/>
                        </w:rPr>
                      </w:pPr>
                    </w:p>
                    <w:p w14:paraId="4BD6C1F6" w14:textId="4CDD5E91" w:rsidR="006F0584" w:rsidRDefault="006F0584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5E15E" wp14:editId="263815D0">
                <wp:simplePos x="0" y="0"/>
                <wp:positionH relativeFrom="column">
                  <wp:posOffset>423545</wp:posOffset>
                </wp:positionH>
                <wp:positionV relativeFrom="paragraph">
                  <wp:posOffset>9052560</wp:posOffset>
                </wp:positionV>
                <wp:extent cx="1097915" cy="48768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A2D8B3" w14:textId="6CD40725" w:rsidR="006F0584" w:rsidRDefault="006F058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个人简介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30" style="position:absolute;left:0;text-align:left;margin-left:33.35pt;margin-top:712.8pt;width:86.45pt;height:38.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" filled="f" stroked="f">
                <v:textbox style="mso-fit-shape-to-text:t">
                  <w:txbxContent>
                    <w:p w14:paraId="4DA2D8B3" w14:textId="6CD40725" w:rsidR="006F0584" w:rsidRDefault="006F0584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D71171A" wp14:editId="15B6F094">
                <wp:simplePos x="0" y="0"/>
                <wp:positionH relativeFrom="column">
                  <wp:posOffset>185420</wp:posOffset>
                </wp:positionH>
                <wp:positionV relativeFrom="paragraph">
                  <wp:posOffset>9190355</wp:posOffset>
                </wp:positionV>
                <wp:extent cx="166370" cy="201295"/>
                <wp:effectExtent l="0" t="0" r="11430" b="1905"/>
                <wp:wrapNone/>
                <wp:docPr id="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6370" cy="20129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4.6pt;margin-top:723.65pt;width:13.1pt;height:15.8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244,27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" path="m0,2719c285,2053,285,2053,285,2053,285,2053,347,1831,566,1831,1718,1831,1718,1831,1718,1831,1938,1831,2006,2053,2006,2053,2244,2719,2244,2719,2244,2719l0,2719xm1118,1775c627,1775,230,1378,230,888,230,397,627,,1118,,1608,,2006,397,2006,888,2006,1378,1608,1775,1118,1775xm972,241c700,338,1033,685,437,888,437,1264,742,1569,1118,1569,1494,1569,1799,1264,1799,888,1452,602,870,734,972,241xe" fillcolor="#004a62" stroked="f">
                <v:path arrowok="t" o:connecttype="custom" o:connectlocs="0,2147483647;2147483647,2147483647;2147483647,2147483647;2147483647,2147483647;2147483647,2147483647;2147483647,2147483647;0,2147483647;2147483647,2147483647;2147483647,2147483647;2147483647,0;2147483647,2147483647;2147483647,2147483647;2147483647,2147483647;2147483647,2147483647;2147483647,2147483647;2147483647,2147483647;2147483647,2147483647" o:connectangles="0,0,0,0,0,0,0,0,0,0,0,0,0,0,0,0,0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A9B766" wp14:editId="037E0C9F">
                <wp:simplePos x="0" y="0"/>
                <wp:positionH relativeFrom="column">
                  <wp:posOffset>161290</wp:posOffset>
                </wp:positionH>
                <wp:positionV relativeFrom="paragraph">
                  <wp:posOffset>7515225</wp:posOffset>
                </wp:positionV>
                <wp:extent cx="190500" cy="211455"/>
                <wp:effectExtent l="0" t="0" r="12700" b="0"/>
                <wp:wrapNone/>
                <wp:docPr id="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" cy="211455"/>
                        </a:xfrm>
                        <a:custGeom>
                          <a:avLst/>
                          <a:gdLst>
                            <a:gd name="T0" fmla="*/ 324081616 w 7313"/>
                            <a:gd name="T1" fmla="*/ 0 h 8141"/>
                            <a:gd name="T2" fmla="*/ 339365365 w 7313"/>
                            <a:gd name="T3" fmla="*/ 6789765 h 8141"/>
                            <a:gd name="T4" fmla="*/ 339639393 w 7313"/>
                            <a:gd name="T5" fmla="*/ 26009182 h 8141"/>
                            <a:gd name="T6" fmla="*/ 326382416 w 7313"/>
                            <a:gd name="T7" fmla="*/ 33127484 h 8141"/>
                            <a:gd name="T8" fmla="*/ 340954068 w 7313"/>
                            <a:gd name="T9" fmla="*/ 36139074 h 8141"/>
                            <a:gd name="T10" fmla="*/ 364619402 w 7313"/>
                            <a:gd name="T11" fmla="*/ 25187839 h 8141"/>
                            <a:gd name="T12" fmla="*/ 386367247 w 7313"/>
                            <a:gd name="T13" fmla="*/ 35591512 h 8141"/>
                            <a:gd name="T14" fmla="*/ 395296418 w 7313"/>
                            <a:gd name="T15" fmla="*/ 52018598 h 8141"/>
                            <a:gd name="T16" fmla="*/ 400445838 w 7313"/>
                            <a:gd name="T17" fmla="*/ 76604119 h 8141"/>
                            <a:gd name="T18" fmla="*/ 386257496 w 7313"/>
                            <a:gd name="T19" fmla="*/ 111593547 h 8141"/>
                            <a:gd name="T20" fmla="*/ 345555668 w 7313"/>
                            <a:gd name="T21" fmla="*/ 148663476 h 8141"/>
                            <a:gd name="T22" fmla="*/ 311043908 w 7313"/>
                            <a:gd name="T23" fmla="*/ 169525578 h 8141"/>
                            <a:gd name="T24" fmla="*/ 317288969 w 7313"/>
                            <a:gd name="T25" fmla="*/ 180531569 h 8141"/>
                            <a:gd name="T26" fmla="*/ 326053864 w 7313"/>
                            <a:gd name="T27" fmla="*/ 197177679 h 8141"/>
                            <a:gd name="T28" fmla="*/ 312523094 w 7313"/>
                            <a:gd name="T29" fmla="*/ 210154892 h 8141"/>
                            <a:gd name="T30" fmla="*/ 284584946 w 7313"/>
                            <a:gd name="T31" fmla="*/ 217985025 h 8141"/>
                            <a:gd name="T32" fmla="*/ 253798179 w 7313"/>
                            <a:gd name="T33" fmla="*/ 242515790 h 8141"/>
                            <a:gd name="T34" fmla="*/ 237473548 w 7313"/>
                            <a:gd name="T35" fmla="*/ 260530805 h 8141"/>
                            <a:gd name="T36" fmla="*/ 245855132 w 7313"/>
                            <a:gd name="T37" fmla="*/ 279093147 h 8141"/>
                            <a:gd name="T38" fmla="*/ 233091217 w 7313"/>
                            <a:gd name="T39" fmla="*/ 290975236 h 8141"/>
                            <a:gd name="T40" fmla="*/ 229914045 w 7313"/>
                            <a:gd name="T41" fmla="*/ 321529181 h 8141"/>
                            <a:gd name="T42" fmla="*/ 254620027 w 7313"/>
                            <a:gd name="T43" fmla="*/ 354656899 h 8141"/>
                            <a:gd name="T44" fmla="*/ 266069032 w 7313"/>
                            <a:gd name="T45" fmla="*/ 365827158 h 8141"/>
                            <a:gd name="T46" fmla="*/ 282284147 w 7313"/>
                            <a:gd name="T47" fmla="*/ 389974630 h 8141"/>
                            <a:gd name="T48" fmla="*/ 284913498 w 7313"/>
                            <a:gd name="T49" fmla="*/ 407441849 h 8141"/>
                            <a:gd name="T50" fmla="*/ 290720256 w 7313"/>
                            <a:gd name="T51" fmla="*/ 422061981 h 8141"/>
                            <a:gd name="T52" fmla="*/ 274340866 w 7313"/>
                            <a:gd name="T53" fmla="*/ 434984438 h 8141"/>
                            <a:gd name="T54" fmla="*/ 211014586 w 7313"/>
                            <a:gd name="T55" fmla="*/ 445552379 h 8141"/>
                            <a:gd name="T56" fmla="*/ 137499219 w 7313"/>
                            <a:gd name="T57" fmla="*/ 438324565 h 8141"/>
                            <a:gd name="T58" fmla="*/ 111423568 w 7313"/>
                            <a:gd name="T59" fmla="*/ 425894913 h 8141"/>
                            <a:gd name="T60" fmla="*/ 115751374 w 7313"/>
                            <a:gd name="T61" fmla="*/ 407551362 h 8141"/>
                            <a:gd name="T62" fmla="*/ 118654753 w 7313"/>
                            <a:gd name="T63" fmla="*/ 389810362 h 8141"/>
                            <a:gd name="T64" fmla="*/ 134650599 w 7313"/>
                            <a:gd name="T65" fmla="*/ 365443865 h 8141"/>
                            <a:gd name="T66" fmla="*/ 146318873 w 7313"/>
                            <a:gd name="T67" fmla="*/ 354383118 h 8141"/>
                            <a:gd name="T68" fmla="*/ 170860579 w 7313"/>
                            <a:gd name="T69" fmla="*/ 321310156 h 8141"/>
                            <a:gd name="T70" fmla="*/ 165984952 w 7313"/>
                            <a:gd name="T71" fmla="*/ 290372919 h 8141"/>
                            <a:gd name="T72" fmla="*/ 154700223 w 7313"/>
                            <a:gd name="T73" fmla="*/ 275479240 h 8141"/>
                            <a:gd name="T74" fmla="*/ 165218097 w 7313"/>
                            <a:gd name="T75" fmla="*/ 257354713 h 8141"/>
                            <a:gd name="T76" fmla="*/ 145004197 w 7313"/>
                            <a:gd name="T77" fmla="*/ 241475423 h 8141"/>
                            <a:gd name="T78" fmla="*/ 114710492 w 7313"/>
                            <a:gd name="T79" fmla="*/ 216287583 h 8141"/>
                            <a:gd name="T80" fmla="*/ 88689599 w 7313"/>
                            <a:gd name="T81" fmla="*/ 210319160 h 8141"/>
                            <a:gd name="T82" fmla="*/ 75158829 w 7313"/>
                            <a:gd name="T83" fmla="*/ 199203657 h 8141"/>
                            <a:gd name="T84" fmla="*/ 81403890 w 7313"/>
                            <a:gd name="T85" fmla="*/ 181900473 h 8141"/>
                            <a:gd name="T86" fmla="*/ 92469585 w 7313"/>
                            <a:gd name="T87" fmla="*/ 173796559 h 8141"/>
                            <a:gd name="T88" fmla="*/ 63545314 w 7313"/>
                            <a:gd name="T89" fmla="*/ 152934458 h 8141"/>
                            <a:gd name="T90" fmla="*/ 18351404 w 7313"/>
                            <a:gd name="T91" fmla="*/ 116904896 h 8141"/>
                            <a:gd name="T92" fmla="*/ 602579 w 7313"/>
                            <a:gd name="T93" fmla="*/ 79889490 h 8141"/>
                            <a:gd name="T94" fmla="*/ 5039902 w 7313"/>
                            <a:gd name="T95" fmla="*/ 52675672 h 8141"/>
                            <a:gd name="T96" fmla="*/ 12654398 w 7313"/>
                            <a:gd name="T97" fmla="*/ 39205653 h 8141"/>
                            <a:gd name="T98" fmla="*/ 30896284 w 7313"/>
                            <a:gd name="T99" fmla="*/ 25625889 h 8141"/>
                            <a:gd name="T100" fmla="*/ 57026460 w 7313"/>
                            <a:gd name="T101" fmla="*/ 32744191 h 8141"/>
                            <a:gd name="T102" fmla="*/ 78171725 w 7313"/>
                            <a:gd name="T103" fmla="*/ 41067363 h 8141"/>
                            <a:gd name="T104" fmla="*/ 60751686 w 7313"/>
                            <a:gd name="T105" fmla="*/ 25461620 h 8141"/>
                            <a:gd name="T106" fmla="*/ 62559424 w 7313"/>
                            <a:gd name="T107" fmla="*/ 5366105 h 8141"/>
                            <a:gd name="T108" fmla="*/ 53246708 w 7313"/>
                            <a:gd name="T109" fmla="*/ 102722814 h 8141"/>
                            <a:gd name="T110" fmla="*/ 87046372 w 7313"/>
                            <a:gd name="T111" fmla="*/ 132455649 h 8141"/>
                            <a:gd name="T112" fmla="*/ 65079258 w 7313"/>
                            <a:gd name="T113" fmla="*/ 79287172 h 8141"/>
                            <a:gd name="T114" fmla="*/ 51164944 w 7313"/>
                            <a:gd name="T115" fmla="*/ 85803156 h 8141"/>
                            <a:gd name="T116" fmla="*/ 315042928 w 7313"/>
                            <a:gd name="T117" fmla="*/ 102558545 h 8141"/>
                            <a:gd name="T118" fmla="*/ 341228096 w 7313"/>
                            <a:gd name="T119" fmla="*/ 111319533 h 8141"/>
                            <a:gd name="T120" fmla="*/ 350759846 w 7313"/>
                            <a:gd name="T121" fmla="*/ 89252795 h 8141"/>
                            <a:gd name="T122" fmla="*/ 341611406 w 7313"/>
                            <a:gd name="T123" fmla="*/ 79068147 h 8141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7313" h="8141">
                              <a:moveTo>
                                <a:pt x="1162" y="79"/>
                              </a:moveTo>
                              <a:lnTo>
                                <a:pt x="1162" y="79"/>
                              </a:lnTo>
                              <a:lnTo>
                                <a:pt x="1173" y="69"/>
                              </a:lnTo>
                              <a:lnTo>
                                <a:pt x="1185" y="60"/>
                              </a:lnTo>
                              <a:lnTo>
                                <a:pt x="1198" y="51"/>
                              </a:lnTo>
                              <a:lnTo>
                                <a:pt x="1211" y="42"/>
                              </a:lnTo>
                              <a:lnTo>
                                <a:pt x="1224" y="35"/>
                              </a:lnTo>
                              <a:lnTo>
                                <a:pt x="1238" y="28"/>
                              </a:lnTo>
                              <a:lnTo>
                                <a:pt x="1252" y="23"/>
                              </a:lnTo>
                              <a:lnTo>
                                <a:pt x="1266" y="17"/>
                              </a:lnTo>
                              <a:lnTo>
                                <a:pt x="1282" y="13"/>
                              </a:lnTo>
                              <a:lnTo>
                                <a:pt x="1296" y="10"/>
                              </a:lnTo>
                              <a:lnTo>
                                <a:pt x="1326" y="4"/>
                              </a:lnTo>
                              <a:lnTo>
                                <a:pt x="1357" y="1"/>
                              </a:lnTo>
                              <a:lnTo>
                                <a:pt x="1388" y="0"/>
                              </a:lnTo>
                              <a:lnTo>
                                <a:pt x="5916" y="0"/>
                              </a:lnTo>
                              <a:lnTo>
                                <a:pt x="5936" y="0"/>
                              </a:lnTo>
                              <a:lnTo>
                                <a:pt x="5954" y="0"/>
                              </a:lnTo>
                              <a:lnTo>
                                <a:pt x="5973" y="2"/>
                              </a:lnTo>
                              <a:lnTo>
                                <a:pt x="5992" y="4"/>
                              </a:lnTo>
                              <a:lnTo>
                                <a:pt x="6011" y="8"/>
                              </a:lnTo>
                              <a:lnTo>
                                <a:pt x="6029" y="13"/>
                              </a:lnTo>
                              <a:lnTo>
                                <a:pt x="6048" y="18"/>
                              </a:lnTo>
                              <a:lnTo>
                                <a:pt x="6065" y="25"/>
                              </a:lnTo>
                              <a:lnTo>
                                <a:pt x="6083" y="31"/>
                              </a:lnTo>
                              <a:lnTo>
                                <a:pt x="6099" y="40"/>
                              </a:lnTo>
                              <a:lnTo>
                                <a:pt x="6115" y="50"/>
                              </a:lnTo>
                              <a:lnTo>
                                <a:pt x="6132" y="61"/>
                              </a:lnTo>
                              <a:lnTo>
                                <a:pt x="6146" y="72"/>
                              </a:lnTo>
                              <a:lnTo>
                                <a:pt x="6160" y="85"/>
                              </a:lnTo>
                              <a:lnTo>
                                <a:pt x="6173" y="99"/>
                              </a:lnTo>
                              <a:lnTo>
                                <a:pt x="6186" y="113"/>
                              </a:lnTo>
                              <a:lnTo>
                                <a:pt x="6195" y="124"/>
                              </a:lnTo>
                              <a:lnTo>
                                <a:pt x="6202" y="136"/>
                              </a:lnTo>
                              <a:lnTo>
                                <a:pt x="6210" y="148"/>
                              </a:lnTo>
                              <a:lnTo>
                                <a:pt x="6216" y="160"/>
                              </a:lnTo>
                              <a:lnTo>
                                <a:pt x="6223" y="172"/>
                              </a:lnTo>
                              <a:lnTo>
                                <a:pt x="6228" y="185"/>
                              </a:lnTo>
                              <a:lnTo>
                                <a:pt x="6238" y="211"/>
                              </a:lnTo>
                              <a:lnTo>
                                <a:pt x="6245" y="237"/>
                              </a:lnTo>
                              <a:lnTo>
                                <a:pt x="6249" y="264"/>
                              </a:lnTo>
                              <a:lnTo>
                                <a:pt x="6251" y="292"/>
                              </a:lnTo>
                              <a:lnTo>
                                <a:pt x="6251" y="319"/>
                              </a:lnTo>
                              <a:lnTo>
                                <a:pt x="6249" y="348"/>
                              </a:lnTo>
                              <a:lnTo>
                                <a:pt x="6243" y="375"/>
                              </a:lnTo>
                              <a:lnTo>
                                <a:pt x="6236" y="401"/>
                              </a:lnTo>
                              <a:lnTo>
                                <a:pt x="6226" y="427"/>
                              </a:lnTo>
                              <a:lnTo>
                                <a:pt x="6221" y="439"/>
                              </a:lnTo>
                              <a:lnTo>
                                <a:pt x="6214" y="452"/>
                              </a:lnTo>
                              <a:lnTo>
                                <a:pt x="6208" y="464"/>
                              </a:lnTo>
                              <a:lnTo>
                                <a:pt x="6200" y="475"/>
                              </a:lnTo>
                              <a:lnTo>
                                <a:pt x="6191" y="487"/>
                              </a:lnTo>
                              <a:lnTo>
                                <a:pt x="6183" y="498"/>
                              </a:lnTo>
                              <a:lnTo>
                                <a:pt x="6173" y="508"/>
                              </a:lnTo>
                              <a:lnTo>
                                <a:pt x="6163" y="517"/>
                              </a:lnTo>
                              <a:lnTo>
                                <a:pt x="6151" y="530"/>
                              </a:lnTo>
                              <a:lnTo>
                                <a:pt x="6137" y="542"/>
                              </a:lnTo>
                              <a:lnTo>
                                <a:pt x="6123" y="552"/>
                              </a:lnTo>
                              <a:lnTo>
                                <a:pt x="6109" y="562"/>
                              </a:lnTo>
                              <a:lnTo>
                                <a:pt x="6093" y="571"/>
                              </a:lnTo>
                              <a:lnTo>
                                <a:pt x="6077" y="578"/>
                              </a:lnTo>
                              <a:lnTo>
                                <a:pt x="6061" y="585"/>
                              </a:lnTo>
                              <a:lnTo>
                                <a:pt x="6045" y="590"/>
                              </a:lnTo>
                              <a:lnTo>
                                <a:pt x="6027" y="594"/>
                              </a:lnTo>
                              <a:lnTo>
                                <a:pt x="6010" y="599"/>
                              </a:lnTo>
                              <a:lnTo>
                                <a:pt x="5992" y="602"/>
                              </a:lnTo>
                              <a:lnTo>
                                <a:pt x="5975" y="604"/>
                              </a:lnTo>
                              <a:lnTo>
                                <a:pt x="5958" y="605"/>
                              </a:lnTo>
                              <a:lnTo>
                                <a:pt x="5939" y="606"/>
                              </a:lnTo>
                              <a:lnTo>
                                <a:pt x="5922" y="606"/>
                              </a:lnTo>
                              <a:lnTo>
                                <a:pt x="5904" y="606"/>
                              </a:lnTo>
                              <a:lnTo>
                                <a:pt x="5870" y="894"/>
                              </a:lnTo>
                              <a:lnTo>
                                <a:pt x="5908" y="876"/>
                              </a:lnTo>
                              <a:lnTo>
                                <a:pt x="5947" y="858"/>
                              </a:lnTo>
                              <a:lnTo>
                                <a:pt x="5985" y="840"/>
                              </a:lnTo>
                              <a:lnTo>
                                <a:pt x="6024" y="824"/>
                              </a:lnTo>
                              <a:lnTo>
                                <a:pt x="6103" y="793"/>
                              </a:lnTo>
                              <a:lnTo>
                                <a:pt x="6183" y="764"/>
                              </a:lnTo>
                              <a:lnTo>
                                <a:pt x="6186" y="750"/>
                              </a:lnTo>
                              <a:lnTo>
                                <a:pt x="6189" y="737"/>
                              </a:lnTo>
                              <a:lnTo>
                                <a:pt x="6199" y="710"/>
                              </a:lnTo>
                              <a:lnTo>
                                <a:pt x="6210" y="685"/>
                              </a:lnTo>
                              <a:lnTo>
                                <a:pt x="6224" y="660"/>
                              </a:lnTo>
                              <a:lnTo>
                                <a:pt x="6239" y="637"/>
                              </a:lnTo>
                              <a:lnTo>
                                <a:pt x="6255" y="615"/>
                              </a:lnTo>
                              <a:lnTo>
                                <a:pt x="6274" y="594"/>
                              </a:lnTo>
                              <a:lnTo>
                                <a:pt x="6295" y="576"/>
                              </a:lnTo>
                              <a:lnTo>
                                <a:pt x="6316" y="558"/>
                              </a:lnTo>
                              <a:lnTo>
                                <a:pt x="6339" y="541"/>
                              </a:lnTo>
                              <a:lnTo>
                                <a:pt x="6363" y="527"/>
                              </a:lnTo>
                              <a:lnTo>
                                <a:pt x="6387" y="514"/>
                              </a:lnTo>
                              <a:lnTo>
                                <a:pt x="6413" y="502"/>
                              </a:lnTo>
                              <a:lnTo>
                                <a:pt x="6439" y="491"/>
                              </a:lnTo>
                              <a:lnTo>
                                <a:pt x="6465" y="483"/>
                              </a:lnTo>
                              <a:lnTo>
                                <a:pt x="6492" y="476"/>
                              </a:lnTo>
                              <a:lnTo>
                                <a:pt x="6524" y="469"/>
                              </a:lnTo>
                              <a:lnTo>
                                <a:pt x="6556" y="465"/>
                              </a:lnTo>
                              <a:lnTo>
                                <a:pt x="6590" y="462"/>
                              </a:lnTo>
                              <a:lnTo>
                                <a:pt x="6623" y="460"/>
                              </a:lnTo>
                              <a:lnTo>
                                <a:pt x="6656" y="460"/>
                              </a:lnTo>
                              <a:lnTo>
                                <a:pt x="6690" y="461"/>
                              </a:lnTo>
                              <a:lnTo>
                                <a:pt x="6723" y="464"/>
                              </a:lnTo>
                              <a:lnTo>
                                <a:pt x="6755" y="469"/>
                              </a:lnTo>
                              <a:lnTo>
                                <a:pt x="6788" y="476"/>
                              </a:lnTo>
                              <a:lnTo>
                                <a:pt x="6820" y="485"/>
                              </a:lnTo>
                              <a:lnTo>
                                <a:pt x="6851" y="496"/>
                              </a:lnTo>
                              <a:lnTo>
                                <a:pt x="6881" y="508"/>
                              </a:lnTo>
                              <a:lnTo>
                                <a:pt x="6911" y="523"/>
                              </a:lnTo>
                              <a:lnTo>
                                <a:pt x="6939" y="539"/>
                              </a:lnTo>
                              <a:lnTo>
                                <a:pt x="6966" y="559"/>
                              </a:lnTo>
                              <a:lnTo>
                                <a:pt x="6979" y="568"/>
                              </a:lnTo>
                              <a:lnTo>
                                <a:pt x="6992" y="579"/>
                              </a:lnTo>
                              <a:lnTo>
                                <a:pt x="7006" y="592"/>
                              </a:lnTo>
                              <a:lnTo>
                                <a:pt x="7020" y="605"/>
                              </a:lnTo>
                              <a:lnTo>
                                <a:pt x="7031" y="619"/>
                              </a:lnTo>
                              <a:lnTo>
                                <a:pt x="7043" y="635"/>
                              </a:lnTo>
                              <a:lnTo>
                                <a:pt x="7053" y="650"/>
                              </a:lnTo>
                              <a:lnTo>
                                <a:pt x="7063" y="666"/>
                              </a:lnTo>
                              <a:lnTo>
                                <a:pt x="7072" y="683"/>
                              </a:lnTo>
                              <a:lnTo>
                                <a:pt x="7079" y="700"/>
                              </a:lnTo>
                              <a:lnTo>
                                <a:pt x="7086" y="717"/>
                              </a:lnTo>
                              <a:lnTo>
                                <a:pt x="7091" y="736"/>
                              </a:lnTo>
                              <a:lnTo>
                                <a:pt x="7095" y="753"/>
                              </a:lnTo>
                              <a:lnTo>
                                <a:pt x="7098" y="772"/>
                              </a:lnTo>
                              <a:lnTo>
                                <a:pt x="7100" y="791"/>
                              </a:lnTo>
                              <a:lnTo>
                                <a:pt x="7100" y="810"/>
                              </a:lnTo>
                              <a:lnTo>
                                <a:pt x="7099" y="828"/>
                              </a:lnTo>
                              <a:lnTo>
                                <a:pt x="7097" y="848"/>
                              </a:lnTo>
                              <a:lnTo>
                                <a:pt x="7121" y="864"/>
                              </a:lnTo>
                              <a:lnTo>
                                <a:pt x="7143" y="881"/>
                              </a:lnTo>
                              <a:lnTo>
                                <a:pt x="7165" y="899"/>
                              </a:lnTo>
                              <a:lnTo>
                                <a:pt x="7187" y="918"/>
                              </a:lnTo>
                              <a:lnTo>
                                <a:pt x="7206" y="939"/>
                              </a:lnTo>
                              <a:lnTo>
                                <a:pt x="7216" y="950"/>
                              </a:lnTo>
                              <a:lnTo>
                                <a:pt x="7225" y="961"/>
                              </a:lnTo>
                              <a:lnTo>
                                <a:pt x="7233" y="973"/>
                              </a:lnTo>
                              <a:lnTo>
                                <a:pt x="7240" y="985"/>
                              </a:lnTo>
                              <a:lnTo>
                                <a:pt x="7247" y="998"/>
                              </a:lnTo>
                              <a:lnTo>
                                <a:pt x="7253" y="1011"/>
                              </a:lnTo>
                              <a:lnTo>
                                <a:pt x="7265" y="1041"/>
                              </a:lnTo>
                              <a:lnTo>
                                <a:pt x="7276" y="1073"/>
                              </a:lnTo>
                              <a:lnTo>
                                <a:pt x="7285" y="1104"/>
                              </a:lnTo>
                              <a:lnTo>
                                <a:pt x="7293" y="1137"/>
                              </a:lnTo>
                              <a:lnTo>
                                <a:pt x="7300" y="1168"/>
                              </a:lnTo>
                              <a:lnTo>
                                <a:pt x="7305" y="1201"/>
                              </a:lnTo>
                              <a:lnTo>
                                <a:pt x="7309" y="1234"/>
                              </a:lnTo>
                              <a:lnTo>
                                <a:pt x="7312" y="1267"/>
                              </a:lnTo>
                              <a:lnTo>
                                <a:pt x="7313" y="1300"/>
                              </a:lnTo>
                              <a:lnTo>
                                <a:pt x="7313" y="1333"/>
                              </a:lnTo>
                              <a:lnTo>
                                <a:pt x="7312" y="1366"/>
                              </a:lnTo>
                              <a:lnTo>
                                <a:pt x="7310" y="1399"/>
                              </a:lnTo>
                              <a:lnTo>
                                <a:pt x="7306" y="1431"/>
                              </a:lnTo>
                              <a:lnTo>
                                <a:pt x="7302" y="1465"/>
                              </a:lnTo>
                              <a:lnTo>
                                <a:pt x="7297" y="1498"/>
                              </a:lnTo>
                              <a:lnTo>
                                <a:pt x="7290" y="1529"/>
                              </a:lnTo>
                              <a:lnTo>
                                <a:pt x="7279" y="1572"/>
                              </a:lnTo>
                              <a:lnTo>
                                <a:pt x="7267" y="1614"/>
                              </a:lnTo>
                              <a:lnTo>
                                <a:pt x="7254" y="1655"/>
                              </a:lnTo>
                              <a:lnTo>
                                <a:pt x="7239" y="1696"/>
                              </a:lnTo>
                              <a:lnTo>
                                <a:pt x="7223" y="1736"/>
                              </a:lnTo>
                              <a:lnTo>
                                <a:pt x="7205" y="1776"/>
                              </a:lnTo>
                              <a:lnTo>
                                <a:pt x="7187" y="1815"/>
                              </a:lnTo>
                              <a:lnTo>
                                <a:pt x="7166" y="1853"/>
                              </a:lnTo>
                              <a:lnTo>
                                <a:pt x="7146" y="1891"/>
                              </a:lnTo>
                              <a:lnTo>
                                <a:pt x="7123" y="1929"/>
                              </a:lnTo>
                              <a:lnTo>
                                <a:pt x="7100" y="1966"/>
                              </a:lnTo>
                              <a:lnTo>
                                <a:pt x="7076" y="2002"/>
                              </a:lnTo>
                              <a:lnTo>
                                <a:pt x="7051" y="2038"/>
                              </a:lnTo>
                              <a:lnTo>
                                <a:pt x="7026" y="2073"/>
                              </a:lnTo>
                              <a:lnTo>
                                <a:pt x="7000" y="2108"/>
                              </a:lnTo>
                              <a:lnTo>
                                <a:pt x="6973" y="2142"/>
                              </a:lnTo>
                              <a:lnTo>
                                <a:pt x="6933" y="2190"/>
                              </a:lnTo>
                              <a:lnTo>
                                <a:pt x="6891" y="2237"/>
                              </a:lnTo>
                              <a:lnTo>
                                <a:pt x="6848" y="2284"/>
                              </a:lnTo>
                              <a:lnTo>
                                <a:pt x="6804" y="2329"/>
                              </a:lnTo>
                              <a:lnTo>
                                <a:pt x="6759" y="2373"/>
                              </a:lnTo>
                              <a:lnTo>
                                <a:pt x="6713" y="2416"/>
                              </a:lnTo>
                              <a:lnTo>
                                <a:pt x="6666" y="2458"/>
                              </a:lnTo>
                              <a:lnTo>
                                <a:pt x="6617" y="2499"/>
                              </a:lnTo>
                              <a:lnTo>
                                <a:pt x="6568" y="2538"/>
                              </a:lnTo>
                              <a:lnTo>
                                <a:pt x="6518" y="2576"/>
                              </a:lnTo>
                              <a:lnTo>
                                <a:pt x="6467" y="2613"/>
                              </a:lnTo>
                              <a:lnTo>
                                <a:pt x="6415" y="2649"/>
                              </a:lnTo>
                              <a:lnTo>
                                <a:pt x="6362" y="2683"/>
                              </a:lnTo>
                              <a:lnTo>
                                <a:pt x="6308" y="2715"/>
                              </a:lnTo>
                              <a:lnTo>
                                <a:pt x="6253" y="2746"/>
                              </a:lnTo>
                              <a:lnTo>
                                <a:pt x="6198" y="2775"/>
                              </a:lnTo>
                              <a:lnTo>
                                <a:pt x="6129" y="2805"/>
                              </a:lnTo>
                              <a:lnTo>
                                <a:pt x="6062" y="2837"/>
                              </a:lnTo>
                              <a:lnTo>
                                <a:pt x="5995" y="2869"/>
                              </a:lnTo>
                              <a:lnTo>
                                <a:pt x="5962" y="2887"/>
                              </a:lnTo>
                              <a:lnTo>
                                <a:pt x="5928" y="2905"/>
                              </a:lnTo>
                              <a:lnTo>
                                <a:pt x="5897" y="2924"/>
                              </a:lnTo>
                              <a:lnTo>
                                <a:pt x="5865" y="2943"/>
                              </a:lnTo>
                              <a:lnTo>
                                <a:pt x="5834" y="2964"/>
                              </a:lnTo>
                              <a:lnTo>
                                <a:pt x="5803" y="2986"/>
                              </a:lnTo>
                              <a:lnTo>
                                <a:pt x="5774" y="3008"/>
                              </a:lnTo>
                              <a:lnTo>
                                <a:pt x="5745" y="3031"/>
                              </a:lnTo>
                              <a:lnTo>
                                <a:pt x="5717" y="3056"/>
                              </a:lnTo>
                              <a:lnTo>
                                <a:pt x="5690" y="3083"/>
                              </a:lnTo>
                              <a:lnTo>
                                <a:pt x="5678" y="3096"/>
                              </a:lnTo>
                              <a:lnTo>
                                <a:pt x="5666" y="3109"/>
                              </a:lnTo>
                              <a:lnTo>
                                <a:pt x="5657" y="3123"/>
                              </a:lnTo>
                              <a:lnTo>
                                <a:pt x="5647" y="3138"/>
                              </a:lnTo>
                              <a:lnTo>
                                <a:pt x="5638" y="3153"/>
                              </a:lnTo>
                              <a:lnTo>
                                <a:pt x="5629" y="3169"/>
                              </a:lnTo>
                              <a:lnTo>
                                <a:pt x="5615" y="3201"/>
                              </a:lnTo>
                              <a:lnTo>
                                <a:pt x="5623" y="3210"/>
                              </a:lnTo>
                              <a:lnTo>
                                <a:pt x="5632" y="3217"/>
                              </a:lnTo>
                              <a:lnTo>
                                <a:pt x="5640" y="3224"/>
                              </a:lnTo>
                              <a:lnTo>
                                <a:pt x="5650" y="3229"/>
                              </a:lnTo>
                              <a:lnTo>
                                <a:pt x="5670" y="3240"/>
                              </a:lnTo>
                              <a:lnTo>
                                <a:pt x="5690" y="3250"/>
                              </a:lnTo>
                              <a:lnTo>
                                <a:pt x="5733" y="3266"/>
                              </a:lnTo>
                              <a:lnTo>
                                <a:pt x="5753" y="3275"/>
                              </a:lnTo>
                              <a:lnTo>
                                <a:pt x="5773" y="3286"/>
                              </a:lnTo>
                              <a:lnTo>
                                <a:pt x="5792" y="3297"/>
                              </a:lnTo>
                              <a:lnTo>
                                <a:pt x="5810" y="3309"/>
                              </a:lnTo>
                              <a:lnTo>
                                <a:pt x="5828" y="3321"/>
                              </a:lnTo>
                              <a:lnTo>
                                <a:pt x="5845" y="3335"/>
                              </a:lnTo>
                              <a:lnTo>
                                <a:pt x="5861" y="3350"/>
                              </a:lnTo>
                              <a:lnTo>
                                <a:pt x="5876" y="3365"/>
                              </a:lnTo>
                              <a:lnTo>
                                <a:pt x="5890" y="3381"/>
                              </a:lnTo>
                              <a:lnTo>
                                <a:pt x="5903" y="3399"/>
                              </a:lnTo>
                              <a:lnTo>
                                <a:pt x="5915" y="3417"/>
                              </a:lnTo>
                              <a:lnTo>
                                <a:pt x="5926" y="3437"/>
                              </a:lnTo>
                              <a:lnTo>
                                <a:pt x="5935" y="3456"/>
                              </a:lnTo>
                              <a:lnTo>
                                <a:pt x="5942" y="3476"/>
                              </a:lnTo>
                              <a:lnTo>
                                <a:pt x="5948" y="3497"/>
                              </a:lnTo>
                              <a:lnTo>
                                <a:pt x="5952" y="3518"/>
                              </a:lnTo>
                              <a:lnTo>
                                <a:pt x="5954" y="3540"/>
                              </a:lnTo>
                              <a:lnTo>
                                <a:pt x="5954" y="3563"/>
                              </a:lnTo>
                              <a:lnTo>
                                <a:pt x="5954" y="3581"/>
                              </a:lnTo>
                              <a:lnTo>
                                <a:pt x="5952" y="3601"/>
                              </a:lnTo>
                              <a:lnTo>
                                <a:pt x="5948" y="3619"/>
                              </a:lnTo>
                              <a:lnTo>
                                <a:pt x="5943" y="3637"/>
                              </a:lnTo>
                              <a:lnTo>
                                <a:pt x="5936" y="3654"/>
                              </a:lnTo>
                              <a:lnTo>
                                <a:pt x="5928" y="3672"/>
                              </a:lnTo>
                              <a:lnTo>
                                <a:pt x="5918" y="3687"/>
                              </a:lnTo>
                              <a:lnTo>
                                <a:pt x="5909" y="3703"/>
                              </a:lnTo>
                              <a:lnTo>
                                <a:pt x="5897" y="3717"/>
                              </a:lnTo>
                              <a:lnTo>
                                <a:pt x="5884" y="3733"/>
                              </a:lnTo>
                              <a:lnTo>
                                <a:pt x="5871" y="3746"/>
                              </a:lnTo>
                              <a:lnTo>
                                <a:pt x="5857" y="3758"/>
                              </a:lnTo>
                              <a:lnTo>
                                <a:pt x="5841" y="3769"/>
                              </a:lnTo>
                              <a:lnTo>
                                <a:pt x="5826" y="3780"/>
                              </a:lnTo>
                              <a:lnTo>
                                <a:pt x="5810" y="3791"/>
                              </a:lnTo>
                              <a:lnTo>
                                <a:pt x="5793" y="3800"/>
                              </a:lnTo>
                              <a:lnTo>
                                <a:pt x="5765" y="3814"/>
                              </a:lnTo>
                              <a:lnTo>
                                <a:pt x="5735" y="3827"/>
                              </a:lnTo>
                              <a:lnTo>
                                <a:pt x="5705" y="3838"/>
                              </a:lnTo>
                              <a:lnTo>
                                <a:pt x="5675" y="3848"/>
                              </a:lnTo>
                              <a:lnTo>
                                <a:pt x="5643" y="3856"/>
                              </a:lnTo>
                              <a:lnTo>
                                <a:pt x="5612" y="3863"/>
                              </a:lnTo>
                              <a:lnTo>
                                <a:pt x="5580" y="3868"/>
                              </a:lnTo>
                              <a:lnTo>
                                <a:pt x="5549" y="3873"/>
                              </a:lnTo>
                              <a:lnTo>
                                <a:pt x="5517" y="3875"/>
                              </a:lnTo>
                              <a:lnTo>
                                <a:pt x="5485" y="3877"/>
                              </a:lnTo>
                              <a:lnTo>
                                <a:pt x="5452" y="3876"/>
                              </a:lnTo>
                              <a:lnTo>
                                <a:pt x="5421" y="3875"/>
                              </a:lnTo>
                              <a:lnTo>
                                <a:pt x="5388" y="3872"/>
                              </a:lnTo>
                              <a:lnTo>
                                <a:pt x="5357" y="3867"/>
                              </a:lnTo>
                              <a:lnTo>
                                <a:pt x="5325" y="3862"/>
                              </a:lnTo>
                              <a:lnTo>
                                <a:pt x="5293" y="3855"/>
                              </a:lnTo>
                              <a:lnTo>
                                <a:pt x="5270" y="3888"/>
                              </a:lnTo>
                              <a:lnTo>
                                <a:pt x="5246" y="3919"/>
                              </a:lnTo>
                              <a:lnTo>
                                <a:pt x="5221" y="3951"/>
                              </a:lnTo>
                              <a:lnTo>
                                <a:pt x="5195" y="3981"/>
                              </a:lnTo>
                              <a:lnTo>
                                <a:pt x="5168" y="4012"/>
                              </a:lnTo>
                              <a:lnTo>
                                <a:pt x="5141" y="4042"/>
                              </a:lnTo>
                              <a:lnTo>
                                <a:pt x="5114" y="4071"/>
                              </a:lnTo>
                              <a:lnTo>
                                <a:pt x="5086" y="4100"/>
                              </a:lnTo>
                              <a:lnTo>
                                <a:pt x="5057" y="4127"/>
                              </a:lnTo>
                              <a:lnTo>
                                <a:pt x="5027" y="4155"/>
                              </a:lnTo>
                              <a:lnTo>
                                <a:pt x="4997" y="4181"/>
                              </a:lnTo>
                              <a:lnTo>
                                <a:pt x="4966" y="4208"/>
                              </a:lnTo>
                              <a:lnTo>
                                <a:pt x="4935" y="4233"/>
                              </a:lnTo>
                              <a:lnTo>
                                <a:pt x="4903" y="4258"/>
                              </a:lnTo>
                              <a:lnTo>
                                <a:pt x="4871" y="4281"/>
                              </a:lnTo>
                              <a:lnTo>
                                <a:pt x="4838" y="4305"/>
                              </a:lnTo>
                              <a:lnTo>
                                <a:pt x="4805" y="4327"/>
                              </a:lnTo>
                              <a:lnTo>
                                <a:pt x="4772" y="4350"/>
                              </a:lnTo>
                              <a:lnTo>
                                <a:pt x="4737" y="4371"/>
                              </a:lnTo>
                              <a:lnTo>
                                <a:pt x="4702" y="4391"/>
                              </a:lnTo>
                              <a:lnTo>
                                <a:pt x="4667" y="4411"/>
                              </a:lnTo>
                              <a:lnTo>
                                <a:pt x="4633" y="4429"/>
                              </a:lnTo>
                              <a:lnTo>
                                <a:pt x="4597" y="4448"/>
                              </a:lnTo>
                              <a:lnTo>
                                <a:pt x="4560" y="4465"/>
                              </a:lnTo>
                              <a:lnTo>
                                <a:pt x="4524" y="4483"/>
                              </a:lnTo>
                              <a:lnTo>
                                <a:pt x="4487" y="4498"/>
                              </a:lnTo>
                              <a:lnTo>
                                <a:pt x="4449" y="4513"/>
                              </a:lnTo>
                              <a:lnTo>
                                <a:pt x="4412" y="4527"/>
                              </a:lnTo>
                              <a:lnTo>
                                <a:pt x="4374" y="4540"/>
                              </a:lnTo>
                              <a:lnTo>
                                <a:pt x="4336" y="4553"/>
                              </a:lnTo>
                              <a:lnTo>
                                <a:pt x="4297" y="4565"/>
                              </a:lnTo>
                              <a:lnTo>
                                <a:pt x="4259" y="4576"/>
                              </a:lnTo>
                              <a:lnTo>
                                <a:pt x="4270" y="4665"/>
                              </a:lnTo>
                              <a:lnTo>
                                <a:pt x="4285" y="4683"/>
                              </a:lnTo>
                              <a:lnTo>
                                <a:pt x="4299" y="4700"/>
                              </a:lnTo>
                              <a:lnTo>
                                <a:pt x="4312" y="4718"/>
                              </a:lnTo>
                              <a:lnTo>
                                <a:pt x="4324" y="4737"/>
                              </a:lnTo>
                              <a:lnTo>
                                <a:pt x="4335" y="4758"/>
                              </a:lnTo>
                              <a:lnTo>
                                <a:pt x="4343" y="4778"/>
                              </a:lnTo>
                              <a:lnTo>
                                <a:pt x="4350" y="4800"/>
                              </a:lnTo>
                              <a:lnTo>
                                <a:pt x="4354" y="4823"/>
                              </a:lnTo>
                              <a:lnTo>
                                <a:pt x="4375" y="4836"/>
                              </a:lnTo>
                              <a:lnTo>
                                <a:pt x="4396" y="4851"/>
                              </a:lnTo>
                              <a:lnTo>
                                <a:pt x="4413" y="4867"/>
                              </a:lnTo>
                              <a:lnTo>
                                <a:pt x="4430" y="4887"/>
                              </a:lnTo>
                              <a:lnTo>
                                <a:pt x="4445" y="4906"/>
                              </a:lnTo>
                              <a:lnTo>
                                <a:pt x="4458" y="4928"/>
                              </a:lnTo>
                              <a:lnTo>
                                <a:pt x="4470" y="4951"/>
                              </a:lnTo>
                              <a:lnTo>
                                <a:pt x="4478" y="4974"/>
                              </a:lnTo>
                              <a:lnTo>
                                <a:pt x="4485" y="4998"/>
                              </a:lnTo>
                              <a:lnTo>
                                <a:pt x="4489" y="5023"/>
                              </a:lnTo>
                              <a:lnTo>
                                <a:pt x="4491" y="5047"/>
                              </a:lnTo>
                              <a:lnTo>
                                <a:pt x="4491" y="5072"/>
                              </a:lnTo>
                              <a:lnTo>
                                <a:pt x="4489" y="5084"/>
                              </a:lnTo>
                              <a:lnTo>
                                <a:pt x="4488" y="5097"/>
                              </a:lnTo>
                              <a:lnTo>
                                <a:pt x="4485" y="5109"/>
                              </a:lnTo>
                              <a:lnTo>
                                <a:pt x="4482" y="5121"/>
                              </a:lnTo>
                              <a:lnTo>
                                <a:pt x="4478" y="5133"/>
                              </a:lnTo>
                              <a:lnTo>
                                <a:pt x="4473" y="5144"/>
                              </a:lnTo>
                              <a:lnTo>
                                <a:pt x="4467" y="5155"/>
                              </a:lnTo>
                              <a:lnTo>
                                <a:pt x="4462" y="5167"/>
                              </a:lnTo>
                              <a:lnTo>
                                <a:pt x="4448" y="5187"/>
                              </a:lnTo>
                              <a:lnTo>
                                <a:pt x="4433" y="5204"/>
                              </a:lnTo>
                              <a:lnTo>
                                <a:pt x="4416" y="5221"/>
                              </a:lnTo>
                              <a:lnTo>
                                <a:pt x="4399" y="5237"/>
                              </a:lnTo>
                              <a:lnTo>
                                <a:pt x="4380" y="5250"/>
                              </a:lnTo>
                              <a:lnTo>
                                <a:pt x="4361" y="5263"/>
                              </a:lnTo>
                              <a:lnTo>
                                <a:pt x="4341" y="5275"/>
                              </a:lnTo>
                              <a:lnTo>
                                <a:pt x="4321" y="5286"/>
                              </a:lnTo>
                              <a:lnTo>
                                <a:pt x="4299" y="5297"/>
                              </a:lnTo>
                              <a:lnTo>
                                <a:pt x="4277" y="5305"/>
                              </a:lnTo>
                              <a:lnTo>
                                <a:pt x="4255" y="5314"/>
                              </a:lnTo>
                              <a:lnTo>
                                <a:pt x="4233" y="5323"/>
                              </a:lnTo>
                              <a:lnTo>
                                <a:pt x="4188" y="5337"/>
                              </a:lnTo>
                              <a:lnTo>
                                <a:pt x="4143" y="5351"/>
                              </a:lnTo>
                              <a:lnTo>
                                <a:pt x="4146" y="5384"/>
                              </a:lnTo>
                              <a:lnTo>
                                <a:pt x="4148" y="5416"/>
                              </a:lnTo>
                              <a:lnTo>
                                <a:pt x="4149" y="5483"/>
                              </a:lnTo>
                              <a:lnTo>
                                <a:pt x="4150" y="5549"/>
                              </a:lnTo>
                              <a:lnTo>
                                <a:pt x="4151" y="5614"/>
                              </a:lnTo>
                              <a:lnTo>
                                <a:pt x="4153" y="5648"/>
                              </a:lnTo>
                              <a:lnTo>
                                <a:pt x="4155" y="5680"/>
                              </a:lnTo>
                              <a:lnTo>
                                <a:pt x="4159" y="5713"/>
                              </a:lnTo>
                              <a:lnTo>
                                <a:pt x="4163" y="5744"/>
                              </a:lnTo>
                              <a:lnTo>
                                <a:pt x="4170" y="5777"/>
                              </a:lnTo>
                              <a:lnTo>
                                <a:pt x="4177" y="5809"/>
                              </a:lnTo>
                              <a:lnTo>
                                <a:pt x="4186" y="5840"/>
                              </a:lnTo>
                              <a:lnTo>
                                <a:pt x="4197" y="5872"/>
                              </a:lnTo>
                              <a:lnTo>
                                <a:pt x="4214" y="5915"/>
                              </a:lnTo>
                              <a:lnTo>
                                <a:pt x="4234" y="5959"/>
                              </a:lnTo>
                              <a:lnTo>
                                <a:pt x="4254" y="6000"/>
                              </a:lnTo>
                              <a:lnTo>
                                <a:pt x="4277" y="6040"/>
                              </a:lnTo>
                              <a:lnTo>
                                <a:pt x="4301" y="6080"/>
                              </a:lnTo>
                              <a:lnTo>
                                <a:pt x="4327" y="6119"/>
                              </a:lnTo>
                              <a:lnTo>
                                <a:pt x="4353" y="6158"/>
                              </a:lnTo>
                              <a:lnTo>
                                <a:pt x="4382" y="6194"/>
                              </a:lnTo>
                              <a:lnTo>
                                <a:pt x="4411" y="6231"/>
                              </a:lnTo>
                              <a:lnTo>
                                <a:pt x="4441" y="6266"/>
                              </a:lnTo>
                              <a:lnTo>
                                <a:pt x="4472" y="6302"/>
                              </a:lnTo>
                              <a:lnTo>
                                <a:pt x="4504" y="6336"/>
                              </a:lnTo>
                              <a:lnTo>
                                <a:pt x="4536" y="6369"/>
                              </a:lnTo>
                              <a:lnTo>
                                <a:pt x="4570" y="6402"/>
                              </a:lnTo>
                              <a:lnTo>
                                <a:pt x="4603" y="6435"/>
                              </a:lnTo>
                              <a:lnTo>
                                <a:pt x="4637" y="6466"/>
                              </a:lnTo>
                              <a:lnTo>
                                <a:pt x="4648" y="6477"/>
                              </a:lnTo>
                              <a:lnTo>
                                <a:pt x="4660" y="6486"/>
                              </a:lnTo>
                              <a:lnTo>
                                <a:pt x="4673" y="6494"/>
                              </a:lnTo>
                              <a:lnTo>
                                <a:pt x="4686" y="6503"/>
                              </a:lnTo>
                              <a:lnTo>
                                <a:pt x="4712" y="6517"/>
                              </a:lnTo>
                              <a:lnTo>
                                <a:pt x="4739" y="6531"/>
                              </a:lnTo>
                              <a:lnTo>
                                <a:pt x="4765" y="6547"/>
                              </a:lnTo>
                              <a:lnTo>
                                <a:pt x="4778" y="6555"/>
                              </a:lnTo>
                              <a:lnTo>
                                <a:pt x="4790" y="6564"/>
                              </a:lnTo>
                              <a:lnTo>
                                <a:pt x="4802" y="6573"/>
                              </a:lnTo>
                              <a:lnTo>
                                <a:pt x="4813" y="6584"/>
                              </a:lnTo>
                              <a:lnTo>
                                <a:pt x="4823" y="6596"/>
                              </a:lnTo>
                              <a:lnTo>
                                <a:pt x="4832" y="6608"/>
                              </a:lnTo>
                              <a:lnTo>
                                <a:pt x="4840" y="6622"/>
                              </a:lnTo>
                              <a:lnTo>
                                <a:pt x="4847" y="6637"/>
                              </a:lnTo>
                              <a:lnTo>
                                <a:pt x="4852" y="6651"/>
                              </a:lnTo>
                              <a:lnTo>
                                <a:pt x="4855" y="6666"/>
                              </a:lnTo>
                              <a:lnTo>
                                <a:pt x="4857" y="6681"/>
                              </a:lnTo>
                              <a:lnTo>
                                <a:pt x="4858" y="6698"/>
                              </a:lnTo>
                              <a:lnTo>
                                <a:pt x="4857" y="6713"/>
                              </a:lnTo>
                              <a:lnTo>
                                <a:pt x="4855" y="6728"/>
                              </a:lnTo>
                              <a:lnTo>
                                <a:pt x="4852" y="6744"/>
                              </a:lnTo>
                              <a:lnTo>
                                <a:pt x="4849" y="6760"/>
                              </a:lnTo>
                              <a:lnTo>
                                <a:pt x="4841" y="6791"/>
                              </a:lnTo>
                              <a:lnTo>
                                <a:pt x="4833" y="6823"/>
                              </a:lnTo>
                              <a:lnTo>
                                <a:pt x="4825" y="6852"/>
                              </a:lnTo>
                              <a:lnTo>
                                <a:pt x="4865" y="6886"/>
                              </a:lnTo>
                              <a:lnTo>
                                <a:pt x="4908" y="6918"/>
                              </a:lnTo>
                              <a:lnTo>
                                <a:pt x="4992" y="6983"/>
                              </a:lnTo>
                              <a:lnTo>
                                <a:pt x="5035" y="7015"/>
                              </a:lnTo>
                              <a:lnTo>
                                <a:pt x="5076" y="7049"/>
                              </a:lnTo>
                              <a:lnTo>
                                <a:pt x="5096" y="7066"/>
                              </a:lnTo>
                              <a:lnTo>
                                <a:pt x="5115" y="7084"/>
                              </a:lnTo>
                              <a:lnTo>
                                <a:pt x="5135" y="7103"/>
                              </a:lnTo>
                              <a:lnTo>
                                <a:pt x="5153" y="7122"/>
                              </a:lnTo>
                              <a:lnTo>
                                <a:pt x="5166" y="7138"/>
                              </a:lnTo>
                              <a:lnTo>
                                <a:pt x="5179" y="7155"/>
                              </a:lnTo>
                              <a:lnTo>
                                <a:pt x="5189" y="7174"/>
                              </a:lnTo>
                              <a:lnTo>
                                <a:pt x="5198" y="7193"/>
                              </a:lnTo>
                              <a:lnTo>
                                <a:pt x="5205" y="7213"/>
                              </a:lnTo>
                              <a:lnTo>
                                <a:pt x="5211" y="7233"/>
                              </a:lnTo>
                              <a:lnTo>
                                <a:pt x="5215" y="7253"/>
                              </a:lnTo>
                              <a:lnTo>
                                <a:pt x="5218" y="7274"/>
                              </a:lnTo>
                              <a:lnTo>
                                <a:pt x="5220" y="7294"/>
                              </a:lnTo>
                              <a:lnTo>
                                <a:pt x="5221" y="7316"/>
                              </a:lnTo>
                              <a:lnTo>
                                <a:pt x="5220" y="7337"/>
                              </a:lnTo>
                              <a:lnTo>
                                <a:pt x="5217" y="7359"/>
                              </a:lnTo>
                              <a:lnTo>
                                <a:pt x="5215" y="7379"/>
                              </a:lnTo>
                              <a:lnTo>
                                <a:pt x="5211" y="7401"/>
                              </a:lnTo>
                              <a:lnTo>
                                <a:pt x="5207" y="7422"/>
                              </a:lnTo>
                              <a:lnTo>
                                <a:pt x="5201" y="7441"/>
                              </a:lnTo>
                              <a:lnTo>
                                <a:pt x="5214" y="7453"/>
                              </a:lnTo>
                              <a:lnTo>
                                <a:pt x="5227" y="7465"/>
                              </a:lnTo>
                              <a:lnTo>
                                <a:pt x="5239" y="7478"/>
                              </a:lnTo>
                              <a:lnTo>
                                <a:pt x="5250" y="7492"/>
                              </a:lnTo>
                              <a:lnTo>
                                <a:pt x="5261" y="7506"/>
                              </a:lnTo>
                              <a:lnTo>
                                <a:pt x="5270" y="7522"/>
                              </a:lnTo>
                              <a:lnTo>
                                <a:pt x="5279" y="7537"/>
                              </a:lnTo>
                              <a:lnTo>
                                <a:pt x="5287" y="7552"/>
                              </a:lnTo>
                              <a:lnTo>
                                <a:pt x="5293" y="7568"/>
                              </a:lnTo>
                              <a:lnTo>
                                <a:pt x="5299" y="7585"/>
                              </a:lnTo>
                              <a:lnTo>
                                <a:pt x="5304" y="7602"/>
                              </a:lnTo>
                              <a:lnTo>
                                <a:pt x="5308" y="7619"/>
                              </a:lnTo>
                              <a:lnTo>
                                <a:pt x="5310" y="7637"/>
                              </a:lnTo>
                              <a:lnTo>
                                <a:pt x="5311" y="7654"/>
                              </a:lnTo>
                              <a:lnTo>
                                <a:pt x="5310" y="7672"/>
                              </a:lnTo>
                              <a:lnTo>
                                <a:pt x="5308" y="7689"/>
                              </a:lnTo>
                              <a:lnTo>
                                <a:pt x="5307" y="7708"/>
                              </a:lnTo>
                              <a:lnTo>
                                <a:pt x="5303" y="7725"/>
                              </a:lnTo>
                              <a:lnTo>
                                <a:pt x="5298" y="7741"/>
                              </a:lnTo>
                              <a:lnTo>
                                <a:pt x="5291" y="7756"/>
                              </a:lnTo>
                              <a:lnTo>
                                <a:pt x="5284" y="7771"/>
                              </a:lnTo>
                              <a:lnTo>
                                <a:pt x="5274" y="7785"/>
                              </a:lnTo>
                              <a:lnTo>
                                <a:pt x="5264" y="7798"/>
                              </a:lnTo>
                              <a:lnTo>
                                <a:pt x="5252" y="7811"/>
                              </a:lnTo>
                              <a:lnTo>
                                <a:pt x="5240" y="7823"/>
                              </a:lnTo>
                              <a:lnTo>
                                <a:pt x="5227" y="7834"/>
                              </a:lnTo>
                              <a:lnTo>
                                <a:pt x="5213" y="7844"/>
                              </a:lnTo>
                              <a:lnTo>
                                <a:pt x="5199" y="7854"/>
                              </a:lnTo>
                              <a:lnTo>
                                <a:pt x="5170" y="7873"/>
                              </a:lnTo>
                              <a:lnTo>
                                <a:pt x="5140" y="7888"/>
                              </a:lnTo>
                              <a:lnTo>
                                <a:pt x="5108" y="7904"/>
                              </a:lnTo>
                              <a:lnTo>
                                <a:pt x="5074" y="7918"/>
                              </a:lnTo>
                              <a:lnTo>
                                <a:pt x="5041" y="7931"/>
                              </a:lnTo>
                              <a:lnTo>
                                <a:pt x="5008" y="7944"/>
                              </a:lnTo>
                              <a:lnTo>
                                <a:pt x="4974" y="7956"/>
                              </a:lnTo>
                              <a:lnTo>
                                <a:pt x="4939" y="7968"/>
                              </a:lnTo>
                              <a:lnTo>
                                <a:pt x="4904" y="7978"/>
                              </a:lnTo>
                              <a:lnTo>
                                <a:pt x="4870" y="7988"/>
                              </a:lnTo>
                              <a:lnTo>
                                <a:pt x="4800" y="8006"/>
                              </a:lnTo>
                              <a:lnTo>
                                <a:pt x="4730" y="8023"/>
                              </a:lnTo>
                              <a:lnTo>
                                <a:pt x="4660" y="8038"/>
                              </a:lnTo>
                              <a:lnTo>
                                <a:pt x="4589" y="8052"/>
                              </a:lnTo>
                              <a:lnTo>
                                <a:pt x="4508" y="8066"/>
                              </a:lnTo>
                              <a:lnTo>
                                <a:pt x="4426" y="8079"/>
                              </a:lnTo>
                              <a:lnTo>
                                <a:pt x="4345" y="8091"/>
                              </a:lnTo>
                              <a:lnTo>
                                <a:pt x="4263" y="8102"/>
                              </a:lnTo>
                              <a:lnTo>
                                <a:pt x="4180" y="8112"/>
                              </a:lnTo>
                              <a:lnTo>
                                <a:pt x="4099" y="8119"/>
                              </a:lnTo>
                              <a:lnTo>
                                <a:pt x="4016" y="8127"/>
                              </a:lnTo>
                              <a:lnTo>
                                <a:pt x="3935" y="8133"/>
                              </a:lnTo>
                              <a:lnTo>
                                <a:pt x="3852" y="8137"/>
                              </a:lnTo>
                              <a:lnTo>
                                <a:pt x="3770" y="8140"/>
                              </a:lnTo>
                              <a:lnTo>
                                <a:pt x="3687" y="8141"/>
                              </a:lnTo>
                              <a:lnTo>
                                <a:pt x="3604" y="8141"/>
                              </a:lnTo>
                              <a:lnTo>
                                <a:pt x="3522" y="8139"/>
                              </a:lnTo>
                              <a:lnTo>
                                <a:pt x="3439" y="8136"/>
                              </a:lnTo>
                              <a:lnTo>
                                <a:pt x="3358" y="8131"/>
                              </a:lnTo>
                              <a:lnTo>
                                <a:pt x="3275" y="8125"/>
                              </a:lnTo>
                              <a:lnTo>
                                <a:pt x="3157" y="8113"/>
                              </a:lnTo>
                              <a:lnTo>
                                <a:pt x="3038" y="8100"/>
                              </a:lnTo>
                              <a:lnTo>
                                <a:pt x="2920" y="8085"/>
                              </a:lnTo>
                              <a:lnTo>
                                <a:pt x="2860" y="8076"/>
                              </a:lnTo>
                              <a:lnTo>
                                <a:pt x="2801" y="8066"/>
                              </a:lnTo>
                              <a:lnTo>
                                <a:pt x="2742" y="8055"/>
                              </a:lnTo>
                              <a:lnTo>
                                <a:pt x="2684" y="8044"/>
                              </a:lnTo>
                              <a:lnTo>
                                <a:pt x="2626" y="8033"/>
                              </a:lnTo>
                              <a:lnTo>
                                <a:pt x="2567" y="8019"/>
                              </a:lnTo>
                              <a:lnTo>
                                <a:pt x="2510" y="8005"/>
                              </a:lnTo>
                              <a:lnTo>
                                <a:pt x="2452" y="7990"/>
                              </a:lnTo>
                              <a:lnTo>
                                <a:pt x="2395" y="7974"/>
                              </a:lnTo>
                              <a:lnTo>
                                <a:pt x="2338" y="7955"/>
                              </a:lnTo>
                              <a:lnTo>
                                <a:pt x="2296" y="7940"/>
                              </a:lnTo>
                              <a:lnTo>
                                <a:pt x="2254" y="7925"/>
                              </a:lnTo>
                              <a:lnTo>
                                <a:pt x="2213" y="7908"/>
                              </a:lnTo>
                              <a:lnTo>
                                <a:pt x="2192" y="7898"/>
                              </a:lnTo>
                              <a:lnTo>
                                <a:pt x="2172" y="7888"/>
                              </a:lnTo>
                              <a:lnTo>
                                <a:pt x="2152" y="7877"/>
                              </a:lnTo>
                              <a:lnTo>
                                <a:pt x="2134" y="7866"/>
                              </a:lnTo>
                              <a:lnTo>
                                <a:pt x="2115" y="7853"/>
                              </a:lnTo>
                              <a:lnTo>
                                <a:pt x="2097" y="7840"/>
                              </a:lnTo>
                              <a:lnTo>
                                <a:pt x="2080" y="7826"/>
                              </a:lnTo>
                              <a:lnTo>
                                <a:pt x="2064" y="7811"/>
                              </a:lnTo>
                              <a:lnTo>
                                <a:pt x="2049" y="7796"/>
                              </a:lnTo>
                              <a:lnTo>
                                <a:pt x="2034" y="7778"/>
                              </a:lnTo>
                              <a:lnTo>
                                <a:pt x="2028" y="7767"/>
                              </a:lnTo>
                              <a:lnTo>
                                <a:pt x="2023" y="7756"/>
                              </a:lnTo>
                              <a:lnTo>
                                <a:pt x="2014" y="7735"/>
                              </a:lnTo>
                              <a:lnTo>
                                <a:pt x="2009" y="7712"/>
                              </a:lnTo>
                              <a:lnTo>
                                <a:pt x="2005" y="7689"/>
                              </a:lnTo>
                              <a:lnTo>
                                <a:pt x="2003" y="7666"/>
                              </a:lnTo>
                              <a:lnTo>
                                <a:pt x="2004" y="7642"/>
                              </a:lnTo>
                              <a:lnTo>
                                <a:pt x="2008" y="7619"/>
                              </a:lnTo>
                              <a:lnTo>
                                <a:pt x="2012" y="7597"/>
                              </a:lnTo>
                              <a:lnTo>
                                <a:pt x="2019" y="7575"/>
                              </a:lnTo>
                              <a:lnTo>
                                <a:pt x="2027" y="7553"/>
                              </a:lnTo>
                              <a:lnTo>
                                <a:pt x="2038" y="7533"/>
                              </a:lnTo>
                              <a:lnTo>
                                <a:pt x="2050" y="7512"/>
                              </a:lnTo>
                              <a:lnTo>
                                <a:pt x="2063" y="7492"/>
                              </a:lnTo>
                              <a:lnTo>
                                <a:pt x="2078" y="7475"/>
                              </a:lnTo>
                              <a:lnTo>
                                <a:pt x="2095" y="7459"/>
                              </a:lnTo>
                              <a:lnTo>
                                <a:pt x="2113" y="7443"/>
                              </a:lnTo>
                              <a:lnTo>
                                <a:pt x="2108" y="7424"/>
                              </a:lnTo>
                              <a:lnTo>
                                <a:pt x="2103" y="7404"/>
                              </a:lnTo>
                              <a:lnTo>
                                <a:pt x="2100" y="7385"/>
                              </a:lnTo>
                              <a:lnTo>
                                <a:pt x="2097" y="7365"/>
                              </a:lnTo>
                              <a:lnTo>
                                <a:pt x="2095" y="7346"/>
                              </a:lnTo>
                              <a:lnTo>
                                <a:pt x="2094" y="7326"/>
                              </a:lnTo>
                              <a:lnTo>
                                <a:pt x="2094" y="7306"/>
                              </a:lnTo>
                              <a:lnTo>
                                <a:pt x="2095" y="7286"/>
                              </a:lnTo>
                              <a:lnTo>
                                <a:pt x="2097" y="7266"/>
                              </a:lnTo>
                              <a:lnTo>
                                <a:pt x="2099" y="7247"/>
                              </a:lnTo>
                              <a:lnTo>
                                <a:pt x="2104" y="7228"/>
                              </a:lnTo>
                              <a:lnTo>
                                <a:pt x="2110" y="7210"/>
                              </a:lnTo>
                              <a:lnTo>
                                <a:pt x="2116" y="7191"/>
                              </a:lnTo>
                              <a:lnTo>
                                <a:pt x="2125" y="7174"/>
                              </a:lnTo>
                              <a:lnTo>
                                <a:pt x="2136" y="7156"/>
                              </a:lnTo>
                              <a:lnTo>
                                <a:pt x="2148" y="7140"/>
                              </a:lnTo>
                              <a:lnTo>
                                <a:pt x="2166" y="7119"/>
                              </a:lnTo>
                              <a:lnTo>
                                <a:pt x="2185" y="7099"/>
                              </a:lnTo>
                              <a:lnTo>
                                <a:pt x="2205" y="7079"/>
                              </a:lnTo>
                              <a:lnTo>
                                <a:pt x="2226" y="7061"/>
                              </a:lnTo>
                              <a:lnTo>
                                <a:pt x="2247" y="7042"/>
                              </a:lnTo>
                              <a:lnTo>
                                <a:pt x="2269" y="7025"/>
                              </a:lnTo>
                              <a:lnTo>
                                <a:pt x="2312" y="6990"/>
                              </a:lnTo>
                              <a:lnTo>
                                <a:pt x="2402" y="6923"/>
                              </a:lnTo>
                              <a:lnTo>
                                <a:pt x="2446" y="6889"/>
                              </a:lnTo>
                              <a:lnTo>
                                <a:pt x="2489" y="6853"/>
                              </a:lnTo>
                              <a:lnTo>
                                <a:pt x="2483" y="6824"/>
                              </a:lnTo>
                              <a:lnTo>
                                <a:pt x="2474" y="6794"/>
                              </a:lnTo>
                              <a:lnTo>
                                <a:pt x="2466" y="6764"/>
                              </a:lnTo>
                              <a:lnTo>
                                <a:pt x="2460" y="6734"/>
                              </a:lnTo>
                              <a:lnTo>
                                <a:pt x="2458" y="6718"/>
                              </a:lnTo>
                              <a:lnTo>
                                <a:pt x="2457" y="6703"/>
                              </a:lnTo>
                              <a:lnTo>
                                <a:pt x="2457" y="6688"/>
                              </a:lnTo>
                              <a:lnTo>
                                <a:pt x="2458" y="6674"/>
                              </a:lnTo>
                              <a:lnTo>
                                <a:pt x="2460" y="6659"/>
                              </a:lnTo>
                              <a:lnTo>
                                <a:pt x="2464" y="6644"/>
                              </a:lnTo>
                              <a:lnTo>
                                <a:pt x="2470" y="6630"/>
                              </a:lnTo>
                              <a:lnTo>
                                <a:pt x="2477" y="6616"/>
                              </a:lnTo>
                              <a:lnTo>
                                <a:pt x="2486" y="6602"/>
                              </a:lnTo>
                              <a:lnTo>
                                <a:pt x="2495" y="6590"/>
                              </a:lnTo>
                              <a:lnTo>
                                <a:pt x="2505" y="6579"/>
                              </a:lnTo>
                              <a:lnTo>
                                <a:pt x="2516" y="6569"/>
                              </a:lnTo>
                              <a:lnTo>
                                <a:pt x="2528" y="6561"/>
                              </a:lnTo>
                              <a:lnTo>
                                <a:pt x="2541" y="6552"/>
                              </a:lnTo>
                              <a:lnTo>
                                <a:pt x="2567" y="6537"/>
                              </a:lnTo>
                              <a:lnTo>
                                <a:pt x="2595" y="6522"/>
                              </a:lnTo>
                              <a:lnTo>
                                <a:pt x="2622" y="6508"/>
                              </a:lnTo>
                              <a:lnTo>
                                <a:pt x="2635" y="6499"/>
                              </a:lnTo>
                              <a:lnTo>
                                <a:pt x="2647" y="6491"/>
                              </a:lnTo>
                              <a:lnTo>
                                <a:pt x="2659" y="6481"/>
                              </a:lnTo>
                              <a:lnTo>
                                <a:pt x="2671" y="6472"/>
                              </a:lnTo>
                              <a:lnTo>
                                <a:pt x="2705" y="6440"/>
                              </a:lnTo>
                              <a:lnTo>
                                <a:pt x="2739" y="6406"/>
                              </a:lnTo>
                              <a:lnTo>
                                <a:pt x="2773" y="6374"/>
                              </a:lnTo>
                              <a:lnTo>
                                <a:pt x="2807" y="6339"/>
                              </a:lnTo>
                              <a:lnTo>
                                <a:pt x="2839" y="6305"/>
                              </a:lnTo>
                              <a:lnTo>
                                <a:pt x="2871" y="6269"/>
                              </a:lnTo>
                              <a:lnTo>
                                <a:pt x="2901" y="6234"/>
                              </a:lnTo>
                              <a:lnTo>
                                <a:pt x="2932" y="6197"/>
                              </a:lnTo>
                              <a:lnTo>
                                <a:pt x="2960" y="6159"/>
                              </a:lnTo>
                              <a:lnTo>
                                <a:pt x="2987" y="6119"/>
                              </a:lnTo>
                              <a:lnTo>
                                <a:pt x="3013" y="6080"/>
                              </a:lnTo>
                              <a:lnTo>
                                <a:pt x="3038" y="6040"/>
                              </a:lnTo>
                              <a:lnTo>
                                <a:pt x="3061" y="5999"/>
                              </a:lnTo>
                              <a:lnTo>
                                <a:pt x="3082" y="5956"/>
                              </a:lnTo>
                              <a:lnTo>
                                <a:pt x="3101" y="5913"/>
                              </a:lnTo>
                              <a:lnTo>
                                <a:pt x="3119" y="5868"/>
                              </a:lnTo>
                              <a:lnTo>
                                <a:pt x="3129" y="5837"/>
                              </a:lnTo>
                              <a:lnTo>
                                <a:pt x="3138" y="5805"/>
                              </a:lnTo>
                              <a:lnTo>
                                <a:pt x="3146" y="5774"/>
                              </a:lnTo>
                              <a:lnTo>
                                <a:pt x="3151" y="5742"/>
                              </a:lnTo>
                              <a:lnTo>
                                <a:pt x="3155" y="5710"/>
                              </a:lnTo>
                              <a:lnTo>
                                <a:pt x="3159" y="5678"/>
                              </a:lnTo>
                              <a:lnTo>
                                <a:pt x="3161" y="5646"/>
                              </a:lnTo>
                              <a:lnTo>
                                <a:pt x="3163" y="5613"/>
                              </a:lnTo>
                              <a:lnTo>
                                <a:pt x="3164" y="5548"/>
                              </a:lnTo>
                              <a:lnTo>
                                <a:pt x="3165" y="5481"/>
                              </a:lnTo>
                              <a:lnTo>
                                <a:pt x="3167" y="5416"/>
                              </a:lnTo>
                              <a:lnTo>
                                <a:pt x="3169" y="5384"/>
                              </a:lnTo>
                              <a:lnTo>
                                <a:pt x="3172" y="5352"/>
                              </a:lnTo>
                              <a:lnTo>
                                <a:pt x="3125" y="5337"/>
                              </a:lnTo>
                              <a:lnTo>
                                <a:pt x="3077" y="5321"/>
                              </a:lnTo>
                              <a:lnTo>
                                <a:pt x="3053" y="5312"/>
                              </a:lnTo>
                              <a:lnTo>
                                <a:pt x="3030" y="5303"/>
                              </a:lnTo>
                              <a:lnTo>
                                <a:pt x="3008" y="5292"/>
                              </a:lnTo>
                              <a:lnTo>
                                <a:pt x="2985" y="5281"/>
                              </a:lnTo>
                              <a:lnTo>
                                <a:pt x="2963" y="5269"/>
                              </a:lnTo>
                              <a:lnTo>
                                <a:pt x="2942" y="5256"/>
                              </a:lnTo>
                              <a:lnTo>
                                <a:pt x="2923" y="5242"/>
                              </a:lnTo>
                              <a:lnTo>
                                <a:pt x="2903" y="5226"/>
                              </a:lnTo>
                              <a:lnTo>
                                <a:pt x="2886" y="5210"/>
                              </a:lnTo>
                              <a:lnTo>
                                <a:pt x="2870" y="5191"/>
                              </a:lnTo>
                              <a:lnTo>
                                <a:pt x="2855" y="5171"/>
                              </a:lnTo>
                              <a:lnTo>
                                <a:pt x="2842" y="5149"/>
                              </a:lnTo>
                              <a:lnTo>
                                <a:pt x="2838" y="5137"/>
                              </a:lnTo>
                              <a:lnTo>
                                <a:pt x="2834" y="5126"/>
                              </a:lnTo>
                              <a:lnTo>
                                <a:pt x="2830" y="5114"/>
                              </a:lnTo>
                              <a:lnTo>
                                <a:pt x="2827" y="5102"/>
                              </a:lnTo>
                              <a:lnTo>
                                <a:pt x="2824" y="5079"/>
                              </a:lnTo>
                              <a:lnTo>
                                <a:pt x="2823" y="5055"/>
                              </a:lnTo>
                              <a:lnTo>
                                <a:pt x="2824" y="5031"/>
                              </a:lnTo>
                              <a:lnTo>
                                <a:pt x="2827" y="5009"/>
                              </a:lnTo>
                              <a:lnTo>
                                <a:pt x="2833" y="4986"/>
                              </a:lnTo>
                              <a:lnTo>
                                <a:pt x="2840" y="4963"/>
                              </a:lnTo>
                              <a:lnTo>
                                <a:pt x="2850" y="4942"/>
                              </a:lnTo>
                              <a:lnTo>
                                <a:pt x="2861" y="4921"/>
                              </a:lnTo>
                              <a:lnTo>
                                <a:pt x="2874" y="4901"/>
                              </a:lnTo>
                              <a:lnTo>
                                <a:pt x="2889" y="4881"/>
                              </a:lnTo>
                              <a:lnTo>
                                <a:pt x="2905" y="4864"/>
                              </a:lnTo>
                              <a:lnTo>
                                <a:pt x="2923" y="4848"/>
                              </a:lnTo>
                              <a:lnTo>
                                <a:pt x="2941" y="4833"/>
                              </a:lnTo>
                              <a:lnTo>
                                <a:pt x="2961" y="4819"/>
                              </a:lnTo>
                              <a:lnTo>
                                <a:pt x="2965" y="4798"/>
                              </a:lnTo>
                              <a:lnTo>
                                <a:pt x="2973" y="4776"/>
                              </a:lnTo>
                              <a:lnTo>
                                <a:pt x="2982" y="4755"/>
                              </a:lnTo>
                              <a:lnTo>
                                <a:pt x="2991" y="4736"/>
                              </a:lnTo>
                              <a:lnTo>
                                <a:pt x="3003" y="4717"/>
                              </a:lnTo>
                              <a:lnTo>
                                <a:pt x="3016" y="4700"/>
                              </a:lnTo>
                              <a:lnTo>
                                <a:pt x="3032" y="4683"/>
                              </a:lnTo>
                              <a:lnTo>
                                <a:pt x="3047" y="4666"/>
                              </a:lnTo>
                              <a:lnTo>
                                <a:pt x="3048" y="4643"/>
                              </a:lnTo>
                              <a:lnTo>
                                <a:pt x="3050" y="4622"/>
                              </a:lnTo>
                              <a:lnTo>
                                <a:pt x="3055" y="4576"/>
                              </a:lnTo>
                              <a:lnTo>
                                <a:pt x="3016" y="4565"/>
                              </a:lnTo>
                              <a:lnTo>
                                <a:pt x="2978" y="4553"/>
                              </a:lnTo>
                              <a:lnTo>
                                <a:pt x="2940" y="4541"/>
                              </a:lnTo>
                              <a:lnTo>
                                <a:pt x="2902" y="4527"/>
                              </a:lnTo>
                              <a:lnTo>
                                <a:pt x="2864" y="4513"/>
                              </a:lnTo>
                              <a:lnTo>
                                <a:pt x="2827" y="4498"/>
                              </a:lnTo>
                              <a:lnTo>
                                <a:pt x="2790" y="4481"/>
                              </a:lnTo>
                              <a:lnTo>
                                <a:pt x="2754" y="4465"/>
                              </a:lnTo>
                              <a:lnTo>
                                <a:pt x="2717" y="4448"/>
                              </a:lnTo>
                              <a:lnTo>
                                <a:pt x="2682" y="4429"/>
                              </a:lnTo>
                              <a:lnTo>
                                <a:pt x="2647" y="4410"/>
                              </a:lnTo>
                              <a:lnTo>
                                <a:pt x="2612" y="4390"/>
                              </a:lnTo>
                              <a:lnTo>
                                <a:pt x="2577" y="4369"/>
                              </a:lnTo>
                              <a:lnTo>
                                <a:pt x="2542" y="4349"/>
                              </a:lnTo>
                              <a:lnTo>
                                <a:pt x="2509" y="4327"/>
                              </a:lnTo>
                              <a:lnTo>
                                <a:pt x="2476" y="4304"/>
                              </a:lnTo>
                              <a:lnTo>
                                <a:pt x="2444" y="4280"/>
                              </a:lnTo>
                              <a:lnTo>
                                <a:pt x="2411" y="4256"/>
                              </a:lnTo>
                              <a:lnTo>
                                <a:pt x="2379" y="4231"/>
                              </a:lnTo>
                              <a:lnTo>
                                <a:pt x="2348" y="4206"/>
                              </a:lnTo>
                              <a:lnTo>
                                <a:pt x="2317" y="4180"/>
                              </a:lnTo>
                              <a:lnTo>
                                <a:pt x="2287" y="4153"/>
                              </a:lnTo>
                              <a:lnTo>
                                <a:pt x="2258" y="4126"/>
                              </a:lnTo>
                              <a:lnTo>
                                <a:pt x="2228" y="4099"/>
                              </a:lnTo>
                              <a:lnTo>
                                <a:pt x="2200" y="4069"/>
                              </a:lnTo>
                              <a:lnTo>
                                <a:pt x="2173" y="4041"/>
                              </a:lnTo>
                              <a:lnTo>
                                <a:pt x="2146" y="4011"/>
                              </a:lnTo>
                              <a:lnTo>
                                <a:pt x="2119" y="3980"/>
                              </a:lnTo>
                              <a:lnTo>
                                <a:pt x="2094" y="3950"/>
                              </a:lnTo>
                              <a:lnTo>
                                <a:pt x="2069" y="3918"/>
                              </a:lnTo>
                              <a:lnTo>
                                <a:pt x="2044" y="3887"/>
                              </a:lnTo>
                              <a:lnTo>
                                <a:pt x="2020" y="3854"/>
                              </a:lnTo>
                              <a:lnTo>
                                <a:pt x="1991" y="3861"/>
                              </a:lnTo>
                              <a:lnTo>
                                <a:pt x="1963" y="3866"/>
                              </a:lnTo>
                              <a:lnTo>
                                <a:pt x="1934" y="3871"/>
                              </a:lnTo>
                              <a:lnTo>
                                <a:pt x="1905" y="3874"/>
                              </a:lnTo>
                              <a:lnTo>
                                <a:pt x="1876" y="3876"/>
                              </a:lnTo>
                              <a:lnTo>
                                <a:pt x="1848" y="3877"/>
                              </a:lnTo>
                              <a:lnTo>
                                <a:pt x="1819" y="3876"/>
                              </a:lnTo>
                              <a:lnTo>
                                <a:pt x="1789" y="3875"/>
                              </a:lnTo>
                              <a:lnTo>
                                <a:pt x="1761" y="3873"/>
                              </a:lnTo>
                              <a:lnTo>
                                <a:pt x="1732" y="3868"/>
                              </a:lnTo>
                              <a:lnTo>
                                <a:pt x="1703" y="3863"/>
                              </a:lnTo>
                              <a:lnTo>
                                <a:pt x="1675" y="3858"/>
                              </a:lnTo>
                              <a:lnTo>
                                <a:pt x="1647" y="3850"/>
                              </a:lnTo>
                              <a:lnTo>
                                <a:pt x="1619" y="3841"/>
                              </a:lnTo>
                              <a:lnTo>
                                <a:pt x="1591" y="3831"/>
                              </a:lnTo>
                              <a:lnTo>
                                <a:pt x="1564" y="3822"/>
                              </a:lnTo>
                              <a:lnTo>
                                <a:pt x="1548" y="3814"/>
                              </a:lnTo>
                              <a:lnTo>
                                <a:pt x="1532" y="3805"/>
                              </a:lnTo>
                              <a:lnTo>
                                <a:pt x="1515" y="3797"/>
                              </a:lnTo>
                              <a:lnTo>
                                <a:pt x="1500" y="3787"/>
                              </a:lnTo>
                              <a:lnTo>
                                <a:pt x="1485" y="3777"/>
                              </a:lnTo>
                              <a:lnTo>
                                <a:pt x="1470" y="3766"/>
                              </a:lnTo>
                              <a:lnTo>
                                <a:pt x="1456" y="3754"/>
                              </a:lnTo>
                              <a:lnTo>
                                <a:pt x="1441" y="3742"/>
                              </a:lnTo>
                              <a:lnTo>
                                <a:pt x="1429" y="3729"/>
                              </a:lnTo>
                              <a:lnTo>
                                <a:pt x="1416" y="3716"/>
                              </a:lnTo>
                              <a:lnTo>
                                <a:pt x="1406" y="3702"/>
                              </a:lnTo>
                              <a:lnTo>
                                <a:pt x="1396" y="3687"/>
                              </a:lnTo>
                              <a:lnTo>
                                <a:pt x="1386" y="3672"/>
                              </a:lnTo>
                              <a:lnTo>
                                <a:pt x="1378" y="3655"/>
                              </a:lnTo>
                              <a:lnTo>
                                <a:pt x="1372" y="3638"/>
                              </a:lnTo>
                              <a:lnTo>
                                <a:pt x="1366" y="3619"/>
                              </a:lnTo>
                              <a:lnTo>
                                <a:pt x="1362" y="3599"/>
                              </a:lnTo>
                              <a:lnTo>
                                <a:pt x="1359" y="3577"/>
                              </a:lnTo>
                              <a:lnTo>
                                <a:pt x="1359" y="3556"/>
                              </a:lnTo>
                              <a:lnTo>
                                <a:pt x="1360" y="3536"/>
                              </a:lnTo>
                              <a:lnTo>
                                <a:pt x="1363" y="3514"/>
                              </a:lnTo>
                              <a:lnTo>
                                <a:pt x="1367" y="3493"/>
                              </a:lnTo>
                              <a:lnTo>
                                <a:pt x="1374" y="3474"/>
                              </a:lnTo>
                              <a:lnTo>
                                <a:pt x="1382" y="3454"/>
                              </a:lnTo>
                              <a:lnTo>
                                <a:pt x="1390" y="3435"/>
                              </a:lnTo>
                              <a:lnTo>
                                <a:pt x="1401" y="3416"/>
                              </a:lnTo>
                              <a:lnTo>
                                <a:pt x="1412" y="3398"/>
                              </a:lnTo>
                              <a:lnTo>
                                <a:pt x="1425" y="3380"/>
                              </a:lnTo>
                              <a:lnTo>
                                <a:pt x="1439" y="3364"/>
                              </a:lnTo>
                              <a:lnTo>
                                <a:pt x="1454" y="3349"/>
                              </a:lnTo>
                              <a:lnTo>
                                <a:pt x="1470" y="3335"/>
                              </a:lnTo>
                              <a:lnTo>
                                <a:pt x="1486" y="3322"/>
                              </a:lnTo>
                              <a:lnTo>
                                <a:pt x="1497" y="3313"/>
                              </a:lnTo>
                              <a:lnTo>
                                <a:pt x="1507" y="3305"/>
                              </a:lnTo>
                              <a:lnTo>
                                <a:pt x="1529" y="3292"/>
                              </a:lnTo>
                              <a:lnTo>
                                <a:pt x="1552" y="3279"/>
                              </a:lnTo>
                              <a:lnTo>
                                <a:pt x="1576" y="3268"/>
                              </a:lnTo>
                              <a:lnTo>
                                <a:pt x="1600" y="3259"/>
                              </a:lnTo>
                              <a:lnTo>
                                <a:pt x="1624" y="3249"/>
                              </a:lnTo>
                              <a:lnTo>
                                <a:pt x="1673" y="3230"/>
                              </a:lnTo>
                              <a:lnTo>
                                <a:pt x="1679" y="3224"/>
                              </a:lnTo>
                              <a:lnTo>
                                <a:pt x="1685" y="3218"/>
                              </a:lnTo>
                              <a:lnTo>
                                <a:pt x="1689" y="3211"/>
                              </a:lnTo>
                              <a:lnTo>
                                <a:pt x="1691" y="3204"/>
                              </a:lnTo>
                              <a:lnTo>
                                <a:pt x="1692" y="3197"/>
                              </a:lnTo>
                              <a:lnTo>
                                <a:pt x="1691" y="3189"/>
                              </a:lnTo>
                              <a:lnTo>
                                <a:pt x="1690" y="3181"/>
                              </a:lnTo>
                              <a:lnTo>
                                <a:pt x="1688" y="3174"/>
                              </a:lnTo>
                              <a:lnTo>
                                <a:pt x="1682" y="3159"/>
                              </a:lnTo>
                              <a:lnTo>
                                <a:pt x="1673" y="3143"/>
                              </a:lnTo>
                              <a:lnTo>
                                <a:pt x="1663" y="3129"/>
                              </a:lnTo>
                              <a:lnTo>
                                <a:pt x="1654" y="3117"/>
                              </a:lnTo>
                              <a:lnTo>
                                <a:pt x="1640" y="3101"/>
                              </a:lnTo>
                              <a:lnTo>
                                <a:pt x="1625" y="3085"/>
                              </a:lnTo>
                              <a:lnTo>
                                <a:pt x="1596" y="3055"/>
                              </a:lnTo>
                              <a:lnTo>
                                <a:pt x="1564" y="3026"/>
                              </a:lnTo>
                              <a:lnTo>
                                <a:pt x="1532" y="3000"/>
                              </a:lnTo>
                              <a:lnTo>
                                <a:pt x="1497" y="2975"/>
                              </a:lnTo>
                              <a:lnTo>
                                <a:pt x="1462" y="2951"/>
                              </a:lnTo>
                              <a:lnTo>
                                <a:pt x="1426" y="2928"/>
                              </a:lnTo>
                              <a:lnTo>
                                <a:pt x="1389" y="2908"/>
                              </a:lnTo>
                              <a:lnTo>
                                <a:pt x="1352" y="2887"/>
                              </a:lnTo>
                              <a:lnTo>
                                <a:pt x="1314" y="2867"/>
                              </a:lnTo>
                              <a:lnTo>
                                <a:pt x="1237" y="2829"/>
                              </a:lnTo>
                              <a:lnTo>
                                <a:pt x="1160" y="2793"/>
                              </a:lnTo>
                              <a:lnTo>
                                <a:pt x="1084" y="2756"/>
                              </a:lnTo>
                              <a:lnTo>
                                <a:pt x="1029" y="2727"/>
                              </a:lnTo>
                              <a:lnTo>
                                <a:pt x="977" y="2697"/>
                              </a:lnTo>
                              <a:lnTo>
                                <a:pt x="925" y="2664"/>
                              </a:lnTo>
                              <a:lnTo>
                                <a:pt x="874" y="2630"/>
                              </a:lnTo>
                              <a:lnTo>
                                <a:pt x="823" y="2596"/>
                              </a:lnTo>
                              <a:lnTo>
                                <a:pt x="774" y="2560"/>
                              </a:lnTo>
                              <a:lnTo>
                                <a:pt x="725" y="2522"/>
                              </a:lnTo>
                              <a:lnTo>
                                <a:pt x="678" y="2484"/>
                              </a:lnTo>
                              <a:lnTo>
                                <a:pt x="632" y="2443"/>
                              </a:lnTo>
                              <a:lnTo>
                                <a:pt x="586" y="2402"/>
                              </a:lnTo>
                              <a:lnTo>
                                <a:pt x="541" y="2360"/>
                              </a:lnTo>
                              <a:lnTo>
                                <a:pt x="498" y="2317"/>
                              </a:lnTo>
                              <a:lnTo>
                                <a:pt x="456" y="2273"/>
                              </a:lnTo>
                              <a:lnTo>
                                <a:pt x="414" y="2227"/>
                              </a:lnTo>
                              <a:lnTo>
                                <a:pt x="374" y="2181"/>
                              </a:lnTo>
                              <a:lnTo>
                                <a:pt x="335" y="2135"/>
                              </a:lnTo>
                              <a:lnTo>
                                <a:pt x="301" y="2090"/>
                              </a:lnTo>
                              <a:lnTo>
                                <a:pt x="267" y="2046"/>
                              </a:lnTo>
                              <a:lnTo>
                                <a:pt x="236" y="1999"/>
                              </a:lnTo>
                              <a:lnTo>
                                <a:pt x="206" y="1952"/>
                              </a:lnTo>
                              <a:lnTo>
                                <a:pt x="176" y="1903"/>
                              </a:lnTo>
                              <a:lnTo>
                                <a:pt x="148" y="1854"/>
                              </a:lnTo>
                              <a:lnTo>
                                <a:pt x="123" y="1804"/>
                              </a:lnTo>
                              <a:lnTo>
                                <a:pt x="99" y="1753"/>
                              </a:lnTo>
                              <a:lnTo>
                                <a:pt x="77" y="1701"/>
                              </a:lnTo>
                              <a:lnTo>
                                <a:pt x="58" y="1649"/>
                              </a:lnTo>
                              <a:lnTo>
                                <a:pt x="49" y="1623"/>
                              </a:lnTo>
                              <a:lnTo>
                                <a:pt x="41" y="1596"/>
                              </a:lnTo>
                              <a:lnTo>
                                <a:pt x="34" y="1568"/>
                              </a:lnTo>
                              <a:lnTo>
                                <a:pt x="27" y="1541"/>
                              </a:lnTo>
                              <a:lnTo>
                                <a:pt x="21" y="1514"/>
                              </a:lnTo>
                              <a:lnTo>
                                <a:pt x="16" y="1487"/>
                              </a:lnTo>
                              <a:lnTo>
                                <a:pt x="11" y="1459"/>
                              </a:lnTo>
                              <a:lnTo>
                                <a:pt x="8" y="1431"/>
                              </a:lnTo>
                              <a:lnTo>
                                <a:pt x="4" y="1403"/>
                              </a:lnTo>
                              <a:lnTo>
                                <a:pt x="2" y="1375"/>
                              </a:lnTo>
                              <a:lnTo>
                                <a:pt x="1" y="1347"/>
                              </a:lnTo>
                              <a:lnTo>
                                <a:pt x="0" y="1318"/>
                              </a:lnTo>
                              <a:lnTo>
                                <a:pt x="1" y="1286"/>
                              </a:lnTo>
                              <a:lnTo>
                                <a:pt x="4" y="1252"/>
                              </a:lnTo>
                              <a:lnTo>
                                <a:pt x="8" y="1217"/>
                              </a:lnTo>
                              <a:lnTo>
                                <a:pt x="12" y="1184"/>
                              </a:lnTo>
                              <a:lnTo>
                                <a:pt x="19" y="1150"/>
                              </a:lnTo>
                              <a:lnTo>
                                <a:pt x="26" y="1116"/>
                              </a:lnTo>
                              <a:lnTo>
                                <a:pt x="35" y="1084"/>
                              </a:lnTo>
                              <a:lnTo>
                                <a:pt x="47" y="1051"/>
                              </a:lnTo>
                              <a:lnTo>
                                <a:pt x="60" y="1021"/>
                              </a:lnTo>
                              <a:lnTo>
                                <a:pt x="75" y="990"/>
                              </a:lnTo>
                              <a:lnTo>
                                <a:pt x="83" y="976"/>
                              </a:lnTo>
                              <a:lnTo>
                                <a:pt x="92" y="962"/>
                              </a:lnTo>
                              <a:lnTo>
                                <a:pt x="101" y="948"/>
                              </a:lnTo>
                              <a:lnTo>
                                <a:pt x="112" y="935"/>
                              </a:lnTo>
                              <a:lnTo>
                                <a:pt x="123" y="923"/>
                              </a:lnTo>
                              <a:lnTo>
                                <a:pt x="134" y="910"/>
                              </a:lnTo>
                              <a:lnTo>
                                <a:pt x="146" y="899"/>
                              </a:lnTo>
                              <a:lnTo>
                                <a:pt x="159" y="887"/>
                              </a:lnTo>
                              <a:lnTo>
                                <a:pt x="172" y="877"/>
                              </a:lnTo>
                              <a:lnTo>
                                <a:pt x="186" y="867"/>
                              </a:lnTo>
                              <a:lnTo>
                                <a:pt x="201" y="858"/>
                              </a:lnTo>
                              <a:lnTo>
                                <a:pt x="217" y="849"/>
                              </a:lnTo>
                              <a:lnTo>
                                <a:pt x="215" y="829"/>
                              </a:lnTo>
                              <a:lnTo>
                                <a:pt x="214" y="811"/>
                              </a:lnTo>
                              <a:lnTo>
                                <a:pt x="215" y="791"/>
                              </a:lnTo>
                              <a:lnTo>
                                <a:pt x="217" y="772"/>
                              </a:lnTo>
                              <a:lnTo>
                                <a:pt x="221" y="753"/>
                              </a:lnTo>
                              <a:lnTo>
                                <a:pt x="225" y="735"/>
                              </a:lnTo>
                              <a:lnTo>
                                <a:pt x="231" y="716"/>
                              </a:lnTo>
                              <a:lnTo>
                                <a:pt x="237" y="698"/>
                              </a:lnTo>
                              <a:lnTo>
                                <a:pt x="245" y="680"/>
                              </a:lnTo>
                              <a:lnTo>
                                <a:pt x="253" y="663"/>
                              </a:lnTo>
                              <a:lnTo>
                                <a:pt x="263" y="647"/>
                              </a:lnTo>
                              <a:lnTo>
                                <a:pt x="274" y="631"/>
                              </a:lnTo>
                              <a:lnTo>
                                <a:pt x="286" y="616"/>
                              </a:lnTo>
                              <a:lnTo>
                                <a:pt x="299" y="601"/>
                              </a:lnTo>
                              <a:lnTo>
                                <a:pt x="312" y="588"/>
                              </a:lnTo>
                              <a:lnTo>
                                <a:pt x="327" y="575"/>
                              </a:lnTo>
                              <a:lnTo>
                                <a:pt x="353" y="554"/>
                              </a:lnTo>
                              <a:lnTo>
                                <a:pt x="381" y="536"/>
                              </a:lnTo>
                              <a:lnTo>
                                <a:pt x="409" y="519"/>
                              </a:lnTo>
                              <a:lnTo>
                                <a:pt x="438" y="505"/>
                              </a:lnTo>
                              <a:lnTo>
                                <a:pt x="469" y="493"/>
                              </a:lnTo>
                              <a:lnTo>
                                <a:pt x="500" y="484"/>
                              </a:lnTo>
                              <a:lnTo>
                                <a:pt x="532" y="475"/>
                              </a:lnTo>
                              <a:lnTo>
                                <a:pt x="564" y="468"/>
                              </a:lnTo>
                              <a:lnTo>
                                <a:pt x="597" y="464"/>
                              </a:lnTo>
                              <a:lnTo>
                                <a:pt x="629" y="461"/>
                              </a:lnTo>
                              <a:lnTo>
                                <a:pt x="663" y="460"/>
                              </a:lnTo>
                              <a:lnTo>
                                <a:pt x="696" y="460"/>
                              </a:lnTo>
                              <a:lnTo>
                                <a:pt x="729" y="462"/>
                              </a:lnTo>
                              <a:lnTo>
                                <a:pt x="762" y="466"/>
                              </a:lnTo>
                              <a:lnTo>
                                <a:pt x="795" y="471"/>
                              </a:lnTo>
                              <a:lnTo>
                                <a:pt x="826" y="477"/>
                              </a:lnTo>
                              <a:lnTo>
                                <a:pt x="853" y="485"/>
                              </a:lnTo>
                              <a:lnTo>
                                <a:pt x="879" y="493"/>
                              </a:lnTo>
                              <a:lnTo>
                                <a:pt x="904" y="504"/>
                              </a:lnTo>
                              <a:lnTo>
                                <a:pt x="931" y="516"/>
                              </a:lnTo>
                              <a:lnTo>
                                <a:pt x="954" y="529"/>
                              </a:lnTo>
                              <a:lnTo>
                                <a:pt x="978" y="544"/>
                              </a:lnTo>
                              <a:lnTo>
                                <a:pt x="1000" y="561"/>
                              </a:lnTo>
                              <a:lnTo>
                                <a:pt x="1022" y="578"/>
                              </a:lnTo>
                              <a:lnTo>
                                <a:pt x="1041" y="598"/>
                              </a:lnTo>
                              <a:lnTo>
                                <a:pt x="1060" y="617"/>
                              </a:lnTo>
                              <a:lnTo>
                                <a:pt x="1077" y="639"/>
                              </a:lnTo>
                              <a:lnTo>
                                <a:pt x="1091" y="662"/>
                              </a:lnTo>
                              <a:lnTo>
                                <a:pt x="1104" y="687"/>
                              </a:lnTo>
                              <a:lnTo>
                                <a:pt x="1116" y="712"/>
                              </a:lnTo>
                              <a:lnTo>
                                <a:pt x="1125" y="738"/>
                              </a:lnTo>
                              <a:lnTo>
                                <a:pt x="1128" y="752"/>
                              </a:lnTo>
                              <a:lnTo>
                                <a:pt x="1131" y="766"/>
                              </a:lnTo>
                              <a:lnTo>
                                <a:pt x="1172" y="779"/>
                              </a:lnTo>
                              <a:lnTo>
                                <a:pt x="1211" y="793"/>
                              </a:lnTo>
                              <a:lnTo>
                                <a:pt x="1251" y="809"/>
                              </a:lnTo>
                              <a:lnTo>
                                <a:pt x="1290" y="825"/>
                              </a:lnTo>
                              <a:lnTo>
                                <a:pt x="1369" y="858"/>
                              </a:lnTo>
                              <a:lnTo>
                                <a:pt x="1446" y="892"/>
                              </a:lnTo>
                              <a:lnTo>
                                <a:pt x="1436" y="822"/>
                              </a:lnTo>
                              <a:lnTo>
                                <a:pt x="1427" y="750"/>
                              </a:lnTo>
                              <a:lnTo>
                                <a:pt x="1410" y="606"/>
                              </a:lnTo>
                              <a:lnTo>
                                <a:pt x="1388" y="608"/>
                              </a:lnTo>
                              <a:lnTo>
                                <a:pt x="1366" y="608"/>
                              </a:lnTo>
                              <a:lnTo>
                                <a:pt x="1345" y="605"/>
                              </a:lnTo>
                              <a:lnTo>
                                <a:pt x="1323" y="603"/>
                              </a:lnTo>
                              <a:lnTo>
                                <a:pt x="1301" y="599"/>
                              </a:lnTo>
                              <a:lnTo>
                                <a:pt x="1279" y="593"/>
                              </a:lnTo>
                              <a:lnTo>
                                <a:pt x="1259" y="586"/>
                              </a:lnTo>
                              <a:lnTo>
                                <a:pt x="1239" y="578"/>
                              </a:lnTo>
                              <a:lnTo>
                                <a:pt x="1220" y="568"/>
                              </a:lnTo>
                              <a:lnTo>
                                <a:pt x="1200" y="558"/>
                              </a:lnTo>
                              <a:lnTo>
                                <a:pt x="1183" y="546"/>
                              </a:lnTo>
                              <a:lnTo>
                                <a:pt x="1165" y="531"/>
                              </a:lnTo>
                              <a:lnTo>
                                <a:pt x="1149" y="517"/>
                              </a:lnTo>
                              <a:lnTo>
                                <a:pt x="1135" y="501"/>
                              </a:lnTo>
                              <a:lnTo>
                                <a:pt x="1121" y="484"/>
                              </a:lnTo>
                              <a:lnTo>
                                <a:pt x="1109" y="465"/>
                              </a:lnTo>
                              <a:lnTo>
                                <a:pt x="1102" y="453"/>
                              </a:lnTo>
                              <a:lnTo>
                                <a:pt x="1096" y="442"/>
                              </a:lnTo>
                              <a:lnTo>
                                <a:pt x="1084" y="418"/>
                              </a:lnTo>
                              <a:lnTo>
                                <a:pt x="1075" y="393"/>
                              </a:lnTo>
                              <a:lnTo>
                                <a:pt x="1069" y="367"/>
                              </a:lnTo>
                              <a:lnTo>
                                <a:pt x="1064" y="341"/>
                              </a:lnTo>
                              <a:lnTo>
                                <a:pt x="1062" y="315"/>
                              </a:lnTo>
                              <a:lnTo>
                                <a:pt x="1063" y="289"/>
                              </a:lnTo>
                              <a:lnTo>
                                <a:pt x="1065" y="263"/>
                              </a:lnTo>
                              <a:lnTo>
                                <a:pt x="1070" y="237"/>
                              </a:lnTo>
                              <a:lnTo>
                                <a:pt x="1076" y="211"/>
                              </a:lnTo>
                              <a:lnTo>
                                <a:pt x="1086" y="186"/>
                              </a:lnTo>
                              <a:lnTo>
                                <a:pt x="1097" y="162"/>
                              </a:lnTo>
                              <a:lnTo>
                                <a:pt x="1110" y="139"/>
                              </a:lnTo>
                              <a:lnTo>
                                <a:pt x="1125" y="118"/>
                              </a:lnTo>
                              <a:lnTo>
                                <a:pt x="1134" y="108"/>
                              </a:lnTo>
                              <a:lnTo>
                                <a:pt x="1142" y="98"/>
                              </a:lnTo>
                              <a:lnTo>
                                <a:pt x="1152" y="89"/>
                              </a:lnTo>
                              <a:lnTo>
                                <a:pt x="1162" y="79"/>
                              </a:lnTo>
                              <a:close/>
                              <a:moveTo>
                                <a:pt x="925" y="1586"/>
                              </a:moveTo>
                              <a:lnTo>
                                <a:pt x="925" y="1586"/>
                              </a:lnTo>
                              <a:lnTo>
                                <a:pt x="917" y="1609"/>
                              </a:lnTo>
                              <a:lnTo>
                                <a:pt x="912" y="1631"/>
                              </a:lnTo>
                              <a:lnTo>
                                <a:pt x="910" y="1654"/>
                              </a:lnTo>
                              <a:lnTo>
                                <a:pt x="909" y="1677"/>
                              </a:lnTo>
                              <a:lnTo>
                                <a:pt x="910" y="1700"/>
                              </a:lnTo>
                              <a:lnTo>
                                <a:pt x="913" y="1723"/>
                              </a:lnTo>
                              <a:lnTo>
                                <a:pt x="917" y="1746"/>
                              </a:lnTo>
                              <a:lnTo>
                                <a:pt x="924" y="1768"/>
                              </a:lnTo>
                              <a:lnTo>
                                <a:pt x="932" y="1790"/>
                              </a:lnTo>
                              <a:lnTo>
                                <a:pt x="940" y="1813"/>
                              </a:lnTo>
                              <a:lnTo>
                                <a:pt x="950" y="1834"/>
                              </a:lnTo>
                              <a:lnTo>
                                <a:pt x="961" y="1855"/>
                              </a:lnTo>
                              <a:lnTo>
                                <a:pt x="972" y="1876"/>
                              </a:lnTo>
                              <a:lnTo>
                                <a:pt x="984" y="1897"/>
                              </a:lnTo>
                              <a:lnTo>
                                <a:pt x="1009" y="1935"/>
                              </a:lnTo>
                              <a:lnTo>
                                <a:pt x="1039" y="1976"/>
                              </a:lnTo>
                              <a:lnTo>
                                <a:pt x="1071" y="2015"/>
                              </a:lnTo>
                              <a:lnTo>
                                <a:pt x="1104" y="2053"/>
                              </a:lnTo>
                              <a:lnTo>
                                <a:pt x="1139" y="2090"/>
                              </a:lnTo>
                              <a:lnTo>
                                <a:pt x="1176" y="2125"/>
                              </a:lnTo>
                              <a:lnTo>
                                <a:pt x="1213" y="2160"/>
                              </a:lnTo>
                              <a:lnTo>
                                <a:pt x="1252" y="2192"/>
                              </a:lnTo>
                              <a:lnTo>
                                <a:pt x="1291" y="2224"/>
                              </a:lnTo>
                              <a:lnTo>
                                <a:pt x="1332" y="2254"/>
                              </a:lnTo>
                              <a:lnTo>
                                <a:pt x="1373" y="2285"/>
                              </a:lnTo>
                              <a:lnTo>
                                <a:pt x="1415" y="2313"/>
                              </a:lnTo>
                              <a:lnTo>
                                <a:pt x="1458" y="2341"/>
                              </a:lnTo>
                              <a:lnTo>
                                <a:pt x="1501" y="2367"/>
                              </a:lnTo>
                              <a:lnTo>
                                <a:pt x="1545" y="2393"/>
                              </a:lnTo>
                              <a:lnTo>
                                <a:pt x="1589" y="2419"/>
                              </a:lnTo>
                              <a:lnTo>
                                <a:pt x="1634" y="2443"/>
                              </a:lnTo>
                              <a:lnTo>
                                <a:pt x="1540" y="1683"/>
                              </a:lnTo>
                              <a:lnTo>
                                <a:pt x="1517" y="1669"/>
                              </a:lnTo>
                              <a:lnTo>
                                <a:pt x="1496" y="1656"/>
                              </a:lnTo>
                              <a:lnTo>
                                <a:pt x="1474" y="1642"/>
                              </a:lnTo>
                              <a:lnTo>
                                <a:pt x="1452" y="1628"/>
                              </a:lnTo>
                              <a:lnTo>
                                <a:pt x="1411" y="1598"/>
                              </a:lnTo>
                              <a:lnTo>
                                <a:pt x="1370" y="1566"/>
                              </a:lnTo>
                              <a:lnTo>
                                <a:pt x="1328" y="1536"/>
                              </a:lnTo>
                              <a:lnTo>
                                <a:pt x="1287" y="1505"/>
                              </a:lnTo>
                              <a:lnTo>
                                <a:pt x="1265" y="1491"/>
                              </a:lnTo>
                              <a:lnTo>
                                <a:pt x="1244" y="1477"/>
                              </a:lnTo>
                              <a:lnTo>
                                <a:pt x="1221" y="1465"/>
                              </a:lnTo>
                              <a:lnTo>
                                <a:pt x="1198" y="1453"/>
                              </a:lnTo>
                              <a:lnTo>
                                <a:pt x="1188" y="1448"/>
                              </a:lnTo>
                              <a:lnTo>
                                <a:pt x="1177" y="1444"/>
                              </a:lnTo>
                              <a:lnTo>
                                <a:pt x="1167" y="1441"/>
                              </a:lnTo>
                              <a:lnTo>
                                <a:pt x="1157" y="1439"/>
                              </a:lnTo>
                              <a:lnTo>
                                <a:pt x="1147" y="1437"/>
                              </a:lnTo>
                              <a:lnTo>
                                <a:pt x="1136" y="1436"/>
                              </a:lnTo>
                              <a:lnTo>
                                <a:pt x="1126" y="1436"/>
                              </a:lnTo>
                              <a:lnTo>
                                <a:pt x="1115" y="1436"/>
                              </a:lnTo>
                              <a:lnTo>
                                <a:pt x="1096" y="1439"/>
                              </a:lnTo>
                              <a:lnTo>
                                <a:pt x="1075" y="1444"/>
                              </a:lnTo>
                              <a:lnTo>
                                <a:pt x="1056" y="1452"/>
                              </a:lnTo>
                              <a:lnTo>
                                <a:pt x="1037" y="1462"/>
                              </a:lnTo>
                              <a:lnTo>
                                <a:pt x="1019" y="1473"/>
                              </a:lnTo>
                              <a:lnTo>
                                <a:pt x="1002" y="1486"/>
                              </a:lnTo>
                              <a:lnTo>
                                <a:pt x="986" y="1500"/>
                              </a:lnTo>
                              <a:lnTo>
                                <a:pt x="971" y="1515"/>
                              </a:lnTo>
                              <a:lnTo>
                                <a:pt x="957" y="1533"/>
                              </a:lnTo>
                              <a:lnTo>
                                <a:pt x="945" y="1550"/>
                              </a:lnTo>
                              <a:lnTo>
                                <a:pt x="934" y="1567"/>
                              </a:lnTo>
                              <a:lnTo>
                                <a:pt x="925" y="1586"/>
                              </a:lnTo>
                              <a:close/>
                              <a:moveTo>
                                <a:pt x="6110" y="1456"/>
                              </a:moveTo>
                              <a:lnTo>
                                <a:pt x="6110" y="1456"/>
                              </a:lnTo>
                              <a:lnTo>
                                <a:pt x="6088" y="1468"/>
                              </a:lnTo>
                              <a:lnTo>
                                <a:pt x="6065" y="1481"/>
                              </a:lnTo>
                              <a:lnTo>
                                <a:pt x="6045" y="1494"/>
                              </a:lnTo>
                              <a:lnTo>
                                <a:pt x="6023" y="1509"/>
                              </a:lnTo>
                              <a:lnTo>
                                <a:pt x="5983" y="1538"/>
                              </a:lnTo>
                              <a:lnTo>
                                <a:pt x="5941" y="1568"/>
                              </a:lnTo>
                              <a:lnTo>
                                <a:pt x="5901" y="1599"/>
                              </a:lnTo>
                              <a:lnTo>
                                <a:pt x="5861" y="1629"/>
                              </a:lnTo>
                              <a:lnTo>
                                <a:pt x="5840" y="1643"/>
                              </a:lnTo>
                              <a:lnTo>
                                <a:pt x="5818" y="1658"/>
                              </a:lnTo>
                              <a:lnTo>
                                <a:pt x="5797" y="1671"/>
                              </a:lnTo>
                              <a:lnTo>
                                <a:pt x="5775" y="1683"/>
                              </a:lnTo>
                              <a:lnTo>
                                <a:pt x="5751" y="1873"/>
                              </a:lnTo>
                              <a:lnTo>
                                <a:pt x="5727" y="2063"/>
                              </a:lnTo>
                              <a:lnTo>
                                <a:pt x="5683" y="2443"/>
                              </a:lnTo>
                              <a:lnTo>
                                <a:pt x="5743" y="2410"/>
                              </a:lnTo>
                              <a:lnTo>
                                <a:pt x="5804" y="2374"/>
                              </a:lnTo>
                              <a:lnTo>
                                <a:pt x="5863" y="2337"/>
                              </a:lnTo>
                              <a:lnTo>
                                <a:pt x="5922" y="2298"/>
                              </a:lnTo>
                              <a:lnTo>
                                <a:pt x="5979" y="2258"/>
                              </a:lnTo>
                              <a:lnTo>
                                <a:pt x="6008" y="2236"/>
                              </a:lnTo>
                              <a:lnTo>
                                <a:pt x="6035" y="2214"/>
                              </a:lnTo>
                              <a:lnTo>
                                <a:pt x="6063" y="2192"/>
                              </a:lnTo>
                              <a:lnTo>
                                <a:pt x="6089" y="2169"/>
                              </a:lnTo>
                              <a:lnTo>
                                <a:pt x="6116" y="2147"/>
                              </a:lnTo>
                              <a:lnTo>
                                <a:pt x="6141" y="2123"/>
                              </a:lnTo>
                              <a:lnTo>
                                <a:pt x="6186" y="2078"/>
                              </a:lnTo>
                              <a:lnTo>
                                <a:pt x="6208" y="2055"/>
                              </a:lnTo>
                              <a:lnTo>
                                <a:pt x="6229" y="2033"/>
                              </a:lnTo>
                              <a:lnTo>
                                <a:pt x="6250" y="2009"/>
                              </a:lnTo>
                              <a:lnTo>
                                <a:pt x="6271" y="1984"/>
                              </a:lnTo>
                              <a:lnTo>
                                <a:pt x="6289" y="1959"/>
                              </a:lnTo>
                              <a:lnTo>
                                <a:pt x="6308" y="1933"/>
                              </a:lnTo>
                              <a:lnTo>
                                <a:pt x="6325" y="1906"/>
                              </a:lnTo>
                              <a:lnTo>
                                <a:pt x="6341" y="1879"/>
                              </a:lnTo>
                              <a:lnTo>
                                <a:pt x="6355" y="1851"/>
                              </a:lnTo>
                              <a:lnTo>
                                <a:pt x="6368" y="1823"/>
                              </a:lnTo>
                              <a:lnTo>
                                <a:pt x="6380" y="1793"/>
                              </a:lnTo>
                              <a:lnTo>
                                <a:pt x="6390" y="1764"/>
                              </a:lnTo>
                              <a:lnTo>
                                <a:pt x="6398" y="1734"/>
                              </a:lnTo>
                              <a:lnTo>
                                <a:pt x="6404" y="1702"/>
                              </a:lnTo>
                              <a:lnTo>
                                <a:pt x="6406" y="1688"/>
                              </a:lnTo>
                              <a:lnTo>
                                <a:pt x="6406" y="1674"/>
                              </a:lnTo>
                              <a:lnTo>
                                <a:pt x="6406" y="1659"/>
                              </a:lnTo>
                              <a:lnTo>
                                <a:pt x="6405" y="1644"/>
                              </a:lnTo>
                              <a:lnTo>
                                <a:pt x="6403" y="1630"/>
                              </a:lnTo>
                              <a:lnTo>
                                <a:pt x="6400" y="1616"/>
                              </a:lnTo>
                              <a:lnTo>
                                <a:pt x="6396" y="1602"/>
                              </a:lnTo>
                              <a:lnTo>
                                <a:pt x="6390" y="1589"/>
                              </a:lnTo>
                              <a:lnTo>
                                <a:pt x="6385" y="1575"/>
                              </a:lnTo>
                              <a:lnTo>
                                <a:pt x="6378" y="1562"/>
                              </a:lnTo>
                              <a:lnTo>
                                <a:pt x="6371" y="1550"/>
                              </a:lnTo>
                              <a:lnTo>
                                <a:pt x="6362" y="1537"/>
                              </a:lnTo>
                              <a:lnTo>
                                <a:pt x="6353" y="1525"/>
                              </a:lnTo>
                              <a:lnTo>
                                <a:pt x="6343" y="1514"/>
                              </a:lnTo>
                              <a:lnTo>
                                <a:pt x="6334" y="1503"/>
                              </a:lnTo>
                              <a:lnTo>
                                <a:pt x="6323" y="1493"/>
                              </a:lnTo>
                              <a:lnTo>
                                <a:pt x="6312" y="1484"/>
                              </a:lnTo>
                              <a:lnTo>
                                <a:pt x="6300" y="1475"/>
                              </a:lnTo>
                              <a:lnTo>
                                <a:pt x="6288" y="1467"/>
                              </a:lnTo>
                              <a:lnTo>
                                <a:pt x="6276" y="1460"/>
                              </a:lnTo>
                              <a:lnTo>
                                <a:pt x="6263" y="1453"/>
                              </a:lnTo>
                              <a:lnTo>
                                <a:pt x="6250" y="1449"/>
                              </a:lnTo>
                              <a:lnTo>
                                <a:pt x="6236" y="1444"/>
                              </a:lnTo>
                              <a:lnTo>
                                <a:pt x="6223" y="1440"/>
                              </a:lnTo>
                              <a:lnTo>
                                <a:pt x="6209" y="1438"/>
                              </a:lnTo>
                              <a:lnTo>
                                <a:pt x="6195" y="1437"/>
                              </a:lnTo>
                              <a:lnTo>
                                <a:pt x="6180" y="1437"/>
                              </a:lnTo>
                              <a:lnTo>
                                <a:pt x="6166" y="1438"/>
                              </a:lnTo>
                              <a:lnTo>
                                <a:pt x="6152" y="1441"/>
                              </a:lnTo>
                              <a:lnTo>
                                <a:pt x="6138" y="1444"/>
                              </a:lnTo>
                              <a:lnTo>
                                <a:pt x="6124" y="1450"/>
                              </a:lnTo>
                              <a:lnTo>
                                <a:pt x="6110" y="14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lIns="91440" tIns="45720" rIns="91440" bIns="90000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SO_Shape" o:spid="_x0000_s1026" style="position:absolute;left:0;text-align:left;margin-left:12.7pt;margin-top:591.75pt;width:15pt;height:16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3,81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" path="m1162,79l1162,79,1173,69,1185,60,1198,51,1211,42,1224,35,1238,28,1252,23,1266,17,1282,13,1296,10,1326,4,1357,1,1388,,5916,,5936,,5954,,5973,2,5992,4,6011,8,6029,13,6048,18,6065,25,6083,31,6099,40,6115,50,6132,61,6146,72,6160,85,6173,99,6186,113,6195,124,6202,136,6210,148,6216,160,6223,172,6228,185,6238,211,6245,237,6249,264,6251,292,6251,319,6249,348,6243,375,6236,401,6226,427,6221,439,6214,452,6208,464,6200,475,6191,487,6183,498,6173,508,6163,517,6151,530,6137,542,6123,552,6109,562,6093,571,6077,578,6061,585,6045,590,6027,594,6010,599,5992,602,5975,604,5958,605,5939,606,5922,606,5904,606,5870,894,5908,876,5947,858,5985,840,6024,824,6103,793,6183,764,6186,750,6189,737,6199,710,6210,685,6224,660,6239,637,6255,615,6274,594,6295,576,6316,558,6339,541,6363,527,6387,514,6413,502,6439,491,6465,483,6492,476,6524,469,6556,465,6590,462,6623,460,6656,460,6690,461,6723,464,6755,469,6788,476,6820,485,6851,496,6881,508,6911,523,6939,539,6966,559,6979,568,6992,579,7006,592,7020,605,7031,619,7043,635,7053,650,7063,666,7072,683,7079,700,7086,717,7091,736,7095,753,7098,772,7100,791,7100,810,7099,828,7097,848,7121,864,7143,881,7165,899,7187,918,7206,939,7216,950,7225,961,7233,973,7240,985,7247,998,7253,1011,7265,1041,7276,1073,7285,1104,7293,1137,7300,1168,7305,1201,7309,1234,7312,1267,7313,1300,7313,1333,7312,1366,7310,1399,7306,1431,7302,1465,7297,1498,7290,1529,7279,1572,7267,1614,7254,1655,7239,1696,7223,1736,7205,1776,7187,1815,7166,1853,7146,1891,7123,1929,7100,1966,7076,2002,7051,2038,7026,2073,7000,2108,6973,2142,6933,2190,6891,2237,6848,2284,6804,2329,6759,2373,6713,2416,6666,2458,6617,2499,6568,2538,6518,2576,6467,2613,6415,2649,6362,2683,6308,2715,6253,2746,6198,2775,6129,2805,6062,2837,5995,2869,5962,2887,5928,2905,5897,2924,5865,2943,5834,2964,5803,2986,5774,3008,5745,3031,5717,3056,5690,3083,5678,3096,5666,3109,5657,3123,5647,3138,5638,3153,5629,3169,5615,3201,5623,3210,5632,3217,5640,3224,5650,3229,5670,3240,5690,3250,5733,3266,5753,3275,5773,3286,5792,3297,5810,3309,5828,3321,5845,3335,5861,3350,5876,3365,5890,3381,5903,3399,5915,3417,5926,3437,5935,3456,5942,3476,5948,3497,5952,3518,5954,3540,5954,3563,5954,3581,5952,3601,5948,3619,5943,3637,5936,3654,5928,3672,5918,3687,5909,3703,5897,3717,5884,3733,5871,3746,5857,3758,5841,3769,5826,3780,5810,3791,5793,3800,5765,3814,5735,3827,5705,3838,5675,3848,5643,3856,5612,3863,5580,3868,5549,3873,5517,3875,5485,3877,5452,3876,5421,3875,5388,3872,5357,3867,5325,3862,5293,3855,5270,3888,5246,3919,5221,3951,5195,3981,5168,4012,5141,4042,5114,4071,5086,4100,5057,4127,5027,4155,4997,4181,4966,4208,4935,4233,4903,4258,4871,4281,4838,4305,4805,4327,4772,4350,4737,4371,4702,4391,4667,4411,4633,4429,4597,4448,4560,4465,4524,4483,4487,4498,4449,4513,4412,4527,4374,4540,4336,4553,4297,4565,4259,4576,4270,4665,4285,4683,4299,4700,4312,4718,4324,4737,4335,4758,4343,4778,4350,4800,4354,4823,4375,4836,4396,4851,4413,4867,4430,4887,4445,4906,4458,4928,4470,4951,4478,4974,4485,4998,4489,5023,4491,5047,4491,5072,4489,5084,4488,5097,4485,5109,4482,5121,4478,5133,4473,5144,4467,5155,4462,5167,4448,5187,4433,5204,4416,5221,4399,5237,4380,5250,4361,5263,4341,5275,4321,5286,4299,5297,4277,5305,4255,5314,4233,5323,4188,5337,4143,5351,4146,5384,4148,5416,4149,5483,4150,5549,4151,5614,4153,5648,4155,5680,4159,5713,4163,5744,4170,5777,4177,5809,4186,5840,4197,5872,4214,5915,4234,5959,4254,6000,4277,6040,4301,6080,4327,6119,4353,6158,4382,6194,4411,6231,4441,6266,4472,6302,4504,6336,4536,6369,4570,6402,4603,6435,4637,6466,4648,6477,4660,6486,4673,6494,4686,6503,4712,6517,4739,6531,4765,6547,4778,6555,4790,6564,4802,6573,4813,6584,4823,6596,4832,6608,4840,6622,4847,6637,4852,6651,4855,6666,4857,6681,4858,6698,4857,6713,4855,6728,4852,6744,4849,6760,4841,6791,4833,6823,4825,6852,4865,6886,4908,6918,4992,6983,5035,7015,5076,7049,5096,7066,5115,7084,5135,7103,5153,7122,5166,7138,5179,7155,5189,7174,5198,7193,5205,7213,5211,7233,5215,7253,5218,7274,5220,7294,5221,7316,5220,7337,5217,7359,5215,7379,5211,7401,5207,7422,5201,7441,5214,7453,5227,7465,5239,7478,5250,7492,5261,7506,5270,7522,5279,7537,5287,7552,5293,7568,5299,7585,5304,7602,5308,7619,5310,7637,5311,7654,5310,7672,5308,7689,5307,7708,5303,7725,5298,7741,5291,7756,5284,7771,5274,7785,5264,7798,5252,7811,5240,7823,5227,7834,5213,7844,5199,7854,5170,7873,5140,7888,5108,7904,5074,7918,5041,7931,5008,7944,4974,7956,4939,7968,4904,7978,4870,7988,4800,8006,4730,8023,4660,8038,4589,8052,4508,8066,4426,8079,4345,8091,4263,8102,4180,8112,4099,8119,4016,8127,3935,8133,3852,8137,3770,8140,3687,8141,3604,8141,3522,8139,3439,8136,3358,8131,3275,8125,3157,8113,3038,8100,2920,8085,2860,8076,2801,8066,2742,8055,2684,8044,2626,8033,2567,8019,2510,8005,2452,7990,2395,7974,2338,7955,2296,7940,2254,7925,2213,7908,2192,7898,2172,7888,2152,7877,2134,7866,2115,7853,2097,7840,2080,7826,2064,7811,2049,7796,2034,7778,2028,7767,2023,7756,2014,7735,2009,7712,2005,7689,2003,7666,2004,7642,2008,7619,2012,7597,2019,7575,2027,7553,2038,7533,2050,7512,2063,7492,2078,7475,2095,7459,2113,7443,2108,7424,2103,7404,2100,7385,2097,7365,2095,7346,2094,7326,2094,7306,2095,7286,2097,7266,2099,7247,2104,7228,2110,7210,2116,7191,2125,7174,2136,7156,2148,7140,2166,7119,2185,7099,2205,7079,2226,7061,2247,7042,2269,7025,2312,6990,2402,6923,2446,6889,2489,6853,2483,6824,2474,6794,2466,6764,2460,6734,2458,6718,2457,6703,2457,6688,2458,6674,2460,6659,2464,6644,2470,6630,2477,6616,2486,6602,2495,6590,2505,6579,2516,6569,2528,6561,2541,6552,2567,6537,2595,6522,2622,6508,2635,6499,2647,6491,2659,6481,2671,6472,2705,6440,2739,6406,2773,6374,2807,6339,2839,6305,2871,6269,2901,6234,2932,6197,2960,6159,2987,6119,3013,6080,3038,6040,3061,5999,3082,5956,3101,5913,3119,5868,3129,5837,3138,5805,3146,5774,3151,5742,3155,5710,3159,5678,3161,5646,3163,5613,3164,5548,3165,5481,3167,5416,3169,5384,3172,5352,3125,5337,3077,5321,3053,5312,3030,5303,3008,5292,2985,5281,2963,5269,2942,5256,2923,5242,2903,5226,2886,5210,2870,5191,2855,5171,2842,5149,2838,5137,2834,5126,2830,5114,2827,5102,2824,5079,2823,5055,2824,5031,2827,5009,2833,4986,2840,4963,2850,4942,2861,4921,2874,4901,2889,4881,2905,4864,2923,4848,2941,4833,2961,4819,2965,4798,2973,4776,2982,4755,2991,4736,3003,4717,3016,4700,3032,4683,3047,4666,3048,4643,3050,4622,3055,4576,3016,4565,2978,4553,2940,4541,2902,4527,2864,4513,2827,4498,2790,4481,2754,4465,2717,4448,2682,4429,2647,4410,2612,4390,2577,4369,2542,4349,2509,4327,2476,4304,2444,4280,2411,4256,2379,4231,2348,4206,2317,4180,2287,4153,2258,4126,2228,4099,2200,4069,2173,4041,2146,4011,2119,3980,2094,3950,2069,3918,2044,3887,2020,3854,1991,3861,1963,3866,1934,3871,1905,3874,1876,3876,1848,3877,1819,3876,1789,3875,1761,3873,1732,3868,1703,3863,1675,3858,1647,3850,1619,3841,1591,3831,1564,3822,1548,3814,1532,3805,1515,3797,1500,3787,1485,3777,1470,3766,1456,3754,1441,3742,1429,3729,1416,3716,1406,3702,1396,3687,1386,3672,1378,3655,1372,3638,1366,3619,1362,3599,1359,3577,1359,3556,1360,3536,1363,3514,1367,3493,1374,3474,1382,3454,1390,3435,1401,3416,1412,3398,1425,3380,1439,3364,1454,3349,1470,3335,1486,3322,1497,3313,1507,3305,1529,3292,1552,3279,1576,3268,1600,3259,1624,3249,1673,3230,1679,3224,1685,3218,1689,3211,1691,3204,1692,3197,1691,3189,1690,3181,1688,3174,1682,3159,1673,3143,1663,3129,1654,3117,1640,3101,1625,3085,1596,3055,1564,3026,1532,3000,1497,2975,1462,2951,1426,2928,1389,2908,1352,2887,1314,2867,1237,2829,1160,2793,1084,2756,1029,2727,977,2697,925,2664,874,2630,823,2596,774,2560,725,2522,678,2484,632,2443,586,2402,541,2360,498,2317,456,2273,414,2227,374,2181,335,2135,301,2090,267,2046,236,1999,206,1952,176,1903,148,1854,123,1804,99,1753,77,1701,58,1649,49,1623,41,1596,34,1568,27,1541,21,1514,16,1487,11,1459,8,1431,4,1403,2,1375,1,1347,,1318,1,1286,4,1252,8,1217,12,1184,19,1150,26,1116,35,1084,47,1051,60,1021,75,990,83,976,92,962,101,948,112,935,123,923,134,910,146,899,159,887,172,877,186,867,201,858,217,849,215,829,214,811,215,791,217,772,221,753,225,735,231,716,237,698,245,680,253,663,263,647,274,631,286,616,299,601,312,588,327,575,353,554,381,536,409,519,438,505,469,493,500,484,532,475,564,468,597,464,629,461,663,460,696,460,729,462,762,466,795,471,826,477,853,485,879,493,904,504,931,516,954,529,978,544,1000,561,1022,578,1041,598,1060,617,1077,639,1091,662,1104,687,1116,712,1125,738,1128,752,1131,766,1172,779,1211,793,1251,809,1290,825,1369,858,1446,892,1436,822,1427,750,1410,606,1388,608,1366,608,1345,605,1323,603,1301,599,1279,593,1259,586,1239,578,1220,568,1200,558,1183,546,1165,531,1149,517,1135,501,1121,484,1109,465,1102,453,1096,442,1084,418,1075,393,1069,367,1064,341,1062,315,1063,289,1065,263,1070,237,1076,211,1086,186,1097,162,1110,139,1125,118,1134,108,1142,98,1152,89,1162,79xm925,1586l925,1586,917,1609,912,1631,910,1654,909,1677,910,1700,913,1723,917,1746,924,1768,932,1790,940,1813,950,1834,961,1855,972,1876,984,1897,1009,1935,1039,1976,1071,2015,1104,2053,1139,2090,1176,2125,1213,2160,1252,2192,1291,2224,1332,2254,1373,2285,1415,2313,1458,2341,1501,2367,1545,2393,1589,2419,1634,2443,1540,1683,1517,1669,1496,1656,1474,1642,1452,1628,1411,1598,1370,1566,1328,1536,1287,1505,1265,1491,1244,1477,1221,1465,1198,1453,1188,1448,1177,1444,1167,1441,1157,1439,1147,1437,1136,1436,1126,1436,1115,1436,1096,1439,1075,1444,1056,1452,1037,1462,1019,1473,1002,1486,986,1500,971,1515,957,1533,945,1550,934,1567,925,1586xm6110,1456l6110,1456,6088,1468,6065,1481,6045,1494,6023,1509,5983,1538,5941,1568,5901,1599,5861,1629,5840,1643,5818,1658,5797,1671,5775,1683,5751,1873,5727,2063,5683,2443,5743,2410,5804,2374,5863,2337,5922,2298,5979,2258,6008,2236,6035,2214,6063,2192,6089,2169,6116,2147,6141,2123,6186,2078,6208,2055,6229,2033,6250,2009,6271,1984,6289,1959,6308,1933,6325,1906,6341,1879,6355,1851,6368,1823,6380,1793,6390,1764,6398,1734,6404,1702,6406,1688,6406,1674,6406,1659,6405,1644,6403,1630,6400,1616,6396,1602,6390,1589,6385,1575,6378,1562,6371,1550,6362,1537,6353,1525,6343,1514,6334,1503,6323,1493,6312,1484,6300,1475,6288,1467,6276,1460,6263,1453,6250,1449,6236,1444,6223,1440,6209,1438,6195,1437,6180,1437,6166,1438,6152,1441,6138,1444,6124,1450,6110,1456xe" fillcolor="#004a62" stroked="f">
                <v:path arrowok="t" o:connecttype="custom" o:connectlocs="2147483647,0;2147483647,176357912;2147483647,675564621;2147483647,860455980;2147483647,938679265;2147483647,654230991;2147483647,924456844;2147483647,1351135320;2147483647,1989721654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1957849983,2147483647;2120530705,2147483647;2147483647,2147483647;1655323714,2147483647;478044915,2147483647;15696882,2075056149;131286932,1368202214;329640752,1018330838;804832778,665608937;1485510820,850500296;2036334420,1066687046;1582551098,661342201;1629641771,139379650;1387050167,2147483647;2147483647,2147483647;1695282189,2059411492;1332821254,2147483647;2147483647,2147483647;2147483647,2147483647;2147483647,2147483647;2147483647,2053722519" o:connectangles="0,0,0,0,0,0,0,0,0,0,0,0,0,0,0,0,0,0,0,0,0,0,0,0,0,0,0,0,0,0,0,0,0,0,0,0,0,0,0,0,0,0,0,0,0,0,0,0,0,0,0,0,0,0,0,0,0,0,0,0,0,0"/>
                <v:textbox inset=",,,25mm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67F03" wp14:editId="3F177F5E">
                <wp:simplePos x="0" y="0"/>
                <wp:positionH relativeFrom="column">
                  <wp:posOffset>390525</wp:posOffset>
                </wp:positionH>
                <wp:positionV relativeFrom="paragraph">
                  <wp:posOffset>7368540</wp:posOffset>
                </wp:positionV>
                <wp:extent cx="1097915" cy="495300"/>
                <wp:effectExtent l="0" t="0" r="0" b="0"/>
                <wp:wrapNone/>
                <wp:docPr id="66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915" cy="495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994DB4" w14:textId="3915989B" w:rsidR="006F0584" w:rsidRDefault="006F05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擅长技能</w:t>
                            </w: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64" o:spid="_x0000_s1031" type="#_x0000_t202" style="position:absolute;left:0;text-align:left;margin-left:30.75pt;margin-top:580.2pt;width:86.45pt;height:39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" filled="f" stroked="f">
                <v:textbox>
                  <w:txbxContent>
                    <w:p w14:paraId="76994DB4" w14:textId="3915989B" w:rsidR="006F0584" w:rsidRDefault="006F0584">
                      <w:pPr>
                        <w:pStyle w:val="a3"/>
                        <w:spacing w:before="0" w:beforeAutospacing="0" w:after="0" w:afterAutospacing="0"/>
                        <w:rPr>
                          <w:rFonts w:ascii="方正兰亭粗黑简体" w:eastAsia="方正兰亭粗黑简体" w:cstheme="minorBidi"/>
                          <w:color w:val="004A62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擅长技能</w:t>
                      </w:r>
                    </w:p>
                  </w:txbxContent>
                </v:textbox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DF6601F" wp14:editId="68DB45F4">
                <wp:simplePos x="0" y="0"/>
                <wp:positionH relativeFrom="column">
                  <wp:posOffset>177165</wp:posOffset>
                </wp:positionH>
                <wp:positionV relativeFrom="paragraph">
                  <wp:posOffset>3341370</wp:posOffset>
                </wp:positionV>
                <wp:extent cx="180340" cy="153035"/>
                <wp:effectExtent l="0" t="0" r="0" b="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5303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3.95pt;margin-top:263.1pt;width:14.2pt;height:12.0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,2634211,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,3261356,1385789xm1508607,1206475c1458141,1206475,1417230,1247386,1417230,1297852l1417230,1314415c1417230,1364881,1458141,1405791,1508607,1405791l1752750,1405791c1803215,1405791,1844126,1364881,1844126,1314415l1844126,1297852c1844126,1247386,1803215,1206475,1752750,1206475l1508607,1206475xm1630678,174304c1376124,174304,1163742,300833,1114624,469036l1111230,492633,2150126,492633,2146731,469036c2097613,300833,1885231,174304,1630678,174304xm1630678,0c1963411,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,1332322,,971511,,625372,1683,610251,5046,596807,8405,585046,16813,573285,25218,561524,35303,549763,47073,539681,57158,529599,87418,512796,121041,501035,158027,494313,196692,492633,991117,492633,991363,488510c1024272,214121,1297944,,1630678,0xe" fillcolor="#004a62" stroked="f" strokeweight="1pt">
                <v:stroke joinstyle="miter"/>
                <v:path arrowok="t" o:connecttype="custom" o:connectlocs="180340,76645;180340,145693;180247,146530;180061,147273;179875,147924;179410,148574;179039,149225;178574,149875;177923,150433;177086,150991;175599,151920;173740,152570;171695,152942;169557,153035;10876,153035;8738,152942;6693,152570;4834,151920;3161,150991;2603,150433;1952,149875;1394,149225;930,148574;465,147924;279,147273;93,146530;0,145693;0,76831;10876,79712;22496,82686;36533,86032;43969,87890;51592,89563;59029,91050;66373,92444;73344,93652;79759,94488;85429,95139;87846,95325;90170,95418;92494,95325;95097,95139;100674,94488;106996,93652;113967,92444;121311,91050;128841,89377;136370,87704;143900,85939;157844,82593;169557,79526;83420,66728;78367,71782;78367,72698;83420,77752;96920,77752;101973,72698;101973,71782;96920,66728;90170,9640;61634,25942;61447,27247;118893,27247;118706,25942;90170,9640;90170,0;125522,27019;125535,27247;169557,27247;171695,27340;173740,27711;175599,28362;177086,29291;177923,29849;178574,30406;179039,31057;179410,31707;179875,32358;180061,33008;180247,33752;180340,34588;180340,73387;180340,73387;180340,73387;169557,76268;157844,79335;143900,82680;136371,84446;128841,86119;121311,87792;113968,89185;106996,90393;100675,91230;95097,91880;92494,92066;90170,92159;87846,92066;85429,91880;79759,91230;73345,90393;66373,89185;59029,87792;51592,86305;43970,84632;36533,82773;22496,79428;10876,76454;0,73573;0,73688;0,73688;0,53733;0,34588;93,33752;279,33008;465,32358;930,31707;1394,31057;1952,30406;2603,29849;3161,29291;4834,28362;6693,27711;8738,27340;10876,27247;54805,27247;54818,27019;9017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054E45" wp14:editId="08741877">
                <wp:simplePos x="0" y="0"/>
                <wp:positionH relativeFrom="column">
                  <wp:posOffset>390525</wp:posOffset>
                </wp:positionH>
                <wp:positionV relativeFrom="paragraph">
                  <wp:posOffset>3208020</wp:posOffset>
                </wp:positionV>
                <wp:extent cx="1097915" cy="487680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2B9BD6" w14:textId="77777777" w:rsidR="006F0584" w:rsidRDefault="006F058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32" style="position:absolute;left:0;text-align:left;margin-left:30.75pt;margin-top:252.6pt;width:86.45pt;height:38.4pt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" filled="f" stroked="f">
                <v:textbox style="mso-fit-shape-to-text:t">
                  <w:txbxContent>
                    <w:p w14:paraId="722B9BD6" w14:textId="77777777" w:rsidR="006F0584" w:rsidRDefault="006F0584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E03189" wp14:editId="01F0A845">
                <wp:simplePos x="0" y="0"/>
                <wp:positionH relativeFrom="column">
                  <wp:posOffset>382270</wp:posOffset>
                </wp:positionH>
                <wp:positionV relativeFrom="paragraph">
                  <wp:posOffset>2712720</wp:posOffset>
                </wp:positionV>
                <wp:extent cx="1097915" cy="487680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09FDF1" w14:textId="77777777" w:rsidR="006F0584" w:rsidRDefault="006F058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33" style="position:absolute;left:0;text-align:left;margin-left:30.1pt;margin-top:213.6pt;width:86.45pt;height:38.4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" filled="f" stroked="f">
                <v:textbox style="mso-fit-shape-to-text:t">
                  <w:txbxContent>
                    <w:p w14:paraId="2509FDF1" w14:textId="77777777" w:rsidR="006F0584" w:rsidRDefault="006F0584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879CD71" wp14:editId="38D296D1">
                <wp:simplePos x="0" y="0"/>
                <wp:positionH relativeFrom="column">
                  <wp:posOffset>170815</wp:posOffset>
                </wp:positionH>
                <wp:positionV relativeFrom="paragraph">
                  <wp:posOffset>2831465</wp:posOffset>
                </wp:positionV>
                <wp:extent cx="193675" cy="187325"/>
                <wp:effectExtent l="0" t="0" r="9525" b="0"/>
                <wp:wrapNone/>
                <wp:docPr id="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3675" cy="187325"/>
                        </a:xfrm>
                        <a:custGeom>
                          <a:avLst/>
                          <a:gdLst>
                            <a:gd name="T0" fmla="*/ 1660229 w 8965002"/>
                            <a:gd name="T1" fmla="*/ 723707 h 8673857"/>
                            <a:gd name="T2" fmla="*/ 1707743 w 8965002"/>
                            <a:gd name="T3" fmla="*/ 723707 h 8673857"/>
                            <a:gd name="T4" fmla="*/ 1786179 w 8965002"/>
                            <a:gd name="T5" fmla="*/ 872262 h 8673857"/>
                            <a:gd name="T6" fmla="*/ 1398524 w 8965002"/>
                            <a:gd name="T7" fmla="*/ 1455923 h 8673857"/>
                            <a:gd name="T8" fmla="*/ 1307266 w 8965002"/>
                            <a:gd name="T9" fmla="*/ 1501168 h 8673857"/>
                            <a:gd name="T10" fmla="*/ 1079500 w 8965002"/>
                            <a:gd name="T11" fmla="*/ 1501168 h 8673857"/>
                            <a:gd name="T12" fmla="*/ 1079500 w 8965002"/>
                            <a:gd name="T13" fmla="*/ 1685165 h 8673857"/>
                            <a:gd name="T14" fmla="*/ 1049332 w 8965002"/>
                            <a:gd name="T15" fmla="*/ 1734934 h 8673857"/>
                            <a:gd name="T16" fmla="*/ 1021427 w 8965002"/>
                            <a:gd name="T17" fmla="*/ 1741721 h 8673857"/>
                            <a:gd name="T18" fmla="*/ 985980 w 8965002"/>
                            <a:gd name="T19" fmla="*/ 1731164 h 8673857"/>
                            <a:gd name="T20" fmla="*/ 808744 w 8965002"/>
                            <a:gd name="T21" fmla="*/ 1611265 h 8673857"/>
                            <a:gd name="T22" fmla="*/ 635280 w 8965002"/>
                            <a:gd name="T23" fmla="*/ 1731164 h 8673857"/>
                            <a:gd name="T24" fmla="*/ 571927 w 8965002"/>
                            <a:gd name="T25" fmla="*/ 1734934 h 8673857"/>
                            <a:gd name="T26" fmla="*/ 539497 w 8965002"/>
                            <a:gd name="T27" fmla="*/ 1685165 h 8673857"/>
                            <a:gd name="T28" fmla="*/ 539497 w 8965002"/>
                            <a:gd name="T29" fmla="*/ 1225173 h 8673857"/>
                            <a:gd name="T30" fmla="*/ 636788 w 8965002"/>
                            <a:gd name="T31" fmla="*/ 1030619 h 8673857"/>
                            <a:gd name="T32" fmla="*/ 667710 w 8965002"/>
                            <a:gd name="T33" fmla="*/ 1022324 h 8673857"/>
                            <a:gd name="T34" fmla="*/ 1142852 w 8965002"/>
                            <a:gd name="T35" fmla="*/ 1022324 h 8673857"/>
                            <a:gd name="T36" fmla="*/ 1077992 w 8965002"/>
                            <a:gd name="T37" fmla="*/ 1261369 h 8673857"/>
                            <a:gd name="T38" fmla="*/ 1250702 w 8965002"/>
                            <a:gd name="T39" fmla="*/ 1261369 h 8673857"/>
                            <a:gd name="T40" fmla="*/ 1660229 w 8965002"/>
                            <a:gd name="T41" fmla="*/ 723707 h 8673857"/>
                            <a:gd name="T42" fmla="*/ 1227016 w 8965002"/>
                            <a:gd name="T43" fmla="*/ 26 h 8673857"/>
                            <a:gd name="T44" fmla="*/ 1646524 w 8965002"/>
                            <a:gd name="T45" fmla="*/ 27634 h 8673857"/>
                            <a:gd name="T46" fmla="*/ 1722691 w 8965002"/>
                            <a:gd name="T47" fmla="*/ 177681 h 8673857"/>
                            <a:gd name="T48" fmla="*/ 1246833 w 8965002"/>
                            <a:gd name="T49" fmla="*/ 798230 h 8673857"/>
                            <a:gd name="T50" fmla="*/ 1160861 w 8965002"/>
                            <a:gd name="T51" fmla="*/ 838946 h 8673857"/>
                            <a:gd name="T52" fmla="*/ 443680 w 8965002"/>
                            <a:gd name="T53" fmla="*/ 838946 h 8673857"/>
                            <a:gd name="T54" fmla="*/ 231014 w 8965002"/>
                            <a:gd name="T55" fmla="*/ 1099833 h 8673857"/>
                            <a:gd name="T56" fmla="*/ 361479 w 8965002"/>
                            <a:gd name="T57" fmla="*/ 1249880 h 8673857"/>
                            <a:gd name="T58" fmla="*/ 418794 w 8965002"/>
                            <a:gd name="T59" fmla="*/ 1261190 h 8673857"/>
                            <a:gd name="T60" fmla="*/ 418794 w 8965002"/>
                            <a:gd name="T61" fmla="*/ 1500965 h 8673857"/>
                            <a:gd name="T62" fmla="*/ 10807 w 8965002"/>
                            <a:gd name="T63" fmla="*/ 1148843 h 8673857"/>
                            <a:gd name="T64" fmla="*/ 13069 w 8965002"/>
                            <a:gd name="T65" fmla="*/ 949785 h 8673857"/>
                            <a:gd name="T66" fmla="*/ 545488 w 8965002"/>
                            <a:gd name="T67" fmla="*/ 134703 h 8673857"/>
                            <a:gd name="T68" fmla="*/ 706119 w 8965002"/>
                            <a:gd name="T69" fmla="*/ 45730 h 8673857"/>
                            <a:gd name="T70" fmla="*/ 1227016 w 8965002"/>
                            <a:gd name="T71" fmla="*/ 26 h 867385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8965002" h="8673857">
                              <a:moveTo>
                                <a:pt x="8267042" y="3603669"/>
                              </a:moveTo>
                              <a:cubicBezTo>
                                <a:pt x="8267042" y="3603669"/>
                                <a:pt x="8267042" y="3603669"/>
                                <a:pt x="8503636" y="3603669"/>
                              </a:cubicBezTo>
                              <a:cubicBezTo>
                                <a:pt x="8770275" y="3603669"/>
                                <a:pt x="9115779" y="3885289"/>
                                <a:pt x="8894206" y="4343392"/>
                              </a:cubicBezTo>
                              <a:cubicBezTo>
                                <a:pt x="8894206" y="4343392"/>
                                <a:pt x="8894206" y="4343392"/>
                                <a:pt x="6963891" y="7249712"/>
                              </a:cubicBezTo>
                              <a:cubicBezTo>
                                <a:pt x="6817428" y="7463743"/>
                                <a:pt x="6610877" y="7475008"/>
                                <a:pt x="6509479" y="7475008"/>
                              </a:cubicBezTo>
                              <a:cubicBezTo>
                                <a:pt x="6509479" y="7475008"/>
                                <a:pt x="6509479" y="7475008"/>
                                <a:pt x="5375325" y="7475008"/>
                              </a:cubicBezTo>
                              <a:cubicBezTo>
                                <a:pt x="5375325" y="7475008"/>
                                <a:pt x="5375325" y="7475008"/>
                                <a:pt x="5375325" y="8391212"/>
                              </a:cubicBezTo>
                              <a:cubicBezTo>
                                <a:pt x="5375325" y="8503860"/>
                                <a:pt x="5326504" y="8586469"/>
                                <a:pt x="5225106" y="8639038"/>
                              </a:cubicBezTo>
                              <a:cubicBezTo>
                                <a:pt x="5180040" y="8661567"/>
                                <a:pt x="5131219" y="8672833"/>
                                <a:pt x="5086153" y="8672833"/>
                              </a:cubicBezTo>
                              <a:cubicBezTo>
                                <a:pt x="5026066" y="8672833"/>
                                <a:pt x="4962223" y="8654057"/>
                                <a:pt x="4909646" y="8620263"/>
                              </a:cubicBezTo>
                              <a:cubicBezTo>
                                <a:pt x="4909646" y="8620263"/>
                                <a:pt x="4909646" y="8620263"/>
                                <a:pt x="4027109" y="8023229"/>
                              </a:cubicBezTo>
                              <a:cubicBezTo>
                                <a:pt x="4027109" y="8023229"/>
                                <a:pt x="4027109" y="8023229"/>
                                <a:pt x="3163349" y="8620263"/>
                              </a:cubicBezTo>
                              <a:cubicBezTo>
                                <a:pt x="3069463" y="8684097"/>
                                <a:pt x="2949287" y="8691607"/>
                                <a:pt x="2847889" y="8639038"/>
                              </a:cubicBezTo>
                              <a:cubicBezTo>
                                <a:pt x="2750247" y="8586469"/>
                                <a:pt x="2686404" y="8503860"/>
                                <a:pt x="2686404" y="8391212"/>
                              </a:cubicBezTo>
                              <a:cubicBezTo>
                                <a:pt x="2686404" y="8391212"/>
                                <a:pt x="2686404" y="8391212"/>
                                <a:pt x="2686404" y="6100701"/>
                              </a:cubicBezTo>
                              <a:cubicBezTo>
                                <a:pt x="2686404" y="5559991"/>
                                <a:pt x="2990598" y="5237066"/>
                                <a:pt x="3170860" y="5131928"/>
                              </a:cubicBezTo>
                              <a:cubicBezTo>
                                <a:pt x="3215926" y="5105644"/>
                                <a:pt x="3268503" y="5090624"/>
                                <a:pt x="3324835" y="5090624"/>
                              </a:cubicBezTo>
                              <a:cubicBezTo>
                                <a:pt x="3324835" y="5090624"/>
                                <a:pt x="3324835" y="5090624"/>
                                <a:pt x="5690785" y="5090624"/>
                              </a:cubicBezTo>
                              <a:cubicBezTo>
                                <a:pt x="5371570" y="5406038"/>
                                <a:pt x="5367814" y="5980543"/>
                                <a:pt x="5367814" y="6280938"/>
                              </a:cubicBezTo>
                              <a:cubicBezTo>
                                <a:pt x="5367814" y="6280938"/>
                                <a:pt x="5367814" y="6280938"/>
                                <a:pt x="6227818" y="6280938"/>
                              </a:cubicBezTo>
                              <a:cubicBezTo>
                                <a:pt x="6227818" y="6280938"/>
                                <a:pt x="6227818" y="6280938"/>
                                <a:pt x="8267042" y="3603669"/>
                              </a:cubicBezTo>
                              <a:close/>
                              <a:moveTo>
                                <a:pt x="6109875" y="128"/>
                              </a:moveTo>
                              <a:cubicBezTo>
                                <a:pt x="6829153" y="-2490"/>
                                <a:pt x="7579192" y="34821"/>
                                <a:pt x="8198796" y="137601"/>
                              </a:cubicBezTo>
                              <a:cubicBezTo>
                                <a:pt x="8705745" y="220201"/>
                                <a:pt x="8739542" y="678257"/>
                                <a:pt x="8578069" y="884757"/>
                              </a:cubicBezTo>
                              <a:cubicBezTo>
                                <a:pt x="8578069" y="884757"/>
                                <a:pt x="6234838" y="3955980"/>
                                <a:pt x="6208552" y="3974753"/>
                              </a:cubicBezTo>
                              <a:cubicBezTo>
                                <a:pt x="6107162" y="4098653"/>
                                <a:pt x="5953199" y="4177498"/>
                                <a:pt x="5780461" y="4177498"/>
                              </a:cubicBezTo>
                              <a:cubicBezTo>
                                <a:pt x="5780461" y="4177498"/>
                                <a:pt x="5780461" y="4177498"/>
                                <a:pt x="2209285" y="4177498"/>
                              </a:cubicBezTo>
                              <a:cubicBezTo>
                                <a:pt x="1818747" y="4177498"/>
                                <a:pt x="970076" y="4545444"/>
                                <a:pt x="1150325" y="5476573"/>
                              </a:cubicBezTo>
                              <a:cubicBezTo>
                                <a:pt x="1217918" y="5825746"/>
                                <a:pt x="1465760" y="6103583"/>
                                <a:pt x="1799971" y="6223729"/>
                              </a:cubicBezTo>
                              <a:cubicBezTo>
                                <a:pt x="1875075" y="6253765"/>
                                <a:pt x="2002751" y="6268783"/>
                                <a:pt x="2085365" y="6280047"/>
                              </a:cubicBezTo>
                              <a:cubicBezTo>
                                <a:pt x="2085365" y="6280047"/>
                                <a:pt x="2085365" y="6280047"/>
                                <a:pt x="2085365" y="7473994"/>
                              </a:cubicBezTo>
                              <a:cubicBezTo>
                                <a:pt x="1582171" y="7440203"/>
                                <a:pt x="335451" y="7004675"/>
                                <a:pt x="53813" y="5720619"/>
                              </a:cubicBezTo>
                              <a:cubicBezTo>
                                <a:pt x="-25046" y="5397728"/>
                                <a:pt x="-13780" y="5056063"/>
                                <a:pt x="65078" y="4729417"/>
                              </a:cubicBezTo>
                              <a:cubicBezTo>
                                <a:pt x="282879" y="3283915"/>
                                <a:pt x="2351982" y="944830"/>
                                <a:pt x="2716235" y="670748"/>
                              </a:cubicBezTo>
                              <a:cubicBezTo>
                                <a:pt x="2960321" y="471756"/>
                                <a:pt x="3234449" y="310311"/>
                                <a:pt x="3516088" y="227711"/>
                              </a:cubicBezTo>
                              <a:cubicBezTo>
                                <a:pt x="3797726" y="119767"/>
                                <a:pt x="4911078" y="4491"/>
                                <a:pt x="6109875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3.45pt;margin-top:222.95pt;width:15.25pt;height:14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8965002,86738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" path="m8267042,3603669c8267042,3603669,8267042,3603669,8503636,3603669,8770275,3603669,9115779,3885289,8894206,4343392,8894206,4343392,8894206,4343392,6963891,7249712,6817428,7463743,6610877,7475008,6509479,7475008,6509479,7475008,6509479,7475008,5375325,7475008,5375325,7475008,5375325,7475008,5375325,8391212,5375325,8503860,5326504,8586469,5225106,8639038,5180040,8661567,5131219,8672833,5086153,8672833,5026066,8672833,4962223,8654057,4909646,8620263,4909646,8620263,4909646,8620263,4027109,8023229,4027109,8023229,4027109,8023229,3163349,8620263,3069463,8684097,2949287,8691607,2847889,8639038,2750247,8586469,2686404,8503860,2686404,8391212,2686404,8391212,2686404,8391212,2686404,6100701,2686404,5559991,2990598,5237066,3170860,5131928,3215926,5105644,3268503,5090624,3324835,5090624,3324835,5090624,3324835,5090624,5690785,5090624,5371570,5406038,5367814,5980543,5367814,6280938,5367814,6280938,5367814,6280938,6227818,6280938,6227818,6280938,6227818,6280938,8267042,3603669xm6109875,128c6829153,-2490,7579192,34821,8198796,137601,8705745,220201,8739542,678257,8578069,884757,8578069,884757,6234838,3955980,6208552,3974753,6107162,4098653,5953199,4177498,5780461,4177498,5780461,4177498,5780461,4177498,2209285,4177498,1818747,4177498,970076,4545444,1150325,5476573,1217918,5825746,1465760,6103583,1799971,6223729,1875075,6253765,2002751,6268783,2085365,6280047,2085365,6280047,2085365,6280047,2085365,7473994,1582171,7440203,335451,7004675,53813,5720619,-25046,5397728,-13780,5056063,65078,4729417,282879,3283915,2351982,944830,2716235,670748,2960321,471756,3234449,310311,3516088,227711,3797726,119767,4911078,4491,6109875,128xe" fillcolor="#004a62" stroked="f">
                <v:path arrowok="t" o:connecttype="custom" o:connectlocs="35867,15630;36893,15630;38588,18838;30213,31443;28241,32420;23321,32420;23321,36394;22669,37469;22066,37615;21301,37387;17472,34798;13724,37387;12356,37469;11655,36394;11655,26459;13757,22258;14425,22079;24690,22079;23288,27241;27019,27241;35867,15630;26508,1;35571,597;37216,3837;26936,17239;25079,18118;9585,18118;4991,23753;7809,26993;9047,27237;9047,32416;233,24811;282,20512;11784,2909;15255,988;26508,1" o:connectangles="0,0,0,0,0,0,0,0,0,0,0,0,0,0,0,0,0,0,0,0,0,0,0,0,0,0,0,0,0,0,0,0,0,0,0,0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2C049FA" wp14:editId="19C7B5DE">
                <wp:simplePos x="0" y="0"/>
                <wp:positionH relativeFrom="column">
                  <wp:posOffset>1511300</wp:posOffset>
                </wp:positionH>
                <wp:positionV relativeFrom="paragraph">
                  <wp:posOffset>7443470</wp:posOffset>
                </wp:positionV>
                <wp:extent cx="243205" cy="243205"/>
                <wp:effectExtent l="0" t="0" r="36195" b="3619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4" o:spid="_x0000_s1026" style="position:absolute;left:0;text-align:left;margin-left:119pt;margin-top:586.1pt;width:19.15pt;height:19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922E2A3" wp14:editId="1D98B382">
                <wp:simplePos x="0" y="0"/>
                <wp:positionH relativeFrom="column">
                  <wp:posOffset>1525905</wp:posOffset>
                </wp:positionH>
                <wp:positionV relativeFrom="paragraph">
                  <wp:posOffset>3322955</wp:posOffset>
                </wp:positionV>
                <wp:extent cx="243205" cy="243205"/>
                <wp:effectExtent l="0" t="0" r="36195" b="361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1" o:spid="_x0000_s1026" style="position:absolute;left:0;text-align:left;margin-left:120.15pt;margin-top:261.65pt;width:19.15pt;height:19.1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10DF709" wp14:editId="062B3C00">
                <wp:simplePos x="0" y="0"/>
                <wp:positionH relativeFrom="column">
                  <wp:posOffset>1525905</wp:posOffset>
                </wp:positionH>
                <wp:positionV relativeFrom="paragraph">
                  <wp:posOffset>2827655</wp:posOffset>
                </wp:positionV>
                <wp:extent cx="243205" cy="243205"/>
                <wp:effectExtent l="0" t="0" r="36195" b="361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9" o:spid="_x0000_s1026" style="position:absolute;left:0;text-align:left;margin-left:120.15pt;margin-top:222.65pt;width:19.15pt;height:19.1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02C9088" wp14:editId="14A90A27">
                <wp:simplePos x="0" y="0"/>
                <wp:positionH relativeFrom="column">
                  <wp:posOffset>1525905</wp:posOffset>
                </wp:positionH>
                <wp:positionV relativeFrom="paragraph">
                  <wp:posOffset>9119870</wp:posOffset>
                </wp:positionV>
                <wp:extent cx="243205" cy="243205"/>
                <wp:effectExtent l="0" t="0" r="36195" b="3619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2" o:spid="_x0000_s1026" style="position:absolute;left:0;text-align:left;margin-left:120.15pt;margin-top:718.1pt;width:19.15pt;height:19.1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37F1781" wp14:editId="3E0A14EC">
                <wp:simplePos x="0" y="0"/>
                <wp:positionH relativeFrom="column">
                  <wp:posOffset>1640205</wp:posOffset>
                </wp:positionH>
                <wp:positionV relativeFrom="paragraph">
                  <wp:posOffset>2830830</wp:posOffset>
                </wp:positionV>
                <wp:extent cx="0" cy="6381750"/>
                <wp:effectExtent l="0" t="0" r="2540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0646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15pt,222.9pt" to="129.15pt,7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" strokecolor="#50646b" strokeweight="2.25pt">
                <v:stroke joinstyle="miter"/>
              </v:line>
            </w:pict>
          </mc:Fallback>
        </mc:AlternateContent>
      </w:r>
      <w:r w:rsidR="004A1C58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7459D84" wp14:editId="16486434">
                <wp:simplePos x="0" y="0"/>
                <wp:positionH relativeFrom="column">
                  <wp:posOffset>2628900</wp:posOffset>
                </wp:positionH>
                <wp:positionV relativeFrom="paragraph">
                  <wp:posOffset>594360</wp:posOffset>
                </wp:positionV>
                <wp:extent cx="4162425" cy="1684020"/>
                <wp:effectExtent l="0" t="0" r="0" b="0"/>
                <wp:wrapNone/>
                <wp:docPr id="6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425" cy="1684020"/>
                          <a:chOff x="-93964" y="-19050"/>
                          <a:chExt cx="3045989" cy="1582144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-93964" y="-19050"/>
                            <a:ext cx="3045989" cy="1582144"/>
                            <a:chOff x="-93964" y="-19050"/>
                            <a:chExt cx="3045989" cy="1582144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>
                              <a:off x="226605" y="765154"/>
                              <a:ext cx="2725420" cy="7979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ED4AD2D" w14:textId="22239732" w:rsidR="006F0584" w:rsidRDefault="006F0584">
                                <w:pPr>
                                  <w:pStyle w:val="NormalWeb"/>
                                  <w:spacing w:before="0" w:beforeAutospacing="0" w:after="0" w:afterAutospacing="0" w:line="360" w:lineRule="exact"/>
                                  <w:jc w:val="both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 xml:space="preserve">工龄：6年               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  <w:t>所在地：广东深圳</w:t>
                                </w:r>
                              </w:p>
                              <w:p w14:paraId="300471F0" w14:textId="7504A056" w:rsidR="006F0584" w:rsidRPr="007B536B" w:rsidRDefault="006F0584">
                                <w:pPr>
                                  <w:pStyle w:val="NormalWeb"/>
                                  <w:spacing w:before="0" w:beforeAutospacing="0" w:after="0" w:afterAutospacing="0" w:line="360" w:lineRule="exact"/>
                                  <w:jc w:val="both"/>
                                  <w:rPr>
                                    <w:rFonts w:ascii="微软雅黑" w:eastAsia="微软雅黑" w:hAnsi="微软雅黑" w:cstheme="minorBidi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 xml:space="preserve">电话：15815507259           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  <w:t>邮箱：yiyunhzy@163.com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-93964" y="-19050"/>
                              <a:ext cx="1478915" cy="6858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271FE79" w14:textId="119186E2" w:rsidR="006F0584" w:rsidRDefault="006F058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方正兰亭粗黑简体" w:eastAsia="方正兰亭粗黑简体" w:cstheme="minorBidi" w:hint="eastAsia"/>
                                    <w:color w:val="FFFFFF"/>
                                    <w:spacing w:val="60"/>
                                    <w:kern w:val="24"/>
                                    <w:sz w:val="56"/>
                                    <w:szCs w:val="56"/>
                                  </w:rPr>
                                  <w:t xml:space="preserve">黄志云  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9" name="KSO_Shape"/>
                          <wps:cNvSpPr/>
                          <wps:spPr>
                            <a:xfrm>
                              <a:off x="1684641" y="1123970"/>
                              <a:ext cx="130386" cy="871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0" name="KSO_Shape"/>
                          <wps:cNvSpPr/>
                          <wps:spPr>
                            <a:xfrm>
                              <a:off x="1681582" y="896182"/>
                              <a:ext cx="133445" cy="1138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072" h="400516">
                                  <a:moveTo>
                                    <a:pt x="324036" y="0"/>
                                  </a:moveTo>
                                  <a:lnTo>
                                    <a:pt x="648072" y="216024"/>
                                  </a:lnTo>
                                  <a:lnTo>
                                    <a:pt x="520183" y="216024"/>
                                  </a:lnTo>
                                  <a:cubicBezTo>
                                    <a:pt x="521934" y="217353"/>
                                    <a:pt x="522036" y="218913"/>
                                    <a:pt x="522036" y="220497"/>
                                  </a:cubicBezTo>
                                  <a:lnTo>
                                    <a:pt x="522036" y="364511"/>
                                  </a:lnTo>
                                  <a:cubicBezTo>
                                    <a:pt x="522036" y="384396"/>
                                    <a:pt x="505916" y="400516"/>
                                    <a:pt x="486031" y="400516"/>
                                  </a:cubicBezTo>
                                  <a:lnTo>
                                    <a:pt x="378042" y="400516"/>
                                  </a:lnTo>
                                  <a:lnTo>
                                    <a:pt x="378042" y="256516"/>
                                  </a:lnTo>
                                  <a:lnTo>
                                    <a:pt x="270030" y="256516"/>
                                  </a:lnTo>
                                  <a:lnTo>
                                    <a:pt x="270030" y="400516"/>
                                  </a:lnTo>
                                  <a:lnTo>
                                    <a:pt x="162041" y="400516"/>
                                  </a:lnTo>
                                  <a:cubicBezTo>
                                    <a:pt x="142156" y="400516"/>
                                    <a:pt x="126036" y="384396"/>
                                    <a:pt x="126036" y="364511"/>
                                  </a:cubicBezTo>
                                  <a:lnTo>
                                    <a:pt x="126036" y="220497"/>
                                  </a:lnTo>
                                  <a:lnTo>
                                    <a:pt x="127889" y="216024"/>
                                  </a:lnTo>
                                  <a:lnTo>
                                    <a:pt x="0" y="2160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1" name="KSO_Shape"/>
                          <wps:cNvSpPr/>
                          <wps:spPr bwMode="auto">
                            <a:xfrm>
                              <a:off x="132128" y="896476"/>
                              <a:ext cx="105298" cy="127573"/>
                            </a:xfrm>
                            <a:custGeom>
                              <a:avLst/>
                              <a:gdLst>
                                <a:gd name="T0" fmla="*/ 0 w 2244"/>
                                <a:gd name="T1" fmla="*/ 1192026366 h 2719"/>
                                <a:gd name="T2" fmla="*/ 124849370 w 2244"/>
                                <a:gd name="T3" fmla="*/ 900047615 h 2719"/>
                                <a:gd name="T4" fmla="*/ 247945988 w 2244"/>
                                <a:gd name="T5" fmla="*/ 802721585 h 2719"/>
                                <a:gd name="T6" fmla="*/ 752599742 w 2244"/>
                                <a:gd name="T7" fmla="*/ 802721585 h 2719"/>
                                <a:gd name="T8" fmla="*/ 878762849 w 2244"/>
                                <a:gd name="T9" fmla="*/ 900047615 h 2719"/>
                                <a:gd name="T10" fmla="*/ 983022837 w 2244"/>
                                <a:gd name="T11" fmla="*/ 1192026366 h 2719"/>
                                <a:gd name="T12" fmla="*/ 0 w 2244"/>
                                <a:gd name="T13" fmla="*/ 1192026366 h 2719"/>
                                <a:gd name="T14" fmla="*/ 489758997 w 2244"/>
                                <a:gd name="T15" fmla="*/ 778171257 h 2719"/>
                                <a:gd name="T16" fmla="*/ 100755144 w 2244"/>
                                <a:gd name="T17" fmla="*/ 389304781 h 2719"/>
                                <a:gd name="T18" fmla="*/ 489758997 w 2244"/>
                                <a:gd name="T19" fmla="*/ 0 h 2719"/>
                                <a:gd name="T20" fmla="*/ 878762849 w 2244"/>
                                <a:gd name="T21" fmla="*/ 389304781 h 2719"/>
                                <a:gd name="T22" fmla="*/ 489758997 w 2244"/>
                                <a:gd name="T23" fmla="*/ 778171257 h 2719"/>
                                <a:gd name="T24" fmla="*/ 425801067 w 2244"/>
                                <a:gd name="T25" fmla="*/ 105655795 h 2719"/>
                                <a:gd name="T26" fmla="*/ 191435436 w 2244"/>
                                <a:gd name="T27" fmla="*/ 389304781 h 2719"/>
                                <a:gd name="T28" fmla="*/ 489758997 w 2244"/>
                                <a:gd name="T29" fmla="*/ 687859418 h 2719"/>
                                <a:gd name="T30" fmla="*/ 788083219 w 2244"/>
                                <a:gd name="T31" fmla="*/ 389304781 h 2719"/>
                                <a:gd name="T32" fmla="*/ 425801067 w 2244"/>
                                <a:gd name="T33" fmla="*/ 105655795 h 2719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244" h="2719">
                                  <a:moveTo>
                                    <a:pt x="0" y="2719"/>
                                  </a:moveTo>
                                  <a:cubicBezTo>
                                    <a:pt x="285" y="2053"/>
                                    <a:pt x="285" y="2053"/>
                                    <a:pt x="285" y="2053"/>
                                  </a:cubicBezTo>
                                  <a:cubicBezTo>
                                    <a:pt x="285" y="2053"/>
                                    <a:pt x="347" y="1831"/>
                                    <a:pt x="566" y="1831"/>
                                  </a:cubicBezTo>
                                  <a:cubicBezTo>
                                    <a:pt x="1718" y="1831"/>
                                    <a:pt x="1718" y="1831"/>
                                    <a:pt x="1718" y="1831"/>
                                  </a:cubicBezTo>
                                  <a:cubicBezTo>
                                    <a:pt x="1938" y="1831"/>
                                    <a:pt x="2006" y="2053"/>
                                    <a:pt x="2006" y="2053"/>
                                  </a:cubicBezTo>
                                  <a:cubicBezTo>
                                    <a:pt x="2244" y="2719"/>
                                    <a:pt x="2244" y="2719"/>
                                    <a:pt x="2244" y="2719"/>
                                  </a:cubicBezTo>
                                  <a:lnTo>
                                    <a:pt x="0" y="2719"/>
                                  </a:lnTo>
                                  <a:close/>
                                  <a:moveTo>
                                    <a:pt x="1118" y="1775"/>
                                  </a:moveTo>
                                  <a:cubicBezTo>
                                    <a:pt x="627" y="1775"/>
                                    <a:pt x="230" y="1378"/>
                                    <a:pt x="230" y="888"/>
                                  </a:cubicBezTo>
                                  <a:cubicBezTo>
                                    <a:pt x="230" y="397"/>
                                    <a:pt x="627" y="0"/>
                                    <a:pt x="1118" y="0"/>
                                  </a:cubicBezTo>
                                  <a:cubicBezTo>
                                    <a:pt x="1608" y="0"/>
                                    <a:pt x="2006" y="397"/>
                                    <a:pt x="2006" y="888"/>
                                  </a:cubicBezTo>
                                  <a:cubicBezTo>
                                    <a:pt x="2006" y="1378"/>
                                    <a:pt x="1608" y="1775"/>
                                    <a:pt x="1118" y="1775"/>
                                  </a:cubicBezTo>
                                  <a:close/>
                                  <a:moveTo>
                                    <a:pt x="972" y="241"/>
                                  </a:moveTo>
                                  <a:cubicBezTo>
                                    <a:pt x="700" y="338"/>
                                    <a:pt x="1033" y="685"/>
                                    <a:pt x="437" y="888"/>
                                  </a:cubicBezTo>
                                  <a:cubicBezTo>
                                    <a:pt x="437" y="1264"/>
                                    <a:pt x="742" y="1569"/>
                                    <a:pt x="1118" y="1569"/>
                                  </a:cubicBezTo>
                                  <a:cubicBezTo>
                                    <a:pt x="1494" y="1569"/>
                                    <a:pt x="1799" y="1264"/>
                                    <a:pt x="1799" y="888"/>
                                  </a:cubicBezTo>
                                  <a:cubicBezTo>
                                    <a:pt x="1452" y="602"/>
                                    <a:pt x="870" y="734"/>
                                    <a:pt x="972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22" name="KSO_Shape"/>
                          <wps:cNvSpPr/>
                          <wps:spPr bwMode="auto">
                            <a:xfrm>
                              <a:off x="130790" y="1112274"/>
                              <a:ext cx="121444" cy="128739"/>
                            </a:xfrm>
                            <a:custGeom>
                              <a:avLst/>
                              <a:gdLst>
                                <a:gd name="T0" fmla="*/ 323928717 w 6102"/>
                                <a:gd name="T1" fmla="*/ 132439412 h 6477"/>
                                <a:gd name="T2" fmla="*/ 527402369 w 6102"/>
                                <a:gd name="T3" fmla="*/ 426816471 h 6477"/>
                                <a:gd name="T4" fmla="*/ 345939782 w 6102"/>
                                <a:gd name="T5" fmla="*/ 560294118 h 6477"/>
                                <a:gd name="T6" fmla="*/ 68893396 w 6102"/>
                                <a:gd name="T7" fmla="*/ 204757647 h 6477"/>
                                <a:gd name="T8" fmla="*/ 99136964 w 6102"/>
                                <a:gd name="T9" fmla="*/ 142387647 h 6477"/>
                                <a:gd name="T10" fmla="*/ 151911981 w 6102"/>
                                <a:gd name="T11" fmla="*/ 143685000 h 6477"/>
                                <a:gd name="T12" fmla="*/ 3379703 w 6102"/>
                                <a:gd name="T13" fmla="*/ 75865000 h 6477"/>
                                <a:gd name="T14" fmla="*/ 43762379 w 6102"/>
                                <a:gd name="T15" fmla="*/ 21626176 h 6477"/>
                                <a:gd name="T16" fmla="*/ 138133420 w 6102"/>
                                <a:gd name="T17" fmla="*/ 692059 h 6477"/>
                                <a:gd name="T18" fmla="*/ 237097217 w 6102"/>
                                <a:gd name="T19" fmla="*/ 44290588 h 6477"/>
                                <a:gd name="T20" fmla="*/ 251135823 w 6102"/>
                                <a:gd name="T21" fmla="*/ 94982647 h 6477"/>
                                <a:gd name="T22" fmla="*/ 189521629 w 6102"/>
                                <a:gd name="T23" fmla="*/ 53633235 h 6477"/>
                                <a:gd name="T24" fmla="*/ 112309146 w 6102"/>
                                <a:gd name="T25" fmla="*/ 35899706 h 6477"/>
                                <a:gd name="T26" fmla="*/ 42635909 w 6102"/>
                                <a:gd name="T27" fmla="*/ 65743824 h 6477"/>
                                <a:gd name="T28" fmla="*/ 126867843 w 6102"/>
                                <a:gd name="T29" fmla="*/ 93858235 h 6477"/>
                                <a:gd name="T30" fmla="*/ 191428233 w 6102"/>
                                <a:gd name="T31" fmla="*/ 128460294 h 6477"/>
                                <a:gd name="T32" fmla="*/ 211186359 w 6102"/>
                                <a:gd name="T33" fmla="*/ 100519118 h 6477"/>
                                <a:gd name="T34" fmla="*/ 137006656 w 6102"/>
                                <a:gd name="T35" fmla="*/ 59256176 h 6477"/>
                                <a:gd name="T36" fmla="*/ 46535408 w 6102"/>
                                <a:gd name="T37" fmla="*/ 96972353 h 6477"/>
                                <a:gd name="T38" fmla="*/ 73139523 w 6102"/>
                                <a:gd name="T39" fmla="*/ 118685000 h 6477"/>
                                <a:gd name="T40" fmla="*/ 252002248 w 6102"/>
                                <a:gd name="T41" fmla="*/ 381055294 h 6477"/>
                                <a:gd name="T42" fmla="*/ 268467254 w 6102"/>
                                <a:gd name="T43" fmla="*/ 407093529 h 6477"/>
                                <a:gd name="T44" fmla="*/ 297671231 w 6102"/>
                                <a:gd name="T45" fmla="*/ 397318235 h 6477"/>
                                <a:gd name="T46" fmla="*/ 295244831 w 6102"/>
                                <a:gd name="T47" fmla="*/ 366782059 h 6477"/>
                                <a:gd name="T48" fmla="*/ 264134544 w 6102"/>
                                <a:gd name="T49" fmla="*/ 362024118 h 6477"/>
                                <a:gd name="T50" fmla="*/ 426618845 w 6102"/>
                                <a:gd name="T51" fmla="*/ 413321765 h 6477"/>
                                <a:gd name="T52" fmla="*/ 449843258 w 6102"/>
                                <a:gd name="T53" fmla="*/ 433564118 h 6477"/>
                                <a:gd name="T54" fmla="*/ 475147441 w 6102"/>
                                <a:gd name="T55" fmla="*/ 415917059 h 6477"/>
                                <a:gd name="T56" fmla="*/ 463968448 w 6102"/>
                                <a:gd name="T57" fmla="*/ 387283824 h 6477"/>
                                <a:gd name="T58" fmla="*/ 385456034 w 6102"/>
                                <a:gd name="T59" fmla="*/ 426037941 h 6477"/>
                                <a:gd name="T60" fmla="*/ 379216719 w 6102"/>
                                <a:gd name="T61" fmla="*/ 456920294 h 6477"/>
                                <a:gd name="T62" fmla="*/ 407120765 w 6102"/>
                                <a:gd name="T63" fmla="*/ 469636765 h 6477"/>
                                <a:gd name="T64" fmla="*/ 426358800 w 6102"/>
                                <a:gd name="T65" fmla="*/ 445501765 h 6477"/>
                                <a:gd name="T66" fmla="*/ 407467393 w 6102"/>
                                <a:gd name="T67" fmla="*/ 421193824 h 6477"/>
                                <a:gd name="T68" fmla="*/ 329388192 w 6102"/>
                                <a:gd name="T69" fmla="*/ 469204118 h 6477"/>
                                <a:gd name="T70" fmla="*/ 331728009 w 6102"/>
                                <a:gd name="T71" fmla="*/ 499740588 h 6477"/>
                                <a:gd name="T72" fmla="*/ 362924879 w 6102"/>
                                <a:gd name="T73" fmla="*/ 504498235 h 6477"/>
                                <a:gd name="T74" fmla="*/ 374190456 w 6102"/>
                                <a:gd name="T75" fmla="*/ 475951471 h 6477"/>
                                <a:gd name="T76" fmla="*/ 349146318 w 6102"/>
                                <a:gd name="T77" fmla="*/ 458045000 h 6477"/>
                                <a:gd name="T78" fmla="*/ 389962206 w 6102"/>
                                <a:gd name="T79" fmla="*/ 350951471 h 6477"/>
                                <a:gd name="T80" fmla="*/ 401141200 w 6102"/>
                                <a:gd name="T81" fmla="*/ 379671176 h 6477"/>
                                <a:gd name="T82" fmla="*/ 431558230 w 6102"/>
                                <a:gd name="T83" fmla="*/ 375778529 h 6477"/>
                                <a:gd name="T84" fmla="*/ 434764765 w 6102"/>
                                <a:gd name="T85" fmla="*/ 344377059 h 6477"/>
                                <a:gd name="T86" fmla="*/ 405647372 w 6102"/>
                                <a:gd name="T87" fmla="*/ 334602059 h 6477"/>
                                <a:gd name="T88" fmla="*/ 339093793 w 6102"/>
                                <a:gd name="T89" fmla="*/ 394636765 h 6477"/>
                                <a:gd name="T90" fmla="*/ 357985495 w 6102"/>
                                <a:gd name="T91" fmla="*/ 418944706 h 6477"/>
                                <a:gd name="T92" fmla="*/ 386149291 w 6102"/>
                                <a:gd name="T93" fmla="*/ 406487941 h 6477"/>
                                <a:gd name="T94" fmla="*/ 380776400 w 6102"/>
                                <a:gd name="T95" fmla="*/ 376211176 h 6477"/>
                                <a:gd name="T96" fmla="*/ 349232901 w 6102"/>
                                <a:gd name="T97" fmla="*/ 374740588 h 6477"/>
                                <a:gd name="T98" fmla="*/ 288918638 w 6102"/>
                                <a:gd name="T99" fmla="*/ 439360000 h 6477"/>
                                <a:gd name="T100" fmla="*/ 313876193 w 6102"/>
                                <a:gd name="T101" fmla="*/ 457352941 h 6477"/>
                                <a:gd name="T102" fmla="*/ 337447234 w 6102"/>
                                <a:gd name="T103" fmla="*/ 437370294 h 6477"/>
                                <a:gd name="T104" fmla="*/ 323495505 w 6102"/>
                                <a:gd name="T105" fmla="*/ 409861471 h 6477"/>
                                <a:gd name="T106" fmla="*/ 360151850 w 6102"/>
                                <a:gd name="T107" fmla="*/ 291695588 h 6477"/>
                                <a:gd name="T108" fmla="*/ 356945609 w 6102"/>
                                <a:gd name="T109" fmla="*/ 323010294 h 6477"/>
                                <a:gd name="T110" fmla="*/ 385976124 w 6102"/>
                                <a:gd name="T111" fmla="*/ 332872059 h 6477"/>
                                <a:gd name="T112" fmla="*/ 402701176 w 6102"/>
                                <a:gd name="T113" fmla="*/ 307007059 h 6477"/>
                                <a:gd name="T114" fmla="*/ 381469658 w 6102"/>
                                <a:gd name="T115" fmla="*/ 284602059 h 6477"/>
                                <a:gd name="T116" fmla="*/ 305903734 w 6102"/>
                                <a:gd name="T117" fmla="*/ 334256176 h 6477"/>
                                <a:gd name="T118" fmla="*/ 311276625 w 6102"/>
                                <a:gd name="T119" fmla="*/ 364446471 h 6477"/>
                                <a:gd name="T120" fmla="*/ 342733541 w 6102"/>
                                <a:gd name="T121" fmla="*/ 366003529 h 6477"/>
                                <a:gd name="T122" fmla="*/ 351139506 w 6102"/>
                                <a:gd name="T123" fmla="*/ 336678235 h 6477"/>
                                <a:gd name="T124" fmla="*/ 324535391 w 6102"/>
                                <a:gd name="T125" fmla="*/ 321280294 h 6477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6102" h="6477">
                                  <a:moveTo>
                                    <a:pt x="2255" y="2316"/>
                                  </a:moveTo>
                                  <a:lnTo>
                                    <a:pt x="3307" y="1540"/>
                                  </a:lnTo>
                                  <a:lnTo>
                                    <a:pt x="3323" y="1530"/>
                                  </a:lnTo>
                                  <a:lnTo>
                                    <a:pt x="3339" y="1520"/>
                                  </a:lnTo>
                                  <a:lnTo>
                                    <a:pt x="3355" y="1511"/>
                                  </a:lnTo>
                                  <a:lnTo>
                                    <a:pt x="3372" y="1502"/>
                                  </a:lnTo>
                                  <a:lnTo>
                                    <a:pt x="3389" y="1495"/>
                                  </a:lnTo>
                                  <a:lnTo>
                                    <a:pt x="3407" y="1488"/>
                                  </a:lnTo>
                                  <a:lnTo>
                                    <a:pt x="3424" y="1483"/>
                                  </a:lnTo>
                                  <a:lnTo>
                                    <a:pt x="3443" y="1479"/>
                                  </a:lnTo>
                                  <a:lnTo>
                                    <a:pt x="3461" y="1474"/>
                                  </a:lnTo>
                                  <a:lnTo>
                                    <a:pt x="3478" y="1471"/>
                                  </a:lnTo>
                                  <a:lnTo>
                                    <a:pt x="3496" y="1469"/>
                                  </a:lnTo>
                                  <a:lnTo>
                                    <a:pt x="3514" y="1468"/>
                                  </a:lnTo>
                                  <a:lnTo>
                                    <a:pt x="3532" y="1468"/>
                                  </a:lnTo>
                                  <a:lnTo>
                                    <a:pt x="3550" y="1469"/>
                                  </a:lnTo>
                                  <a:lnTo>
                                    <a:pt x="3568" y="1470"/>
                                  </a:lnTo>
                                  <a:lnTo>
                                    <a:pt x="3586" y="1472"/>
                                  </a:lnTo>
                                  <a:lnTo>
                                    <a:pt x="3604" y="1476"/>
                                  </a:lnTo>
                                  <a:lnTo>
                                    <a:pt x="3622" y="1480"/>
                                  </a:lnTo>
                                  <a:lnTo>
                                    <a:pt x="3639" y="1484"/>
                                  </a:lnTo>
                                  <a:lnTo>
                                    <a:pt x="3656" y="1490"/>
                                  </a:lnTo>
                                  <a:lnTo>
                                    <a:pt x="3673" y="1497"/>
                                  </a:lnTo>
                                  <a:lnTo>
                                    <a:pt x="3691" y="1503"/>
                                  </a:lnTo>
                                  <a:lnTo>
                                    <a:pt x="3706" y="1512"/>
                                  </a:lnTo>
                                  <a:lnTo>
                                    <a:pt x="3722" y="1520"/>
                                  </a:lnTo>
                                  <a:lnTo>
                                    <a:pt x="3738" y="1531"/>
                                  </a:lnTo>
                                  <a:lnTo>
                                    <a:pt x="3753" y="1540"/>
                                  </a:lnTo>
                                  <a:lnTo>
                                    <a:pt x="3768" y="1552"/>
                                  </a:lnTo>
                                  <a:lnTo>
                                    <a:pt x="3782" y="1565"/>
                                  </a:lnTo>
                                  <a:lnTo>
                                    <a:pt x="3796" y="1578"/>
                                  </a:lnTo>
                                  <a:lnTo>
                                    <a:pt x="3809" y="1590"/>
                                  </a:lnTo>
                                  <a:lnTo>
                                    <a:pt x="3821" y="1605"/>
                                  </a:lnTo>
                                  <a:lnTo>
                                    <a:pt x="3833" y="1620"/>
                                  </a:lnTo>
                                  <a:lnTo>
                                    <a:pt x="6029" y="4602"/>
                                  </a:lnTo>
                                  <a:lnTo>
                                    <a:pt x="6040" y="4617"/>
                                  </a:lnTo>
                                  <a:lnTo>
                                    <a:pt x="6050" y="4633"/>
                                  </a:lnTo>
                                  <a:lnTo>
                                    <a:pt x="6060" y="4650"/>
                                  </a:lnTo>
                                  <a:lnTo>
                                    <a:pt x="6068" y="4666"/>
                                  </a:lnTo>
                                  <a:lnTo>
                                    <a:pt x="6075" y="4683"/>
                                  </a:lnTo>
                                  <a:lnTo>
                                    <a:pt x="6082" y="4702"/>
                                  </a:lnTo>
                                  <a:lnTo>
                                    <a:pt x="6087" y="4719"/>
                                  </a:lnTo>
                                  <a:lnTo>
                                    <a:pt x="6091" y="4737"/>
                                  </a:lnTo>
                                  <a:lnTo>
                                    <a:pt x="6096" y="4755"/>
                                  </a:lnTo>
                                  <a:lnTo>
                                    <a:pt x="6099" y="4773"/>
                                  </a:lnTo>
                                  <a:lnTo>
                                    <a:pt x="6101" y="4791"/>
                                  </a:lnTo>
                                  <a:lnTo>
                                    <a:pt x="6102" y="4809"/>
                                  </a:lnTo>
                                  <a:lnTo>
                                    <a:pt x="6102" y="4827"/>
                                  </a:lnTo>
                                  <a:lnTo>
                                    <a:pt x="6101" y="4845"/>
                                  </a:lnTo>
                                  <a:lnTo>
                                    <a:pt x="6100" y="4862"/>
                                  </a:lnTo>
                                  <a:lnTo>
                                    <a:pt x="6098" y="4880"/>
                                  </a:lnTo>
                                  <a:lnTo>
                                    <a:pt x="6095" y="4898"/>
                                  </a:lnTo>
                                  <a:lnTo>
                                    <a:pt x="6090" y="4917"/>
                                  </a:lnTo>
                                  <a:lnTo>
                                    <a:pt x="6086" y="4934"/>
                                  </a:lnTo>
                                  <a:lnTo>
                                    <a:pt x="6080" y="4951"/>
                                  </a:lnTo>
                                  <a:lnTo>
                                    <a:pt x="6073" y="4968"/>
                                  </a:lnTo>
                                  <a:lnTo>
                                    <a:pt x="6067" y="4985"/>
                                  </a:lnTo>
                                  <a:lnTo>
                                    <a:pt x="6058" y="5001"/>
                                  </a:lnTo>
                                  <a:lnTo>
                                    <a:pt x="6050" y="5017"/>
                                  </a:lnTo>
                                  <a:lnTo>
                                    <a:pt x="6039" y="5033"/>
                                  </a:lnTo>
                                  <a:lnTo>
                                    <a:pt x="6029" y="5047"/>
                                  </a:lnTo>
                                  <a:lnTo>
                                    <a:pt x="6018" y="5062"/>
                                  </a:lnTo>
                                  <a:lnTo>
                                    <a:pt x="6005" y="5076"/>
                                  </a:lnTo>
                                  <a:lnTo>
                                    <a:pt x="5992" y="5090"/>
                                  </a:lnTo>
                                  <a:lnTo>
                                    <a:pt x="5980" y="5103"/>
                                  </a:lnTo>
                                  <a:lnTo>
                                    <a:pt x="5965" y="5116"/>
                                  </a:lnTo>
                                  <a:lnTo>
                                    <a:pt x="5950" y="5127"/>
                                  </a:lnTo>
                                  <a:lnTo>
                                    <a:pt x="4216" y="6405"/>
                                  </a:lnTo>
                                  <a:lnTo>
                                    <a:pt x="4200" y="6415"/>
                                  </a:lnTo>
                                  <a:lnTo>
                                    <a:pt x="4184" y="6426"/>
                                  </a:lnTo>
                                  <a:lnTo>
                                    <a:pt x="4168" y="6434"/>
                                  </a:lnTo>
                                  <a:lnTo>
                                    <a:pt x="4151" y="6443"/>
                                  </a:lnTo>
                                  <a:lnTo>
                                    <a:pt x="4134" y="6450"/>
                                  </a:lnTo>
                                  <a:lnTo>
                                    <a:pt x="4116" y="6457"/>
                                  </a:lnTo>
                                  <a:lnTo>
                                    <a:pt x="4099" y="6462"/>
                                  </a:lnTo>
                                  <a:lnTo>
                                    <a:pt x="4081" y="6467"/>
                                  </a:lnTo>
                                  <a:lnTo>
                                    <a:pt x="4063" y="6470"/>
                                  </a:lnTo>
                                  <a:lnTo>
                                    <a:pt x="4046" y="6474"/>
                                  </a:lnTo>
                                  <a:lnTo>
                                    <a:pt x="4028" y="6476"/>
                                  </a:lnTo>
                                  <a:lnTo>
                                    <a:pt x="4010" y="6477"/>
                                  </a:lnTo>
                                  <a:lnTo>
                                    <a:pt x="3992" y="6477"/>
                                  </a:lnTo>
                                  <a:lnTo>
                                    <a:pt x="3974" y="6477"/>
                                  </a:lnTo>
                                  <a:lnTo>
                                    <a:pt x="3955" y="6475"/>
                                  </a:lnTo>
                                  <a:lnTo>
                                    <a:pt x="3937" y="6473"/>
                                  </a:lnTo>
                                  <a:lnTo>
                                    <a:pt x="3919" y="6469"/>
                                  </a:lnTo>
                                  <a:lnTo>
                                    <a:pt x="3902" y="6466"/>
                                  </a:lnTo>
                                  <a:lnTo>
                                    <a:pt x="3884" y="6461"/>
                                  </a:lnTo>
                                  <a:lnTo>
                                    <a:pt x="3867" y="6456"/>
                                  </a:lnTo>
                                  <a:lnTo>
                                    <a:pt x="3850" y="6449"/>
                                  </a:lnTo>
                                  <a:lnTo>
                                    <a:pt x="3833" y="6442"/>
                                  </a:lnTo>
                                  <a:lnTo>
                                    <a:pt x="3817" y="6433"/>
                                  </a:lnTo>
                                  <a:lnTo>
                                    <a:pt x="3801" y="6425"/>
                                  </a:lnTo>
                                  <a:lnTo>
                                    <a:pt x="3786" y="6415"/>
                                  </a:lnTo>
                                  <a:lnTo>
                                    <a:pt x="3770" y="6405"/>
                                  </a:lnTo>
                                  <a:lnTo>
                                    <a:pt x="3756" y="6393"/>
                                  </a:lnTo>
                                  <a:lnTo>
                                    <a:pt x="3742" y="6381"/>
                                  </a:lnTo>
                                  <a:lnTo>
                                    <a:pt x="3728" y="6368"/>
                                  </a:lnTo>
                                  <a:lnTo>
                                    <a:pt x="3715" y="6354"/>
                                  </a:lnTo>
                                  <a:lnTo>
                                    <a:pt x="3702" y="6340"/>
                                  </a:lnTo>
                                  <a:lnTo>
                                    <a:pt x="3691" y="6325"/>
                                  </a:lnTo>
                                  <a:lnTo>
                                    <a:pt x="2272" y="4399"/>
                                  </a:lnTo>
                                  <a:lnTo>
                                    <a:pt x="1495" y="3343"/>
                                  </a:lnTo>
                                  <a:lnTo>
                                    <a:pt x="855" y="2476"/>
                                  </a:lnTo>
                                  <a:lnTo>
                                    <a:pt x="840" y="2455"/>
                                  </a:lnTo>
                                  <a:lnTo>
                                    <a:pt x="828" y="2433"/>
                                  </a:lnTo>
                                  <a:lnTo>
                                    <a:pt x="815" y="2412"/>
                                  </a:lnTo>
                                  <a:lnTo>
                                    <a:pt x="804" y="2390"/>
                                  </a:lnTo>
                                  <a:lnTo>
                                    <a:pt x="795" y="2367"/>
                                  </a:lnTo>
                                  <a:lnTo>
                                    <a:pt x="786" y="2344"/>
                                  </a:lnTo>
                                  <a:lnTo>
                                    <a:pt x="779" y="2321"/>
                                  </a:lnTo>
                                  <a:lnTo>
                                    <a:pt x="772" y="2297"/>
                                  </a:lnTo>
                                  <a:lnTo>
                                    <a:pt x="767" y="2274"/>
                                  </a:lnTo>
                                  <a:lnTo>
                                    <a:pt x="764" y="2250"/>
                                  </a:lnTo>
                                  <a:lnTo>
                                    <a:pt x="761" y="2226"/>
                                  </a:lnTo>
                                  <a:lnTo>
                                    <a:pt x="760" y="2202"/>
                                  </a:lnTo>
                                  <a:lnTo>
                                    <a:pt x="759" y="2178"/>
                                  </a:lnTo>
                                  <a:lnTo>
                                    <a:pt x="760" y="2155"/>
                                  </a:lnTo>
                                  <a:lnTo>
                                    <a:pt x="762" y="2130"/>
                                  </a:lnTo>
                                  <a:lnTo>
                                    <a:pt x="765" y="2107"/>
                                  </a:lnTo>
                                  <a:lnTo>
                                    <a:pt x="768" y="2083"/>
                                  </a:lnTo>
                                  <a:lnTo>
                                    <a:pt x="773" y="2060"/>
                                  </a:lnTo>
                                  <a:lnTo>
                                    <a:pt x="780" y="2036"/>
                                  </a:lnTo>
                                  <a:lnTo>
                                    <a:pt x="787" y="2014"/>
                                  </a:lnTo>
                                  <a:lnTo>
                                    <a:pt x="796" y="1992"/>
                                  </a:lnTo>
                                  <a:lnTo>
                                    <a:pt x="805" y="1969"/>
                                  </a:lnTo>
                                  <a:lnTo>
                                    <a:pt x="817" y="1948"/>
                                  </a:lnTo>
                                  <a:lnTo>
                                    <a:pt x="829" y="1927"/>
                                  </a:lnTo>
                                  <a:lnTo>
                                    <a:pt x="842" y="1907"/>
                                  </a:lnTo>
                                  <a:lnTo>
                                    <a:pt x="855" y="1886"/>
                                  </a:lnTo>
                                  <a:lnTo>
                                    <a:pt x="870" y="1867"/>
                                  </a:lnTo>
                                  <a:lnTo>
                                    <a:pt x="886" y="1848"/>
                                  </a:lnTo>
                                  <a:lnTo>
                                    <a:pt x="903" y="1830"/>
                                  </a:lnTo>
                                  <a:lnTo>
                                    <a:pt x="921" y="1813"/>
                                  </a:lnTo>
                                  <a:lnTo>
                                    <a:pt x="941" y="1796"/>
                                  </a:lnTo>
                                  <a:lnTo>
                                    <a:pt x="961" y="1781"/>
                                  </a:lnTo>
                                  <a:lnTo>
                                    <a:pt x="1144" y="1646"/>
                                  </a:lnTo>
                                  <a:lnTo>
                                    <a:pt x="1164" y="1631"/>
                                  </a:lnTo>
                                  <a:lnTo>
                                    <a:pt x="1185" y="1618"/>
                                  </a:lnTo>
                                  <a:lnTo>
                                    <a:pt x="1208" y="1605"/>
                                  </a:lnTo>
                                  <a:lnTo>
                                    <a:pt x="1230" y="1595"/>
                                  </a:lnTo>
                                  <a:lnTo>
                                    <a:pt x="1252" y="1585"/>
                                  </a:lnTo>
                                  <a:lnTo>
                                    <a:pt x="1276" y="1577"/>
                                  </a:lnTo>
                                  <a:lnTo>
                                    <a:pt x="1299" y="1569"/>
                                  </a:lnTo>
                                  <a:lnTo>
                                    <a:pt x="1323" y="1563"/>
                                  </a:lnTo>
                                  <a:lnTo>
                                    <a:pt x="1346" y="1557"/>
                                  </a:lnTo>
                                  <a:lnTo>
                                    <a:pt x="1369" y="1554"/>
                                  </a:lnTo>
                                  <a:lnTo>
                                    <a:pt x="1394" y="1551"/>
                                  </a:lnTo>
                                  <a:lnTo>
                                    <a:pt x="1417" y="1550"/>
                                  </a:lnTo>
                                  <a:lnTo>
                                    <a:pt x="1442" y="1549"/>
                                  </a:lnTo>
                                  <a:lnTo>
                                    <a:pt x="1465" y="1550"/>
                                  </a:lnTo>
                                  <a:lnTo>
                                    <a:pt x="1490" y="1552"/>
                                  </a:lnTo>
                                  <a:lnTo>
                                    <a:pt x="1513" y="1555"/>
                                  </a:lnTo>
                                  <a:lnTo>
                                    <a:pt x="1536" y="1560"/>
                                  </a:lnTo>
                                  <a:lnTo>
                                    <a:pt x="1560" y="1565"/>
                                  </a:lnTo>
                                  <a:lnTo>
                                    <a:pt x="1582" y="1571"/>
                                  </a:lnTo>
                                  <a:lnTo>
                                    <a:pt x="1606" y="1579"/>
                                  </a:lnTo>
                                  <a:lnTo>
                                    <a:pt x="1628" y="1587"/>
                                  </a:lnTo>
                                  <a:lnTo>
                                    <a:pt x="1650" y="1597"/>
                                  </a:lnTo>
                                  <a:lnTo>
                                    <a:pt x="1672" y="1608"/>
                                  </a:lnTo>
                                  <a:lnTo>
                                    <a:pt x="1693" y="1619"/>
                                  </a:lnTo>
                                  <a:lnTo>
                                    <a:pt x="1713" y="1632"/>
                                  </a:lnTo>
                                  <a:lnTo>
                                    <a:pt x="1733" y="1646"/>
                                  </a:lnTo>
                                  <a:lnTo>
                                    <a:pt x="1753" y="1661"/>
                                  </a:lnTo>
                                  <a:lnTo>
                                    <a:pt x="1772" y="1677"/>
                                  </a:lnTo>
                                  <a:lnTo>
                                    <a:pt x="1790" y="1694"/>
                                  </a:lnTo>
                                  <a:lnTo>
                                    <a:pt x="1807" y="1712"/>
                                  </a:lnTo>
                                  <a:lnTo>
                                    <a:pt x="1823" y="1731"/>
                                  </a:lnTo>
                                  <a:lnTo>
                                    <a:pt x="1839" y="1751"/>
                                  </a:lnTo>
                                  <a:lnTo>
                                    <a:pt x="2255" y="2316"/>
                                  </a:lnTo>
                                  <a:close/>
                                  <a:moveTo>
                                    <a:pt x="356" y="893"/>
                                  </a:moveTo>
                                  <a:lnTo>
                                    <a:pt x="356" y="893"/>
                                  </a:lnTo>
                                  <a:lnTo>
                                    <a:pt x="341" y="908"/>
                                  </a:lnTo>
                                  <a:lnTo>
                                    <a:pt x="325" y="922"/>
                                  </a:lnTo>
                                  <a:lnTo>
                                    <a:pt x="308" y="933"/>
                                  </a:lnTo>
                                  <a:lnTo>
                                    <a:pt x="290" y="942"/>
                                  </a:lnTo>
                                  <a:lnTo>
                                    <a:pt x="272" y="950"/>
                                  </a:lnTo>
                                  <a:lnTo>
                                    <a:pt x="253" y="955"/>
                                  </a:lnTo>
                                  <a:lnTo>
                                    <a:pt x="234" y="959"/>
                                  </a:lnTo>
                                  <a:lnTo>
                                    <a:pt x="215" y="960"/>
                                  </a:lnTo>
                                  <a:lnTo>
                                    <a:pt x="194" y="960"/>
                                  </a:lnTo>
                                  <a:lnTo>
                                    <a:pt x="175" y="959"/>
                                  </a:lnTo>
                                  <a:lnTo>
                                    <a:pt x="156" y="955"/>
                                  </a:lnTo>
                                  <a:lnTo>
                                    <a:pt x="137" y="950"/>
                                  </a:lnTo>
                                  <a:lnTo>
                                    <a:pt x="118" y="942"/>
                                  </a:lnTo>
                                  <a:lnTo>
                                    <a:pt x="100" y="933"/>
                                  </a:lnTo>
                                  <a:lnTo>
                                    <a:pt x="83" y="921"/>
                                  </a:lnTo>
                                  <a:lnTo>
                                    <a:pt x="67" y="908"/>
                                  </a:lnTo>
                                  <a:lnTo>
                                    <a:pt x="52" y="893"/>
                                  </a:lnTo>
                                  <a:lnTo>
                                    <a:pt x="39" y="877"/>
                                  </a:lnTo>
                                  <a:lnTo>
                                    <a:pt x="28" y="860"/>
                                  </a:lnTo>
                                  <a:lnTo>
                                    <a:pt x="19" y="842"/>
                                  </a:lnTo>
                                  <a:lnTo>
                                    <a:pt x="11" y="824"/>
                                  </a:lnTo>
                                  <a:lnTo>
                                    <a:pt x="6" y="805"/>
                                  </a:lnTo>
                                  <a:lnTo>
                                    <a:pt x="2" y="786"/>
                                  </a:lnTo>
                                  <a:lnTo>
                                    <a:pt x="0" y="767"/>
                                  </a:lnTo>
                                  <a:lnTo>
                                    <a:pt x="0" y="746"/>
                                  </a:lnTo>
                                  <a:lnTo>
                                    <a:pt x="2" y="727"/>
                                  </a:lnTo>
                                  <a:lnTo>
                                    <a:pt x="5" y="708"/>
                                  </a:lnTo>
                                  <a:lnTo>
                                    <a:pt x="11" y="689"/>
                                  </a:lnTo>
                                  <a:lnTo>
                                    <a:pt x="19" y="671"/>
                                  </a:lnTo>
                                  <a:lnTo>
                                    <a:pt x="28" y="653"/>
                                  </a:lnTo>
                                  <a:lnTo>
                                    <a:pt x="39" y="636"/>
                                  </a:lnTo>
                                  <a:lnTo>
                                    <a:pt x="53" y="619"/>
                                  </a:lnTo>
                                  <a:lnTo>
                                    <a:pt x="94" y="574"/>
                                  </a:lnTo>
                                  <a:lnTo>
                                    <a:pt x="137" y="531"/>
                                  </a:lnTo>
                                  <a:lnTo>
                                    <a:pt x="182" y="490"/>
                                  </a:lnTo>
                                  <a:lnTo>
                                    <a:pt x="226" y="449"/>
                                  </a:lnTo>
                                  <a:lnTo>
                                    <a:pt x="259" y="422"/>
                                  </a:lnTo>
                                  <a:lnTo>
                                    <a:pt x="293" y="395"/>
                                  </a:lnTo>
                                  <a:lnTo>
                                    <a:pt x="328" y="369"/>
                                  </a:lnTo>
                                  <a:lnTo>
                                    <a:pt x="363" y="343"/>
                                  </a:lnTo>
                                  <a:lnTo>
                                    <a:pt x="398" y="319"/>
                                  </a:lnTo>
                                  <a:lnTo>
                                    <a:pt x="433" y="295"/>
                                  </a:lnTo>
                                  <a:lnTo>
                                    <a:pt x="469" y="273"/>
                                  </a:lnTo>
                                  <a:lnTo>
                                    <a:pt x="505" y="250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79" y="210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54" y="173"/>
                                  </a:lnTo>
                                  <a:lnTo>
                                    <a:pt x="693" y="155"/>
                                  </a:lnTo>
                                  <a:lnTo>
                                    <a:pt x="732" y="139"/>
                                  </a:lnTo>
                                  <a:lnTo>
                                    <a:pt x="770" y="123"/>
                                  </a:lnTo>
                                  <a:lnTo>
                                    <a:pt x="810" y="108"/>
                                  </a:lnTo>
                                  <a:lnTo>
                                    <a:pt x="849" y="94"/>
                                  </a:lnTo>
                                  <a:lnTo>
                                    <a:pt x="889" y="81"/>
                                  </a:lnTo>
                                  <a:lnTo>
                                    <a:pt x="929" y="70"/>
                                  </a:lnTo>
                                  <a:lnTo>
                                    <a:pt x="969" y="59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50" y="40"/>
                                  </a:lnTo>
                                  <a:lnTo>
                                    <a:pt x="1092" y="31"/>
                                  </a:lnTo>
                                  <a:lnTo>
                                    <a:pt x="1133" y="25"/>
                                  </a:lnTo>
                                  <a:lnTo>
                                    <a:pt x="1175" y="18"/>
                                  </a:lnTo>
                                  <a:lnTo>
                                    <a:pt x="1216" y="13"/>
                                  </a:lnTo>
                                  <a:lnTo>
                                    <a:pt x="1258" y="9"/>
                                  </a:lnTo>
                                  <a:lnTo>
                                    <a:pt x="1299" y="5"/>
                                  </a:lnTo>
                                  <a:lnTo>
                                    <a:pt x="1342" y="2"/>
                                  </a:lnTo>
                                  <a:lnTo>
                                    <a:pt x="1383" y="1"/>
                                  </a:lnTo>
                                  <a:lnTo>
                                    <a:pt x="1426" y="0"/>
                                  </a:lnTo>
                                  <a:lnTo>
                                    <a:pt x="1468" y="1"/>
                                  </a:lnTo>
                                  <a:lnTo>
                                    <a:pt x="1510" y="2"/>
                                  </a:lnTo>
                                  <a:lnTo>
                                    <a:pt x="1552" y="5"/>
                                  </a:lnTo>
                                  <a:lnTo>
                                    <a:pt x="1594" y="8"/>
                                  </a:lnTo>
                                  <a:lnTo>
                                    <a:pt x="1637" y="13"/>
                                  </a:lnTo>
                                  <a:lnTo>
                                    <a:pt x="1679" y="18"/>
                                  </a:lnTo>
                                  <a:lnTo>
                                    <a:pt x="1721" y="25"/>
                                  </a:lnTo>
                                  <a:lnTo>
                                    <a:pt x="1763" y="31"/>
                                  </a:lnTo>
                                  <a:lnTo>
                                    <a:pt x="1806" y="40"/>
                                  </a:lnTo>
                                  <a:lnTo>
                                    <a:pt x="1847" y="49"/>
                                  </a:lnTo>
                                  <a:lnTo>
                                    <a:pt x="1890" y="60"/>
                                  </a:lnTo>
                                  <a:lnTo>
                                    <a:pt x="1931" y="71"/>
                                  </a:lnTo>
                                  <a:lnTo>
                                    <a:pt x="1974" y="83"/>
                                  </a:lnTo>
                                  <a:lnTo>
                                    <a:pt x="2015" y="96"/>
                                  </a:lnTo>
                                  <a:lnTo>
                                    <a:pt x="2057" y="111"/>
                                  </a:lnTo>
                                  <a:lnTo>
                                    <a:pt x="2098" y="126"/>
                                  </a:lnTo>
                                  <a:lnTo>
                                    <a:pt x="2140" y="142"/>
                                  </a:lnTo>
                                  <a:lnTo>
                                    <a:pt x="2181" y="160"/>
                                  </a:lnTo>
                                  <a:lnTo>
                                    <a:pt x="2223" y="178"/>
                                  </a:lnTo>
                                  <a:lnTo>
                                    <a:pt x="2263" y="197"/>
                                  </a:lnTo>
                                  <a:lnTo>
                                    <a:pt x="2304" y="217"/>
                                  </a:lnTo>
                                  <a:lnTo>
                                    <a:pt x="2344" y="240"/>
                                  </a:lnTo>
                                  <a:lnTo>
                                    <a:pt x="2385" y="262"/>
                                  </a:lnTo>
                                  <a:lnTo>
                                    <a:pt x="2425" y="286"/>
                                  </a:lnTo>
                                  <a:lnTo>
                                    <a:pt x="2464" y="310"/>
                                  </a:lnTo>
                                  <a:lnTo>
                                    <a:pt x="2505" y="336"/>
                                  </a:lnTo>
                                  <a:lnTo>
                                    <a:pt x="2544" y="362"/>
                                  </a:lnTo>
                                  <a:lnTo>
                                    <a:pt x="2583" y="391"/>
                                  </a:lnTo>
                                  <a:lnTo>
                                    <a:pt x="2622" y="420"/>
                                  </a:lnTo>
                                  <a:lnTo>
                                    <a:pt x="2660" y="449"/>
                                  </a:lnTo>
                                  <a:lnTo>
                                    <a:pt x="2699" y="480"/>
                                  </a:lnTo>
                                  <a:lnTo>
                                    <a:pt x="2736" y="512"/>
                                  </a:lnTo>
                                  <a:lnTo>
                                    <a:pt x="2773" y="545"/>
                                  </a:lnTo>
                                  <a:lnTo>
                                    <a:pt x="2828" y="597"/>
                                  </a:lnTo>
                                  <a:lnTo>
                                    <a:pt x="2884" y="653"/>
                                  </a:lnTo>
                                  <a:lnTo>
                                    <a:pt x="2938" y="710"/>
                                  </a:lnTo>
                                  <a:lnTo>
                                    <a:pt x="2991" y="770"/>
                                  </a:lnTo>
                                  <a:lnTo>
                                    <a:pt x="3004" y="787"/>
                                  </a:lnTo>
                                  <a:lnTo>
                                    <a:pt x="3015" y="804"/>
                                  </a:lnTo>
                                  <a:lnTo>
                                    <a:pt x="3023" y="822"/>
                                  </a:lnTo>
                                  <a:lnTo>
                                    <a:pt x="3031" y="841"/>
                                  </a:lnTo>
                                  <a:lnTo>
                                    <a:pt x="3036" y="860"/>
                                  </a:lnTo>
                                  <a:lnTo>
                                    <a:pt x="3039" y="879"/>
                                  </a:lnTo>
                                  <a:lnTo>
                                    <a:pt x="3040" y="899"/>
                                  </a:lnTo>
                                  <a:lnTo>
                                    <a:pt x="3039" y="919"/>
                                  </a:lnTo>
                                  <a:lnTo>
                                    <a:pt x="3037" y="938"/>
                                  </a:lnTo>
                                  <a:lnTo>
                                    <a:pt x="3033" y="957"/>
                                  </a:lnTo>
                                  <a:lnTo>
                                    <a:pt x="3026" y="976"/>
                                  </a:lnTo>
                                  <a:lnTo>
                                    <a:pt x="3019" y="994"/>
                                  </a:lnTo>
                                  <a:lnTo>
                                    <a:pt x="3009" y="1011"/>
                                  </a:lnTo>
                                  <a:lnTo>
                                    <a:pt x="2998" y="1028"/>
                                  </a:lnTo>
                                  <a:lnTo>
                                    <a:pt x="2984" y="1043"/>
                                  </a:lnTo>
                                  <a:lnTo>
                                    <a:pt x="2969" y="1058"/>
                                  </a:lnTo>
                                  <a:lnTo>
                                    <a:pt x="2952" y="1071"/>
                                  </a:lnTo>
                                  <a:lnTo>
                                    <a:pt x="2935" y="1082"/>
                                  </a:lnTo>
                                  <a:lnTo>
                                    <a:pt x="2917" y="1091"/>
                                  </a:lnTo>
                                  <a:lnTo>
                                    <a:pt x="2898" y="1098"/>
                                  </a:lnTo>
                                  <a:lnTo>
                                    <a:pt x="2878" y="1103"/>
                                  </a:lnTo>
                                  <a:lnTo>
                                    <a:pt x="2859" y="1106"/>
                                  </a:lnTo>
                                  <a:lnTo>
                                    <a:pt x="2840" y="1107"/>
                                  </a:lnTo>
                                  <a:lnTo>
                                    <a:pt x="2820" y="1107"/>
                                  </a:lnTo>
                                  <a:lnTo>
                                    <a:pt x="2801" y="1104"/>
                                  </a:lnTo>
                                  <a:lnTo>
                                    <a:pt x="2782" y="1100"/>
                                  </a:lnTo>
                                  <a:lnTo>
                                    <a:pt x="2762" y="1094"/>
                                  </a:lnTo>
                                  <a:lnTo>
                                    <a:pt x="2744" y="1086"/>
                                  </a:lnTo>
                                  <a:lnTo>
                                    <a:pt x="2727" y="1076"/>
                                  </a:lnTo>
                                  <a:lnTo>
                                    <a:pt x="2710" y="1065"/>
                                  </a:lnTo>
                                  <a:lnTo>
                                    <a:pt x="2695" y="1052"/>
                                  </a:lnTo>
                                  <a:lnTo>
                                    <a:pt x="2681" y="1036"/>
                                  </a:lnTo>
                                  <a:lnTo>
                                    <a:pt x="2636" y="986"/>
                                  </a:lnTo>
                                  <a:lnTo>
                                    <a:pt x="2591" y="938"/>
                                  </a:lnTo>
                                  <a:lnTo>
                                    <a:pt x="2545" y="892"/>
                                  </a:lnTo>
                                  <a:lnTo>
                                    <a:pt x="2499" y="849"/>
                                  </a:lnTo>
                                  <a:lnTo>
                                    <a:pt x="2469" y="822"/>
                                  </a:lnTo>
                                  <a:lnTo>
                                    <a:pt x="2438" y="796"/>
                                  </a:lnTo>
                                  <a:lnTo>
                                    <a:pt x="2407" y="771"/>
                                  </a:lnTo>
                                  <a:lnTo>
                                    <a:pt x="2376" y="746"/>
                                  </a:lnTo>
                                  <a:lnTo>
                                    <a:pt x="2345" y="724"/>
                                  </a:lnTo>
                                  <a:lnTo>
                                    <a:pt x="2314" y="701"/>
                                  </a:lnTo>
                                  <a:lnTo>
                                    <a:pt x="2283" y="679"/>
                                  </a:lnTo>
                                  <a:lnTo>
                                    <a:pt x="2251" y="659"/>
                                  </a:lnTo>
                                  <a:lnTo>
                                    <a:pt x="2219" y="639"/>
                                  </a:lnTo>
                                  <a:lnTo>
                                    <a:pt x="2187" y="620"/>
                                  </a:lnTo>
                                  <a:lnTo>
                                    <a:pt x="2155" y="602"/>
                                  </a:lnTo>
                                  <a:lnTo>
                                    <a:pt x="2122" y="585"/>
                                  </a:lnTo>
                                  <a:lnTo>
                                    <a:pt x="2090" y="568"/>
                                  </a:lnTo>
                                  <a:lnTo>
                                    <a:pt x="2057" y="552"/>
                                  </a:lnTo>
                                  <a:lnTo>
                                    <a:pt x="2024" y="538"/>
                                  </a:lnTo>
                                  <a:lnTo>
                                    <a:pt x="1991" y="523"/>
                                  </a:lnTo>
                                  <a:lnTo>
                                    <a:pt x="1958" y="510"/>
                                  </a:lnTo>
                                  <a:lnTo>
                                    <a:pt x="1925" y="497"/>
                                  </a:lnTo>
                                  <a:lnTo>
                                    <a:pt x="1892" y="487"/>
                                  </a:lnTo>
                                  <a:lnTo>
                                    <a:pt x="1859" y="475"/>
                                  </a:lnTo>
                                  <a:lnTo>
                                    <a:pt x="1826" y="465"/>
                                  </a:lnTo>
                                  <a:lnTo>
                                    <a:pt x="1792" y="457"/>
                                  </a:lnTo>
                                  <a:lnTo>
                                    <a:pt x="1759" y="448"/>
                                  </a:lnTo>
                                  <a:lnTo>
                                    <a:pt x="1726" y="441"/>
                                  </a:lnTo>
                                  <a:lnTo>
                                    <a:pt x="1692" y="435"/>
                                  </a:lnTo>
                                  <a:lnTo>
                                    <a:pt x="1659" y="428"/>
                                  </a:lnTo>
                                  <a:lnTo>
                                    <a:pt x="1626" y="423"/>
                                  </a:lnTo>
                                  <a:lnTo>
                                    <a:pt x="1592" y="419"/>
                                  </a:lnTo>
                                  <a:lnTo>
                                    <a:pt x="1559" y="415"/>
                                  </a:lnTo>
                                  <a:lnTo>
                                    <a:pt x="1526" y="412"/>
                                  </a:lnTo>
                                  <a:lnTo>
                                    <a:pt x="1492" y="411"/>
                                  </a:lnTo>
                                  <a:lnTo>
                                    <a:pt x="1459" y="410"/>
                                  </a:lnTo>
                                  <a:lnTo>
                                    <a:pt x="1426" y="409"/>
                                  </a:lnTo>
                                  <a:lnTo>
                                    <a:pt x="1394" y="410"/>
                                  </a:lnTo>
                                  <a:lnTo>
                                    <a:pt x="1361" y="411"/>
                                  </a:lnTo>
                                  <a:lnTo>
                                    <a:pt x="1328" y="412"/>
                                  </a:lnTo>
                                  <a:lnTo>
                                    <a:pt x="1296" y="415"/>
                                  </a:lnTo>
                                  <a:lnTo>
                                    <a:pt x="1263" y="419"/>
                                  </a:lnTo>
                                  <a:lnTo>
                                    <a:pt x="1231" y="423"/>
                                  </a:lnTo>
                                  <a:lnTo>
                                    <a:pt x="1199" y="428"/>
                                  </a:lnTo>
                                  <a:lnTo>
                                    <a:pt x="1167" y="434"/>
                                  </a:lnTo>
                                  <a:lnTo>
                                    <a:pt x="1135" y="440"/>
                                  </a:lnTo>
                                  <a:lnTo>
                                    <a:pt x="1103" y="447"/>
                                  </a:lnTo>
                                  <a:lnTo>
                                    <a:pt x="1071" y="455"/>
                                  </a:lnTo>
                                  <a:lnTo>
                                    <a:pt x="1041" y="463"/>
                                  </a:lnTo>
                                  <a:lnTo>
                                    <a:pt x="1009" y="473"/>
                                  </a:lnTo>
                                  <a:lnTo>
                                    <a:pt x="978" y="482"/>
                                  </a:lnTo>
                                  <a:lnTo>
                                    <a:pt x="947" y="493"/>
                                  </a:lnTo>
                                  <a:lnTo>
                                    <a:pt x="917" y="505"/>
                                  </a:lnTo>
                                  <a:lnTo>
                                    <a:pt x="886" y="517"/>
                                  </a:lnTo>
                                  <a:lnTo>
                                    <a:pt x="856" y="529"/>
                                  </a:lnTo>
                                  <a:lnTo>
                                    <a:pt x="827" y="543"/>
                                  </a:lnTo>
                                  <a:lnTo>
                                    <a:pt x="797" y="558"/>
                                  </a:lnTo>
                                  <a:lnTo>
                                    <a:pt x="768" y="573"/>
                                  </a:lnTo>
                                  <a:lnTo>
                                    <a:pt x="739" y="588"/>
                                  </a:lnTo>
                                  <a:lnTo>
                                    <a:pt x="711" y="605"/>
                                  </a:lnTo>
                                  <a:lnTo>
                                    <a:pt x="682" y="622"/>
                                  </a:lnTo>
                                  <a:lnTo>
                                    <a:pt x="654" y="639"/>
                                  </a:lnTo>
                                  <a:lnTo>
                                    <a:pt x="627" y="658"/>
                                  </a:lnTo>
                                  <a:lnTo>
                                    <a:pt x="599" y="677"/>
                                  </a:lnTo>
                                  <a:lnTo>
                                    <a:pt x="572" y="696"/>
                                  </a:lnTo>
                                  <a:lnTo>
                                    <a:pt x="545" y="717"/>
                                  </a:lnTo>
                                  <a:lnTo>
                                    <a:pt x="519" y="738"/>
                                  </a:lnTo>
                                  <a:lnTo>
                                    <a:pt x="492" y="760"/>
                                  </a:lnTo>
                                  <a:lnTo>
                                    <a:pt x="457" y="791"/>
                                  </a:lnTo>
                                  <a:lnTo>
                                    <a:pt x="423" y="824"/>
                                  </a:lnTo>
                                  <a:lnTo>
                                    <a:pt x="389" y="858"/>
                                  </a:lnTo>
                                  <a:lnTo>
                                    <a:pt x="356" y="893"/>
                                  </a:lnTo>
                                  <a:close/>
                                  <a:moveTo>
                                    <a:pt x="875" y="1345"/>
                                  </a:moveTo>
                                  <a:lnTo>
                                    <a:pt x="875" y="1345"/>
                                  </a:lnTo>
                                  <a:lnTo>
                                    <a:pt x="893" y="1325"/>
                                  </a:lnTo>
                                  <a:lnTo>
                                    <a:pt x="911" y="1307"/>
                                  </a:lnTo>
                                  <a:lnTo>
                                    <a:pt x="930" y="1289"/>
                                  </a:lnTo>
                                  <a:lnTo>
                                    <a:pt x="948" y="1273"/>
                                  </a:lnTo>
                                  <a:lnTo>
                                    <a:pt x="977" y="1250"/>
                                  </a:lnTo>
                                  <a:lnTo>
                                    <a:pt x="1005" y="1229"/>
                                  </a:lnTo>
                                  <a:lnTo>
                                    <a:pt x="1034" y="1208"/>
                                  </a:lnTo>
                                  <a:lnTo>
                                    <a:pt x="1065" y="1190"/>
                                  </a:lnTo>
                                  <a:lnTo>
                                    <a:pt x="1096" y="1172"/>
                                  </a:lnTo>
                                  <a:lnTo>
                                    <a:pt x="1127" y="1157"/>
                                  </a:lnTo>
                                  <a:lnTo>
                                    <a:pt x="1159" y="1142"/>
                                  </a:lnTo>
                                  <a:lnTo>
                                    <a:pt x="1192" y="1131"/>
                                  </a:lnTo>
                                  <a:lnTo>
                                    <a:pt x="1225" y="1119"/>
                                  </a:lnTo>
                                  <a:lnTo>
                                    <a:pt x="1258" y="1109"/>
                                  </a:lnTo>
                                  <a:lnTo>
                                    <a:pt x="1292" y="1102"/>
                                  </a:lnTo>
                                  <a:lnTo>
                                    <a:pt x="1326" y="1096"/>
                                  </a:lnTo>
                                  <a:lnTo>
                                    <a:pt x="1360" y="1090"/>
                                  </a:lnTo>
                                  <a:lnTo>
                                    <a:pt x="1395" y="1087"/>
                                  </a:lnTo>
                                  <a:lnTo>
                                    <a:pt x="1430" y="1085"/>
                                  </a:lnTo>
                                  <a:lnTo>
                                    <a:pt x="1464" y="1085"/>
                                  </a:lnTo>
                                  <a:lnTo>
                                    <a:pt x="1500" y="1087"/>
                                  </a:lnTo>
                                  <a:lnTo>
                                    <a:pt x="1536" y="1090"/>
                                  </a:lnTo>
                                  <a:lnTo>
                                    <a:pt x="1572" y="1096"/>
                                  </a:lnTo>
                                  <a:lnTo>
                                    <a:pt x="1608" y="1102"/>
                                  </a:lnTo>
                                  <a:lnTo>
                                    <a:pt x="1644" y="1110"/>
                                  </a:lnTo>
                                  <a:lnTo>
                                    <a:pt x="1680" y="1121"/>
                                  </a:lnTo>
                                  <a:lnTo>
                                    <a:pt x="1715" y="1133"/>
                                  </a:lnTo>
                                  <a:lnTo>
                                    <a:pt x="1751" y="1147"/>
                                  </a:lnTo>
                                  <a:lnTo>
                                    <a:pt x="1787" y="1163"/>
                                  </a:lnTo>
                                  <a:lnTo>
                                    <a:pt x="1822" y="1181"/>
                                  </a:lnTo>
                                  <a:lnTo>
                                    <a:pt x="1857" y="1200"/>
                                  </a:lnTo>
                                  <a:lnTo>
                                    <a:pt x="1892" y="1221"/>
                                  </a:lnTo>
                                  <a:lnTo>
                                    <a:pt x="1926" y="1243"/>
                                  </a:lnTo>
                                  <a:lnTo>
                                    <a:pt x="1960" y="1269"/>
                                  </a:lnTo>
                                  <a:lnTo>
                                    <a:pt x="1993" y="1296"/>
                                  </a:lnTo>
                                  <a:lnTo>
                                    <a:pt x="2026" y="1324"/>
                                  </a:lnTo>
                                  <a:lnTo>
                                    <a:pt x="2052" y="1348"/>
                                  </a:lnTo>
                                  <a:lnTo>
                                    <a:pt x="2077" y="1373"/>
                                  </a:lnTo>
                                  <a:lnTo>
                                    <a:pt x="2103" y="1400"/>
                                  </a:lnTo>
                                  <a:lnTo>
                                    <a:pt x="2127" y="1428"/>
                                  </a:lnTo>
                                  <a:lnTo>
                                    <a:pt x="2141" y="1443"/>
                                  </a:lnTo>
                                  <a:lnTo>
                                    <a:pt x="2157" y="1456"/>
                                  </a:lnTo>
                                  <a:lnTo>
                                    <a:pt x="2173" y="1468"/>
                                  </a:lnTo>
                                  <a:lnTo>
                                    <a:pt x="2191" y="1478"/>
                                  </a:lnTo>
                                  <a:lnTo>
                                    <a:pt x="2209" y="1485"/>
                                  </a:lnTo>
                                  <a:lnTo>
                                    <a:pt x="2227" y="1491"/>
                                  </a:lnTo>
                                  <a:lnTo>
                                    <a:pt x="2246" y="1496"/>
                                  </a:lnTo>
                                  <a:lnTo>
                                    <a:pt x="2267" y="1498"/>
                                  </a:lnTo>
                                  <a:lnTo>
                                    <a:pt x="2286" y="1499"/>
                                  </a:lnTo>
                                  <a:lnTo>
                                    <a:pt x="2306" y="1498"/>
                                  </a:lnTo>
                                  <a:lnTo>
                                    <a:pt x="2325" y="1495"/>
                                  </a:lnTo>
                                  <a:lnTo>
                                    <a:pt x="2344" y="1489"/>
                                  </a:lnTo>
                                  <a:lnTo>
                                    <a:pt x="2362" y="1482"/>
                                  </a:lnTo>
                                  <a:lnTo>
                                    <a:pt x="2381" y="1473"/>
                                  </a:lnTo>
                                  <a:lnTo>
                                    <a:pt x="2399" y="1463"/>
                                  </a:lnTo>
                                  <a:lnTo>
                                    <a:pt x="2414" y="1450"/>
                                  </a:lnTo>
                                  <a:lnTo>
                                    <a:pt x="2430" y="1435"/>
                                  </a:lnTo>
                                  <a:lnTo>
                                    <a:pt x="2443" y="1419"/>
                                  </a:lnTo>
                                  <a:lnTo>
                                    <a:pt x="2455" y="1403"/>
                                  </a:lnTo>
                                  <a:lnTo>
                                    <a:pt x="2464" y="1385"/>
                                  </a:lnTo>
                                  <a:lnTo>
                                    <a:pt x="2473" y="1367"/>
                                  </a:lnTo>
                                  <a:lnTo>
                                    <a:pt x="2479" y="1349"/>
                                  </a:lnTo>
                                  <a:lnTo>
                                    <a:pt x="2484" y="1330"/>
                                  </a:lnTo>
                                  <a:lnTo>
                                    <a:pt x="2486" y="1309"/>
                                  </a:lnTo>
                                  <a:lnTo>
                                    <a:pt x="2486" y="1290"/>
                                  </a:lnTo>
                                  <a:lnTo>
                                    <a:pt x="2485" y="1271"/>
                                  </a:lnTo>
                                  <a:lnTo>
                                    <a:pt x="2482" y="1251"/>
                                  </a:lnTo>
                                  <a:lnTo>
                                    <a:pt x="2476" y="1232"/>
                                  </a:lnTo>
                                  <a:lnTo>
                                    <a:pt x="2470" y="1214"/>
                                  </a:lnTo>
                                  <a:lnTo>
                                    <a:pt x="2460" y="1196"/>
                                  </a:lnTo>
                                  <a:lnTo>
                                    <a:pt x="2450" y="1178"/>
                                  </a:lnTo>
                                  <a:lnTo>
                                    <a:pt x="2437" y="1162"/>
                                  </a:lnTo>
                                  <a:lnTo>
                                    <a:pt x="2404" y="1123"/>
                                  </a:lnTo>
                                  <a:lnTo>
                                    <a:pt x="2370" y="1088"/>
                                  </a:lnTo>
                                  <a:lnTo>
                                    <a:pt x="2336" y="1054"/>
                                  </a:lnTo>
                                  <a:lnTo>
                                    <a:pt x="2301" y="1021"/>
                                  </a:lnTo>
                                  <a:lnTo>
                                    <a:pt x="2277" y="1000"/>
                                  </a:lnTo>
                                  <a:lnTo>
                                    <a:pt x="2254" y="980"/>
                                  </a:lnTo>
                                  <a:lnTo>
                                    <a:pt x="2229" y="960"/>
                                  </a:lnTo>
                                  <a:lnTo>
                                    <a:pt x="2205" y="941"/>
                                  </a:lnTo>
                                  <a:lnTo>
                                    <a:pt x="2180" y="923"/>
                                  </a:lnTo>
                                  <a:lnTo>
                                    <a:pt x="2156" y="905"/>
                                  </a:lnTo>
                                  <a:lnTo>
                                    <a:pt x="2131" y="888"/>
                                  </a:lnTo>
                                  <a:lnTo>
                                    <a:pt x="2106" y="872"/>
                                  </a:lnTo>
                                  <a:lnTo>
                                    <a:pt x="2080" y="857"/>
                                  </a:lnTo>
                                  <a:lnTo>
                                    <a:pt x="2056" y="842"/>
                                  </a:lnTo>
                                  <a:lnTo>
                                    <a:pt x="2030" y="827"/>
                                  </a:lnTo>
                                  <a:lnTo>
                                    <a:pt x="2004" y="814"/>
                                  </a:lnTo>
                                  <a:lnTo>
                                    <a:pt x="1978" y="801"/>
                                  </a:lnTo>
                                  <a:lnTo>
                                    <a:pt x="1953" y="789"/>
                                  </a:lnTo>
                                  <a:lnTo>
                                    <a:pt x="1926" y="777"/>
                                  </a:lnTo>
                                  <a:lnTo>
                                    <a:pt x="1900" y="766"/>
                                  </a:lnTo>
                                  <a:lnTo>
                                    <a:pt x="1847" y="746"/>
                                  </a:lnTo>
                                  <a:lnTo>
                                    <a:pt x="1794" y="728"/>
                                  </a:lnTo>
                                  <a:lnTo>
                                    <a:pt x="1741" y="713"/>
                                  </a:lnTo>
                                  <a:lnTo>
                                    <a:pt x="1688" y="702"/>
                                  </a:lnTo>
                                  <a:lnTo>
                                    <a:pt x="1634" y="691"/>
                                  </a:lnTo>
                                  <a:lnTo>
                                    <a:pt x="1581" y="685"/>
                                  </a:lnTo>
                                  <a:lnTo>
                                    <a:pt x="1527" y="679"/>
                                  </a:lnTo>
                                  <a:lnTo>
                                    <a:pt x="1474" y="677"/>
                                  </a:lnTo>
                                  <a:lnTo>
                                    <a:pt x="1419" y="677"/>
                                  </a:lnTo>
                                  <a:lnTo>
                                    <a:pt x="1366" y="679"/>
                                  </a:lnTo>
                                  <a:lnTo>
                                    <a:pt x="1313" y="685"/>
                                  </a:lnTo>
                                  <a:lnTo>
                                    <a:pt x="1260" y="692"/>
                                  </a:lnTo>
                                  <a:lnTo>
                                    <a:pt x="1208" y="702"/>
                                  </a:lnTo>
                                  <a:lnTo>
                                    <a:pt x="1155" y="713"/>
                                  </a:lnTo>
                                  <a:lnTo>
                                    <a:pt x="1104" y="728"/>
                                  </a:lnTo>
                                  <a:lnTo>
                                    <a:pt x="1053" y="745"/>
                                  </a:lnTo>
                                  <a:lnTo>
                                    <a:pt x="1004" y="765"/>
                                  </a:lnTo>
                                  <a:lnTo>
                                    <a:pt x="955" y="786"/>
                                  </a:lnTo>
                                  <a:lnTo>
                                    <a:pt x="906" y="809"/>
                                  </a:lnTo>
                                  <a:lnTo>
                                    <a:pt x="860" y="836"/>
                                  </a:lnTo>
                                  <a:lnTo>
                                    <a:pt x="814" y="865"/>
                                  </a:lnTo>
                                  <a:lnTo>
                                    <a:pt x="768" y="894"/>
                                  </a:lnTo>
                                  <a:lnTo>
                                    <a:pt x="724" y="927"/>
                                  </a:lnTo>
                                  <a:lnTo>
                                    <a:pt x="682" y="963"/>
                                  </a:lnTo>
                                  <a:lnTo>
                                    <a:pt x="653" y="988"/>
                                  </a:lnTo>
                                  <a:lnTo>
                                    <a:pt x="625" y="1015"/>
                                  </a:lnTo>
                                  <a:lnTo>
                                    <a:pt x="598" y="1042"/>
                                  </a:lnTo>
                                  <a:lnTo>
                                    <a:pt x="571" y="1070"/>
                                  </a:lnTo>
                                  <a:lnTo>
                                    <a:pt x="558" y="1086"/>
                                  </a:lnTo>
                                  <a:lnTo>
                                    <a:pt x="547" y="1104"/>
                                  </a:lnTo>
                                  <a:lnTo>
                                    <a:pt x="537" y="1121"/>
                                  </a:lnTo>
                                  <a:lnTo>
                                    <a:pt x="530" y="1140"/>
                                  </a:lnTo>
                                  <a:lnTo>
                                    <a:pt x="524" y="1159"/>
                                  </a:lnTo>
                                  <a:lnTo>
                                    <a:pt x="520" y="1179"/>
                                  </a:lnTo>
                                  <a:lnTo>
                                    <a:pt x="519" y="1198"/>
                                  </a:lnTo>
                                  <a:lnTo>
                                    <a:pt x="519" y="1218"/>
                                  </a:lnTo>
                                  <a:lnTo>
                                    <a:pt x="521" y="1237"/>
                                  </a:lnTo>
                                  <a:lnTo>
                                    <a:pt x="524" y="1256"/>
                                  </a:lnTo>
                                  <a:lnTo>
                                    <a:pt x="530" y="1275"/>
                                  </a:lnTo>
                                  <a:lnTo>
                                    <a:pt x="537" y="1294"/>
                                  </a:lnTo>
                                  <a:lnTo>
                                    <a:pt x="547" y="1312"/>
                                  </a:lnTo>
                                  <a:lnTo>
                                    <a:pt x="558" y="1329"/>
                                  </a:lnTo>
                                  <a:lnTo>
                                    <a:pt x="571" y="1345"/>
                                  </a:lnTo>
                                  <a:lnTo>
                                    <a:pt x="586" y="1360"/>
                                  </a:lnTo>
                                  <a:lnTo>
                                    <a:pt x="602" y="1372"/>
                                  </a:lnTo>
                                  <a:lnTo>
                                    <a:pt x="619" y="1384"/>
                                  </a:lnTo>
                                  <a:lnTo>
                                    <a:pt x="637" y="1394"/>
                                  </a:lnTo>
                                  <a:lnTo>
                                    <a:pt x="655" y="1401"/>
                                  </a:lnTo>
                                  <a:lnTo>
                                    <a:pt x="674" y="1406"/>
                                  </a:lnTo>
                                  <a:lnTo>
                                    <a:pt x="694" y="1410"/>
                                  </a:lnTo>
                                  <a:lnTo>
                                    <a:pt x="714" y="1412"/>
                                  </a:lnTo>
                                  <a:lnTo>
                                    <a:pt x="733" y="1412"/>
                                  </a:lnTo>
                                  <a:lnTo>
                                    <a:pt x="753" y="1410"/>
                                  </a:lnTo>
                                  <a:lnTo>
                                    <a:pt x="772" y="1406"/>
                                  </a:lnTo>
                                  <a:lnTo>
                                    <a:pt x="790" y="1401"/>
                                  </a:lnTo>
                                  <a:lnTo>
                                    <a:pt x="810" y="1394"/>
                                  </a:lnTo>
                                  <a:lnTo>
                                    <a:pt x="827" y="1384"/>
                                  </a:lnTo>
                                  <a:lnTo>
                                    <a:pt x="844" y="1372"/>
                                  </a:lnTo>
                                  <a:lnTo>
                                    <a:pt x="860" y="1360"/>
                                  </a:lnTo>
                                  <a:lnTo>
                                    <a:pt x="875" y="1345"/>
                                  </a:lnTo>
                                  <a:close/>
                                  <a:moveTo>
                                    <a:pt x="2008" y="3269"/>
                                  </a:moveTo>
                                  <a:lnTo>
                                    <a:pt x="2608" y="4084"/>
                                  </a:lnTo>
                                  <a:lnTo>
                                    <a:pt x="4259" y="2867"/>
                                  </a:lnTo>
                                  <a:lnTo>
                                    <a:pt x="3659" y="2052"/>
                                  </a:lnTo>
                                  <a:lnTo>
                                    <a:pt x="2008" y="3269"/>
                                  </a:lnTo>
                                  <a:close/>
                                  <a:moveTo>
                                    <a:pt x="3023" y="4202"/>
                                  </a:moveTo>
                                  <a:lnTo>
                                    <a:pt x="3023" y="4202"/>
                                  </a:lnTo>
                                  <a:lnTo>
                                    <a:pt x="3012" y="4211"/>
                                  </a:lnTo>
                                  <a:lnTo>
                                    <a:pt x="3001" y="4220"/>
                                  </a:lnTo>
                                  <a:lnTo>
                                    <a:pt x="2990" y="4231"/>
                                  </a:lnTo>
                                  <a:lnTo>
                                    <a:pt x="2981" y="4241"/>
                                  </a:lnTo>
                                  <a:lnTo>
                                    <a:pt x="2971" y="4252"/>
                                  </a:lnTo>
                                  <a:lnTo>
                                    <a:pt x="2963" y="4263"/>
                                  </a:lnTo>
                                  <a:lnTo>
                                    <a:pt x="2954" y="4275"/>
                                  </a:lnTo>
                                  <a:lnTo>
                                    <a:pt x="2947" y="4286"/>
                                  </a:lnTo>
                                  <a:lnTo>
                                    <a:pt x="2940" y="4299"/>
                                  </a:lnTo>
                                  <a:lnTo>
                                    <a:pt x="2934" y="4312"/>
                                  </a:lnTo>
                                  <a:lnTo>
                                    <a:pt x="2929" y="4324"/>
                                  </a:lnTo>
                                  <a:lnTo>
                                    <a:pt x="2923" y="4338"/>
                                  </a:lnTo>
                                  <a:lnTo>
                                    <a:pt x="2919" y="4350"/>
                                  </a:lnTo>
                                  <a:lnTo>
                                    <a:pt x="2915" y="4364"/>
                                  </a:lnTo>
                                  <a:lnTo>
                                    <a:pt x="2911" y="4377"/>
                                  </a:lnTo>
                                  <a:lnTo>
                                    <a:pt x="2909" y="4391"/>
                                  </a:lnTo>
                                  <a:lnTo>
                                    <a:pt x="2908" y="4405"/>
                                  </a:lnTo>
                                  <a:lnTo>
                                    <a:pt x="2907" y="4418"/>
                                  </a:lnTo>
                                  <a:lnTo>
                                    <a:pt x="2906" y="4432"/>
                                  </a:lnTo>
                                  <a:lnTo>
                                    <a:pt x="2906" y="4446"/>
                                  </a:lnTo>
                                  <a:lnTo>
                                    <a:pt x="2907" y="4460"/>
                                  </a:lnTo>
                                  <a:lnTo>
                                    <a:pt x="2909" y="4474"/>
                                  </a:lnTo>
                                  <a:lnTo>
                                    <a:pt x="2911" y="4488"/>
                                  </a:lnTo>
                                  <a:lnTo>
                                    <a:pt x="2915" y="4501"/>
                                  </a:lnTo>
                                  <a:lnTo>
                                    <a:pt x="2918" y="4515"/>
                                  </a:lnTo>
                                  <a:lnTo>
                                    <a:pt x="2922" y="4528"/>
                                  </a:lnTo>
                                  <a:lnTo>
                                    <a:pt x="2927" y="4542"/>
                                  </a:lnTo>
                                  <a:lnTo>
                                    <a:pt x="2933" y="4555"/>
                                  </a:lnTo>
                                  <a:lnTo>
                                    <a:pt x="2939" y="4567"/>
                                  </a:lnTo>
                                  <a:lnTo>
                                    <a:pt x="2947" y="4580"/>
                                  </a:lnTo>
                                  <a:lnTo>
                                    <a:pt x="2954" y="4593"/>
                                  </a:lnTo>
                                  <a:lnTo>
                                    <a:pt x="2963" y="4605"/>
                                  </a:lnTo>
                                  <a:lnTo>
                                    <a:pt x="2971" y="4616"/>
                                  </a:lnTo>
                                  <a:lnTo>
                                    <a:pt x="2981" y="4628"/>
                                  </a:lnTo>
                                  <a:lnTo>
                                    <a:pt x="2991" y="4639"/>
                                  </a:lnTo>
                                  <a:lnTo>
                                    <a:pt x="3002" y="4648"/>
                                  </a:lnTo>
                                  <a:lnTo>
                                    <a:pt x="3013" y="4658"/>
                                  </a:lnTo>
                                  <a:lnTo>
                                    <a:pt x="3024" y="4666"/>
                                  </a:lnTo>
                                  <a:lnTo>
                                    <a:pt x="3035" y="4675"/>
                                  </a:lnTo>
                                  <a:lnTo>
                                    <a:pt x="3048" y="4682"/>
                                  </a:lnTo>
                                  <a:lnTo>
                                    <a:pt x="3059" y="4689"/>
                                  </a:lnTo>
                                  <a:lnTo>
                                    <a:pt x="3072" y="4695"/>
                                  </a:lnTo>
                                  <a:lnTo>
                                    <a:pt x="3085" y="4700"/>
                                  </a:lnTo>
                                  <a:lnTo>
                                    <a:pt x="3098" y="4706"/>
                                  </a:lnTo>
                                  <a:lnTo>
                                    <a:pt x="3110" y="4710"/>
                                  </a:lnTo>
                                  <a:lnTo>
                                    <a:pt x="3124" y="4713"/>
                                  </a:lnTo>
                                  <a:lnTo>
                                    <a:pt x="3138" y="4716"/>
                                  </a:lnTo>
                                  <a:lnTo>
                                    <a:pt x="3151" y="4719"/>
                                  </a:lnTo>
                                  <a:lnTo>
                                    <a:pt x="3165" y="4721"/>
                                  </a:lnTo>
                                  <a:lnTo>
                                    <a:pt x="3179" y="4722"/>
                                  </a:lnTo>
                                  <a:lnTo>
                                    <a:pt x="3192" y="4723"/>
                                  </a:lnTo>
                                  <a:lnTo>
                                    <a:pt x="3206" y="4722"/>
                                  </a:lnTo>
                                  <a:lnTo>
                                    <a:pt x="3220" y="4721"/>
                                  </a:lnTo>
                                  <a:lnTo>
                                    <a:pt x="3234" y="4720"/>
                                  </a:lnTo>
                                  <a:lnTo>
                                    <a:pt x="3248" y="4718"/>
                                  </a:lnTo>
                                  <a:lnTo>
                                    <a:pt x="3262" y="4714"/>
                                  </a:lnTo>
                                  <a:lnTo>
                                    <a:pt x="3275" y="4711"/>
                                  </a:lnTo>
                                  <a:lnTo>
                                    <a:pt x="3289" y="4707"/>
                                  </a:lnTo>
                                  <a:lnTo>
                                    <a:pt x="3302" y="4702"/>
                                  </a:lnTo>
                                  <a:lnTo>
                                    <a:pt x="3315" y="4696"/>
                                  </a:lnTo>
                                  <a:lnTo>
                                    <a:pt x="3329" y="4690"/>
                                  </a:lnTo>
                                  <a:lnTo>
                                    <a:pt x="3340" y="4682"/>
                                  </a:lnTo>
                                  <a:lnTo>
                                    <a:pt x="3353" y="4675"/>
                                  </a:lnTo>
                                  <a:lnTo>
                                    <a:pt x="3366" y="4666"/>
                                  </a:lnTo>
                                  <a:lnTo>
                                    <a:pt x="3378" y="4657"/>
                                  </a:lnTo>
                                  <a:lnTo>
                                    <a:pt x="3388" y="4647"/>
                                  </a:lnTo>
                                  <a:lnTo>
                                    <a:pt x="3399" y="4638"/>
                                  </a:lnTo>
                                  <a:lnTo>
                                    <a:pt x="3408" y="4627"/>
                                  </a:lnTo>
                                  <a:lnTo>
                                    <a:pt x="3418" y="4616"/>
                                  </a:lnTo>
                                  <a:lnTo>
                                    <a:pt x="3427" y="4605"/>
                                  </a:lnTo>
                                  <a:lnTo>
                                    <a:pt x="3435" y="4593"/>
                                  </a:lnTo>
                                  <a:lnTo>
                                    <a:pt x="3443" y="4581"/>
                                  </a:lnTo>
                                  <a:lnTo>
                                    <a:pt x="3449" y="4570"/>
                                  </a:lnTo>
                                  <a:lnTo>
                                    <a:pt x="3455" y="4557"/>
                                  </a:lnTo>
                                  <a:lnTo>
                                    <a:pt x="3461" y="4544"/>
                                  </a:lnTo>
                                  <a:lnTo>
                                    <a:pt x="3466" y="4531"/>
                                  </a:lnTo>
                                  <a:lnTo>
                                    <a:pt x="3470" y="4517"/>
                                  </a:lnTo>
                                  <a:lnTo>
                                    <a:pt x="3474" y="4505"/>
                                  </a:lnTo>
                                  <a:lnTo>
                                    <a:pt x="3478" y="4491"/>
                                  </a:lnTo>
                                  <a:lnTo>
                                    <a:pt x="3480" y="4477"/>
                                  </a:lnTo>
                                  <a:lnTo>
                                    <a:pt x="3481" y="4463"/>
                                  </a:lnTo>
                                  <a:lnTo>
                                    <a:pt x="3482" y="4449"/>
                                  </a:lnTo>
                                  <a:lnTo>
                                    <a:pt x="3483" y="4435"/>
                                  </a:lnTo>
                                  <a:lnTo>
                                    <a:pt x="3483" y="4422"/>
                                  </a:lnTo>
                                  <a:lnTo>
                                    <a:pt x="3482" y="4408"/>
                                  </a:lnTo>
                                  <a:lnTo>
                                    <a:pt x="3480" y="4394"/>
                                  </a:lnTo>
                                  <a:lnTo>
                                    <a:pt x="3478" y="4380"/>
                                  </a:lnTo>
                                  <a:lnTo>
                                    <a:pt x="3474" y="4366"/>
                                  </a:lnTo>
                                  <a:lnTo>
                                    <a:pt x="3471" y="4354"/>
                                  </a:lnTo>
                                  <a:lnTo>
                                    <a:pt x="3467" y="4340"/>
                                  </a:lnTo>
                                  <a:lnTo>
                                    <a:pt x="3462" y="4327"/>
                                  </a:lnTo>
                                  <a:lnTo>
                                    <a:pt x="3456" y="4313"/>
                                  </a:lnTo>
                                  <a:lnTo>
                                    <a:pt x="3450" y="4300"/>
                                  </a:lnTo>
                                  <a:lnTo>
                                    <a:pt x="3443" y="4288"/>
                                  </a:lnTo>
                                  <a:lnTo>
                                    <a:pt x="3435" y="4275"/>
                                  </a:lnTo>
                                  <a:lnTo>
                                    <a:pt x="3427" y="4263"/>
                                  </a:lnTo>
                                  <a:lnTo>
                                    <a:pt x="3417" y="4251"/>
                                  </a:lnTo>
                                  <a:lnTo>
                                    <a:pt x="3407" y="4240"/>
                                  </a:lnTo>
                                  <a:lnTo>
                                    <a:pt x="3398" y="4230"/>
                                  </a:lnTo>
                                  <a:lnTo>
                                    <a:pt x="3387" y="4219"/>
                                  </a:lnTo>
                                  <a:lnTo>
                                    <a:pt x="3377" y="4211"/>
                                  </a:lnTo>
                                  <a:lnTo>
                                    <a:pt x="3365" y="4201"/>
                                  </a:lnTo>
                                  <a:lnTo>
                                    <a:pt x="3354" y="4194"/>
                                  </a:lnTo>
                                  <a:lnTo>
                                    <a:pt x="3341" y="4186"/>
                                  </a:lnTo>
                                  <a:lnTo>
                                    <a:pt x="3330" y="4179"/>
                                  </a:lnTo>
                                  <a:lnTo>
                                    <a:pt x="3317" y="4173"/>
                                  </a:lnTo>
                                  <a:lnTo>
                                    <a:pt x="3304" y="4167"/>
                                  </a:lnTo>
                                  <a:lnTo>
                                    <a:pt x="3291" y="4162"/>
                                  </a:lnTo>
                                  <a:lnTo>
                                    <a:pt x="3279" y="4158"/>
                                  </a:lnTo>
                                  <a:lnTo>
                                    <a:pt x="3265" y="4154"/>
                                  </a:lnTo>
                                  <a:lnTo>
                                    <a:pt x="3251" y="4151"/>
                                  </a:lnTo>
                                  <a:lnTo>
                                    <a:pt x="3238" y="4149"/>
                                  </a:lnTo>
                                  <a:lnTo>
                                    <a:pt x="3224" y="4147"/>
                                  </a:lnTo>
                                  <a:lnTo>
                                    <a:pt x="3211" y="4146"/>
                                  </a:lnTo>
                                  <a:lnTo>
                                    <a:pt x="3197" y="4146"/>
                                  </a:lnTo>
                                  <a:lnTo>
                                    <a:pt x="3183" y="4146"/>
                                  </a:lnTo>
                                  <a:lnTo>
                                    <a:pt x="3169" y="4147"/>
                                  </a:lnTo>
                                  <a:lnTo>
                                    <a:pt x="3155" y="4148"/>
                                  </a:lnTo>
                                  <a:lnTo>
                                    <a:pt x="3141" y="4150"/>
                                  </a:lnTo>
                                  <a:lnTo>
                                    <a:pt x="3128" y="4153"/>
                                  </a:lnTo>
                                  <a:lnTo>
                                    <a:pt x="3114" y="4158"/>
                                  </a:lnTo>
                                  <a:lnTo>
                                    <a:pt x="3100" y="4162"/>
                                  </a:lnTo>
                                  <a:lnTo>
                                    <a:pt x="3087" y="4166"/>
                                  </a:lnTo>
                                  <a:lnTo>
                                    <a:pt x="3074" y="4173"/>
                                  </a:lnTo>
                                  <a:lnTo>
                                    <a:pt x="3060" y="4179"/>
                                  </a:lnTo>
                                  <a:lnTo>
                                    <a:pt x="3048" y="4185"/>
                                  </a:lnTo>
                                  <a:lnTo>
                                    <a:pt x="3036" y="4194"/>
                                  </a:lnTo>
                                  <a:lnTo>
                                    <a:pt x="3023" y="4202"/>
                                  </a:lnTo>
                                  <a:close/>
                                  <a:moveTo>
                                    <a:pt x="5036" y="4492"/>
                                  </a:moveTo>
                                  <a:lnTo>
                                    <a:pt x="5036" y="4492"/>
                                  </a:lnTo>
                                  <a:lnTo>
                                    <a:pt x="5024" y="4501"/>
                                  </a:lnTo>
                                  <a:lnTo>
                                    <a:pt x="5012" y="4511"/>
                                  </a:lnTo>
                                  <a:lnTo>
                                    <a:pt x="5002" y="4521"/>
                                  </a:lnTo>
                                  <a:lnTo>
                                    <a:pt x="4992" y="4531"/>
                                  </a:lnTo>
                                  <a:lnTo>
                                    <a:pt x="4982" y="4542"/>
                                  </a:lnTo>
                                  <a:lnTo>
                                    <a:pt x="4974" y="4554"/>
                                  </a:lnTo>
                                  <a:lnTo>
                                    <a:pt x="4967" y="4565"/>
                                  </a:lnTo>
                                  <a:lnTo>
                                    <a:pt x="4959" y="4577"/>
                                  </a:lnTo>
                                  <a:lnTo>
                                    <a:pt x="4952" y="4590"/>
                                  </a:lnTo>
                                  <a:lnTo>
                                    <a:pt x="4945" y="4602"/>
                                  </a:lnTo>
                                  <a:lnTo>
                                    <a:pt x="4940" y="4614"/>
                                  </a:lnTo>
                                  <a:lnTo>
                                    <a:pt x="4935" y="4627"/>
                                  </a:lnTo>
                                  <a:lnTo>
                                    <a:pt x="4930" y="4641"/>
                                  </a:lnTo>
                                  <a:lnTo>
                                    <a:pt x="4927" y="4654"/>
                                  </a:lnTo>
                                  <a:lnTo>
                                    <a:pt x="4924" y="4667"/>
                                  </a:lnTo>
                                  <a:lnTo>
                                    <a:pt x="4922" y="4681"/>
                                  </a:lnTo>
                                  <a:lnTo>
                                    <a:pt x="4920" y="4695"/>
                                  </a:lnTo>
                                  <a:lnTo>
                                    <a:pt x="4919" y="4709"/>
                                  </a:lnTo>
                                  <a:lnTo>
                                    <a:pt x="4919" y="4723"/>
                                  </a:lnTo>
                                  <a:lnTo>
                                    <a:pt x="4919" y="4737"/>
                                  </a:lnTo>
                                  <a:lnTo>
                                    <a:pt x="4920" y="4751"/>
                                  </a:lnTo>
                                  <a:lnTo>
                                    <a:pt x="4921" y="4764"/>
                                  </a:lnTo>
                                  <a:lnTo>
                                    <a:pt x="4923" y="4778"/>
                                  </a:lnTo>
                                  <a:lnTo>
                                    <a:pt x="4926" y="4792"/>
                                  </a:lnTo>
                                  <a:lnTo>
                                    <a:pt x="4929" y="4805"/>
                                  </a:lnTo>
                                  <a:lnTo>
                                    <a:pt x="4934" y="4819"/>
                                  </a:lnTo>
                                  <a:lnTo>
                                    <a:pt x="4939" y="4832"/>
                                  </a:lnTo>
                                  <a:lnTo>
                                    <a:pt x="4944" y="4845"/>
                                  </a:lnTo>
                                  <a:lnTo>
                                    <a:pt x="4951" y="4858"/>
                                  </a:lnTo>
                                  <a:lnTo>
                                    <a:pt x="4958" y="4871"/>
                                  </a:lnTo>
                                  <a:lnTo>
                                    <a:pt x="4965" y="4884"/>
                                  </a:lnTo>
                                  <a:lnTo>
                                    <a:pt x="4974" y="4895"/>
                                  </a:lnTo>
                                  <a:lnTo>
                                    <a:pt x="4984" y="4907"/>
                                  </a:lnTo>
                                  <a:lnTo>
                                    <a:pt x="4993" y="4919"/>
                                  </a:lnTo>
                                  <a:lnTo>
                                    <a:pt x="5003" y="4928"/>
                                  </a:lnTo>
                                  <a:lnTo>
                                    <a:pt x="5013" y="4939"/>
                                  </a:lnTo>
                                  <a:lnTo>
                                    <a:pt x="5024" y="4948"/>
                                  </a:lnTo>
                                  <a:lnTo>
                                    <a:pt x="5036" y="4957"/>
                                  </a:lnTo>
                                  <a:lnTo>
                                    <a:pt x="5047" y="4964"/>
                                  </a:lnTo>
                                  <a:lnTo>
                                    <a:pt x="5059" y="4972"/>
                                  </a:lnTo>
                                  <a:lnTo>
                                    <a:pt x="5072" y="4979"/>
                                  </a:lnTo>
                                  <a:lnTo>
                                    <a:pt x="5084" y="4986"/>
                                  </a:lnTo>
                                  <a:lnTo>
                                    <a:pt x="5096" y="4991"/>
                                  </a:lnTo>
                                  <a:lnTo>
                                    <a:pt x="5109" y="4996"/>
                                  </a:lnTo>
                                  <a:lnTo>
                                    <a:pt x="5123" y="5001"/>
                                  </a:lnTo>
                                  <a:lnTo>
                                    <a:pt x="5136" y="5004"/>
                                  </a:lnTo>
                                  <a:lnTo>
                                    <a:pt x="5150" y="5007"/>
                                  </a:lnTo>
                                  <a:lnTo>
                                    <a:pt x="5163" y="5009"/>
                                  </a:lnTo>
                                  <a:lnTo>
                                    <a:pt x="5177" y="5011"/>
                                  </a:lnTo>
                                  <a:lnTo>
                                    <a:pt x="5191" y="5012"/>
                                  </a:lnTo>
                                  <a:lnTo>
                                    <a:pt x="5205" y="5012"/>
                                  </a:lnTo>
                                  <a:lnTo>
                                    <a:pt x="5219" y="5012"/>
                                  </a:lnTo>
                                  <a:lnTo>
                                    <a:pt x="5233" y="5011"/>
                                  </a:lnTo>
                                  <a:lnTo>
                                    <a:pt x="5246" y="5010"/>
                                  </a:lnTo>
                                  <a:lnTo>
                                    <a:pt x="5260" y="5008"/>
                                  </a:lnTo>
                                  <a:lnTo>
                                    <a:pt x="5274" y="5005"/>
                                  </a:lnTo>
                                  <a:lnTo>
                                    <a:pt x="5287" y="5001"/>
                                  </a:lnTo>
                                  <a:lnTo>
                                    <a:pt x="5301" y="4996"/>
                                  </a:lnTo>
                                  <a:lnTo>
                                    <a:pt x="5315" y="4992"/>
                                  </a:lnTo>
                                  <a:lnTo>
                                    <a:pt x="5327" y="4986"/>
                                  </a:lnTo>
                                  <a:lnTo>
                                    <a:pt x="5340" y="4979"/>
                                  </a:lnTo>
                                  <a:lnTo>
                                    <a:pt x="5353" y="4973"/>
                                  </a:lnTo>
                                  <a:lnTo>
                                    <a:pt x="5366" y="4964"/>
                                  </a:lnTo>
                                  <a:lnTo>
                                    <a:pt x="5377" y="4956"/>
                                  </a:lnTo>
                                  <a:lnTo>
                                    <a:pt x="5389" y="4947"/>
                                  </a:lnTo>
                                  <a:lnTo>
                                    <a:pt x="5401" y="4938"/>
                                  </a:lnTo>
                                  <a:lnTo>
                                    <a:pt x="5410" y="4927"/>
                                  </a:lnTo>
                                  <a:lnTo>
                                    <a:pt x="5421" y="4918"/>
                                  </a:lnTo>
                                  <a:lnTo>
                                    <a:pt x="5431" y="4906"/>
                                  </a:lnTo>
                                  <a:lnTo>
                                    <a:pt x="5439" y="4895"/>
                                  </a:lnTo>
                                  <a:lnTo>
                                    <a:pt x="5446" y="4884"/>
                                  </a:lnTo>
                                  <a:lnTo>
                                    <a:pt x="5454" y="4872"/>
                                  </a:lnTo>
                                  <a:lnTo>
                                    <a:pt x="5461" y="4859"/>
                                  </a:lnTo>
                                  <a:lnTo>
                                    <a:pt x="5468" y="4847"/>
                                  </a:lnTo>
                                  <a:lnTo>
                                    <a:pt x="5473" y="4835"/>
                                  </a:lnTo>
                                  <a:lnTo>
                                    <a:pt x="5478" y="4821"/>
                                  </a:lnTo>
                                  <a:lnTo>
                                    <a:pt x="5483" y="4808"/>
                                  </a:lnTo>
                                  <a:lnTo>
                                    <a:pt x="5486" y="4794"/>
                                  </a:lnTo>
                                  <a:lnTo>
                                    <a:pt x="5489" y="4781"/>
                                  </a:lnTo>
                                  <a:lnTo>
                                    <a:pt x="5491" y="4768"/>
                                  </a:lnTo>
                                  <a:lnTo>
                                    <a:pt x="5493" y="4754"/>
                                  </a:lnTo>
                                  <a:lnTo>
                                    <a:pt x="5494" y="4740"/>
                                  </a:lnTo>
                                  <a:lnTo>
                                    <a:pt x="5494" y="4726"/>
                                  </a:lnTo>
                                  <a:lnTo>
                                    <a:pt x="5494" y="4712"/>
                                  </a:lnTo>
                                  <a:lnTo>
                                    <a:pt x="5493" y="4698"/>
                                  </a:lnTo>
                                  <a:lnTo>
                                    <a:pt x="5492" y="4685"/>
                                  </a:lnTo>
                                  <a:lnTo>
                                    <a:pt x="5490" y="4671"/>
                                  </a:lnTo>
                                  <a:lnTo>
                                    <a:pt x="5487" y="4657"/>
                                  </a:lnTo>
                                  <a:lnTo>
                                    <a:pt x="5483" y="4643"/>
                                  </a:lnTo>
                                  <a:lnTo>
                                    <a:pt x="5478" y="4630"/>
                                  </a:lnTo>
                                  <a:lnTo>
                                    <a:pt x="5474" y="4616"/>
                                  </a:lnTo>
                                  <a:lnTo>
                                    <a:pt x="5468" y="4604"/>
                                  </a:lnTo>
                                  <a:lnTo>
                                    <a:pt x="5461" y="4591"/>
                                  </a:lnTo>
                                  <a:lnTo>
                                    <a:pt x="5455" y="4578"/>
                                  </a:lnTo>
                                  <a:lnTo>
                                    <a:pt x="5446" y="4565"/>
                                  </a:lnTo>
                                  <a:lnTo>
                                    <a:pt x="5438" y="4554"/>
                                  </a:lnTo>
                                  <a:lnTo>
                                    <a:pt x="5429" y="4542"/>
                                  </a:lnTo>
                                  <a:lnTo>
                                    <a:pt x="5420" y="4530"/>
                                  </a:lnTo>
                                  <a:lnTo>
                                    <a:pt x="5409" y="4520"/>
                                  </a:lnTo>
                                  <a:lnTo>
                                    <a:pt x="5400" y="4510"/>
                                  </a:lnTo>
                                  <a:lnTo>
                                    <a:pt x="5388" y="4500"/>
                                  </a:lnTo>
                                  <a:lnTo>
                                    <a:pt x="5377" y="4492"/>
                                  </a:lnTo>
                                  <a:lnTo>
                                    <a:pt x="5366" y="4484"/>
                                  </a:lnTo>
                                  <a:lnTo>
                                    <a:pt x="5354" y="4477"/>
                                  </a:lnTo>
                                  <a:lnTo>
                                    <a:pt x="5341" y="4470"/>
                                  </a:lnTo>
                                  <a:lnTo>
                                    <a:pt x="5329" y="4463"/>
                                  </a:lnTo>
                                  <a:lnTo>
                                    <a:pt x="5317" y="4458"/>
                                  </a:lnTo>
                                  <a:lnTo>
                                    <a:pt x="5303" y="4452"/>
                                  </a:lnTo>
                                  <a:lnTo>
                                    <a:pt x="5290" y="4448"/>
                                  </a:lnTo>
                                  <a:lnTo>
                                    <a:pt x="5276" y="4445"/>
                                  </a:lnTo>
                                  <a:lnTo>
                                    <a:pt x="5263" y="4442"/>
                                  </a:lnTo>
                                  <a:lnTo>
                                    <a:pt x="5250" y="4440"/>
                                  </a:lnTo>
                                  <a:lnTo>
                                    <a:pt x="5236" y="4438"/>
                                  </a:lnTo>
                                  <a:lnTo>
                                    <a:pt x="5222" y="4437"/>
                                  </a:lnTo>
                                  <a:lnTo>
                                    <a:pt x="5208" y="4437"/>
                                  </a:lnTo>
                                  <a:lnTo>
                                    <a:pt x="5194" y="4437"/>
                                  </a:lnTo>
                                  <a:lnTo>
                                    <a:pt x="5180" y="4438"/>
                                  </a:lnTo>
                                  <a:lnTo>
                                    <a:pt x="5167" y="4439"/>
                                  </a:lnTo>
                                  <a:lnTo>
                                    <a:pt x="5153" y="4441"/>
                                  </a:lnTo>
                                  <a:lnTo>
                                    <a:pt x="5139" y="4444"/>
                                  </a:lnTo>
                                  <a:lnTo>
                                    <a:pt x="5125" y="4447"/>
                                  </a:lnTo>
                                  <a:lnTo>
                                    <a:pt x="5112" y="4451"/>
                                  </a:lnTo>
                                  <a:lnTo>
                                    <a:pt x="5098" y="4457"/>
                                  </a:lnTo>
                                  <a:lnTo>
                                    <a:pt x="5086" y="4462"/>
                                  </a:lnTo>
                                  <a:lnTo>
                                    <a:pt x="5073" y="4468"/>
                                  </a:lnTo>
                                  <a:lnTo>
                                    <a:pt x="5060" y="4476"/>
                                  </a:lnTo>
                                  <a:lnTo>
                                    <a:pt x="5047" y="4483"/>
                                  </a:lnTo>
                                  <a:lnTo>
                                    <a:pt x="5036" y="4492"/>
                                  </a:lnTo>
                                  <a:close/>
                                  <a:moveTo>
                                    <a:pt x="4460" y="4917"/>
                                  </a:moveTo>
                                  <a:lnTo>
                                    <a:pt x="4460" y="4917"/>
                                  </a:lnTo>
                                  <a:lnTo>
                                    <a:pt x="4448" y="4925"/>
                                  </a:lnTo>
                                  <a:lnTo>
                                    <a:pt x="4438" y="4935"/>
                                  </a:lnTo>
                                  <a:lnTo>
                                    <a:pt x="4427" y="4945"/>
                                  </a:lnTo>
                                  <a:lnTo>
                                    <a:pt x="4417" y="4955"/>
                                  </a:lnTo>
                                  <a:lnTo>
                                    <a:pt x="4408" y="4967"/>
                                  </a:lnTo>
                                  <a:lnTo>
                                    <a:pt x="4399" y="4977"/>
                                  </a:lnTo>
                                  <a:lnTo>
                                    <a:pt x="4391" y="4989"/>
                                  </a:lnTo>
                                  <a:lnTo>
                                    <a:pt x="4383" y="5001"/>
                                  </a:lnTo>
                                  <a:lnTo>
                                    <a:pt x="4377" y="5013"/>
                                  </a:lnTo>
                                  <a:lnTo>
                                    <a:pt x="4371" y="5025"/>
                                  </a:lnTo>
                                  <a:lnTo>
                                    <a:pt x="4365" y="5038"/>
                                  </a:lnTo>
                                  <a:lnTo>
                                    <a:pt x="4360" y="5052"/>
                                  </a:lnTo>
                                  <a:lnTo>
                                    <a:pt x="4356" y="5064"/>
                                  </a:lnTo>
                                  <a:lnTo>
                                    <a:pt x="4351" y="5078"/>
                                  </a:lnTo>
                                  <a:lnTo>
                                    <a:pt x="4349" y="5091"/>
                                  </a:lnTo>
                                  <a:lnTo>
                                    <a:pt x="4346" y="5105"/>
                                  </a:lnTo>
                                  <a:lnTo>
                                    <a:pt x="4345" y="5119"/>
                                  </a:lnTo>
                                  <a:lnTo>
                                    <a:pt x="4344" y="5133"/>
                                  </a:lnTo>
                                  <a:lnTo>
                                    <a:pt x="4343" y="5146"/>
                                  </a:lnTo>
                                  <a:lnTo>
                                    <a:pt x="4343" y="5160"/>
                                  </a:lnTo>
                                  <a:lnTo>
                                    <a:pt x="4344" y="5174"/>
                                  </a:lnTo>
                                  <a:lnTo>
                                    <a:pt x="4346" y="5188"/>
                                  </a:lnTo>
                                  <a:lnTo>
                                    <a:pt x="4348" y="5202"/>
                                  </a:lnTo>
                                  <a:lnTo>
                                    <a:pt x="4351" y="5216"/>
                                  </a:lnTo>
                                  <a:lnTo>
                                    <a:pt x="4355" y="5229"/>
                                  </a:lnTo>
                                  <a:lnTo>
                                    <a:pt x="4359" y="5242"/>
                                  </a:lnTo>
                                  <a:lnTo>
                                    <a:pt x="4364" y="5256"/>
                                  </a:lnTo>
                                  <a:lnTo>
                                    <a:pt x="4369" y="5269"/>
                                  </a:lnTo>
                                  <a:lnTo>
                                    <a:pt x="4376" y="5282"/>
                                  </a:lnTo>
                                  <a:lnTo>
                                    <a:pt x="4383" y="5294"/>
                                  </a:lnTo>
                                  <a:lnTo>
                                    <a:pt x="4391" y="5307"/>
                                  </a:lnTo>
                                  <a:lnTo>
                                    <a:pt x="4399" y="5319"/>
                                  </a:lnTo>
                                  <a:lnTo>
                                    <a:pt x="4409" y="5331"/>
                                  </a:lnTo>
                                  <a:lnTo>
                                    <a:pt x="4418" y="5342"/>
                                  </a:lnTo>
                                  <a:lnTo>
                                    <a:pt x="4428" y="5353"/>
                                  </a:lnTo>
                                  <a:lnTo>
                                    <a:pt x="4439" y="5363"/>
                                  </a:lnTo>
                                  <a:lnTo>
                                    <a:pt x="4449" y="5372"/>
                                  </a:lnTo>
                                  <a:lnTo>
                                    <a:pt x="4461" y="5381"/>
                                  </a:lnTo>
                                  <a:lnTo>
                                    <a:pt x="4473" y="5389"/>
                                  </a:lnTo>
                                  <a:lnTo>
                                    <a:pt x="4484" y="5397"/>
                                  </a:lnTo>
                                  <a:lnTo>
                                    <a:pt x="4496" y="5403"/>
                                  </a:lnTo>
                                  <a:lnTo>
                                    <a:pt x="4509" y="5409"/>
                                  </a:lnTo>
                                  <a:lnTo>
                                    <a:pt x="4522" y="5415"/>
                                  </a:lnTo>
                                  <a:lnTo>
                                    <a:pt x="4534" y="5420"/>
                                  </a:lnTo>
                                  <a:lnTo>
                                    <a:pt x="4547" y="5424"/>
                                  </a:lnTo>
                                  <a:lnTo>
                                    <a:pt x="4561" y="5427"/>
                                  </a:lnTo>
                                  <a:lnTo>
                                    <a:pt x="4575" y="5431"/>
                                  </a:lnTo>
                                  <a:lnTo>
                                    <a:pt x="4589" y="5433"/>
                                  </a:lnTo>
                                  <a:lnTo>
                                    <a:pt x="4601" y="5435"/>
                                  </a:lnTo>
                                  <a:lnTo>
                                    <a:pt x="4615" y="5436"/>
                                  </a:lnTo>
                                  <a:lnTo>
                                    <a:pt x="4629" y="5436"/>
                                  </a:lnTo>
                                  <a:lnTo>
                                    <a:pt x="4643" y="5436"/>
                                  </a:lnTo>
                                  <a:lnTo>
                                    <a:pt x="4657" y="5435"/>
                                  </a:lnTo>
                                  <a:lnTo>
                                    <a:pt x="4671" y="5434"/>
                                  </a:lnTo>
                                  <a:lnTo>
                                    <a:pt x="4685" y="5432"/>
                                  </a:lnTo>
                                  <a:lnTo>
                                    <a:pt x="4698" y="5429"/>
                                  </a:lnTo>
                                  <a:lnTo>
                                    <a:pt x="4712" y="5425"/>
                                  </a:lnTo>
                                  <a:lnTo>
                                    <a:pt x="4726" y="5421"/>
                                  </a:lnTo>
                                  <a:lnTo>
                                    <a:pt x="4739" y="5416"/>
                                  </a:lnTo>
                                  <a:lnTo>
                                    <a:pt x="4753" y="5410"/>
                                  </a:lnTo>
                                  <a:lnTo>
                                    <a:pt x="4765" y="5404"/>
                                  </a:lnTo>
                                  <a:lnTo>
                                    <a:pt x="4778" y="5397"/>
                                  </a:lnTo>
                                  <a:lnTo>
                                    <a:pt x="4790" y="5389"/>
                                  </a:lnTo>
                                  <a:lnTo>
                                    <a:pt x="4803" y="5381"/>
                                  </a:lnTo>
                                  <a:lnTo>
                                    <a:pt x="4814" y="5371"/>
                                  </a:lnTo>
                                  <a:lnTo>
                                    <a:pt x="4825" y="5361"/>
                                  </a:lnTo>
                                  <a:lnTo>
                                    <a:pt x="4836" y="5352"/>
                                  </a:lnTo>
                                  <a:lnTo>
                                    <a:pt x="4845" y="5341"/>
                                  </a:lnTo>
                                  <a:lnTo>
                                    <a:pt x="4855" y="5331"/>
                                  </a:lnTo>
                                  <a:lnTo>
                                    <a:pt x="4863" y="5319"/>
                                  </a:lnTo>
                                  <a:lnTo>
                                    <a:pt x="4872" y="5307"/>
                                  </a:lnTo>
                                  <a:lnTo>
                                    <a:pt x="4879" y="5295"/>
                                  </a:lnTo>
                                  <a:lnTo>
                                    <a:pt x="4886" y="5283"/>
                                  </a:lnTo>
                                  <a:lnTo>
                                    <a:pt x="4892" y="5271"/>
                                  </a:lnTo>
                                  <a:lnTo>
                                    <a:pt x="4898" y="5258"/>
                                  </a:lnTo>
                                  <a:lnTo>
                                    <a:pt x="4903" y="5245"/>
                                  </a:lnTo>
                                  <a:lnTo>
                                    <a:pt x="4907" y="5232"/>
                                  </a:lnTo>
                                  <a:lnTo>
                                    <a:pt x="4911" y="5219"/>
                                  </a:lnTo>
                                  <a:lnTo>
                                    <a:pt x="4914" y="5205"/>
                                  </a:lnTo>
                                  <a:lnTo>
                                    <a:pt x="4917" y="5191"/>
                                  </a:lnTo>
                                  <a:lnTo>
                                    <a:pt x="4918" y="5177"/>
                                  </a:lnTo>
                                  <a:lnTo>
                                    <a:pt x="4919" y="5163"/>
                                  </a:lnTo>
                                  <a:lnTo>
                                    <a:pt x="4920" y="5150"/>
                                  </a:lnTo>
                                  <a:lnTo>
                                    <a:pt x="4920" y="5136"/>
                                  </a:lnTo>
                                  <a:lnTo>
                                    <a:pt x="4919" y="5122"/>
                                  </a:lnTo>
                                  <a:lnTo>
                                    <a:pt x="4917" y="5108"/>
                                  </a:lnTo>
                                  <a:lnTo>
                                    <a:pt x="4914" y="5094"/>
                                  </a:lnTo>
                                  <a:lnTo>
                                    <a:pt x="4911" y="5080"/>
                                  </a:lnTo>
                                  <a:lnTo>
                                    <a:pt x="4908" y="5068"/>
                                  </a:lnTo>
                                  <a:lnTo>
                                    <a:pt x="4904" y="5054"/>
                                  </a:lnTo>
                                  <a:lnTo>
                                    <a:pt x="4898" y="5040"/>
                                  </a:lnTo>
                                  <a:lnTo>
                                    <a:pt x="4893" y="5027"/>
                                  </a:lnTo>
                                  <a:lnTo>
                                    <a:pt x="4887" y="5014"/>
                                  </a:lnTo>
                                  <a:lnTo>
                                    <a:pt x="4879" y="5002"/>
                                  </a:lnTo>
                                  <a:lnTo>
                                    <a:pt x="4872" y="4989"/>
                                  </a:lnTo>
                                  <a:lnTo>
                                    <a:pt x="4863" y="4977"/>
                                  </a:lnTo>
                                  <a:lnTo>
                                    <a:pt x="4855" y="4966"/>
                                  </a:lnTo>
                                  <a:lnTo>
                                    <a:pt x="4845" y="4954"/>
                                  </a:lnTo>
                                  <a:lnTo>
                                    <a:pt x="4835" y="4944"/>
                                  </a:lnTo>
                                  <a:lnTo>
                                    <a:pt x="4824" y="4934"/>
                                  </a:lnTo>
                                  <a:lnTo>
                                    <a:pt x="4813" y="4924"/>
                                  </a:lnTo>
                                  <a:lnTo>
                                    <a:pt x="4803" y="4915"/>
                                  </a:lnTo>
                                  <a:lnTo>
                                    <a:pt x="4791" y="4908"/>
                                  </a:lnTo>
                                  <a:lnTo>
                                    <a:pt x="4778" y="4901"/>
                                  </a:lnTo>
                                  <a:lnTo>
                                    <a:pt x="4766" y="4893"/>
                                  </a:lnTo>
                                  <a:lnTo>
                                    <a:pt x="4754" y="4887"/>
                                  </a:lnTo>
                                  <a:lnTo>
                                    <a:pt x="4741" y="4881"/>
                                  </a:lnTo>
                                  <a:lnTo>
                                    <a:pt x="4728" y="4876"/>
                                  </a:lnTo>
                                  <a:lnTo>
                                    <a:pt x="4715" y="4872"/>
                                  </a:lnTo>
                                  <a:lnTo>
                                    <a:pt x="4702" y="4869"/>
                                  </a:lnTo>
                                  <a:lnTo>
                                    <a:pt x="4688" y="4865"/>
                                  </a:lnTo>
                                  <a:lnTo>
                                    <a:pt x="4675" y="4863"/>
                                  </a:lnTo>
                                  <a:lnTo>
                                    <a:pt x="4661" y="4861"/>
                                  </a:lnTo>
                                  <a:lnTo>
                                    <a:pt x="4647" y="4860"/>
                                  </a:lnTo>
                                  <a:lnTo>
                                    <a:pt x="4633" y="4860"/>
                                  </a:lnTo>
                                  <a:lnTo>
                                    <a:pt x="4620" y="4860"/>
                                  </a:lnTo>
                                  <a:lnTo>
                                    <a:pt x="4606" y="4861"/>
                                  </a:lnTo>
                                  <a:lnTo>
                                    <a:pt x="4592" y="4862"/>
                                  </a:lnTo>
                                  <a:lnTo>
                                    <a:pt x="4578" y="4864"/>
                                  </a:lnTo>
                                  <a:lnTo>
                                    <a:pt x="4564" y="4868"/>
                                  </a:lnTo>
                                  <a:lnTo>
                                    <a:pt x="4550" y="4872"/>
                                  </a:lnTo>
                                  <a:lnTo>
                                    <a:pt x="4537" y="4876"/>
                                  </a:lnTo>
                                  <a:lnTo>
                                    <a:pt x="4524" y="4880"/>
                                  </a:lnTo>
                                  <a:lnTo>
                                    <a:pt x="4511" y="4887"/>
                                  </a:lnTo>
                                  <a:lnTo>
                                    <a:pt x="4497" y="4893"/>
                                  </a:lnTo>
                                  <a:lnTo>
                                    <a:pt x="4485" y="4900"/>
                                  </a:lnTo>
                                  <a:lnTo>
                                    <a:pt x="4473" y="4908"/>
                                  </a:lnTo>
                                  <a:lnTo>
                                    <a:pt x="4460" y="4917"/>
                                  </a:lnTo>
                                  <a:close/>
                                  <a:moveTo>
                                    <a:pt x="3870" y="5351"/>
                                  </a:moveTo>
                                  <a:lnTo>
                                    <a:pt x="3870" y="5351"/>
                                  </a:lnTo>
                                  <a:lnTo>
                                    <a:pt x="3859" y="5360"/>
                                  </a:lnTo>
                                  <a:lnTo>
                                    <a:pt x="3847" y="5370"/>
                                  </a:lnTo>
                                  <a:lnTo>
                                    <a:pt x="3837" y="5380"/>
                                  </a:lnTo>
                                  <a:lnTo>
                                    <a:pt x="3827" y="5390"/>
                                  </a:lnTo>
                                  <a:lnTo>
                                    <a:pt x="3817" y="5401"/>
                                  </a:lnTo>
                                  <a:lnTo>
                                    <a:pt x="3809" y="5413"/>
                                  </a:lnTo>
                                  <a:lnTo>
                                    <a:pt x="3801" y="5424"/>
                                  </a:lnTo>
                                  <a:lnTo>
                                    <a:pt x="3794" y="5436"/>
                                  </a:lnTo>
                                  <a:lnTo>
                                    <a:pt x="3786" y="5448"/>
                                  </a:lnTo>
                                  <a:lnTo>
                                    <a:pt x="3780" y="5460"/>
                                  </a:lnTo>
                                  <a:lnTo>
                                    <a:pt x="3775" y="5473"/>
                                  </a:lnTo>
                                  <a:lnTo>
                                    <a:pt x="3769" y="5486"/>
                                  </a:lnTo>
                                  <a:lnTo>
                                    <a:pt x="3765" y="5500"/>
                                  </a:lnTo>
                                  <a:lnTo>
                                    <a:pt x="3762" y="5513"/>
                                  </a:lnTo>
                                  <a:lnTo>
                                    <a:pt x="3759" y="5526"/>
                                  </a:lnTo>
                                  <a:lnTo>
                                    <a:pt x="3756" y="5540"/>
                                  </a:lnTo>
                                  <a:lnTo>
                                    <a:pt x="3754" y="5554"/>
                                  </a:lnTo>
                                  <a:lnTo>
                                    <a:pt x="3753" y="5568"/>
                                  </a:lnTo>
                                  <a:lnTo>
                                    <a:pt x="3753" y="5582"/>
                                  </a:lnTo>
                                  <a:lnTo>
                                    <a:pt x="3753" y="5596"/>
                                  </a:lnTo>
                                  <a:lnTo>
                                    <a:pt x="3754" y="5609"/>
                                  </a:lnTo>
                                  <a:lnTo>
                                    <a:pt x="3755" y="5623"/>
                                  </a:lnTo>
                                  <a:lnTo>
                                    <a:pt x="3758" y="5637"/>
                                  </a:lnTo>
                                  <a:lnTo>
                                    <a:pt x="3761" y="5650"/>
                                  </a:lnTo>
                                  <a:lnTo>
                                    <a:pt x="3764" y="5664"/>
                                  </a:lnTo>
                                  <a:lnTo>
                                    <a:pt x="3769" y="5678"/>
                                  </a:lnTo>
                                  <a:lnTo>
                                    <a:pt x="3774" y="5690"/>
                                  </a:lnTo>
                                  <a:lnTo>
                                    <a:pt x="3780" y="5704"/>
                                  </a:lnTo>
                                  <a:lnTo>
                                    <a:pt x="3786" y="5717"/>
                                  </a:lnTo>
                                  <a:lnTo>
                                    <a:pt x="3793" y="5730"/>
                                  </a:lnTo>
                                  <a:lnTo>
                                    <a:pt x="3801" y="5742"/>
                                  </a:lnTo>
                                  <a:lnTo>
                                    <a:pt x="3810" y="5754"/>
                                  </a:lnTo>
                                  <a:lnTo>
                                    <a:pt x="3818" y="5766"/>
                                  </a:lnTo>
                                  <a:lnTo>
                                    <a:pt x="3828" y="5777"/>
                                  </a:lnTo>
                                  <a:lnTo>
                                    <a:pt x="3837" y="5787"/>
                                  </a:lnTo>
                                  <a:lnTo>
                                    <a:pt x="3848" y="5798"/>
                                  </a:lnTo>
                                  <a:lnTo>
                                    <a:pt x="3860" y="5806"/>
                                  </a:lnTo>
                                  <a:lnTo>
                                    <a:pt x="3870" y="5816"/>
                                  </a:lnTo>
                                  <a:lnTo>
                                    <a:pt x="3882" y="5823"/>
                                  </a:lnTo>
                                  <a:lnTo>
                                    <a:pt x="3894" y="5831"/>
                                  </a:lnTo>
                                  <a:lnTo>
                                    <a:pt x="3907" y="5838"/>
                                  </a:lnTo>
                                  <a:lnTo>
                                    <a:pt x="3918" y="5844"/>
                                  </a:lnTo>
                                  <a:lnTo>
                                    <a:pt x="3931" y="5850"/>
                                  </a:lnTo>
                                  <a:lnTo>
                                    <a:pt x="3945" y="5854"/>
                                  </a:lnTo>
                                  <a:lnTo>
                                    <a:pt x="3958" y="5858"/>
                                  </a:lnTo>
                                  <a:lnTo>
                                    <a:pt x="3970" y="5863"/>
                                  </a:lnTo>
                                  <a:lnTo>
                                    <a:pt x="3984" y="5866"/>
                                  </a:lnTo>
                                  <a:lnTo>
                                    <a:pt x="3998" y="5868"/>
                                  </a:lnTo>
                                  <a:lnTo>
                                    <a:pt x="4012" y="5870"/>
                                  </a:lnTo>
                                  <a:lnTo>
                                    <a:pt x="4026" y="5871"/>
                                  </a:lnTo>
                                  <a:lnTo>
                                    <a:pt x="4040" y="5871"/>
                                  </a:lnTo>
                                  <a:lnTo>
                                    <a:pt x="4053" y="5871"/>
                                  </a:lnTo>
                                  <a:lnTo>
                                    <a:pt x="4067" y="5870"/>
                                  </a:lnTo>
                                  <a:lnTo>
                                    <a:pt x="4081" y="5869"/>
                                  </a:lnTo>
                                  <a:lnTo>
                                    <a:pt x="4095" y="5866"/>
                                  </a:lnTo>
                                  <a:lnTo>
                                    <a:pt x="4109" y="5864"/>
                                  </a:lnTo>
                                  <a:lnTo>
                                    <a:pt x="4122" y="5860"/>
                                  </a:lnTo>
                                  <a:lnTo>
                                    <a:pt x="4135" y="5855"/>
                                  </a:lnTo>
                                  <a:lnTo>
                                    <a:pt x="4149" y="5851"/>
                                  </a:lnTo>
                                  <a:lnTo>
                                    <a:pt x="4162" y="5845"/>
                                  </a:lnTo>
                                  <a:lnTo>
                                    <a:pt x="4175" y="5838"/>
                                  </a:lnTo>
                                  <a:lnTo>
                                    <a:pt x="4188" y="5832"/>
                                  </a:lnTo>
                                  <a:lnTo>
                                    <a:pt x="4200" y="5823"/>
                                  </a:lnTo>
                                  <a:lnTo>
                                    <a:pt x="4212" y="5815"/>
                                  </a:lnTo>
                                  <a:lnTo>
                                    <a:pt x="4224" y="5806"/>
                                  </a:lnTo>
                                  <a:lnTo>
                                    <a:pt x="4235" y="5797"/>
                                  </a:lnTo>
                                  <a:lnTo>
                                    <a:pt x="4246" y="5786"/>
                                  </a:lnTo>
                                  <a:lnTo>
                                    <a:pt x="4256" y="5775"/>
                                  </a:lnTo>
                                  <a:lnTo>
                                    <a:pt x="4265" y="5765"/>
                                  </a:lnTo>
                                  <a:lnTo>
                                    <a:pt x="4274" y="5754"/>
                                  </a:lnTo>
                                  <a:lnTo>
                                    <a:pt x="4281" y="5742"/>
                                  </a:lnTo>
                                  <a:lnTo>
                                    <a:pt x="4289" y="5731"/>
                                  </a:lnTo>
                                  <a:lnTo>
                                    <a:pt x="4296" y="5718"/>
                                  </a:lnTo>
                                  <a:lnTo>
                                    <a:pt x="4302" y="5705"/>
                                  </a:lnTo>
                                  <a:lnTo>
                                    <a:pt x="4308" y="5692"/>
                                  </a:lnTo>
                                  <a:lnTo>
                                    <a:pt x="4313" y="5680"/>
                                  </a:lnTo>
                                  <a:lnTo>
                                    <a:pt x="4317" y="5667"/>
                                  </a:lnTo>
                                  <a:lnTo>
                                    <a:pt x="4321" y="5653"/>
                                  </a:lnTo>
                                  <a:lnTo>
                                    <a:pt x="4324" y="5640"/>
                                  </a:lnTo>
                                  <a:lnTo>
                                    <a:pt x="4326" y="5626"/>
                                  </a:lnTo>
                                  <a:lnTo>
                                    <a:pt x="4328" y="5613"/>
                                  </a:lnTo>
                                  <a:lnTo>
                                    <a:pt x="4329" y="5599"/>
                                  </a:lnTo>
                                  <a:lnTo>
                                    <a:pt x="4329" y="5585"/>
                                  </a:lnTo>
                                  <a:lnTo>
                                    <a:pt x="4329" y="5571"/>
                                  </a:lnTo>
                                  <a:lnTo>
                                    <a:pt x="4328" y="5557"/>
                                  </a:lnTo>
                                  <a:lnTo>
                                    <a:pt x="4327" y="5543"/>
                                  </a:lnTo>
                                  <a:lnTo>
                                    <a:pt x="4325" y="5530"/>
                                  </a:lnTo>
                                  <a:lnTo>
                                    <a:pt x="4322" y="5516"/>
                                  </a:lnTo>
                                  <a:lnTo>
                                    <a:pt x="4318" y="5502"/>
                                  </a:lnTo>
                                  <a:lnTo>
                                    <a:pt x="4314" y="5489"/>
                                  </a:lnTo>
                                  <a:lnTo>
                                    <a:pt x="4309" y="5475"/>
                                  </a:lnTo>
                                  <a:lnTo>
                                    <a:pt x="4304" y="5463"/>
                                  </a:lnTo>
                                  <a:lnTo>
                                    <a:pt x="4297" y="5450"/>
                                  </a:lnTo>
                                  <a:lnTo>
                                    <a:pt x="4290" y="5437"/>
                                  </a:lnTo>
                                  <a:lnTo>
                                    <a:pt x="4282" y="5424"/>
                                  </a:lnTo>
                                  <a:lnTo>
                                    <a:pt x="4274" y="5413"/>
                                  </a:lnTo>
                                  <a:lnTo>
                                    <a:pt x="4264" y="5401"/>
                                  </a:lnTo>
                                  <a:lnTo>
                                    <a:pt x="4255" y="5389"/>
                                  </a:lnTo>
                                  <a:lnTo>
                                    <a:pt x="4245" y="5378"/>
                                  </a:lnTo>
                                  <a:lnTo>
                                    <a:pt x="4234" y="5369"/>
                                  </a:lnTo>
                                  <a:lnTo>
                                    <a:pt x="4224" y="5359"/>
                                  </a:lnTo>
                                  <a:lnTo>
                                    <a:pt x="4212" y="5351"/>
                                  </a:lnTo>
                                  <a:lnTo>
                                    <a:pt x="4200" y="5342"/>
                                  </a:lnTo>
                                  <a:lnTo>
                                    <a:pt x="4189" y="5335"/>
                                  </a:lnTo>
                                  <a:lnTo>
                                    <a:pt x="4176" y="5328"/>
                                  </a:lnTo>
                                  <a:lnTo>
                                    <a:pt x="4164" y="5322"/>
                                  </a:lnTo>
                                  <a:lnTo>
                                    <a:pt x="4151" y="5317"/>
                                  </a:lnTo>
                                  <a:lnTo>
                                    <a:pt x="4139" y="5311"/>
                                  </a:lnTo>
                                  <a:lnTo>
                                    <a:pt x="4125" y="5307"/>
                                  </a:lnTo>
                                  <a:lnTo>
                                    <a:pt x="4112" y="5304"/>
                                  </a:lnTo>
                                  <a:lnTo>
                                    <a:pt x="4098" y="5301"/>
                                  </a:lnTo>
                                  <a:lnTo>
                                    <a:pt x="4084" y="5298"/>
                                  </a:lnTo>
                                  <a:lnTo>
                                    <a:pt x="4070" y="5297"/>
                                  </a:lnTo>
                                  <a:lnTo>
                                    <a:pt x="4057" y="5295"/>
                                  </a:lnTo>
                                  <a:lnTo>
                                    <a:pt x="4043" y="5294"/>
                                  </a:lnTo>
                                  <a:lnTo>
                                    <a:pt x="4029" y="5295"/>
                                  </a:lnTo>
                                  <a:lnTo>
                                    <a:pt x="4015" y="5295"/>
                                  </a:lnTo>
                                  <a:lnTo>
                                    <a:pt x="4001" y="5298"/>
                                  </a:lnTo>
                                  <a:lnTo>
                                    <a:pt x="3987" y="5300"/>
                                  </a:lnTo>
                                  <a:lnTo>
                                    <a:pt x="3974" y="5303"/>
                                  </a:lnTo>
                                  <a:lnTo>
                                    <a:pt x="3961" y="5306"/>
                                  </a:lnTo>
                                  <a:lnTo>
                                    <a:pt x="3947" y="5310"/>
                                  </a:lnTo>
                                  <a:lnTo>
                                    <a:pt x="3933" y="5316"/>
                                  </a:lnTo>
                                  <a:lnTo>
                                    <a:pt x="3920" y="5321"/>
                                  </a:lnTo>
                                  <a:lnTo>
                                    <a:pt x="3908" y="5327"/>
                                  </a:lnTo>
                                  <a:lnTo>
                                    <a:pt x="3895" y="5335"/>
                                  </a:lnTo>
                                  <a:lnTo>
                                    <a:pt x="3882" y="5342"/>
                                  </a:lnTo>
                                  <a:lnTo>
                                    <a:pt x="3870" y="5351"/>
                                  </a:lnTo>
                                  <a:close/>
                                  <a:moveTo>
                                    <a:pt x="4605" y="3909"/>
                                  </a:moveTo>
                                  <a:lnTo>
                                    <a:pt x="4605" y="3909"/>
                                  </a:lnTo>
                                  <a:lnTo>
                                    <a:pt x="4593" y="3917"/>
                                  </a:lnTo>
                                  <a:lnTo>
                                    <a:pt x="4582" y="3927"/>
                                  </a:lnTo>
                                  <a:lnTo>
                                    <a:pt x="4572" y="3937"/>
                                  </a:lnTo>
                                  <a:lnTo>
                                    <a:pt x="4562" y="3947"/>
                                  </a:lnTo>
                                  <a:lnTo>
                                    <a:pt x="4553" y="3959"/>
                                  </a:lnTo>
                                  <a:lnTo>
                                    <a:pt x="4544" y="3969"/>
                                  </a:lnTo>
                                  <a:lnTo>
                                    <a:pt x="4536" y="3981"/>
                                  </a:lnTo>
                                  <a:lnTo>
                                    <a:pt x="4528" y="3993"/>
                                  </a:lnTo>
                                  <a:lnTo>
                                    <a:pt x="4522" y="4005"/>
                                  </a:lnTo>
                                  <a:lnTo>
                                    <a:pt x="4515" y="4018"/>
                                  </a:lnTo>
                                  <a:lnTo>
                                    <a:pt x="4510" y="4030"/>
                                  </a:lnTo>
                                  <a:lnTo>
                                    <a:pt x="4505" y="4044"/>
                                  </a:lnTo>
                                  <a:lnTo>
                                    <a:pt x="4500" y="4057"/>
                                  </a:lnTo>
                                  <a:lnTo>
                                    <a:pt x="4496" y="4070"/>
                                  </a:lnTo>
                                  <a:lnTo>
                                    <a:pt x="4493" y="4083"/>
                                  </a:lnTo>
                                  <a:lnTo>
                                    <a:pt x="4491" y="4097"/>
                                  </a:lnTo>
                                  <a:lnTo>
                                    <a:pt x="4490" y="4111"/>
                                  </a:lnTo>
                                  <a:lnTo>
                                    <a:pt x="4489" y="4125"/>
                                  </a:lnTo>
                                  <a:lnTo>
                                    <a:pt x="4488" y="4139"/>
                                  </a:lnTo>
                                  <a:lnTo>
                                    <a:pt x="4488" y="4152"/>
                                  </a:lnTo>
                                  <a:lnTo>
                                    <a:pt x="4489" y="4166"/>
                                  </a:lnTo>
                                  <a:lnTo>
                                    <a:pt x="4491" y="4180"/>
                                  </a:lnTo>
                                  <a:lnTo>
                                    <a:pt x="4493" y="4194"/>
                                  </a:lnTo>
                                  <a:lnTo>
                                    <a:pt x="4496" y="4208"/>
                                  </a:lnTo>
                                  <a:lnTo>
                                    <a:pt x="4499" y="4222"/>
                                  </a:lnTo>
                                  <a:lnTo>
                                    <a:pt x="4504" y="4234"/>
                                  </a:lnTo>
                                  <a:lnTo>
                                    <a:pt x="4509" y="4248"/>
                                  </a:lnTo>
                                  <a:lnTo>
                                    <a:pt x="4514" y="4261"/>
                                  </a:lnTo>
                                  <a:lnTo>
                                    <a:pt x="4521" y="4274"/>
                                  </a:lnTo>
                                  <a:lnTo>
                                    <a:pt x="4528" y="4286"/>
                                  </a:lnTo>
                                  <a:lnTo>
                                    <a:pt x="4536" y="4299"/>
                                  </a:lnTo>
                                  <a:lnTo>
                                    <a:pt x="4544" y="4311"/>
                                  </a:lnTo>
                                  <a:lnTo>
                                    <a:pt x="4554" y="4323"/>
                                  </a:lnTo>
                                  <a:lnTo>
                                    <a:pt x="4563" y="4334"/>
                                  </a:lnTo>
                                  <a:lnTo>
                                    <a:pt x="4573" y="4345"/>
                                  </a:lnTo>
                                  <a:lnTo>
                                    <a:pt x="4583" y="4355"/>
                                  </a:lnTo>
                                  <a:lnTo>
                                    <a:pt x="4594" y="4364"/>
                                  </a:lnTo>
                                  <a:lnTo>
                                    <a:pt x="4606" y="4373"/>
                                  </a:lnTo>
                                  <a:lnTo>
                                    <a:pt x="4616" y="4381"/>
                                  </a:lnTo>
                                  <a:lnTo>
                                    <a:pt x="4629" y="4389"/>
                                  </a:lnTo>
                                  <a:lnTo>
                                    <a:pt x="4641" y="4395"/>
                                  </a:lnTo>
                                  <a:lnTo>
                                    <a:pt x="4654" y="4401"/>
                                  </a:lnTo>
                                  <a:lnTo>
                                    <a:pt x="4666" y="4407"/>
                                  </a:lnTo>
                                  <a:lnTo>
                                    <a:pt x="4679" y="4412"/>
                                  </a:lnTo>
                                  <a:lnTo>
                                    <a:pt x="4692" y="4416"/>
                                  </a:lnTo>
                                  <a:lnTo>
                                    <a:pt x="4706" y="4420"/>
                                  </a:lnTo>
                                  <a:lnTo>
                                    <a:pt x="4720" y="4423"/>
                                  </a:lnTo>
                                  <a:lnTo>
                                    <a:pt x="4732" y="4425"/>
                                  </a:lnTo>
                                  <a:lnTo>
                                    <a:pt x="4746" y="4427"/>
                                  </a:lnTo>
                                  <a:lnTo>
                                    <a:pt x="4760" y="4428"/>
                                  </a:lnTo>
                                  <a:lnTo>
                                    <a:pt x="4774" y="4429"/>
                                  </a:lnTo>
                                  <a:lnTo>
                                    <a:pt x="4788" y="4428"/>
                                  </a:lnTo>
                                  <a:lnTo>
                                    <a:pt x="4802" y="4427"/>
                                  </a:lnTo>
                                  <a:lnTo>
                                    <a:pt x="4815" y="4426"/>
                                  </a:lnTo>
                                  <a:lnTo>
                                    <a:pt x="4829" y="4424"/>
                                  </a:lnTo>
                                  <a:lnTo>
                                    <a:pt x="4843" y="4421"/>
                                  </a:lnTo>
                                  <a:lnTo>
                                    <a:pt x="4857" y="4417"/>
                                  </a:lnTo>
                                  <a:lnTo>
                                    <a:pt x="4871" y="4413"/>
                                  </a:lnTo>
                                  <a:lnTo>
                                    <a:pt x="4884" y="4408"/>
                                  </a:lnTo>
                                  <a:lnTo>
                                    <a:pt x="4896" y="4402"/>
                                  </a:lnTo>
                                  <a:lnTo>
                                    <a:pt x="4910" y="4396"/>
                                  </a:lnTo>
                                  <a:lnTo>
                                    <a:pt x="4923" y="4389"/>
                                  </a:lnTo>
                                  <a:lnTo>
                                    <a:pt x="4935" y="4381"/>
                                  </a:lnTo>
                                  <a:lnTo>
                                    <a:pt x="4947" y="4373"/>
                                  </a:lnTo>
                                  <a:lnTo>
                                    <a:pt x="4959" y="4363"/>
                                  </a:lnTo>
                                  <a:lnTo>
                                    <a:pt x="4970" y="4354"/>
                                  </a:lnTo>
                                  <a:lnTo>
                                    <a:pt x="4980" y="4344"/>
                                  </a:lnTo>
                                  <a:lnTo>
                                    <a:pt x="4990" y="4333"/>
                                  </a:lnTo>
                                  <a:lnTo>
                                    <a:pt x="5000" y="4323"/>
                                  </a:lnTo>
                                  <a:lnTo>
                                    <a:pt x="5008" y="4311"/>
                                  </a:lnTo>
                                  <a:lnTo>
                                    <a:pt x="5017" y="4299"/>
                                  </a:lnTo>
                                  <a:lnTo>
                                    <a:pt x="5024" y="4288"/>
                                  </a:lnTo>
                                  <a:lnTo>
                                    <a:pt x="5030" y="4276"/>
                                  </a:lnTo>
                                  <a:lnTo>
                                    <a:pt x="5037" y="4263"/>
                                  </a:lnTo>
                                  <a:lnTo>
                                    <a:pt x="5043" y="4250"/>
                                  </a:lnTo>
                                  <a:lnTo>
                                    <a:pt x="5047" y="4238"/>
                                  </a:lnTo>
                                  <a:lnTo>
                                    <a:pt x="5052" y="4224"/>
                                  </a:lnTo>
                                  <a:lnTo>
                                    <a:pt x="5056" y="4211"/>
                                  </a:lnTo>
                                  <a:lnTo>
                                    <a:pt x="5059" y="4197"/>
                                  </a:lnTo>
                                  <a:lnTo>
                                    <a:pt x="5061" y="4183"/>
                                  </a:lnTo>
                                  <a:lnTo>
                                    <a:pt x="5062" y="4169"/>
                                  </a:lnTo>
                                  <a:lnTo>
                                    <a:pt x="5063" y="4156"/>
                                  </a:lnTo>
                                  <a:lnTo>
                                    <a:pt x="5064" y="4142"/>
                                  </a:lnTo>
                                  <a:lnTo>
                                    <a:pt x="5064" y="4128"/>
                                  </a:lnTo>
                                  <a:lnTo>
                                    <a:pt x="5063" y="4114"/>
                                  </a:lnTo>
                                  <a:lnTo>
                                    <a:pt x="5061" y="4100"/>
                                  </a:lnTo>
                                  <a:lnTo>
                                    <a:pt x="5059" y="4086"/>
                                  </a:lnTo>
                                  <a:lnTo>
                                    <a:pt x="5056" y="4074"/>
                                  </a:lnTo>
                                  <a:lnTo>
                                    <a:pt x="5053" y="4060"/>
                                  </a:lnTo>
                                  <a:lnTo>
                                    <a:pt x="5048" y="4046"/>
                                  </a:lnTo>
                                  <a:lnTo>
                                    <a:pt x="5043" y="4033"/>
                                  </a:lnTo>
                                  <a:lnTo>
                                    <a:pt x="5038" y="4019"/>
                                  </a:lnTo>
                                  <a:lnTo>
                                    <a:pt x="5031" y="4007"/>
                                  </a:lnTo>
                                  <a:lnTo>
                                    <a:pt x="5024" y="3994"/>
                                  </a:lnTo>
                                  <a:lnTo>
                                    <a:pt x="5017" y="3981"/>
                                  </a:lnTo>
                                  <a:lnTo>
                                    <a:pt x="5008" y="3969"/>
                                  </a:lnTo>
                                  <a:lnTo>
                                    <a:pt x="5000" y="3958"/>
                                  </a:lnTo>
                                  <a:lnTo>
                                    <a:pt x="4990" y="3947"/>
                                  </a:lnTo>
                                  <a:lnTo>
                                    <a:pt x="4979" y="3936"/>
                                  </a:lnTo>
                                  <a:lnTo>
                                    <a:pt x="4969" y="3926"/>
                                  </a:lnTo>
                                  <a:lnTo>
                                    <a:pt x="4958" y="3917"/>
                                  </a:lnTo>
                                  <a:lnTo>
                                    <a:pt x="4946" y="3908"/>
                                  </a:lnTo>
                                  <a:lnTo>
                                    <a:pt x="4936" y="3900"/>
                                  </a:lnTo>
                                  <a:lnTo>
                                    <a:pt x="4923" y="3893"/>
                                  </a:lnTo>
                                  <a:lnTo>
                                    <a:pt x="4911" y="3885"/>
                                  </a:lnTo>
                                  <a:lnTo>
                                    <a:pt x="4898" y="3879"/>
                                  </a:lnTo>
                                  <a:lnTo>
                                    <a:pt x="4886" y="3873"/>
                                  </a:lnTo>
                                  <a:lnTo>
                                    <a:pt x="4873" y="3869"/>
                                  </a:lnTo>
                                  <a:lnTo>
                                    <a:pt x="4860" y="3864"/>
                                  </a:lnTo>
                                  <a:lnTo>
                                    <a:pt x="4846" y="3861"/>
                                  </a:lnTo>
                                  <a:lnTo>
                                    <a:pt x="4832" y="3858"/>
                                  </a:lnTo>
                                  <a:lnTo>
                                    <a:pt x="4820" y="3855"/>
                                  </a:lnTo>
                                  <a:lnTo>
                                    <a:pt x="4806" y="3853"/>
                                  </a:lnTo>
                                  <a:lnTo>
                                    <a:pt x="4792" y="3852"/>
                                  </a:lnTo>
                                  <a:lnTo>
                                    <a:pt x="4778" y="3852"/>
                                  </a:lnTo>
                                  <a:lnTo>
                                    <a:pt x="4764" y="3852"/>
                                  </a:lnTo>
                                  <a:lnTo>
                                    <a:pt x="4750" y="3853"/>
                                  </a:lnTo>
                                  <a:lnTo>
                                    <a:pt x="4737" y="3854"/>
                                  </a:lnTo>
                                  <a:lnTo>
                                    <a:pt x="4723" y="3856"/>
                                  </a:lnTo>
                                  <a:lnTo>
                                    <a:pt x="4709" y="3860"/>
                                  </a:lnTo>
                                  <a:lnTo>
                                    <a:pt x="4695" y="3864"/>
                                  </a:lnTo>
                                  <a:lnTo>
                                    <a:pt x="4681" y="3868"/>
                                  </a:lnTo>
                                  <a:lnTo>
                                    <a:pt x="4669" y="3872"/>
                                  </a:lnTo>
                                  <a:lnTo>
                                    <a:pt x="4656" y="3879"/>
                                  </a:lnTo>
                                  <a:lnTo>
                                    <a:pt x="4642" y="3885"/>
                                  </a:lnTo>
                                  <a:lnTo>
                                    <a:pt x="4630" y="3892"/>
                                  </a:lnTo>
                                  <a:lnTo>
                                    <a:pt x="4617" y="3900"/>
                                  </a:lnTo>
                                  <a:lnTo>
                                    <a:pt x="4605" y="3909"/>
                                  </a:lnTo>
                                  <a:close/>
                                  <a:moveTo>
                                    <a:pt x="4030" y="4332"/>
                                  </a:moveTo>
                                  <a:lnTo>
                                    <a:pt x="4030" y="4332"/>
                                  </a:lnTo>
                                  <a:lnTo>
                                    <a:pt x="4018" y="4341"/>
                                  </a:lnTo>
                                  <a:lnTo>
                                    <a:pt x="4008" y="4350"/>
                                  </a:lnTo>
                                  <a:lnTo>
                                    <a:pt x="3997" y="4361"/>
                                  </a:lnTo>
                                  <a:lnTo>
                                    <a:pt x="3986" y="4372"/>
                                  </a:lnTo>
                                  <a:lnTo>
                                    <a:pt x="3978" y="4382"/>
                                  </a:lnTo>
                                  <a:lnTo>
                                    <a:pt x="3968" y="4393"/>
                                  </a:lnTo>
                                  <a:lnTo>
                                    <a:pt x="3961" y="4405"/>
                                  </a:lnTo>
                                  <a:lnTo>
                                    <a:pt x="3953" y="4416"/>
                                  </a:lnTo>
                                  <a:lnTo>
                                    <a:pt x="3946" y="4429"/>
                                  </a:lnTo>
                                  <a:lnTo>
                                    <a:pt x="3941" y="4442"/>
                                  </a:lnTo>
                                  <a:lnTo>
                                    <a:pt x="3934" y="4455"/>
                                  </a:lnTo>
                                  <a:lnTo>
                                    <a:pt x="3930" y="4467"/>
                                  </a:lnTo>
                                  <a:lnTo>
                                    <a:pt x="3926" y="4480"/>
                                  </a:lnTo>
                                  <a:lnTo>
                                    <a:pt x="3921" y="4494"/>
                                  </a:lnTo>
                                  <a:lnTo>
                                    <a:pt x="3918" y="4507"/>
                                  </a:lnTo>
                                  <a:lnTo>
                                    <a:pt x="3916" y="4521"/>
                                  </a:lnTo>
                                  <a:lnTo>
                                    <a:pt x="3914" y="4534"/>
                                  </a:lnTo>
                                  <a:lnTo>
                                    <a:pt x="3913" y="4548"/>
                                  </a:lnTo>
                                  <a:lnTo>
                                    <a:pt x="3913" y="4562"/>
                                  </a:lnTo>
                                  <a:lnTo>
                                    <a:pt x="3913" y="4576"/>
                                  </a:lnTo>
                                  <a:lnTo>
                                    <a:pt x="3914" y="4590"/>
                                  </a:lnTo>
                                  <a:lnTo>
                                    <a:pt x="3915" y="4604"/>
                                  </a:lnTo>
                                  <a:lnTo>
                                    <a:pt x="3918" y="4617"/>
                                  </a:lnTo>
                                  <a:lnTo>
                                    <a:pt x="3920" y="4631"/>
                                  </a:lnTo>
                                  <a:lnTo>
                                    <a:pt x="3925" y="4645"/>
                                  </a:lnTo>
                                  <a:lnTo>
                                    <a:pt x="3929" y="4658"/>
                                  </a:lnTo>
                                  <a:lnTo>
                                    <a:pt x="3933" y="4672"/>
                                  </a:lnTo>
                                  <a:lnTo>
                                    <a:pt x="3940" y="4685"/>
                                  </a:lnTo>
                                  <a:lnTo>
                                    <a:pt x="3946" y="4697"/>
                                  </a:lnTo>
                                  <a:lnTo>
                                    <a:pt x="3952" y="4710"/>
                                  </a:lnTo>
                                  <a:lnTo>
                                    <a:pt x="3961" y="4723"/>
                                  </a:lnTo>
                                  <a:lnTo>
                                    <a:pt x="3969" y="4735"/>
                                  </a:lnTo>
                                  <a:lnTo>
                                    <a:pt x="3978" y="4746"/>
                                  </a:lnTo>
                                  <a:lnTo>
                                    <a:pt x="3987" y="4758"/>
                                  </a:lnTo>
                                  <a:lnTo>
                                    <a:pt x="3998" y="4769"/>
                                  </a:lnTo>
                                  <a:lnTo>
                                    <a:pt x="4008" y="4778"/>
                                  </a:lnTo>
                                  <a:lnTo>
                                    <a:pt x="4019" y="4788"/>
                                  </a:lnTo>
                                  <a:lnTo>
                                    <a:pt x="4030" y="4796"/>
                                  </a:lnTo>
                                  <a:lnTo>
                                    <a:pt x="4042" y="4805"/>
                                  </a:lnTo>
                                  <a:lnTo>
                                    <a:pt x="4053" y="4812"/>
                                  </a:lnTo>
                                  <a:lnTo>
                                    <a:pt x="4066" y="4819"/>
                                  </a:lnTo>
                                  <a:lnTo>
                                    <a:pt x="4079" y="4825"/>
                                  </a:lnTo>
                                  <a:lnTo>
                                    <a:pt x="4092" y="4830"/>
                                  </a:lnTo>
                                  <a:lnTo>
                                    <a:pt x="4104" y="4836"/>
                                  </a:lnTo>
                                  <a:lnTo>
                                    <a:pt x="4117" y="4840"/>
                                  </a:lnTo>
                                  <a:lnTo>
                                    <a:pt x="4131" y="4843"/>
                                  </a:lnTo>
                                  <a:lnTo>
                                    <a:pt x="4144" y="4846"/>
                                  </a:lnTo>
                                  <a:lnTo>
                                    <a:pt x="4158" y="4849"/>
                                  </a:lnTo>
                                  <a:lnTo>
                                    <a:pt x="4172" y="4851"/>
                                  </a:lnTo>
                                  <a:lnTo>
                                    <a:pt x="4185" y="4852"/>
                                  </a:lnTo>
                                  <a:lnTo>
                                    <a:pt x="4199" y="4853"/>
                                  </a:lnTo>
                                  <a:lnTo>
                                    <a:pt x="4213" y="4852"/>
                                  </a:lnTo>
                                  <a:lnTo>
                                    <a:pt x="4227" y="4852"/>
                                  </a:lnTo>
                                  <a:lnTo>
                                    <a:pt x="4241" y="4849"/>
                                  </a:lnTo>
                                  <a:lnTo>
                                    <a:pt x="4255" y="4847"/>
                                  </a:lnTo>
                                  <a:lnTo>
                                    <a:pt x="4268" y="4844"/>
                                  </a:lnTo>
                                  <a:lnTo>
                                    <a:pt x="4282" y="4841"/>
                                  </a:lnTo>
                                  <a:lnTo>
                                    <a:pt x="4295" y="4837"/>
                                  </a:lnTo>
                                  <a:lnTo>
                                    <a:pt x="4309" y="4831"/>
                                  </a:lnTo>
                                  <a:lnTo>
                                    <a:pt x="4322" y="4826"/>
                                  </a:lnTo>
                                  <a:lnTo>
                                    <a:pt x="4334" y="4820"/>
                                  </a:lnTo>
                                  <a:lnTo>
                                    <a:pt x="4347" y="4812"/>
                                  </a:lnTo>
                                  <a:lnTo>
                                    <a:pt x="4360" y="4805"/>
                                  </a:lnTo>
                                  <a:lnTo>
                                    <a:pt x="4372" y="4796"/>
                                  </a:lnTo>
                                  <a:lnTo>
                                    <a:pt x="4383" y="4787"/>
                                  </a:lnTo>
                                  <a:lnTo>
                                    <a:pt x="4395" y="4777"/>
                                  </a:lnTo>
                                  <a:lnTo>
                                    <a:pt x="4406" y="4768"/>
                                  </a:lnTo>
                                  <a:lnTo>
                                    <a:pt x="4415" y="4757"/>
                                  </a:lnTo>
                                  <a:lnTo>
                                    <a:pt x="4425" y="4746"/>
                                  </a:lnTo>
                                  <a:lnTo>
                                    <a:pt x="4433" y="4735"/>
                                  </a:lnTo>
                                  <a:lnTo>
                                    <a:pt x="4442" y="4723"/>
                                  </a:lnTo>
                                  <a:lnTo>
                                    <a:pt x="4449" y="4711"/>
                                  </a:lnTo>
                                  <a:lnTo>
                                    <a:pt x="4456" y="4699"/>
                                  </a:lnTo>
                                  <a:lnTo>
                                    <a:pt x="4462" y="4687"/>
                                  </a:lnTo>
                                  <a:lnTo>
                                    <a:pt x="4467" y="4674"/>
                                  </a:lnTo>
                                  <a:lnTo>
                                    <a:pt x="4473" y="4661"/>
                                  </a:lnTo>
                                  <a:lnTo>
                                    <a:pt x="4477" y="4647"/>
                                  </a:lnTo>
                                  <a:lnTo>
                                    <a:pt x="4480" y="4635"/>
                                  </a:lnTo>
                                  <a:lnTo>
                                    <a:pt x="4483" y="4621"/>
                                  </a:lnTo>
                                  <a:lnTo>
                                    <a:pt x="4485" y="4607"/>
                                  </a:lnTo>
                                  <a:lnTo>
                                    <a:pt x="4488" y="4593"/>
                                  </a:lnTo>
                                  <a:lnTo>
                                    <a:pt x="4489" y="4580"/>
                                  </a:lnTo>
                                  <a:lnTo>
                                    <a:pt x="4490" y="4566"/>
                                  </a:lnTo>
                                  <a:lnTo>
                                    <a:pt x="4489" y="4553"/>
                                  </a:lnTo>
                                  <a:lnTo>
                                    <a:pt x="4488" y="4538"/>
                                  </a:lnTo>
                                  <a:lnTo>
                                    <a:pt x="4487" y="4524"/>
                                  </a:lnTo>
                                  <a:lnTo>
                                    <a:pt x="4484" y="4511"/>
                                  </a:lnTo>
                                  <a:lnTo>
                                    <a:pt x="4481" y="4497"/>
                                  </a:lnTo>
                                  <a:lnTo>
                                    <a:pt x="4478" y="4483"/>
                                  </a:lnTo>
                                  <a:lnTo>
                                    <a:pt x="4474" y="4470"/>
                                  </a:lnTo>
                                  <a:lnTo>
                                    <a:pt x="4468" y="4457"/>
                                  </a:lnTo>
                                  <a:lnTo>
                                    <a:pt x="4463" y="4443"/>
                                  </a:lnTo>
                                  <a:lnTo>
                                    <a:pt x="4457" y="4430"/>
                                  </a:lnTo>
                                  <a:lnTo>
                                    <a:pt x="4449" y="4417"/>
                                  </a:lnTo>
                                  <a:lnTo>
                                    <a:pt x="4442" y="4406"/>
                                  </a:lnTo>
                                  <a:lnTo>
                                    <a:pt x="4433" y="4393"/>
                                  </a:lnTo>
                                  <a:lnTo>
                                    <a:pt x="4424" y="4381"/>
                                  </a:lnTo>
                                  <a:lnTo>
                                    <a:pt x="4414" y="4371"/>
                                  </a:lnTo>
                                  <a:lnTo>
                                    <a:pt x="4405" y="4360"/>
                                  </a:lnTo>
                                  <a:lnTo>
                                    <a:pt x="4394" y="4349"/>
                                  </a:lnTo>
                                  <a:lnTo>
                                    <a:pt x="4383" y="4341"/>
                                  </a:lnTo>
                                  <a:lnTo>
                                    <a:pt x="4372" y="4332"/>
                                  </a:lnTo>
                                  <a:lnTo>
                                    <a:pt x="4360" y="4324"/>
                                  </a:lnTo>
                                  <a:lnTo>
                                    <a:pt x="4348" y="4316"/>
                                  </a:lnTo>
                                  <a:lnTo>
                                    <a:pt x="4336" y="4309"/>
                                  </a:lnTo>
                                  <a:lnTo>
                                    <a:pt x="4324" y="4303"/>
                                  </a:lnTo>
                                  <a:lnTo>
                                    <a:pt x="4311" y="4297"/>
                                  </a:lnTo>
                                  <a:lnTo>
                                    <a:pt x="4298" y="4293"/>
                                  </a:lnTo>
                                  <a:lnTo>
                                    <a:pt x="4284" y="4289"/>
                                  </a:lnTo>
                                  <a:lnTo>
                                    <a:pt x="4272" y="4284"/>
                                  </a:lnTo>
                                  <a:lnTo>
                                    <a:pt x="4258" y="4281"/>
                                  </a:lnTo>
                                  <a:lnTo>
                                    <a:pt x="4244" y="4279"/>
                                  </a:lnTo>
                                  <a:lnTo>
                                    <a:pt x="4230" y="4277"/>
                                  </a:lnTo>
                                  <a:lnTo>
                                    <a:pt x="4216" y="4276"/>
                                  </a:lnTo>
                                  <a:lnTo>
                                    <a:pt x="4202" y="4276"/>
                                  </a:lnTo>
                                  <a:lnTo>
                                    <a:pt x="4189" y="4276"/>
                                  </a:lnTo>
                                  <a:lnTo>
                                    <a:pt x="4175" y="4277"/>
                                  </a:lnTo>
                                  <a:lnTo>
                                    <a:pt x="4161" y="4279"/>
                                  </a:lnTo>
                                  <a:lnTo>
                                    <a:pt x="4147" y="4281"/>
                                  </a:lnTo>
                                  <a:lnTo>
                                    <a:pt x="4134" y="4283"/>
                                  </a:lnTo>
                                  <a:lnTo>
                                    <a:pt x="4120" y="4288"/>
                                  </a:lnTo>
                                  <a:lnTo>
                                    <a:pt x="4107" y="4292"/>
                                  </a:lnTo>
                                  <a:lnTo>
                                    <a:pt x="4094" y="4297"/>
                                  </a:lnTo>
                                  <a:lnTo>
                                    <a:pt x="4080" y="4302"/>
                                  </a:lnTo>
                                  <a:lnTo>
                                    <a:pt x="4067" y="4309"/>
                                  </a:lnTo>
                                  <a:lnTo>
                                    <a:pt x="4054" y="4316"/>
                                  </a:lnTo>
                                  <a:lnTo>
                                    <a:pt x="4042" y="4324"/>
                                  </a:lnTo>
                                  <a:lnTo>
                                    <a:pt x="4030" y="4332"/>
                                  </a:lnTo>
                                  <a:close/>
                                  <a:moveTo>
                                    <a:pt x="3439" y="4766"/>
                                  </a:moveTo>
                                  <a:lnTo>
                                    <a:pt x="3439" y="4766"/>
                                  </a:lnTo>
                                  <a:lnTo>
                                    <a:pt x="3428" y="4776"/>
                                  </a:lnTo>
                                  <a:lnTo>
                                    <a:pt x="3417" y="4786"/>
                                  </a:lnTo>
                                  <a:lnTo>
                                    <a:pt x="3406" y="4795"/>
                                  </a:lnTo>
                                  <a:lnTo>
                                    <a:pt x="3397" y="4806"/>
                                  </a:lnTo>
                                  <a:lnTo>
                                    <a:pt x="3387" y="4817"/>
                                  </a:lnTo>
                                  <a:lnTo>
                                    <a:pt x="3379" y="4828"/>
                                  </a:lnTo>
                                  <a:lnTo>
                                    <a:pt x="3370" y="4840"/>
                                  </a:lnTo>
                                  <a:lnTo>
                                    <a:pt x="3363" y="4852"/>
                                  </a:lnTo>
                                  <a:lnTo>
                                    <a:pt x="3356" y="4864"/>
                                  </a:lnTo>
                                  <a:lnTo>
                                    <a:pt x="3350" y="4876"/>
                                  </a:lnTo>
                                  <a:lnTo>
                                    <a:pt x="3345" y="4889"/>
                                  </a:lnTo>
                                  <a:lnTo>
                                    <a:pt x="3339" y="4903"/>
                                  </a:lnTo>
                                  <a:lnTo>
                                    <a:pt x="3335" y="4915"/>
                                  </a:lnTo>
                                  <a:lnTo>
                                    <a:pt x="3331" y="4928"/>
                                  </a:lnTo>
                                  <a:lnTo>
                                    <a:pt x="3329" y="4942"/>
                                  </a:lnTo>
                                  <a:lnTo>
                                    <a:pt x="3325" y="4956"/>
                                  </a:lnTo>
                                  <a:lnTo>
                                    <a:pt x="3324" y="4970"/>
                                  </a:lnTo>
                                  <a:lnTo>
                                    <a:pt x="3323" y="4984"/>
                                  </a:lnTo>
                                  <a:lnTo>
                                    <a:pt x="3322" y="4997"/>
                                  </a:lnTo>
                                  <a:lnTo>
                                    <a:pt x="3322" y="5011"/>
                                  </a:lnTo>
                                  <a:lnTo>
                                    <a:pt x="3323" y="5025"/>
                                  </a:lnTo>
                                  <a:lnTo>
                                    <a:pt x="3325" y="5039"/>
                                  </a:lnTo>
                                  <a:lnTo>
                                    <a:pt x="3328" y="5053"/>
                                  </a:lnTo>
                                  <a:lnTo>
                                    <a:pt x="3331" y="5067"/>
                                  </a:lnTo>
                                  <a:lnTo>
                                    <a:pt x="3334" y="5079"/>
                                  </a:lnTo>
                                  <a:lnTo>
                                    <a:pt x="3338" y="5093"/>
                                  </a:lnTo>
                                  <a:lnTo>
                                    <a:pt x="3344" y="5107"/>
                                  </a:lnTo>
                                  <a:lnTo>
                                    <a:pt x="3349" y="5120"/>
                                  </a:lnTo>
                                  <a:lnTo>
                                    <a:pt x="3355" y="5133"/>
                                  </a:lnTo>
                                  <a:lnTo>
                                    <a:pt x="3363" y="5145"/>
                                  </a:lnTo>
                                  <a:lnTo>
                                    <a:pt x="3370" y="5158"/>
                                  </a:lnTo>
                                  <a:lnTo>
                                    <a:pt x="3379" y="5170"/>
                                  </a:lnTo>
                                  <a:lnTo>
                                    <a:pt x="3388" y="5182"/>
                                  </a:lnTo>
                                  <a:lnTo>
                                    <a:pt x="3398" y="5193"/>
                                  </a:lnTo>
                                  <a:lnTo>
                                    <a:pt x="3407" y="5203"/>
                                  </a:lnTo>
                                  <a:lnTo>
                                    <a:pt x="3418" y="5214"/>
                                  </a:lnTo>
                                  <a:lnTo>
                                    <a:pt x="3429" y="5223"/>
                                  </a:lnTo>
                                  <a:lnTo>
                                    <a:pt x="3440" y="5232"/>
                                  </a:lnTo>
                                  <a:lnTo>
                                    <a:pt x="3452" y="5239"/>
                                  </a:lnTo>
                                  <a:lnTo>
                                    <a:pt x="3464" y="5246"/>
                                  </a:lnTo>
                                  <a:lnTo>
                                    <a:pt x="3476" y="5254"/>
                                  </a:lnTo>
                                  <a:lnTo>
                                    <a:pt x="3488" y="5260"/>
                                  </a:lnTo>
                                  <a:lnTo>
                                    <a:pt x="3501" y="5266"/>
                                  </a:lnTo>
                                  <a:lnTo>
                                    <a:pt x="3514" y="5271"/>
                                  </a:lnTo>
                                  <a:lnTo>
                                    <a:pt x="3528" y="5275"/>
                                  </a:lnTo>
                                  <a:lnTo>
                                    <a:pt x="3540" y="5278"/>
                                  </a:lnTo>
                                  <a:lnTo>
                                    <a:pt x="3554" y="5282"/>
                                  </a:lnTo>
                                  <a:lnTo>
                                    <a:pt x="3568" y="5284"/>
                                  </a:lnTo>
                                  <a:lnTo>
                                    <a:pt x="3581" y="5286"/>
                                  </a:lnTo>
                                  <a:lnTo>
                                    <a:pt x="3595" y="5287"/>
                                  </a:lnTo>
                                  <a:lnTo>
                                    <a:pt x="3609" y="5287"/>
                                  </a:lnTo>
                                  <a:lnTo>
                                    <a:pt x="3622" y="5287"/>
                                  </a:lnTo>
                                  <a:lnTo>
                                    <a:pt x="3636" y="5286"/>
                                  </a:lnTo>
                                  <a:lnTo>
                                    <a:pt x="3650" y="5285"/>
                                  </a:lnTo>
                                  <a:lnTo>
                                    <a:pt x="3664" y="5283"/>
                                  </a:lnTo>
                                  <a:lnTo>
                                    <a:pt x="3678" y="5279"/>
                                  </a:lnTo>
                                  <a:lnTo>
                                    <a:pt x="3692" y="5275"/>
                                  </a:lnTo>
                                  <a:lnTo>
                                    <a:pt x="3705" y="5271"/>
                                  </a:lnTo>
                                  <a:lnTo>
                                    <a:pt x="3718" y="5267"/>
                                  </a:lnTo>
                                  <a:lnTo>
                                    <a:pt x="3732" y="5260"/>
                                  </a:lnTo>
                                  <a:lnTo>
                                    <a:pt x="3745" y="5254"/>
                                  </a:lnTo>
                                  <a:lnTo>
                                    <a:pt x="3758" y="5248"/>
                                  </a:lnTo>
                                  <a:lnTo>
                                    <a:pt x="3769" y="5239"/>
                                  </a:lnTo>
                                  <a:lnTo>
                                    <a:pt x="3782" y="5231"/>
                                  </a:lnTo>
                                  <a:lnTo>
                                    <a:pt x="3794" y="5222"/>
                                  </a:lnTo>
                                  <a:lnTo>
                                    <a:pt x="3804" y="5212"/>
                                  </a:lnTo>
                                  <a:lnTo>
                                    <a:pt x="3815" y="5203"/>
                                  </a:lnTo>
                                  <a:lnTo>
                                    <a:pt x="3825" y="5192"/>
                                  </a:lnTo>
                                  <a:lnTo>
                                    <a:pt x="3834" y="5181"/>
                                  </a:lnTo>
                                  <a:lnTo>
                                    <a:pt x="3843" y="5170"/>
                                  </a:lnTo>
                                  <a:lnTo>
                                    <a:pt x="3851" y="5158"/>
                                  </a:lnTo>
                                  <a:lnTo>
                                    <a:pt x="3859" y="5146"/>
                                  </a:lnTo>
                                  <a:lnTo>
                                    <a:pt x="3865" y="5134"/>
                                  </a:lnTo>
                                  <a:lnTo>
                                    <a:pt x="3871" y="5122"/>
                                  </a:lnTo>
                                  <a:lnTo>
                                    <a:pt x="3878" y="5109"/>
                                  </a:lnTo>
                                  <a:lnTo>
                                    <a:pt x="3882" y="5095"/>
                                  </a:lnTo>
                                  <a:lnTo>
                                    <a:pt x="3886" y="5083"/>
                                  </a:lnTo>
                                  <a:lnTo>
                                    <a:pt x="3891" y="5070"/>
                                  </a:lnTo>
                                  <a:lnTo>
                                    <a:pt x="3894" y="5056"/>
                                  </a:lnTo>
                                  <a:lnTo>
                                    <a:pt x="3896" y="5042"/>
                                  </a:lnTo>
                                  <a:lnTo>
                                    <a:pt x="3898" y="5028"/>
                                  </a:lnTo>
                                  <a:lnTo>
                                    <a:pt x="3899" y="5014"/>
                                  </a:lnTo>
                                  <a:lnTo>
                                    <a:pt x="3899" y="5001"/>
                                  </a:lnTo>
                                  <a:lnTo>
                                    <a:pt x="3899" y="4987"/>
                                  </a:lnTo>
                                  <a:lnTo>
                                    <a:pt x="3898" y="4973"/>
                                  </a:lnTo>
                                  <a:lnTo>
                                    <a:pt x="3896" y="4959"/>
                                  </a:lnTo>
                                  <a:lnTo>
                                    <a:pt x="3894" y="4945"/>
                                  </a:lnTo>
                                  <a:lnTo>
                                    <a:pt x="3892" y="4931"/>
                                  </a:lnTo>
                                  <a:lnTo>
                                    <a:pt x="3887" y="4919"/>
                                  </a:lnTo>
                                  <a:lnTo>
                                    <a:pt x="3883" y="4905"/>
                                  </a:lnTo>
                                  <a:lnTo>
                                    <a:pt x="3878" y="4891"/>
                                  </a:lnTo>
                                  <a:lnTo>
                                    <a:pt x="3872" y="4878"/>
                                  </a:lnTo>
                                  <a:lnTo>
                                    <a:pt x="3866" y="4865"/>
                                  </a:lnTo>
                                  <a:lnTo>
                                    <a:pt x="3859" y="4853"/>
                                  </a:lnTo>
                                  <a:lnTo>
                                    <a:pt x="3851" y="4840"/>
                                  </a:lnTo>
                                  <a:lnTo>
                                    <a:pt x="3843" y="4828"/>
                                  </a:lnTo>
                                  <a:lnTo>
                                    <a:pt x="3834" y="4817"/>
                                  </a:lnTo>
                                  <a:lnTo>
                                    <a:pt x="3825" y="4805"/>
                                  </a:lnTo>
                                  <a:lnTo>
                                    <a:pt x="3814" y="4794"/>
                                  </a:lnTo>
                                  <a:lnTo>
                                    <a:pt x="3803" y="4785"/>
                                  </a:lnTo>
                                  <a:lnTo>
                                    <a:pt x="3793" y="4775"/>
                                  </a:lnTo>
                                  <a:lnTo>
                                    <a:pt x="3782" y="4766"/>
                                  </a:lnTo>
                                  <a:lnTo>
                                    <a:pt x="3770" y="4759"/>
                                  </a:lnTo>
                                  <a:lnTo>
                                    <a:pt x="3758" y="4752"/>
                                  </a:lnTo>
                                  <a:lnTo>
                                    <a:pt x="3746" y="4744"/>
                                  </a:lnTo>
                                  <a:lnTo>
                                    <a:pt x="3733" y="4738"/>
                                  </a:lnTo>
                                  <a:lnTo>
                                    <a:pt x="3720" y="4732"/>
                                  </a:lnTo>
                                  <a:lnTo>
                                    <a:pt x="3708" y="4727"/>
                                  </a:lnTo>
                                  <a:lnTo>
                                    <a:pt x="3695" y="4723"/>
                                  </a:lnTo>
                                  <a:lnTo>
                                    <a:pt x="3681" y="4720"/>
                                  </a:lnTo>
                                  <a:lnTo>
                                    <a:pt x="3667" y="4716"/>
                                  </a:lnTo>
                                  <a:lnTo>
                                    <a:pt x="3654" y="4714"/>
                                  </a:lnTo>
                                  <a:lnTo>
                                    <a:pt x="3640" y="4712"/>
                                  </a:lnTo>
                                  <a:lnTo>
                                    <a:pt x="3627" y="4711"/>
                                  </a:lnTo>
                                  <a:lnTo>
                                    <a:pt x="3613" y="4711"/>
                                  </a:lnTo>
                                  <a:lnTo>
                                    <a:pt x="3599" y="4711"/>
                                  </a:lnTo>
                                  <a:lnTo>
                                    <a:pt x="3585" y="4712"/>
                                  </a:lnTo>
                                  <a:lnTo>
                                    <a:pt x="3571" y="4713"/>
                                  </a:lnTo>
                                  <a:lnTo>
                                    <a:pt x="3557" y="4715"/>
                                  </a:lnTo>
                                  <a:lnTo>
                                    <a:pt x="3544" y="4719"/>
                                  </a:lnTo>
                                  <a:lnTo>
                                    <a:pt x="3530" y="4722"/>
                                  </a:lnTo>
                                  <a:lnTo>
                                    <a:pt x="3517" y="4726"/>
                                  </a:lnTo>
                                  <a:lnTo>
                                    <a:pt x="3503" y="4731"/>
                                  </a:lnTo>
                                  <a:lnTo>
                                    <a:pt x="3490" y="4737"/>
                                  </a:lnTo>
                                  <a:lnTo>
                                    <a:pt x="3478" y="4743"/>
                                  </a:lnTo>
                                  <a:lnTo>
                                    <a:pt x="3465" y="4751"/>
                                  </a:lnTo>
                                  <a:lnTo>
                                    <a:pt x="3452" y="4758"/>
                                  </a:lnTo>
                                  <a:lnTo>
                                    <a:pt x="3439" y="4766"/>
                                  </a:lnTo>
                                  <a:close/>
                                  <a:moveTo>
                                    <a:pt x="4189" y="3343"/>
                                  </a:moveTo>
                                  <a:lnTo>
                                    <a:pt x="4189" y="3343"/>
                                  </a:lnTo>
                                  <a:lnTo>
                                    <a:pt x="4177" y="3352"/>
                                  </a:lnTo>
                                  <a:lnTo>
                                    <a:pt x="4166" y="3362"/>
                                  </a:lnTo>
                                  <a:lnTo>
                                    <a:pt x="4156" y="3372"/>
                                  </a:lnTo>
                                  <a:lnTo>
                                    <a:pt x="4145" y="3383"/>
                                  </a:lnTo>
                                  <a:lnTo>
                                    <a:pt x="4136" y="3393"/>
                                  </a:lnTo>
                                  <a:lnTo>
                                    <a:pt x="4128" y="3404"/>
                                  </a:lnTo>
                                  <a:lnTo>
                                    <a:pt x="4119" y="3416"/>
                                  </a:lnTo>
                                  <a:lnTo>
                                    <a:pt x="4112" y="3428"/>
                                  </a:lnTo>
                                  <a:lnTo>
                                    <a:pt x="4106" y="3440"/>
                                  </a:lnTo>
                                  <a:lnTo>
                                    <a:pt x="4099" y="3453"/>
                                  </a:lnTo>
                                  <a:lnTo>
                                    <a:pt x="4093" y="3466"/>
                                  </a:lnTo>
                                  <a:lnTo>
                                    <a:pt x="4089" y="3479"/>
                                  </a:lnTo>
                                  <a:lnTo>
                                    <a:pt x="4084" y="3491"/>
                                  </a:lnTo>
                                  <a:lnTo>
                                    <a:pt x="4080" y="3505"/>
                                  </a:lnTo>
                                  <a:lnTo>
                                    <a:pt x="4077" y="3518"/>
                                  </a:lnTo>
                                  <a:lnTo>
                                    <a:pt x="4075" y="3532"/>
                                  </a:lnTo>
                                  <a:lnTo>
                                    <a:pt x="4073" y="3546"/>
                                  </a:lnTo>
                                  <a:lnTo>
                                    <a:pt x="4072" y="3560"/>
                                  </a:lnTo>
                                  <a:lnTo>
                                    <a:pt x="4072" y="3573"/>
                                  </a:lnTo>
                                  <a:lnTo>
                                    <a:pt x="4072" y="3587"/>
                                  </a:lnTo>
                                  <a:lnTo>
                                    <a:pt x="4073" y="3601"/>
                                  </a:lnTo>
                                  <a:lnTo>
                                    <a:pt x="4075" y="3615"/>
                                  </a:lnTo>
                                  <a:lnTo>
                                    <a:pt x="4077" y="3629"/>
                                  </a:lnTo>
                                  <a:lnTo>
                                    <a:pt x="4079" y="3643"/>
                                  </a:lnTo>
                                  <a:lnTo>
                                    <a:pt x="4083" y="3656"/>
                                  </a:lnTo>
                                  <a:lnTo>
                                    <a:pt x="4087" y="3669"/>
                                  </a:lnTo>
                                  <a:lnTo>
                                    <a:pt x="4093" y="3683"/>
                                  </a:lnTo>
                                  <a:lnTo>
                                    <a:pt x="4098" y="3696"/>
                                  </a:lnTo>
                                  <a:lnTo>
                                    <a:pt x="4104" y="3709"/>
                                  </a:lnTo>
                                  <a:lnTo>
                                    <a:pt x="4112" y="3721"/>
                                  </a:lnTo>
                                  <a:lnTo>
                                    <a:pt x="4119" y="3734"/>
                                  </a:lnTo>
                                  <a:lnTo>
                                    <a:pt x="4128" y="3746"/>
                                  </a:lnTo>
                                  <a:lnTo>
                                    <a:pt x="4136" y="3759"/>
                                  </a:lnTo>
                                  <a:lnTo>
                                    <a:pt x="4146" y="3769"/>
                                  </a:lnTo>
                                  <a:lnTo>
                                    <a:pt x="4157" y="3780"/>
                                  </a:lnTo>
                                  <a:lnTo>
                                    <a:pt x="4167" y="3789"/>
                                  </a:lnTo>
                                  <a:lnTo>
                                    <a:pt x="4178" y="3799"/>
                                  </a:lnTo>
                                  <a:lnTo>
                                    <a:pt x="4189" y="3808"/>
                                  </a:lnTo>
                                  <a:lnTo>
                                    <a:pt x="4200" y="3816"/>
                                  </a:lnTo>
                                  <a:lnTo>
                                    <a:pt x="4213" y="3823"/>
                                  </a:lnTo>
                                  <a:lnTo>
                                    <a:pt x="4225" y="3830"/>
                                  </a:lnTo>
                                  <a:lnTo>
                                    <a:pt x="4238" y="3836"/>
                                  </a:lnTo>
                                  <a:lnTo>
                                    <a:pt x="4250" y="3842"/>
                                  </a:lnTo>
                                  <a:lnTo>
                                    <a:pt x="4263" y="3847"/>
                                  </a:lnTo>
                                  <a:lnTo>
                                    <a:pt x="4276" y="3851"/>
                                  </a:lnTo>
                                  <a:lnTo>
                                    <a:pt x="4290" y="3854"/>
                                  </a:lnTo>
                                  <a:lnTo>
                                    <a:pt x="4304" y="3858"/>
                                  </a:lnTo>
                                  <a:lnTo>
                                    <a:pt x="4316" y="3861"/>
                                  </a:lnTo>
                                  <a:lnTo>
                                    <a:pt x="4330" y="3862"/>
                                  </a:lnTo>
                                  <a:lnTo>
                                    <a:pt x="4344" y="3863"/>
                                  </a:lnTo>
                                  <a:lnTo>
                                    <a:pt x="4358" y="3864"/>
                                  </a:lnTo>
                                  <a:lnTo>
                                    <a:pt x="4372" y="3863"/>
                                  </a:lnTo>
                                  <a:lnTo>
                                    <a:pt x="4385" y="3863"/>
                                  </a:lnTo>
                                  <a:lnTo>
                                    <a:pt x="4399" y="3861"/>
                                  </a:lnTo>
                                  <a:lnTo>
                                    <a:pt x="4413" y="3859"/>
                                  </a:lnTo>
                                  <a:lnTo>
                                    <a:pt x="4427" y="3855"/>
                                  </a:lnTo>
                                  <a:lnTo>
                                    <a:pt x="4441" y="3852"/>
                                  </a:lnTo>
                                  <a:lnTo>
                                    <a:pt x="4454" y="3848"/>
                                  </a:lnTo>
                                  <a:lnTo>
                                    <a:pt x="4467" y="3843"/>
                                  </a:lnTo>
                                  <a:lnTo>
                                    <a:pt x="4480" y="3837"/>
                                  </a:lnTo>
                                  <a:lnTo>
                                    <a:pt x="4493" y="3831"/>
                                  </a:lnTo>
                                  <a:lnTo>
                                    <a:pt x="4506" y="3823"/>
                                  </a:lnTo>
                                  <a:lnTo>
                                    <a:pt x="4518" y="3816"/>
                                  </a:lnTo>
                                  <a:lnTo>
                                    <a:pt x="4531" y="3808"/>
                                  </a:lnTo>
                                  <a:lnTo>
                                    <a:pt x="4543" y="3798"/>
                                  </a:lnTo>
                                  <a:lnTo>
                                    <a:pt x="4554" y="3788"/>
                                  </a:lnTo>
                                  <a:lnTo>
                                    <a:pt x="4564" y="3779"/>
                                  </a:lnTo>
                                  <a:lnTo>
                                    <a:pt x="4574" y="3768"/>
                                  </a:lnTo>
                                  <a:lnTo>
                                    <a:pt x="4583" y="3757"/>
                                  </a:lnTo>
                                  <a:lnTo>
                                    <a:pt x="4592" y="3746"/>
                                  </a:lnTo>
                                  <a:lnTo>
                                    <a:pt x="4600" y="3734"/>
                                  </a:lnTo>
                                  <a:lnTo>
                                    <a:pt x="4608" y="3722"/>
                                  </a:lnTo>
                                  <a:lnTo>
                                    <a:pt x="4614" y="3711"/>
                                  </a:lnTo>
                                  <a:lnTo>
                                    <a:pt x="4621" y="3698"/>
                                  </a:lnTo>
                                  <a:lnTo>
                                    <a:pt x="4626" y="3685"/>
                                  </a:lnTo>
                                  <a:lnTo>
                                    <a:pt x="4631" y="3672"/>
                                  </a:lnTo>
                                  <a:lnTo>
                                    <a:pt x="4636" y="3658"/>
                                  </a:lnTo>
                                  <a:lnTo>
                                    <a:pt x="4640" y="3646"/>
                                  </a:lnTo>
                                  <a:lnTo>
                                    <a:pt x="4642" y="3632"/>
                                  </a:lnTo>
                                  <a:lnTo>
                                    <a:pt x="4645" y="3618"/>
                                  </a:lnTo>
                                  <a:lnTo>
                                    <a:pt x="4646" y="3605"/>
                                  </a:lnTo>
                                  <a:lnTo>
                                    <a:pt x="4647" y="3591"/>
                                  </a:lnTo>
                                  <a:lnTo>
                                    <a:pt x="4648" y="3578"/>
                                  </a:lnTo>
                                  <a:lnTo>
                                    <a:pt x="4647" y="3564"/>
                                  </a:lnTo>
                                  <a:lnTo>
                                    <a:pt x="4647" y="3549"/>
                                  </a:lnTo>
                                  <a:lnTo>
                                    <a:pt x="4645" y="3535"/>
                                  </a:lnTo>
                                  <a:lnTo>
                                    <a:pt x="4643" y="3522"/>
                                  </a:lnTo>
                                  <a:lnTo>
                                    <a:pt x="4640" y="3508"/>
                                  </a:lnTo>
                                  <a:lnTo>
                                    <a:pt x="4637" y="3495"/>
                                  </a:lnTo>
                                  <a:lnTo>
                                    <a:pt x="4632" y="3481"/>
                                  </a:lnTo>
                                  <a:lnTo>
                                    <a:pt x="4627" y="3468"/>
                                  </a:lnTo>
                                  <a:lnTo>
                                    <a:pt x="4622" y="3454"/>
                                  </a:lnTo>
                                  <a:lnTo>
                                    <a:pt x="4615" y="3441"/>
                                  </a:lnTo>
                                  <a:lnTo>
                                    <a:pt x="4608" y="3429"/>
                                  </a:lnTo>
                                  <a:lnTo>
                                    <a:pt x="4600" y="3417"/>
                                  </a:lnTo>
                                  <a:lnTo>
                                    <a:pt x="4592" y="3404"/>
                                  </a:lnTo>
                                  <a:lnTo>
                                    <a:pt x="4582" y="3392"/>
                                  </a:lnTo>
                                  <a:lnTo>
                                    <a:pt x="4573" y="3382"/>
                                  </a:lnTo>
                                  <a:lnTo>
                                    <a:pt x="4563" y="3371"/>
                                  </a:lnTo>
                                  <a:lnTo>
                                    <a:pt x="4553" y="3360"/>
                                  </a:lnTo>
                                  <a:lnTo>
                                    <a:pt x="4542" y="3352"/>
                                  </a:lnTo>
                                  <a:lnTo>
                                    <a:pt x="4530" y="3343"/>
                                  </a:lnTo>
                                  <a:lnTo>
                                    <a:pt x="4518" y="3335"/>
                                  </a:lnTo>
                                  <a:lnTo>
                                    <a:pt x="4507" y="3327"/>
                                  </a:lnTo>
                                  <a:lnTo>
                                    <a:pt x="4495" y="3320"/>
                                  </a:lnTo>
                                  <a:lnTo>
                                    <a:pt x="4482" y="3315"/>
                                  </a:lnTo>
                                  <a:lnTo>
                                    <a:pt x="4470" y="3308"/>
                                  </a:lnTo>
                                  <a:lnTo>
                                    <a:pt x="4457" y="3304"/>
                                  </a:lnTo>
                                  <a:lnTo>
                                    <a:pt x="4443" y="3300"/>
                                  </a:lnTo>
                                  <a:lnTo>
                                    <a:pt x="4430" y="3296"/>
                                  </a:lnTo>
                                  <a:lnTo>
                                    <a:pt x="4416" y="3292"/>
                                  </a:lnTo>
                                  <a:lnTo>
                                    <a:pt x="4402" y="3290"/>
                                  </a:lnTo>
                                  <a:lnTo>
                                    <a:pt x="4390" y="3288"/>
                                  </a:lnTo>
                                  <a:lnTo>
                                    <a:pt x="4376" y="3287"/>
                                  </a:lnTo>
                                  <a:lnTo>
                                    <a:pt x="4362" y="3287"/>
                                  </a:lnTo>
                                  <a:lnTo>
                                    <a:pt x="4348" y="3287"/>
                                  </a:lnTo>
                                  <a:lnTo>
                                    <a:pt x="4333" y="3288"/>
                                  </a:lnTo>
                                  <a:lnTo>
                                    <a:pt x="4319" y="3289"/>
                                  </a:lnTo>
                                  <a:lnTo>
                                    <a:pt x="4307" y="3292"/>
                                  </a:lnTo>
                                  <a:lnTo>
                                    <a:pt x="4293" y="3294"/>
                                  </a:lnTo>
                                  <a:lnTo>
                                    <a:pt x="4279" y="3299"/>
                                  </a:lnTo>
                                  <a:lnTo>
                                    <a:pt x="4265" y="3303"/>
                                  </a:lnTo>
                                  <a:lnTo>
                                    <a:pt x="4252" y="3307"/>
                                  </a:lnTo>
                                  <a:lnTo>
                                    <a:pt x="4239" y="3314"/>
                                  </a:lnTo>
                                  <a:lnTo>
                                    <a:pt x="4226" y="3320"/>
                                  </a:lnTo>
                                  <a:lnTo>
                                    <a:pt x="4213" y="3326"/>
                                  </a:lnTo>
                                  <a:lnTo>
                                    <a:pt x="4201" y="3335"/>
                                  </a:lnTo>
                                  <a:lnTo>
                                    <a:pt x="4189" y="3343"/>
                                  </a:lnTo>
                                  <a:close/>
                                  <a:moveTo>
                                    <a:pt x="3614" y="3767"/>
                                  </a:moveTo>
                                  <a:lnTo>
                                    <a:pt x="3614" y="3767"/>
                                  </a:lnTo>
                                  <a:lnTo>
                                    <a:pt x="3602" y="3776"/>
                                  </a:lnTo>
                                  <a:lnTo>
                                    <a:pt x="3590" y="3785"/>
                                  </a:lnTo>
                                  <a:lnTo>
                                    <a:pt x="3580" y="3796"/>
                                  </a:lnTo>
                                  <a:lnTo>
                                    <a:pt x="3570" y="3806"/>
                                  </a:lnTo>
                                  <a:lnTo>
                                    <a:pt x="3561" y="3817"/>
                                  </a:lnTo>
                                  <a:lnTo>
                                    <a:pt x="3552" y="3829"/>
                                  </a:lnTo>
                                  <a:lnTo>
                                    <a:pt x="3545" y="3839"/>
                                  </a:lnTo>
                                  <a:lnTo>
                                    <a:pt x="3537" y="3852"/>
                                  </a:lnTo>
                                  <a:lnTo>
                                    <a:pt x="3530" y="3864"/>
                                  </a:lnTo>
                                  <a:lnTo>
                                    <a:pt x="3523" y="3877"/>
                                  </a:lnTo>
                                  <a:lnTo>
                                    <a:pt x="3518" y="3889"/>
                                  </a:lnTo>
                                  <a:lnTo>
                                    <a:pt x="3513" y="3902"/>
                                  </a:lnTo>
                                  <a:lnTo>
                                    <a:pt x="3509" y="3915"/>
                                  </a:lnTo>
                                  <a:lnTo>
                                    <a:pt x="3505" y="3929"/>
                                  </a:lnTo>
                                  <a:lnTo>
                                    <a:pt x="3502" y="3943"/>
                                  </a:lnTo>
                                  <a:lnTo>
                                    <a:pt x="3500" y="3955"/>
                                  </a:lnTo>
                                  <a:lnTo>
                                    <a:pt x="3498" y="3969"/>
                                  </a:lnTo>
                                  <a:lnTo>
                                    <a:pt x="3497" y="3983"/>
                                  </a:lnTo>
                                  <a:lnTo>
                                    <a:pt x="3497" y="3997"/>
                                  </a:lnTo>
                                  <a:lnTo>
                                    <a:pt x="3497" y="4011"/>
                                  </a:lnTo>
                                  <a:lnTo>
                                    <a:pt x="3498" y="4025"/>
                                  </a:lnTo>
                                  <a:lnTo>
                                    <a:pt x="3499" y="4038"/>
                                  </a:lnTo>
                                  <a:lnTo>
                                    <a:pt x="3501" y="4052"/>
                                  </a:lnTo>
                                  <a:lnTo>
                                    <a:pt x="3504" y="4066"/>
                                  </a:lnTo>
                                  <a:lnTo>
                                    <a:pt x="3507" y="4080"/>
                                  </a:lnTo>
                                  <a:lnTo>
                                    <a:pt x="3513" y="4094"/>
                                  </a:lnTo>
                                  <a:lnTo>
                                    <a:pt x="3517" y="4107"/>
                                  </a:lnTo>
                                  <a:lnTo>
                                    <a:pt x="3523" y="4119"/>
                                  </a:lnTo>
                                  <a:lnTo>
                                    <a:pt x="3530" y="4133"/>
                                  </a:lnTo>
                                  <a:lnTo>
                                    <a:pt x="3536" y="4146"/>
                                  </a:lnTo>
                                  <a:lnTo>
                                    <a:pt x="3544" y="4158"/>
                                  </a:lnTo>
                                  <a:lnTo>
                                    <a:pt x="3552" y="4170"/>
                                  </a:lnTo>
                                  <a:lnTo>
                                    <a:pt x="3562" y="4182"/>
                                  </a:lnTo>
                                  <a:lnTo>
                                    <a:pt x="3571" y="4193"/>
                                  </a:lnTo>
                                  <a:lnTo>
                                    <a:pt x="3581" y="4203"/>
                                  </a:lnTo>
                                  <a:lnTo>
                                    <a:pt x="3592" y="4213"/>
                                  </a:lnTo>
                                  <a:lnTo>
                                    <a:pt x="3602" y="4223"/>
                                  </a:lnTo>
                                  <a:lnTo>
                                    <a:pt x="3614" y="4231"/>
                                  </a:lnTo>
                                  <a:lnTo>
                                    <a:pt x="3626" y="4240"/>
                                  </a:lnTo>
                                  <a:lnTo>
                                    <a:pt x="3637" y="4247"/>
                                  </a:lnTo>
                                  <a:lnTo>
                                    <a:pt x="3650" y="4253"/>
                                  </a:lnTo>
                                  <a:lnTo>
                                    <a:pt x="3662" y="4260"/>
                                  </a:lnTo>
                                  <a:lnTo>
                                    <a:pt x="3675" y="4265"/>
                                  </a:lnTo>
                                  <a:lnTo>
                                    <a:pt x="3688" y="4270"/>
                                  </a:lnTo>
                                  <a:lnTo>
                                    <a:pt x="3701" y="4275"/>
                                  </a:lnTo>
                                  <a:lnTo>
                                    <a:pt x="3714" y="4279"/>
                                  </a:lnTo>
                                  <a:lnTo>
                                    <a:pt x="3728" y="4282"/>
                                  </a:lnTo>
                                  <a:lnTo>
                                    <a:pt x="3742" y="4284"/>
                                  </a:lnTo>
                                  <a:lnTo>
                                    <a:pt x="3755" y="4285"/>
                                  </a:lnTo>
                                  <a:lnTo>
                                    <a:pt x="3769" y="4286"/>
                                  </a:lnTo>
                                  <a:lnTo>
                                    <a:pt x="3783" y="4288"/>
                                  </a:lnTo>
                                  <a:lnTo>
                                    <a:pt x="3797" y="4288"/>
                                  </a:lnTo>
                                  <a:lnTo>
                                    <a:pt x="3811" y="4286"/>
                                  </a:lnTo>
                                  <a:lnTo>
                                    <a:pt x="3825" y="4284"/>
                                  </a:lnTo>
                                  <a:lnTo>
                                    <a:pt x="3838" y="4282"/>
                                  </a:lnTo>
                                  <a:lnTo>
                                    <a:pt x="3852" y="4279"/>
                                  </a:lnTo>
                                  <a:lnTo>
                                    <a:pt x="3866" y="4276"/>
                                  </a:lnTo>
                                  <a:lnTo>
                                    <a:pt x="3879" y="4272"/>
                                  </a:lnTo>
                                  <a:lnTo>
                                    <a:pt x="3893" y="4266"/>
                                  </a:lnTo>
                                  <a:lnTo>
                                    <a:pt x="3905" y="4261"/>
                                  </a:lnTo>
                                  <a:lnTo>
                                    <a:pt x="3918" y="4255"/>
                                  </a:lnTo>
                                  <a:lnTo>
                                    <a:pt x="3931" y="4247"/>
                                  </a:lnTo>
                                  <a:lnTo>
                                    <a:pt x="3944" y="4240"/>
                                  </a:lnTo>
                                  <a:lnTo>
                                    <a:pt x="3955" y="4231"/>
                                  </a:lnTo>
                                  <a:lnTo>
                                    <a:pt x="3967" y="4223"/>
                                  </a:lnTo>
                                  <a:lnTo>
                                    <a:pt x="3979" y="4213"/>
                                  </a:lnTo>
                                  <a:lnTo>
                                    <a:pt x="3990" y="4202"/>
                                  </a:lnTo>
                                  <a:lnTo>
                                    <a:pt x="3999" y="4192"/>
                                  </a:lnTo>
                                  <a:lnTo>
                                    <a:pt x="4009" y="4181"/>
                                  </a:lnTo>
                                  <a:lnTo>
                                    <a:pt x="4017" y="4169"/>
                                  </a:lnTo>
                                  <a:lnTo>
                                    <a:pt x="4025" y="4159"/>
                                  </a:lnTo>
                                  <a:lnTo>
                                    <a:pt x="4032" y="4146"/>
                                  </a:lnTo>
                                  <a:lnTo>
                                    <a:pt x="4040" y="4134"/>
                                  </a:lnTo>
                                  <a:lnTo>
                                    <a:pt x="4046" y="4121"/>
                                  </a:lnTo>
                                  <a:lnTo>
                                    <a:pt x="4051" y="4109"/>
                                  </a:lnTo>
                                  <a:lnTo>
                                    <a:pt x="4057" y="4096"/>
                                  </a:lnTo>
                                  <a:lnTo>
                                    <a:pt x="4061" y="4083"/>
                                  </a:lnTo>
                                  <a:lnTo>
                                    <a:pt x="4064" y="4069"/>
                                  </a:lnTo>
                                  <a:lnTo>
                                    <a:pt x="4067" y="4055"/>
                                  </a:lnTo>
                                  <a:lnTo>
                                    <a:pt x="4069" y="4043"/>
                                  </a:lnTo>
                                  <a:lnTo>
                                    <a:pt x="4072" y="4029"/>
                                  </a:lnTo>
                                  <a:lnTo>
                                    <a:pt x="4073" y="4015"/>
                                  </a:lnTo>
                                  <a:lnTo>
                                    <a:pt x="4073" y="4001"/>
                                  </a:lnTo>
                                  <a:lnTo>
                                    <a:pt x="4073" y="3987"/>
                                  </a:lnTo>
                                  <a:lnTo>
                                    <a:pt x="4072" y="3974"/>
                                  </a:lnTo>
                                  <a:lnTo>
                                    <a:pt x="4070" y="3960"/>
                                  </a:lnTo>
                                  <a:lnTo>
                                    <a:pt x="4068" y="3946"/>
                                  </a:lnTo>
                                  <a:lnTo>
                                    <a:pt x="4065" y="3932"/>
                                  </a:lnTo>
                                  <a:lnTo>
                                    <a:pt x="4062" y="3918"/>
                                  </a:lnTo>
                                  <a:lnTo>
                                    <a:pt x="4058" y="3904"/>
                                  </a:lnTo>
                                  <a:lnTo>
                                    <a:pt x="4052" y="3892"/>
                                  </a:lnTo>
                                  <a:lnTo>
                                    <a:pt x="4046" y="3879"/>
                                  </a:lnTo>
                                  <a:lnTo>
                                    <a:pt x="4040" y="3865"/>
                                  </a:lnTo>
                                  <a:lnTo>
                                    <a:pt x="4033" y="3852"/>
                                  </a:lnTo>
                                  <a:lnTo>
                                    <a:pt x="4026" y="3840"/>
                                  </a:lnTo>
                                  <a:lnTo>
                                    <a:pt x="4017" y="3828"/>
                                  </a:lnTo>
                                  <a:lnTo>
                                    <a:pt x="4008" y="3816"/>
                                  </a:lnTo>
                                  <a:lnTo>
                                    <a:pt x="3998" y="3805"/>
                                  </a:lnTo>
                                  <a:lnTo>
                                    <a:pt x="3988" y="3795"/>
                                  </a:lnTo>
                                  <a:lnTo>
                                    <a:pt x="3978" y="3785"/>
                                  </a:lnTo>
                                  <a:lnTo>
                                    <a:pt x="3967" y="3776"/>
                                  </a:lnTo>
                                  <a:lnTo>
                                    <a:pt x="3955" y="3767"/>
                                  </a:lnTo>
                                  <a:lnTo>
                                    <a:pt x="3944" y="3759"/>
                                  </a:lnTo>
                                  <a:lnTo>
                                    <a:pt x="3932" y="3751"/>
                                  </a:lnTo>
                                  <a:lnTo>
                                    <a:pt x="3919" y="3745"/>
                                  </a:lnTo>
                                  <a:lnTo>
                                    <a:pt x="3908" y="3738"/>
                                  </a:lnTo>
                                  <a:lnTo>
                                    <a:pt x="3895" y="3733"/>
                                  </a:lnTo>
                                  <a:lnTo>
                                    <a:pt x="3881" y="3728"/>
                                  </a:lnTo>
                                  <a:lnTo>
                                    <a:pt x="3868" y="3723"/>
                                  </a:lnTo>
                                  <a:lnTo>
                                    <a:pt x="3855" y="3719"/>
                                  </a:lnTo>
                                  <a:lnTo>
                                    <a:pt x="3842" y="3716"/>
                                  </a:lnTo>
                                  <a:lnTo>
                                    <a:pt x="3828" y="3714"/>
                                  </a:lnTo>
                                  <a:lnTo>
                                    <a:pt x="3814" y="3713"/>
                                  </a:lnTo>
                                  <a:lnTo>
                                    <a:pt x="3800" y="3712"/>
                                  </a:lnTo>
                                  <a:lnTo>
                                    <a:pt x="3786" y="3711"/>
                                  </a:lnTo>
                                  <a:lnTo>
                                    <a:pt x="3772" y="3711"/>
                                  </a:lnTo>
                                  <a:lnTo>
                                    <a:pt x="3759" y="3712"/>
                                  </a:lnTo>
                                  <a:lnTo>
                                    <a:pt x="3745" y="3714"/>
                                  </a:lnTo>
                                  <a:lnTo>
                                    <a:pt x="3731" y="3716"/>
                                  </a:lnTo>
                                  <a:lnTo>
                                    <a:pt x="3717" y="3719"/>
                                  </a:lnTo>
                                  <a:lnTo>
                                    <a:pt x="3704" y="3722"/>
                                  </a:lnTo>
                                  <a:lnTo>
                                    <a:pt x="3691" y="3727"/>
                                  </a:lnTo>
                                  <a:lnTo>
                                    <a:pt x="3677" y="3732"/>
                                  </a:lnTo>
                                  <a:lnTo>
                                    <a:pt x="3664" y="3737"/>
                                  </a:lnTo>
                                  <a:lnTo>
                                    <a:pt x="3651" y="3744"/>
                                  </a:lnTo>
                                  <a:lnTo>
                                    <a:pt x="3638" y="3751"/>
                                  </a:lnTo>
                                  <a:lnTo>
                                    <a:pt x="3626" y="3759"/>
                                  </a:lnTo>
                                  <a:lnTo>
                                    <a:pt x="3614" y="37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s:wsp>
                        <wps:cNvPr id="23" name="矩形 23"/>
                        <wps:cNvSpPr/>
                        <wps:spPr>
                          <a:xfrm>
                            <a:off x="30987" y="471307"/>
                            <a:ext cx="269176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C77094" w14:textId="3B851F39" w:rsidR="006F0584" w:rsidRDefault="006F0584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求职意向：iOS开发工程师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459D84" id="组合 7" o:spid="_x0000_s1034" style="position:absolute;left:0;text-align:left;margin-left:207pt;margin-top:46.8pt;width:327.75pt;height:132.6pt;z-index:251651072;mso-width-relative:margin;mso-height-relative:margin" coordorigin="-93964,-19050" coordsize="3045989,15821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">
                <v:group id="组合 16" o:spid="_x0000_s1035" style="position:absolute;left:-93964;top:-19050;width:3045989;height:1582144" coordorigin="-93964,-19050" coordsize="3045989,15821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rect id="矩形 17" o:spid="_x0000_s1036" style="position:absolute;left:226605;top:765154;width:2725420;height:797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5W9rwgAA&#10;ANsAAAAPAAAAZHJzL2Rvd25yZXYueG1sRE9Na8JAEL0L/odlhF5EN+1BS8xGRJCGUhBj63nITpPQ&#10;7GzMbpP037uC0Ns83uck29E0oqfO1ZYVPC8jEMSF1TWXCj7Ph8UrCOeRNTaWScEfOdim00mCsbYD&#10;n6jPfSlCCLsYFVTet7GUrqjIoFvaljhw37Yz6APsSqk7HEK4aeRLFK2kwZpDQ4Ut7SsqfvJfo2Ao&#10;jv3l/PEmj/NLZvmaXff517tST7NxtwHhafT/4oc702H+Gu6/hANk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lb2vCAAAA2wAAAA8AAAAAAAAAAAAAAAAAlwIAAGRycy9kb3du&#10;cmV2LnhtbFBLBQYAAAAABAAEAPUAAACGAwAAAAA=&#10;" filled="f" stroked="f">
                    <v:textbox>
                      <w:txbxContent>
                        <w:p w14:paraId="2ED4AD2D" w14:textId="22239732" w:rsidR="006F0584" w:rsidRDefault="006F0584">
                          <w:pPr>
                            <w:pStyle w:val="NormalWeb"/>
                            <w:spacing w:before="0" w:beforeAutospacing="0" w:after="0" w:afterAutospacing="0" w:line="360" w:lineRule="exact"/>
                            <w:jc w:val="both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 xml:space="preserve">工龄：6年               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  <w:t>所在地：广东深圳</w:t>
                          </w:r>
                        </w:p>
                        <w:p w14:paraId="300471F0" w14:textId="7504A056" w:rsidR="006F0584" w:rsidRPr="007B536B" w:rsidRDefault="006F0584">
                          <w:pPr>
                            <w:pStyle w:val="NormalWeb"/>
                            <w:spacing w:before="0" w:beforeAutospacing="0" w:after="0" w:afterAutospacing="0" w:line="360" w:lineRule="exact"/>
                            <w:jc w:val="both"/>
                            <w:rPr>
                              <w:rFonts w:ascii="微软雅黑" w:eastAsia="微软雅黑" w:hAnsi="微软雅黑" w:cstheme="minorBidi"/>
                              <w:color w:val="FFFFFF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 xml:space="preserve">电话：15815507259           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  <w:t>邮箱：yiyunhzy@163.com</w:t>
                          </w:r>
                        </w:p>
                      </w:txbxContent>
                    </v:textbox>
                  </v:rect>
                  <v:rect id="矩形 18" o:spid="_x0000_s1037" style="position:absolute;left:-93964;top:-19050;width:1478915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evsZxAAA&#10;ANsAAAAPAAAAZHJzL2Rvd25yZXYueG1sRI9Ba8JAEIXvBf/DMoKXUjf1UCR1FRGkQQpibD0P2WkS&#10;mp2N2TVJ/33nIHib4b1575vVZnSN6qkLtWcDr/MEFHHhbc2lga/z/mUJKkRki41nMvBHATbrydMK&#10;U+sHPlGfx1JJCIcUDVQxtqnWoajIYZj7lli0H985jLJ2pbYdDhLuGr1IkjftsGZpqLClXUXFb35z&#10;Bobi2F/Onx/6+HzJPF+z6y7/Phgzm47bd1CRxvgw368zK/gCK7/IAHr9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Xr7GcQAAADbAAAADwAAAAAAAAAAAAAAAACXAgAAZHJzL2Rv&#10;d25yZXYueG1sUEsFBgAAAAAEAAQA9QAAAIgDAAAAAA==&#10;" filled="f" stroked="f">
                    <v:textbox>
                      <w:txbxContent>
                        <w:p w14:paraId="0271FE79" w14:textId="119186E2" w:rsidR="006F0584" w:rsidRDefault="006F058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方正兰亭粗黑简体" w:eastAsia="方正兰亭粗黑简体" w:cstheme="minorBidi" w:hint="eastAsia"/>
                              <w:color w:val="FFFFFF"/>
                              <w:spacing w:val="60"/>
                              <w:kern w:val="24"/>
                              <w:sz w:val="56"/>
                              <w:szCs w:val="56"/>
                            </w:rPr>
                            <w:t xml:space="preserve">黄志云  </w:t>
                          </w:r>
                        </w:p>
                      </w:txbxContent>
                    </v:textbox>
                  </v:rect>
                  <v:shape id="KSO_Shape" o:spid="_x0000_s1038" style="position:absolute;left:1684641;top:1123970;width:130386;height:87141;visibility:visible;mso-wrap-style:square;v-text-anchor:middle" coordsize="4974795,33206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2swvgAA&#10;ANsAAAAPAAAAZHJzL2Rvd25yZXYueG1sRE9Ni8IwEL0L+x/CCN5s6sLW3WqUIgh7EtS656GZbYrN&#10;pDRR6783guBtHu9zluvBtuJKvW8cK5glKQjiyumGawXlcTv9BuEDssbWMSm4k4f16mO0xFy7G+/p&#10;egi1iCHsc1RgQuhyKX1lyKJPXEccuX/XWwwR9rXUPd5iuG3lZ5pm0mLDscFgRxtD1flwsQr0n94U&#10;53I2P5Vkiizb8VcwrNRkPBQLEIGG8Ba/3L86zv+B5y/xALl6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jtrML4AAADbAAAADwAAAAAAAAAAAAAAAACXAgAAZHJzL2Rvd25yZXYu&#10;eG1sUEsFBgAAAAAEAAQA9QAAAIIDAAAAAA==&#10;" path="m1897867,1805825l2485737,2315734,3073607,1805825,4820061,3320682,151413,3320682,1897867,1805825xm0,159634l1788328,1710812,,3261996,,159634xm4974795,156753l4974795,3264872,3183146,1710812,4974795,156753xm35040,0l4936434,,2485737,2125709,35040,0xe" stroked="f" strokeweight="1pt">
                    <v:stroke joinstyle="miter"/>
                    <v:path arrowok="t"/>
                  </v:shape>
                  <v:shape id="KSO_Shape" o:spid="_x0000_s1039" style="position:absolute;left:1681582;top:896182;width:133445;height:113873;visibility:visible;mso-wrap-style:square;v-text-anchor:middle" coordsize="648072,400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jACbwQAA&#10;ANsAAAAPAAAAZHJzL2Rvd25yZXYueG1sRE/NasJAEL4LfYdlhF6kbuqhlphVQqEgSA+JPsCQHbMx&#10;2dmQXU2ap+8eCh4/vv/sMNlOPGjwjWMF7+sEBHHldMO1gsv5++0ThA/IGjvHpOCXPBz2L4sMU+1G&#10;LuhRhlrEEPYpKjAh9KmUvjJk0a9dTxy5qxsshgiHWuoBxxhuO7lJkg9pseHYYLCnL0NVW96tgq0z&#10;P/O48mY+nVZze7ubPD8WSr0up3wHItAUnuJ/91Er2MT18Uv8AXL/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IwAm8EAAADbAAAADwAAAAAAAAAAAAAAAACXAgAAZHJzL2Rvd25y&#10;ZXYueG1sUEsFBgAAAAAEAAQA9QAAAIUDAAAAAA=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,216024,324036,0xe" stroked="f" strokeweight="1pt">
                    <v:stroke joinstyle="miter"/>
                    <v:path arrowok="t"/>
                  </v:shape>
                  <v:shape id="KSO_Shape" o:spid="_x0000_s1040" style="position:absolute;left:132128;top:896476;width:105298;height:127573;visibility:visible;mso-wrap-style:square;v-text-anchor:middle-center" coordsize="2244,27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s9T0xAAA&#10;ANsAAAAPAAAAZHJzL2Rvd25yZXYueG1sRI9Ba8JAFITvBf/D8gRvdaPSYqOrlKpQ60lt76/ZZxLN&#10;vg27axL99d1CocdhZr5h5svOVKIh50vLCkbDBARxZnXJuYLP4+ZxCsIHZI2VZVJwIw/LRe9hjqm2&#10;Le+pOYRcRAj7FBUUIdSplD4ryKAf2po4eifrDIYoXS61wzbCTSXHSfIsDZYcFwqs6a2g7HK4GgW7&#10;ybl6WWMrz99f5cfTrblv3Wml1KDfvc5ABOrCf/iv/a4VjEfw+yX+ALn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bPU9MQAAADbAAAADwAAAAAAAAAAAAAAAACXAgAAZHJzL2Rv&#10;d25yZXYueG1sUEsFBgAAAAAEAAQA9QAAAIgDAAAAAA==&#10;" path="m0,2719c285,2053,285,2053,285,2053,285,2053,347,1831,566,1831,1718,1831,1718,1831,1718,1831,1938,1831,2006,2053,2006,2053,2244,2719,2244,2719,2244,2719l0,2719xm1118,1775c627,1775,230,1378,230,888,230,397,627,,1118,,1608,,2006,397,2006,888,2006,1378,1608,1775,1118,1775xm972,241c700,338,1033,685,437,888,437,1264,742,1569,1118,1569,1494,1569,1799,1264,1799,888,1452,602,870,734,972,241xe" stroked="f">
    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    </v:shape>
                  <v:shape id="KSO_Shape" o:spid="_x0000_s1041" style="position:absolute;left:130790;top:1112274;width:121444;height:128739;visibility:visible;mso-wrap-style:square;v-text-anchor:middle" coordsize="6102,64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sT04vwAA&#10;ANsAAAAPAAAAZHJzL2Rvd25yZXYueG1sRI/NqsIwFIT3gu8QjuBOUyuIVqOIcEHuxv/9oTm2xeak&#10;NlGrT28EweUwM98ws0VjSnGn2hWWFQz6EQji1OqCMwXHw19vDMJ5ZI2lZVLwJAeLebs1w0TbB+/o&#10;vveZCBB2CSrIva8SKV2ak0HXtxVx8M62NuiDrDOpa3wEuCllHEUjabDgsJBjRauc0sv+ZhT4S3bb&#10;Hng7Om3WwxdPVlfc/aNS3U6znILw1Phf+NteawVxDJ8v4QfI+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qxPTi/AAAA2wAAAA8AAAAAAAAAAAAAAAAAlwIAAGRycy9kb3ducmV2&#10;LnhtbFBLBQYAAAAABAAEAPUAAACDAwAAAAA=&#10;" path="m2255,2316l3307,1540,3323,1530,3339,1520,3355,1511,3372,1502,3389,1495,3407,1488,3424,1483,3443,1479,3461,1474,3478,1471,3496,1469,3514,1468,3532,1468,3550,1469,3568,1470,3586,1472,3604,1476,3622,1480,3639,1484,3656,1490,3673,1497,3691,1503,3706,1512,3722,1520,3738,1531,3753,1540,3768,1552,3782,1565,3796,1578,3809,1590,3821,1605,3833,1620,6029,4602,6040,4617,6050,4633,6060,4650,6068,4666,6075,4683,6082,4702,6087,4719,6091,4737,6096,4755,6099,4773,6101,4791,6102,4809,6102,4827,6101,4845,6100,4862,6098,4880,6095,4898,6090,4917,6086,4934,6080,4951,6073,4968,6067,4985,6058,5001,6050,5017,6039,5033,6029,5047,6018,5062,6005,5076,5992,5090,5980,5103,5965,5116,5950,5127,4216,6405,4200,6415,4184,6426,4168,6434,4151,6443,4134,6450,4116,6457,4099,6462,4081,6467,4063,6470,4046,6474,4028,6476,4010,6477,3992,6477,3974,6477,3955,6475,3937,6473,3919,6469,3902,6466,3884,6461,3867,6456,3850,6449,3833,6442,3817,6433,3801,6425,3786,6415,3770,6405,3756,6393,3742,6381,3728,6368,3715,6354,3702,6340,3691,6325,2272,4399,1495,3343,855,2476,840,2455,828,2433,815,2412,804,2390,795,2367,786,2344,779,2321,772,2297,767,2274,764,2250,761,2226,760,2202,759,2178,760,2155,762,2130,765,2107,768,2083,773,2060,780,2036,787,2014,796,1992,805,1969,817,1948,829,1927,842,1907,855,1886,870,1867,886,1848,903,1830,921,1813,941,1796,961,1781,1144,1646,1164,1631,1185,1618,1208,1605,1230,1595,1252,1585,1276,1577,1299,1569,1323,1563,1346,1557,1369,1554,1394,1551,1417,1550,1442,1549,1465,1550,1490,1552,1513,1555,1536,1560,1560,1565,1582,1571,1606,1579,1628,1587,1650,1597,1672,1608,1693,1619,1713,1632,1733,1646,1753,1661,1772,1677,1790,1694,1807,1712,1823,1731,1839,1751,2255,2316xm356,893l356,893,341,908,325,922,308,933,290,942,272,950,253,955,234,959,215,960,194,960,175,959,156,955,137,950,118,942,100,933,83,921,67,908,52,893,39,877,28,860,19,842,11,824,6,805,2,786,,767,,746,2,727,5,708,11,689,19,671,28,653,39,636,53,619,94,574,137,531,182,490,226,449,259,422,293,395,328,369,363,343,398,319,433,295,469,273,505,250,542,230,579,210,617,191,654,173,693,155,732,139,770,123,810,108,849,94,889,81,929,70,969,59,1010,49,1050,40,1092,31,1133,25,1175,18,1216,13,1258,9,1299,5,1342,2,1383,1,1426,,1468,1,1510,2,1552,5,1594,8,1637,13,1679,18,1721,25,1763,31,1806,40,1847,49,1890,60,1931,71,1974,83,2015,96,2057,111,2098,126,2140,142,2181,160,2223,178,2263,197,2304,217,2344,240,2385,262,2425,286,2464,310,2505,336,2544,362,2583,391,2622,420,2660,449,2699,480,2736,512,2773,545,2828,597,2884,653,2938,710,2991,770,3004,787,3015,804,3023,822,3031,841,3036,860,3039,879,3040,899,3039,919,3037,938,3033,957,3026,976,3019,994,3009,1011,2998,1028,2984,1043,2969,1058,2952,1071,2935,1082,2917,1091,2898,1098,2878,1103,2859,1106,2840,1107,2820,1107,2801,1104,2782,1100,2762,1094,2744,1086,2727,1076,2710,1065,2695,1052,2681,1036,2636,986,2591,938,2545,892,2499,849,2469,822,2438,796,2407,771,2376,746,2345,724,2314,701,2283,679,2251,659,2219,639,2187,620,2155,602,2122,585,2090,568,2057,552,2024,538,1991,523,1958,510,1925,497,1892,487,1859,475,1826,465,1792,457,1759,448,1726,441,1692,435,1659,428,1626,423,1592,419,1559,415,1526,412,1492,411,1459,410,1426,409,1394,410,1361,411,1328,412,1296,415,1263,419,1231,423,1199,428,1167,434,1135,440,1103,447,1071,455,1041,463,1009,473,978,482,947,493,917,505,886,517,856,529,827,543,797,558,768,573,739,588,711,605,682,622,654,639,627,658,599,677,572,696,545,717,519,738,492,760,457,791,423,824,389,858,356,893xm875,1345l875,1345,893,1325,911,1307,930,1289,948,1273,977,1250,1005,1229,1034,1208,1065,1190,1096,1172,1127,1157,1159,1142,1192,1131,1225,1119,1258,1109,1292,1102,1326,1096,1360,1090,1395,1087,1430,1085,1464,1085,1500,1087,1536,1090,1572,1096,1608,1102,1644,1110,1680,1121,1715,1133,1751,1147,1787,1163,1822,1181,1857,1200,1892,1221,1926,1243,1960,1269,1993,1296,2026,1324,2052,1348,2077,1373,2103,1400,2127,1428,2141,1443,2157,1456,2173,1468,2191,1478,2209,1485,2227,1491,2246,1496,2267,1498,2286,1499,2306,1498,2325,1495,2344,1489,2362,1482,2381,1473,2399,1463,2414,1450,2430,1435,2443,1419,2455,1403,2464,1385,2473,1367,2479,1349,2484,1330,2486,1309,2486,1290,2485,1271,2482,1251,2476,1232,2470,1214,2460,1196,2450,1178,2437,1162,2404,1123,2370,1088,2336,1054,2301,1021,2277,1000,2254,980,2229,960,2205,941,2180,923,2156,905,2131,888,2106,872,2080,857,2056,842,2030,827,2004,814,1978,801,1953,789,1926,777,1900,766,1847,746,1794,728,1741,713,1688,702,1634,691,1581,685,1527,679,1474,677,1419,677,1366,679,1313,685,1260,692,1208,702,1155,713,1104,728,1053,745,1004,765,955,786,906,809,860,836,814,865,768,894,724,927,682,963,653,988,625,1015,598,1042,571,1070,558,1086,547,1104,537,1121,530,1140,524,1159,520,1179,519,1198,519,1218,521,1237,524,1256,530,1275,537,1294,547,1312,558,1329,571,1345,586,1360,602,1372,619,1384,637,1394,655,1401,674,1406,694,1410,714,1412,733,1412,753,1410,772,1406,790,1401,810,1394,827,1384,844,1372,860,1360,875,1345xm2008,3269l2608,4084,4259,2867,3659,2052,2008,3269xm3023,4202l3023,4202,3012,4211,3001,4220,2990,4231,2981,4241,2971,4252,2963,4263,2954,4275,2947,4286,2940,4299,2934,4312,2929,4324,2923,4338,2919,4350,2915,4364,2911,4377,2909,4391,2908,4405,2907,4418,2906,4432,2906,4446,2907,4460,2909,4474,2911,4488,2915,4501,2918,4515,2922,4528,2927,4542,2933,4555,2939,4567,2947,4580,2954,4593,2963,4605,2971,4616,2981,4628,2991,4639,3002,4648,3013,4658,3024,4666,3035,4675,3048,4682,3059,4689,3072,4695,3085,4700,3098,4706,3110,4710,3124,4713,3138,4716,3151,4719,3165,4721,3179,4722,3192,4723,3206,4722,3220,4721,3234,4720,3248,4718,3262,4714,3275,4711,3289,4707,3302,4702,3315,4696,3329,4690,3340,4682,3353,4675,3366,4666,3378,4657,3388,4647,3399,4638,3408,4627,3418,4616,3427,4605,3435,4593,3443,4581,3449,4570,3455,4557,3461,4544,3466,4531,3470,4517,3474,4505,3478,4491,3480,4477,3481,4463,3482,4449,3483,4435,3483,4422,3482,4408,3480,4394,3478,4380,3474,4366,3471,4354,3467,4340,3462,4327,3456,4313,3450,4300,3443,4288,3435,4275,3427,4263,3417,4251,3407,4240,3398,4230,3387,4219,3377,4211,3365,4201,3354,4194,3341,4186,3330,4179,3317,4173,3304,4167,3291,4162,3279,4158,3265,4154,3251,4151,3238,4149,3224,4147,3211,4146,3197,4146,3183,4146,3169,4147,3155,4148,3141,4150,3128,4153,3114,4158,3100,4162,3087,4166,3074,4173,3060,4179,3048,4185,3036,4194,3023,4202xm5036,4492l5036,4492,5024,4501,5012,4511,5002,4521,4992,4531,4982,4542,4974,4554,4967,4565,4959,4577,4952,4590,4945,4602,4940,4614,4935,4627,4930,4641,4927,4654,4924,4667,4922,4681,4920,4695,4919,4709,4919,4723,4919,4737,4920,4751,4921,4764,4923,4778,4926,4792,4929,4805,4934,4819,4939,4832,4944,4845,4951,4858,4958,4871,4965,4884,4974,4895,4984,4907,4993,4919,5003,4928,5013,4939,5024,4948,5036,4957,5047,4964,5059,4972,5072,4979,5084,4986,5096,4991,5109,4996,5123,5001,5136,5004,5150,5007,5163,5009,5177,5011,5191,5012,5205,5012,5219,5012,5233,5011,5246,5010,5260,5008,5274,5005,5287,5001,5301,4996,5315,4992,5327,4986,5340,4979,5353,4973,5366,4964,5377,4956,5389,4947,5401,4938,5410,4927,5421,4918,5431,4906,5439,4895,5446,4884,5454,4872,5461,4859,5468,4847,5473,4835,5478,4821,5483,4808,5486,4794,5489,4781,5491,4768,5493,4754,5494,4740,5494,4726,5494,4712,5493,4698,5492,4685,5490,4671,5487,4657,5483,4643,5478,4630,5474,4616,5468,4604,5461,4591,5455,4578,5446,4565,5438,4554,5429,4542,5420,4530,5409,4520,5400,4510,5388,4500,5377,4492,5366,4484,5354,4477,5341,4470,5329,4463,5317,4458,5303,4452,5290,4448,5276,4445,5263,4442,5250,4440,5236,4438,5222,4437,5208,4437,5194,4437,5180,4438,5167,4439,5153,4441,5139,4444,5125,4447,5112,4451,5098,4457,5086,4462,5073,4468,5060,4476,5047,4483,5036,4492xm4460,4917l4460,4917,4448,4925,4438,4935,4427,4945,4417,4955,4408,4967,4399,4977,4391,4989,4383,5001,4377,5013,4371,5025,4365,5038,4360,5052,4356,5064,4351,5078,4349,5091,4346,5105,4345,5119,4344,5133,4343,5146,4343,5160,4344,5174,4346,5188,4348,5202,4351,5216,4355,5229,4359,5242,4364,5256,4369,5269,4376,5282,4383,5294,4391,5307,4399,5319,4409,5331,4418,5342,4428,5353,4439,5363,4449,5372,4461,5381,4473,5389,4484,5397,4496,5403,4509,5409,4522,5415,4534,5420,4547,5424,4561,5427,4575,5431,4589,5433,4601,5435,4615,5436,4629,5436,4643,5436,4657,5435,4671,5434,4685,5432,4698,5429,4712,5425,4726,5421,4739,5416,4753,5410,4765,5404,4778,5397,4790,5389,4803,5381,4814,5371,4825,5361,4836,5352,4845,5341,4855,5331,4863,5319,4872,5307,4879,5295,4886,5283,4892,5271,4898,5258,4903,5245,4907,5232,4911,5219,4914,5205,4917,5191,4918,5177,4919,5163,4920,5150,4920,5136,4919,5122,4917,5108,4914,5094,4911,5080,4908,5068,4904,5054,4898,5040,4893,5027,4887,5014,4879,5002,4872,4989,4863,4977,4855,4966,4845,4954,4835,4944,4824,4934,4813,4924,4803,4915,4791,4908,4778,4901,4766,4893,4754,4887,4741,4881,4728,4876,4715,4872,4702,4869,4688,4865,4675,4863,4661,4861,4647,4860,4633,4860,4620,4860,4606,4861,4592,4862,4578,4864,4564,4868,4550,4872,4537,4876,4524,4880,4511,4887,4497,4893,4485,4900,4473,4908,4460,4917xm3870,5351l3870,5351,3859,5360,3847,5370,3837,5380,3827,5390,3817,5401,3809,5413,3801,5424,3794,5436,3786,5448,3780,5460,3775,5473,3769,5486,3765,5500,3762,5513,3759,5526,3756,5540,3754,5554,3753,5568,3753,5582,3753,5596,3754,5609,3755,5623,3758,5637,3761,5650,3764,5664,3769,5678,3774,5690,3780,5704,3786,5717,3793,5730,3801,5742,3810,5754,3818,5766,3828,5777,3837,5787,3848,5798,3860,5806,3870,5816,3882,5823,3894,5831,3907,5838,3918,5844,3931,5850,3945,5854,3958,5858,3970,5863,3984,5866,3998,5868,4012,5870,4026,5871,4040,5871,4053,5871,4067,5870,4081,5869,4095,5866,4109,5864,4122,5860,4135,5855,4149,5851,4162,5845,4175,5838,4188,5832,4200,5823,4212,5815,4224,5806,4235,5797,4246,5786,4256,5775,4265,5765,4274,5754,4281,5742,4289,5731,4296,5718,4302,5705,4308,5692,4313,5680,4317,5667,4321,5653,4324,5640,4326,5626,4328,5613,4329,5599,4329,5585,4329,5571,4328,5557,4327,5543,4325,5530,4322,5516,4318,5502,4314,5489,4309,5475,4304,5463,4297,5450,4290,5437,4282,5424,4274,5413,4264,5401,4255,5389,4245,5378,4234,5369,4224,5359,4212,5351,4200,5342,4189,5335,4176,5328,4164,5322,4151,5317,4139,5311,4125,5307,4112,5304,4098,5301,4084,5298,4070,5297,4057,5295,4043,5294,4029,5295,4015,5295,4001,5298,3987,5300,3974,5303,3961,5306,3947,5310,3933,5316,3920,5321,3908,5327,3895,5335,3882,5342,3870,5351xm4605,3909l4605,3909,4593,3917,4582,3927,4572,3937,4562,3947,4553,3959,4544,3969,4536,3981,4528,3993,4522,4005,4515,4018,4510,4030,4505,4044,4500,4057,4496,4070,4493,4083,4491,4097,4490,4111,4489,4125,4488,4139,4488,4152,4489,4166,4491,4180,4493,4194,4496,4208,4499,4222,4504,4234,4509,4248,4514,4261,4521,4274,4528,4286,4536,4299,4544,4311,4554,4323,4563,4334,4573,4345,4583,4355,4594,4364,4606,4373,4616,4381,4629,4389,4641,4395,4654,4401,4666,4407,4679,4412,4692,4416,4706,4420,4720,4423,4732,4425,4746,4427,4760,4428,4774,4429,4788,4428,4802,4427,4815,4426,4829,4424,4843,4421,4857,4417,4871,4413,4884,4408,4896,4402,4910,4396,4923,4389,4935,4381,4947,4373,4959,4363,4970,4354,4980,4344,4990,4333,5000,4323,5008,4311,5017,4299,5024,4288,5030,4276,5037,4263,5043,4250,5047,4238,5052,4224,5056,4211,5059,4197,5061,4183,5062,4169,5063,4156,5064,4142,5064,4128,5063,4114,5061,4100,5059,4086,5056,4074,5053,4060,5048,4046,5043,4033,5038,4019,5031,4007,5024,3994,5017,3981,5008,3969,5000,3958,4990,3947,4979,3936,4969,3926,4958,3917,4946,3908,4936,3900,4923,3893,4911,3885,4898,3879,4886,3873,4873,3869,4860,3864,4846,3861,4832,3858,4820,3855,4806,3853,4792,3852,4778,3852,4764,3852,4750,3853,4737,3854,4723,3856,4709,3860,4695,3864,4681,3868,4669,3872,4656,3879,4642,3885,4630,3892,4617,3900,4605,3909xm4030,4332l4030,4332,4018,4341,4008,4350,3997,4361,3986,4372,3978,4382,3968,4393,3961,4405,3953,4416,3946,4429,3941,4442,3934,4455,3930,4467,3926,4480,3921,4494,3918,4507,3916,4521,3914,4534,3913,4548,3913,4562,3913,4576,3914,4590,3915,4604,3918,4617,3920,4631,3925,4645,3929,4658,3933,4672,3940,4685,3946,4697,3952,4710,3961,4723,3969,4735,3978,4746,3987,4758,3998,4769,4008,4778,4019,4788,4030,4796,4042,4805,4053,4812,4066,4819,4079,4825,4092,4830,4104,4836,4117,4840,4131,4843,4144,4846,4158,4849,4172,4851,4185,4852,4199,4853,4213,4852,4227,4852,4241,4849,4255,4847,4268,4844,4282,4841,4295,4837,4309,4831,4322,4826,4334,4820,4347,4812,4360,4805,4372,4796,4383,4787,4395,4777,4406,4768,4415,4757,4425,4746,4433,4735,4442,4723,4449,4711,4456,4699,4462,4687,4467,4674,4473,4661,4477,4647,4480,4635,4483,4621,4485,4607,4488,4593,4489,4580,4490,4566,4489,4553,4488,4538,4487,4524,4484,4511,4481,4497,4478,4483,4474,4470,4468,4457,4463,4443,4457,4430,4449,4417,4442,4406,4433,4393,4424,4381,4414,4371,4405,4360,4394,4349,4383,4341,4372,4332,4360,4324,4348,4316,4336,4309,4324,4303,4311,4297,4298,4293,4284,4289,4272,4284,4258,4281,4244,4279,4230,4277,4216,4276,4202,4276,4189,4276,4175,4277,4161,4279,4147,4281,4134,4283,4120,4288,4107,4292,4094,4297,4080,4302,4067,4309,4054,4316,4042,4324,4030,4332xm3439,4766l3439,4766,3428,4776,3417,4786,3406,4795,3397,4806,3387,4817,3379,4828,3370,4840,3363,4852,3356,4864,3350,4876,3345,4889,3339,4903,3335,4915,3331,4928,3329,4942,3325,4956,3324,4970,3323,4984,3322,4997,3322,5011,3323,5025,3325,5039,3328,5053,3331,5067,3334,5079,3338,5093,3344,5107,3349,5120,3355,5133,3363,5145,3370,5158,3379,5170,3388,5182,3398,5193,3407,5203,3418,5214,3429,5223,3440,5232,3452,5239,3464,5246,3476,5254,3488,5260,3501,5266,3514,5271,3528,5275,3540,5278,3554,5282,3568,5284,3581,5286,3595,5287,3609,5287,3622,5287,3636,5286,3650,5285,3664,5283,3678,5279,3692,5275,3705,5271,3718,5267,3732,5260,3745,5254,3758,5248,3769,5239,3782,5231,3794,5222,3804,5212,3815,5203,3825,5192,3834,5181,3843,5170,3851,5158,3859,5146,3865,5134,3871,5122,3878,5109,3882,5095,3886,5083,3891,5070,3894,5056,3896,5042,3898,5028,3899,5014,3899,5001,3899,4987,3898,4973,3896,4959,3894,4945,3892,4931,3887,4919,3883,4905,3878,4891,3872,4878,3866,4865,3859,4853,3851,4840,3843,4828,3834,4817,3825,4805,3814,4794,3803,4785,3793,4775,3782,4766,3770,4759,3758,4752,3746,4744,3733,4738,3720,4732,3708,4727,3695,4723,3681,4720,3667,4716,3654,4714,3640,4712,3627,4711,3613,4711,3599,4711,3585,4712,3571,4713,3557,4715,3544,4719,3530,4722,3517,4726,3503,4731,3490,4737,3478,4743,3465,4751,3452,4758,3439,4766xm4189,3343l4189,3343,4177,3352,4166,3362,4156,3372,4145,3383,4136,3393,4128,3404,4119,3416,4112,3428,4106,3440,4099,3453,4093,3466,4089,3479,4084,3491,4080,3505,4077,3518,4075,3532,4073,3546,4072,3560,4072,3573,4072,3587,4073,3601,4075,3615,4077,3629,4079,3643,4083,3656,4087,3669,4093,3683,4098,3696,4104,3709,4112,3721,4119,3734,4128,3746,4136,3759,4146,3769,4157,3780,4167,3789,4178,3799,4189,3808,4200,3816,4213,3823,4225,3830,4238,3836,4250,3842,4263,3847,4276,3851,4290,3854,4304,3858,4316,3861,4330,3862,4344,3863,4358,3864,4372,3863,4385,3863,4399,3861,4413,3859,4427,3855,4441,3852,4454,3848,4467,3843,4480,3837,4493,3831,4506,3823,4518,3816,4531,3808,4543,3798,4554,3788,4564,3779,4574,3768,4583,3757,4592,3746,4600,3734,4608,3722,4614,3711,4621,3698,4626,3685,4631,3672,4636,3658,4640,3646,4642,3632,4645,3618,4646,3605,4647,3591,4648,3578,4647,3564,4647,3549,4645,3535,4643,3522,4640,3508,4637,3495,4632,3481,4627,3468,4622,3454,4615,3441,4608,3429,4600,3417,4592,3404,4582,3392,4573,3382,4563,3371,4553,3360,4542,3352,4530,3343,4518,3335,4507,3327,4495,3320,4482,3315,4470,3308,4457,3304,4443,3300,4430,3296,4416,3292,4402,3290,4390,3288,4376,3287,4362,3287,4348,3287,4333,3288,4319,3289,4307,3292,4293,3294,4279,3299,4265,3303,4252,3307,4239,3314,4226,3320,4213,3326,4201,3335,4189,3343xm3614,3767l3614,3767,3602,3776,3590,3785,3580,3796,3570,3806,3561,3817,3552,3829,3545,3839,3537,3852,3530,3864,3523,3877,3518,3889,3513,3902,3509,3915,3505,3929,3502,3943,3500,3955,3498,3969,3497,3983,3497,3997,3497,4011,3498,4025,3499,4038,3501,4052,3504,4066,3507,4080,3513,4094,3517,4107,3523,4119,3530,4133,3536,4146,3544,4158,3552,4170,3562,4182,3571,4193,3581,4203,3592,4213,3602,4223,3614,4231,3626,4240,3637,4247,3650,4253,3662,4260,3675,4265,3688,4270,3701,4275,3714,4279,3728,4282,3742,4284,3755,4285,3769,4286,3783,4288,3797,4288,3811,4286,3825,4284,3838,4282,3852,4279,3866,4276,3879,4272,3893,4266,3905,4261,3918,4255,3931,4247,3944,4240,3955,4231,3967,4223,3979,4213,3990,4202,3999,4192,4009,4181,4017,4169,4025,4159,4032,4146,4040,4134,4046,4121,4051,4109,4057,4096,4061,4083,4064,4069,4067,4055,4069,4043,4072,4029,4073,4015,4073,4001,4073,3987,4072,3974,4070,3960,4068,3946,4065,3932,4062,3918,4058,3904,4052,3892,4046,3879,4040,3865,4033,3852,4026,3840,4017,3828,4008,3816,3998,3805,3988,3795,3978,3785,3967,3776,3955,3767,3944,3759,3932,3751,3919,3745,3908,3738,3895,3733,3881,3728,3868,3723,3855,3719,3842,3716,3828,3714,3814,3713,3800,3712,3786,3711,3772,3711,3759,3712,3745,3714,3731,3716,3717,3719,3704,3722,3691,3727,3677,3732,3664,3737,3651,3744,3638,3751,3626,3759,3614,3767xe" stroked="f">
                    <v:path arrowok="t" o:connecttype="custom" o:connectlocs="2147483646,2147483646;2147483646,2147483646;2147483646,2147483646;1371138903,2147483646;1973056286,2147483646;2147483646,2147483646;67263955,1507917899;870973182,429849046;2147483646,13755594;2147483646,880334415;2147483646,1887906591;2147483646,1066031966;2147483646,713554462;848553807,1306746049;2147483646,1865557406;2147483646,2147483646;2147483646,1997951325;2147483646,1177795406;926162912,1927454648;1455646711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,0"/>
                  </v:shape>
                </v:group>
                <v:rect id="矩形 23" o:spid="_x0000_s1042" style="position:absolute;left:30987;top:471307;width:2691765;height:487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sqPVxAAA&#10;ANsAAAAPAAAAZHJzL2Rvd25yZXYueG1sRI9Ba8JAFITvhf6H5RW8FN3UQikxGylCMYggjdXzI/tM&#10;QrNvY3ZN4r/vCoLHYWa+YZLlaBrRU+dqywreZhEI4sLqmksFv/vv6ScI55E1NpZJwZUcLNPnpwRj&#10;bQf+oT73pQgQdjEqqLxvYyldUZFBN7MtcfBOtjPog+xKqTscAtw0ch5FH9JgzWGhwpZWFRV/+cUo&#10;GIpdf9xv13L3eswsn7PzKj9slJq8jF8LEJ5G/wjf25lWMH+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bKj1cQAAADbAAAADwAAAAAAAAAAAAAAAACXAgAAZHJzL2Rv&#10;d25yZXYueG1sUEsFBgAAAAAEAAQA9QAAAIgDAAAAAA==&#10;" filled="f" stroked="f">
                  <v:textbox>
                    <w:txbxContent>
                      <w:p w14:paraId="1DC77094" w14:textId="3B851F39" w:rsidR="006F0584" w:rsidRDefault="006F0584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求职意向：iOS开发工程师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340E8"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26A8F708" wp14:editId="183C4A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2465705"/>
                <wp:effectExtent l="0" t="0" r="9525" b="0"/>
                <wp:wrapNone/>
                <wp:docPr id="7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465705"/>
                          <a:chOff x="0" y="0"/>
                          <a:chExt cx="7559676" cy="2465709"/>
                        </a:xfrm>
                      </wpg:grpSpPr>
                      <wps:wsp>
                        <wps:cNvPr id="74" name="矩形 74"/>
                        <wps:cNvSpPr/>
                        <wps:spPr>
                          <a:xfrm rot="5400000" flipH="1">
                            <a:off x="2545487" y="-2545487"/>
                            <a:ext cx="2465709" cy="7556684"/>
                          </a:xfrm>
                          <a:prstGeom prst="rect">
                            <a:avLst/>
                          </a:prstGeom>
                          <a:solidFill>
                            <a:srgbClr val="006382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5" name="矩形 75"/>
                        <wps:cNvSpPr/>
                        <wps:spPr>
                          <a:xfrm flipV="1">
                            <a:off x="7019925" y="827705"/>
                            <a:ext cx="539751" cy="774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6" name="矩形 76"/>
                        <wps:cNvSpPr/>
                        <wps:spPr>
                          <a:xfrm flipV="1">
                            <a:off x="0" y="827705"/>
                            <a:ext cx="539751" cy="774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7473" y="296691"/>
                            <a:ext cx="1444292" cy="1836937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left:0;text-align:left;margin-left:0;margin-top:0;width:595.25pt;height:194.15pt;z-index:251636736" coordsize="7559676,2465709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">
                <v:rect id="矩形 74" o:spid="_x0000_s1027" style="position:absolute;left:2545487;top:-2545487;width:2465709;height:7556684;rotation:-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TxSWwgAA&#10;ANsAAAAPAAAAZHJzL2Rvd25yZXYueG1sRI9Ba8JAFITvhf6H5RV6q5tIbUt0lVIQ9CIa9f7MPpPg&#10;7tuQXZP4711B6HGYmW+Y2WKwRnTU+tqxgnSUgCAunK65VHDYLz9+QPiArNE4JgU38rCYv77MMNOu&#10;5x11eShFhLDPUEEVQpNJ6YuKLPqRa4ijd3atxRBlW0rdYh/h1shxknxJizXHhQob+quouORXq+CU&#10;bnemu7r9hrnvDmZ8TNeTo1Lvb8PvFESgIfyHn+2VVvD9CY8v8QfI+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PFJbCAAAA2wAAAA8AAAAAAAAAAAAAAAAAlwIAAGRycy9kb3du&#10;cmV2LnhtbFBLBQYAAAAABAAEAPUAAACGAwAAAAA=&#10;" fillcolor="#004a62" stroked="f" strokeweight="1pt"/>
                <v:rect id="矩形 75" o:spid="_x0000_s1028" style="position:absolute;left:7019925;top:827705;width:539751;height:77491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PulxxAAA&#10;ANsAAAAPAAAAZHJzL2Rvd25yZXYueG1sRI9Li8JAEITvC/6HoQUvi04UfEVHUXcFD3vxcfHWZtok&#10;mOkJmVGjv94RhD0WVfUVNZ3XphA3qlxuWUG3E4EgTqzOOVVw2K/bIxDOI2ssLJOCBzmYzxpfU4y1&#10;vfOWbjufigBhF6OCzPsyltIlGRl0HVsSB+9sK4M+yCqVusJ7gJtC9qJoIA3mHBYyLGmVUXLZXY2C&#10;hX32T4PLg1f4a4d/x+X+Oxn/KNVq1osJCE+1/w9/2hutYNiH95fwA+Ts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T7pccQAAADbAAAADwAAAAAAAAAAAAAAAACXAgAAZHJzL2Rv&#10;d25yZXYueG1sUEsFBgAAAAAEAAQA9QAAAIgDAAAAAA==&#10;" stroked="f" strokeweight="1pt"/>
                <v:rect id="矩形 76" o:spid="_x0000_s1029" style="position:absolute;top:827705;width:539751;height:77491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7HcGxAAA&#10;ANsAAAAPAAAAZHJzL2Rvd25yZXYueG1sRI9Pi8IwFMTvC36H8AQvy5oqWNdqFP/CHryoe9nbs3m2&#10;xealNFGrn94ICx6HmfkNM5k1phRXql1hWUGvG4EgTq0uOFPwe9h8fYNwHlljaZkU3MnBbNr6mGCi&#10;7Y13dN37TAQIuwQV5N5XiZQuzcmg69qKOHgnWxv0QdaZ1DXeAtyUsh9FsTRYcFjIsaJlTul5fzEK&#10;5vYxOMbnOy9xbYfbv8XhMx2tlOq0m/kYhKfGv8P/7R+tYBjD60v4AXL6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ex3BsQAAADbAAAADwAAAAAAAAAAAAAAAACXAgAAZHJzL2Rv&#10;d25yZXYueG1sUEsFBgAAAAAEAAQA9QAAAIgDAAAAAA==&#10;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7" o:spid="_x0000_s1030" type="#_x0000_t75" style="position:absolute;left:597473;top:296691;width:1444292;height:18369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o9&#10;YPDEAAAA2wAAAA8AAABkcnMvZG93bnJldi54bWxEj81qAjEUhfeC7xCu0I3UjC1oOzVKKVV0JWoL&#10;Lm8nt5Ohk5shScfx7Y0guDycn48zW3S2Fi35UDlWMB5lIIgLpysuFXwdlo8vIEJE1lg7JgVnCrCY&#10;93szzLU78Y7afSxFGuGQowITY5NLGQpDFsPINcTJ+3XeYkzSl1J7PKVxW8unLJtIixUngsGGPgwV&#10;f/t/m7jD8fH1x6++2/Nyvf3k1eb5aDZKPQy69zcQkbp4D9/aa61gOoXrl/QD5Pw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o9YPDEAAAA2wAAAA8AAAAAAAAAAAAAAAAAnAIA&#10;AGRycy9kb3ducmV2LnhtbFBLBQYAAAAABAAEAPcAAACNAwAAAAA=&#10;" stroked="t" strokecolor="white" strokeweight="4.5pt">
                  <v:imagedata r:id="rId9" o:title=""/>
                  <v:shadow on="t" type="perspective" opacity="26214f" offset="0,0" matrix="66847f,,,66847f"/>
                  <v:path arrowok="t"/>
                </v:shape>
              </v:group>
            </w:pict>
          </mc:Fallback>
        </mc:AlternateContent>
      </w:r>
      <w:r w:rsidR="00E340E8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597260" wp14:editId="72DA786E">
                <wp:simplePos x="0" y="0"/>
                <wp:positionH relativeFrom="column">
                  <wp:posOffset>7178675</wp:posOffset>
                </wp:positionH>
                <wp:positionV relativeFrom="paragraph">
                  <wp:posOffset>10295255</wp:posOffset>
                </wp:positionV>
                <wp:extent cx="377825" cy="234950"/>
                <wp:effectExtent l="0" t="0" r="317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7826" cy="234949"/>
                        </a:xfrm>
                        <a:prstGeom prst="rect">
                          <a:avLst/>
                        </a:prstGeom>
                        <a:solidFill>
                          <a:srgbClr val="004A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565.25pt;margin-top:810.65pt;width:29.75pt;height:18.5pt;flip: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" fillcolor="#004a62" stroked="f" strokeweight="1pt"/>
            </w:pict>
          </mc:Fallback>
        </mc:AlternateContent>
      </w:r>
      <w:r w:rsidR="00E340E8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EF4C52B" wp14:editId="424AF777">
                <wp:simplePos x="0" y="0"/>
                <wp:positionH relativeFrom="column">
                  <wp:posOffset>4378960</wp:posOffset>
                </wp:positionH>
                <wp:positionV relativeFrom="paragraph">
                  <wp:posOffset>9947910</wp:posOffset>
                </wp:positionV>
                <wp:extent cx="3076575" cy="96075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76573" cy="96106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6B0FC6" w14:textId="77777777" w:rsidR="006F0584" w:rsidRDefault="006F058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方正超粗黑简体" w:eastAsia="方正超粗黑简体" w:cstheme="minorBidi" w:hint="eastAsia"/>
                                <w:color w:val="004A62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0" o:spid="_x0000_s1043" style="position:absolute;left:0;text-align:left;margin-left:344.8pt;margin-top:783.3pt;width:242.25pt;height:75.65pt;rotation:180;flip: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" filled="f" stroked="f" strokeweight="1pt">
                <v:textbox>
                  <w:txbxContent>
                    <w:p w14:paraId="586B0FC6" w14:textId="77777777" w:rsidR="006F0584" w:rsidRDefault="006F0584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方正超粗黑简体" w:eastAsia="方正超粗黑简体" w:cstheme="minorBidi" w:hint="eastAsia"/>
                          <w:color w:val="004A62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</w:p>
    <w:p w14:paraId="3CAE9497" w14:textId="77777777" w:rsidR="00CE3815" w:rsidRPr="00CE3815" w:rsidRDefault="00CE3815" w:rsidP="00CE3815"/>
    <w:p w14:paraId="2D945A53" w14:textId="77777777" w:rsidR="00CE3815" w:rsidRPr="00CE3815" w:rsidRDefault="00CE3815" w:rsidP="00CE3815"/>
    <w:p w14:paraId="25D5429C" w14:textId="77777777" w:rsidR="00CE3815" w:rsidRPr="00CE3815" w:rsidRDefault="00CE3815" w:rsidP="00CE3815"/>
    <w:p w14:paraId="37AF49B3" w14:textId="77777777" w:rsidR="00CE3815" w:rsidRPr="00CE3815" w:rsidRDefault="00CE3815" w:rsidP="00CE3815"/>
    <w:p w14:paraId="73F8768A" w14:textId="77777777" w:rsidR="00CE3815" w:rsidRPr="00CE3815" w:rsidRDefault="00CE3815" w:rsidP="00CE3815"/>
    <w:p w14:paraId="7EA72230" w14:textId="77777777" w:rsidR="00CE3815" w:rsidRPr="00CE3815" w:rsidRDefault="00CE3815" w:rsidP="00CE3815"/>
    <w:p w14:paraId="24120488" w14:textId="77777777" w:rsidR="00CE3815" w:rsidRPr="00CE3815" w:rsidRDefault="00CE3815" w:rsidP="00CE3815"/>
    <w:p w14:paraId="7CEA7940" w14:textId="77777777" w:rsidR="00CE3815" w:rsidRPr="00CE3815" w:rsidRDefault="00CE3815" w:rsidP="00CE3815"/>
    <w:p w14:paraId="411467F1" w14:textId="77777777" w:rsidR="00CE3815" w:rsidRPr="00CE3815" w:rsidRDefault="00CE3815" w:rsidP="00CE3815"/>
    <w:p w14:paraId="437CBE0B" w14:textId="77777777" w:rsidR="00CE3815" w:rsidRPr="00CE3815" w:rsidRDefault="00CE3815" w:rsidP="00CE3815"/>
    <w:p w14:paraId="6BE1672A" w14:textId="77777777" w:rsidR="00CE3815" w:rsidRPr="00CE3815" w:rsidRDefault="00CE3815" w:rsidP="00CE3815"/>
    <w:p w14:paraId="41C69B61" w14:textId="77777777" w:rsidR="00CE3815" w:rsidRPr="00CE3815" w:rsidRDefault="00CE3815" w:rsidP="00CE3815"/>
    <w:p w14:paraId="6EC01EAF" w14:textId="77777777" w:rsidR="00CE3815" w:rsidRPr="00CE3815" w:rsidRDefault="00CE3815" w:rsidP="00CE3815"/>
    <w:p w14:paraId="7879200E" w14:textId="77777777" w:rsidR="00CE3815" w:rsidRPr="00CE3815" w:rsidRDefault="00CE3815" w:rsidP="00CE3815"/>
    <w:p w14:paraId="0D63A755" w14:textId="77777777" w:rsidR="00CE3815" w:rsidRPr="00CE3815" w:rsidRDefault="00CE3815" w:rsidP="00CE3815"/>
    <w:p w14:paraId="66B2788D" w14:textId="77777777" w:rsidR="00CE3815" w:rsidRPr="00CE3815" w:rsidRDefault="00CE3815" w:rsidP="00CE3815"/>
    <w:p w14:paraId="70026BBB" w14:textId="77777777" w:rsidR="00CE3815" w:rsidRPr="00CE3815" w:rsidRDefault="00CE3815" w:rsidP="00CE3815"/>
    <w:p w14:paraId="1C610877" w14:textId="77777777" w:rsidR="00CE3815" w:rsidRPr="00CE3815" w:rsidRDefault="00CE3815" w:rsidP="00CE3815"/>
    <w:p w14:paraId="64779408" w14:textId="77777777" w:rsidR="00CE3815" w:rsidRPr="00CE3815" w:rsidRDefault="00CE3815" w:rsidP="00CE3815"/>
    <w:p w14:paraId="1CD3CE4F" w14:textId="77777777" w:rsidR="00CE3815" w:rsidRPr="00CE3815" w:rsidRDefault="00CE3815" w:rsidP="00CE3815"/>
    <w:p w14:paraId="4D3AF4BB" w14:textId="77777777" w:rsidR="00CE3815" w:rsidRPr="00CE3815" w:rsidRDefault="00CE3815" w:rsidP="00CE3815"/>
    <w:p w14:paraId="41655F43" w14:textId="77777777" w:rsidR="00CE3815" w:rsidRPr="00CE3815" w:rsidRDefault="00CE3815" w:rsidP="00CE3815"/>
    <w:p w14:paraId="6A7B2FEC" w14:textId="77777777" w:rsidR="00CE3815" w:rsidRPr="00CE3815" w:rsidRDefault="00CE3815" w:rsidP="00CE3815"/>
    <w:p w14:paraId="44077ADF" w14:textId="77777777" w:rsidR="00CE3815" w:rsidRPr="00CE3815" w:rsidRDefault="00CE3815" w:rsidP="00CE3815"/>
    <w:p w14:paraId="4F668AF6" w14:textId="77777777" w:rsidR="00CE3815" w:rsidRPr="00CE3815" w:rsidRDefault="00CE3815" w:rsidP="00CE3815"/>
    <w:p w14:paraId="5D6AE6AB" w14:textId="77777777" w:rsidR="00CE3815" w:rsidRPr="00CE3815" w:rsidRDefault="00CE3815" w:rsidP="00CE3815"/>
    <w:p w14:paraId="0E372A86" w14:textId="77777777" w:rsidR="00CE3815" w:rsidRPr="00CE3815" w:rsidRDefault="00CE3815" w:rsidP="00CE3815"/>
    <w:p w14:paraId="0D8D2BBD" w14:textId="77777777" w:rsidR="00CE3815" w:rsidRPr="00CE3815" w:rsidRDefault="00CE3815" w:rsidP="00CE3815"/>
    <w:p w14:paraId="04FF5886" w14:textId="77777777" w:rsidR="00CE3815" w:rsidRPr="00CE3815" w:rsidRDefault="00CE3815" w:rsidP="00CE3815"/>
    <w:p w14:paraId="6C648D19" w14:textId="77777777" w:rsidR="00CE3815" w:rsidRPr="00CE3815" w:rsidRDefault="00CE3815" w:rsidP="00CE3815"/>
    <w:p w14:paraId="732EC152" w14:textId="77777777" w:rsidR="00CE3815" w:rsidRPr="00CE3815" w:rsidRDefault="00CE3815" w:rsidP="00CE3815"/>
    <w:p w14:paraId="252EE9AF" w14:textId="77777777" w:rsidR="00CE3815" w:rsidRPr="00CE3815" w:rsidRDefault="00CE3815" w:rsidP="00CE3815"/>
    <w:p w14:paraId="6C545635" w14:textId="77777777" w:rsidR="00CE3815" w:rsidRPr="00CE3815" w:rsidRDefault="00CE3815" w:rsidP="00CE3815"/>
    <w:p w14:paraId="08A2D3C6" w14:textId="77777777" w:rsidR="00CE3815" w:rsidRPr="00CE3815" w:rsidRDefault="00CE3815" w:rsidP="00CE3815"/>
    <w:p w14:paraId="30EB766B" w14:textId="77777777" w:rsidR="00CE3815" w:rsidRPr="00CE3815" w:rsidRDefault="00CE3815" w:rsidP="00CE3815"/>
    <w:p w14:paraId="02A0CC4D" w14:textId="77777777" w:rsidR="00CE3815" w:rsidRPr="00CE3815" w:rsidRDefault="00CE3815" w:rsidP="00CE3815"/>
    <w:p w14:paraId="048BFCD7" w14:textId="77777777" w:rsidR="00CE3815" w:rsidRPr="00CE3815" w:rsidRDefault="00CE3815" w:rsidP="00CE3815"/>
    <w:p w14:paraId="117141A7" w14:textId="77777777" w:rsidR="00CE3815" w:rsidRPr="00CE3815" w:rsidRDefault="00CE3815" w:rsidP="00CE3815"/>
    <w:p w14:paraId="60DE6602" w14:textId="77777777" w:rsidR="00CE3815" w:rsidRPr="00CE3815" w:rsidRDefault="00CE3815" w:rsidP="00CE3815"/>
    <w:p w14:paraId="3C2EB3B6" w14:textId="77777777" w:rsidR="00CE3815" w:rsidRPr="00CE3815" w:rsidRDefault="00CE3815" w:rsidP="00CE3815"/>
    <w:p w14:paraId="33EE6529" w14:textId="77777777" w:rsidR="00CE3815" w:rsidRPr="00CE3815" w:rsidRDefault="00CE3815" w:rsidP="00CE3815"/>
    <w:p w14:paraId="649E4FAC" w14:textId="77777777" w:rsidR="00CE3815" w:rsidRPr="00CE3815" w:rsidRDefault="00CE3815" w:rsidP="00CE3815"/>
    <w:p w14:paraId="0AC1AC4E" w14:textId="77777777" w:rsidR="00CE3815" w:rsidRPr="00CE3815" w:rsidRDefault="00CE3815" w:rsidP="00CE3815"/>
    <w:p w14:paraId="5222531D" w14:textId="77777777" w:rsidR="00CE3815" w:rsidRPr="00CE3815" w:rsidRDefault="00CE3815" w:rsidP="00CE3815"/>
    <w:p w14:paraId="42DD5D0F" w14:textId="77777777" w:rsidR="00CE3815" w:rsidRPr="00CE3815" w:rsidRDefault="00CE3815" w:rsidP="00CE3815"/>
    <w:p w14:paraId="7DF4C039" w14:textId="77777777" w:rsidR="00CE3815" w:rsidRPr="00CE3815" w:rsidRDefault="00CE3815" w:rsidP="00CE3815"/>
    <w:p w14:paraId="7BBA1AC4" w14:textId="77777777" w:rsidR="00CE3815" w:rsidRPr="00CE3815" w:rsidRDefault="00CE3815" w:rsidP="00CE3815"/>
    <w:p w14:paraId="34D9E9DF" w14:textId="77777777" w:rsidR="00CE3815" w:rsidRPr="00CE3815" w:rsidRDefault="00CE3815" w:rsidP="00CE3815"/>
    <w:p w14:paraId="0CF2673F" w14:textId="77777777" w:rsidR="00CE3815" w:rsidRPr="00CE3815" w:rsidRDefault="00CE3815" w:rsidP="00CE3815"/>
    <w:p w14:paraId="350C9242" w14:textId="77777777" w:rsidR="00CE3815" w:rsidRPr="00CE3815" w:rsidRDefault="00CE3815" w:rsidP="00CE3815"/>
    <w:p w14:paraId="301403DD" w14:textId="77777777" w:rsidR="00CE3815" w:rsidRPr="00CE3815" w:rsidRDefault="00CE3815" w:rsidP="00CE3815"/>
    <w:p w14:paraId="10EC6B84" w14:textId="77777777" w:rsidR="00CE3815" w:rsidRDefault="00CE3815" w:rsidP="0029195B">
      <w:pPr>
        <w:jc w:val="center"/>
        <w:rPr>
          <w:rFonts w:hint="eastAsia"/>
        </w:rPr>
        <w:sectPr w:rsidR="00CE3815">
          <w:pgSz w:w="11906" w:h="16838"/>
          <w:pgMar w:top="0" w:right="0" w:bottom="0" w:left="0" w:header="851" w:footer="992" w:gutter="0"/>
          <w:cols w:space="425"/>
          <w:docGrid w:type="lines" w:linePitch="312"/>
        </w:sectPr>
      </w:pPr>
      <w:bookmarkStart w:id="0" w:name="_GoBack"/>
      <w:bookmarkEnd w:id="0"/>
    </w:p>
    <w:p w14:paraId="71DF1EBA" w14:textId="77777777" w:rsidR="00CE3815" w:rsidRDefault="00CE3815" w:rsidP="0029195B">
      <w:pPr>
        <w:rPr>
          <w:rFonts w:hint="eastAsia"/>
        </w:rPr>
        <w:sectPr w:rsidR="00CE3815" w:rsidSect="00CE3815">
          <w:type w:val="continuous"/>
          <w:pgSz w:w="11906" w:h="16838"/>
          <w:pgMar w:top="0" w:right="0" w:bottom="0" w:left="0" w:header="851" w:footer="992" w:gutter="0"/>
          <w:cols w:space="425"/>
          <w:docGrid w:type="lines" w:linePitch="312"/>
        </w:sectPr>
      </w:pPr>
    </w:p>
    <w:p w14:paraId="37EB0F91" w14:textId="77A9492F" w:rsidR="006803D4" w:rsidRPr="00CE3815" w:rsidRDefault="006803D4" w:rsidP="00CE3815">
      <w:pPr>
        <w:jc w:val="left"/>
        <w:rPr>
          <w:rFonts w:hint="eastAsia"/>
        </w:rPr>
      </w:pPr>
    </w:p>
    <w:sectPr w:rsidR="006803D4" w:rsidRPr="00CE3815" w:rsidSect="00CE3815">
      <w:type w:val="oddPage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超粗黑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58D5"/>
    <w:multiLevelType w:val="hybridMultilevel"/>
    <w:tmpl w:val="DE96B712"/>
    <w:lvl w:ilvl="0" w:tplc="90601C3E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6C4265"/>
    <w:multiLevelType w:val="multilevel"/>
    <w:tmpl w:val="540A55C7"/>
    <w:lvl w:ilvl="0">
      <w:start w:val="1"/>
      <w:numFmt w:val="bullet"/>
      <w:lvlText w:val="•"/>
      <w:lvlJc w:val="left"/>
      <w:pPr>
        <w:tabs>
          <w:tab w:val="left" w:pos="-360"/>
        </w:tabs>
        <w:ind w:left="-36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ascii="Arial" w:hAnsi="Arial" w:hint="default"/>
      </w:rPr>
    </w:lvl>
  </w:abstractNum>
  <w:abstractNum w:abstractNumId="2">
    <w:nsid w:val="348340D7"/>
    <w:multiLevelType w:val="multilevel"/>
    <w:tmpl w:val="348340D7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1D35AC3"/>
    <w:multiLevelType w:val="hybridMultilevel"/>
    <w:tmpl w:val="CAE8A9AE"/>
    <w:lvl w:ilvl="0" w:tplc="464C373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0A55C7"/>
    <w:multiLevelType w:val="multilevel"/>
    <w:tmpl w:val="DD8261DE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微软雅黑" w:eastAsia="微软雅黑" w:hAnsi="微软雅黑" w:cstheme="minorBidi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90DBB"/>
    <w:rsid w:val="0000185A"/>
    <w:rsid w:val="00004E41"/>
    <w:rsid w:val="0002750D"/>
    <w:rsid w:val="00036AD8"/>
    <w:rsid w:val="0004084A"/>
    <w:rsid w:val="000476C8"/>
    <w:rsid w:val="00052290"/>
    <w:rsid w:val="00067D62"/>
    <w:rsid w:val="00071372"/>
    <w:rsid w:val="0009506E"/>
    <w:rsid w:val="00097D21"/>
    <w:rsid w:val="000A126F"/>
    <w:rsid w:val="000A3649"/>
    <w:rsid w:val="000B1CCE"/>
    <w:rsid w:val="000B32B7"/>
    <w:rsid w:val="000F7F55"/>
    <w:rsid w:val="001156A2"/>
    <w:rsid w:val="00116E07"/>
    <w:rsid w:val="0014157E"/>
    <w:rsid w:val="00142E44"/>
    <w:rsid w:val="00156522"/>
    <w:rsid w:val="00160530"/>
    <w:rsid w:val="0018686C"/>
    <w:rsid w:val="001939A5"/>
    <w:rsid w:val="001A410B"/>
    <w:rsid w:val="001C5C67"/>
    <w:rsid w:val="001F36E1"/>
    <w:rsid w:val="002159BE"/>
    <w:rsid w:val="0021678E"/>
    <w:rsid w:val="0024351D"/>
    <w:rsid w:val="002447C2"/>
    <w:rsid w:val="00244EFD"/>
    <w:rsid w:val="00267C65"/>
    <w:rsid w:val="002713BE"/>
    <w:rsid w:val="002902B1"/>
    <w:rsid w:val="0029195B"/>
    <w:rsid w:val="0029377C"/>
    <w:rsid w:val="0029479D"/>
    <w:rsid w:val="002C0066"/>
    <w:rsid w:val="002C4EE2"/>
    <w:rsid w:val="002E79B1"/>
    <w:rsid w:val="002F4F54"/>
    <w:rsid w:val="003017B1"/>
    <w:rsid w:val="00304486"/>
    <w:rsid w:val="0030658C"/>
    <w:rsid w:val="00310D22"/>
    <w:rsid w:val="00313B59"/>
    <w:rsid w:val="003150C2"/>
    <w:rsid w:val="0033543B"/>
    <w:rsid w:val="00351133"/>
    <w:rsid w:val="0035526A"/>
    <w:rsid w:val="00355AFD"/>
    <w:rsid w:val="00357771"/>
    <w:rsid w:val="00372AFB"/>
    <w:rsid w:val="003860FE"/>
    <w:rsid w:val="003A4975"/>
    <w:rsid w:val="003C2D56"/>
    <w:rsid w:val="003C7102"/>
    <w:rsid w:val="003C7ED6"/>
    <w:rsid w:val="003F3771"/>
    <w:rsid w:val="00434BEB"/>
    <w:rsid w:val="0043538B"/>
    <w:rsid w:val="00444795"/>
    <w:rsid w:val="00445134"/>
    <w:rsid w:val="00456601"/>
    <w:rsid w:val="0047379F"/>
    <w:rsid w:val="00487883"/>
    <w:rsid w:val="00487A45"/>
    <w:rsid w:val="004A1C58"/>
    <w:rsid w:val="004A684F"/>
    <w:rsid w:val="004B0997"/>
    <w:rsid w:val="004B37AA"/>
    <w:rsid w:val="004C6761"/>
    <w:rsid w:val="004D68AA"/>
    <w:rsid w:val="004F2718"/>
    <w:rsid w:val="004F50A0"/>
    <w:rsid w:val="004F5A54"/>
    <w:rsid w:val="00536414"/>
    <w:rsid w:val="0054067D"/>
    <w:rsid w:val="005477D1"/>
    <w:rsid w:val="0056174D"/>
    <w:rsid w:val="00563ECF"/>
    <w:rsid w:val="00571EF8"/>
    <w:rsid w:val="005843D6"/>
    <w:rsid w:val="00587FDB"/>
    <w:rsid w:val="00592138"/>
    <w:rsid w:val="005B5EBE"/>
    <w:rsid w:val="005C1793"/>
    <w:rsid w:val="005D0F8B"/>
    <w:rsid w:val="005D4657"/>
    <w:rsid w:val="005F0550"/>
    <w:rsid w:val="005F4EA7"/>
    <w:rsid w:val="00607643"/>
    <w:rsid w:val="00611819"/>
    <w:rsid w:val="006229E2"/>
    <w:rsid w:val="00623460"/>
    <w:rsid w:val="00623A88"/>
    <w:rsid w:val="00624B4B"/>
    <w:rsid w:val="00645109"/>
    <w:rsid w:val="00652EB3"/>
    <w:rsid w:val="00656D07"/>
    <w:rsid w:val="00667D95"/>
    <w:rsid w:val="006803D4"/>
    <w:rsid w:val="00690F4B"/>
    <w:rsid w:val="006A552E"/>
    <w:rsid w:val="006B2859"/>
    <w:rsid w:val="006D270C"/>
    <w:rsid w:val="006E31EE"/>
    <w:rsid w:val="006E6059"/>
    <w:rsid w:val="006F0323"/>
    <w:rsid w:val="006F0584"/>
    <w:rsid w:val="006F1A99"/>
    <w:rsid w:val="00702D06"/>
    <w:rsid w:val="00710CF6"/>
    <w:rsid w:val="00726C34"/>
    <w:rsid w:val="00727ED8"/>
    <w:rsid w:val="007443E7"/>
    <w:rsid w:val="0075788D"/>
    <w:rsid w:val="00761C3A"/>
    <w:rsid w:val="00776CBD"/>
    <w:rsid w:val="00780837"/>
    <w:rsid w:val="007909CA"/>
    <w:rsid w:val="00795369"/>
    <w:rsid w:val="007B2A8B"/>
    <w:rsid w:val="007B2B3E"/>
    <w:rsid w:val="007B536B"/>
    <w:rsid w:val="007D0791"/>
    <w:rsid w:val="007D478A"/>
    <w:rsid w:val="007F354B"/>
    <w:rsid w:val="008006F1"/>
    <w:rsid w:val="00800E4E"/>
    <w:rsid w:val="008026D0"/>
    <w:rsid w:val="0081084F"/>
    <w:rsid w:val="0081442A"/>
    <w:rsid w:val="00826D8F"/>
    <w:rsid w:val="0083774E"/>
    <w:rsid w:val="0084399C"/>
    <w:rsid w:val="00851482"/>
    <w:rsid w:val="00852FE7"/>
    <w:rsid w:val="0085508A"/>
    <w:rsid w:val="008565F7"/>
    <w:rsid w:val="00860038"/>
    <w:rsid w:val="008727F2"/>
    <w:rsid w:val="0088093F"/>
    <w:rsid w:val="00886277"/>
    <w:rsid w:val="008C5106"/>
    <w:rsid w:val="008C774E"/>
    <w:rsid w:val="008E0A15"/>
    <w:rsid w:val="008E6FF9"/>
    <w:rsid w:val="009449AF"/>
    <w:rsid w:val="00963BBF"/>
    <w:rsid w:val="00965F9C"/>
    <w:rsid w:val="0097337A"/>
    <w:rsid w:val="00992ABF"/>
    <w:rsid w:val="0099411B"/>
    <w:rsid w:val="009948E5"/>
    <w:rsid w:val="0099563E"/>
    <w:rsid w:val="009956E9"/>
    <w:rsid w:val="009A145E"/>
    <w:rsid w:val="009A21A7"/>
    <w:rsid w:val="009A3609"/>
    <w:rsid w:val="009F1DA2"/>
    <w:rsid w:val="009F6C13"/>
    <w:rsid w:val="00A075A5"/>
    <w:rsid w:val="00A169FD"/>
    <w:rsid w:val="00A171D1"/>
    <w:rsid w:val="00A34571"/>
    <w:rsid w:val="00A34AF9"/>
    <w:rsid w:val="00A4421D"/>
    <w:rsid w:val="00A53D3D"/>
    <w:rsid w:val="00A609BE"/>
    <w:rsid w:val="00A61430"/>
    <w:rsid w:val="00A83E93"/>
    <w:rsid w:val="00A90E1F"/>
    <w:rsid w:val="00AA0D70"/>
    <w:rsid w:val="00AA630F"/>
    <w:rsid w:val="00AA6749"/>
    <w:rsid w:val="00AA6947"/>
    <w:rsid w:val="00AC38BA"/>
    <w:rsid w:val="00AC5F8D"/>
    <w:rsid w:val="00AF49F3"/>
    <w:rsid w:val="00B05CEF"/>
    <w:rsid w:val="00B16813"/>
    <w:rsid w:val="00B213AD"/>
    <w:rsid w:val="00B24F26"/>
    <w:rsid w:val="00B41731"/>
    <w:rsid w:val="00B53468"/>
    <w:rsid w:val="00B61467"/>
    <w:rsid w:val="00B64D1B"/>
    <w:rsid w:val="00B70B87"/>
    <w:rsid w:val="00B71D70"/>
    <w:rsid w:val="00B75911"/>
    <w:rsid w:val="00B813FC"/>
    <w:rsid w:val="00B90110"/>
    <w:rsid w:val="00B968F1"/>
    <w:rsid w:val="00BA0ABB"/>
    <w:rsid w:val="00BA3D09"/>
    <w:rsid w:val="00BA5384"/>
    <w:rsid w:val="00BB2A7B"/>
    <w:rsid w:val="00BD1FDF"/>
    <w:rsid w:val="00BE01CB"/>
    <w:rsid w:val="00BE11DC"/>
    <w:rsid w:val="00BF6CDC"/>
    <w:rsid w:val="00C030EB"/>
    <w:rsid w:val="00C24F94"/>
    <w:rsid w:val="00C305F4"/>
    <w:rsid w:val="00C310DD"/>
    <w:rsid w:val="00C42984"/>
    <w:rsid w:val="00C458A8"/>
    <w:rsid w:val="00C92609"/>
    <w:rsid w:val="00CC189A"/>
    <w:rsid w:val="00CE3815"/>
    <w:rsid w:val="00CE4276"/>
    <w:rsid w:val="00CE6F57"/>
    <w:rsid w:val="00CF1BF4"/>
    <w:rsid w:val="00D020BE"/>
    <w:rsid w:val="00D06201"/>
    <w:rsid w:val="00D1331F"/>
    <w:rsid w:val="00D230CB"/>
    <w:rsid w:val="00D24247"/>
    <w:rsid w:val="00D254EE"/>
    <w:rsid w:val="00D31537"/>
    <w:rsid w:val="00D46E28"/>
    <w:rsid w:val="00D53029"/>
    <w:rsid w:val="00D7057A"/>
    <w:rsid w:val="00D71C9A"/>
    <w:rsid w:val="00D916A2"/>
    <w:rsid w:val="00DB5781"/>
    <w:rsid w:val="00DD042E"/>
    <w:rsid w:val="00DE362F"/>
    <w:rsid w:val="00DF0297"/>
    <w:rsid w:val="00DF20C4"/>
    <w:rsid w:val="00E07D4A"/>
    <w:rsid w:val="00E13882"/>
    <w:rsid w:val="00E17922"/>
    <w:rsid w:val="00E24F27"/>
    <w:rsid w:val="00E25BA3"/>
    <w:rsid w:val="00E340E8"/>
    <w:rsid w:val="00E35EAD"/>
    <w:rsid w:val="00E3681C"/>
    <w:rsid w:val="00E411AB"/>
    <w:rsid w:val="00E42DBE"/>
    <w:rsid w:val="00E4532C"/>
    <w:rsid w:val="00E51CAB"/>
    <w:rsid w:val="00E55BF9"/>
    <w:rsid w:val="00E617B0"/>
    <w:rsid w:val="00E65B54"/>
    <w:rsid w:val="00E67F8E"/>
    <w:rsid w:val="00E77E0B"/>
    <w:rsid w:val="00E80E7F"/>
    <w:rsid w:val="00E928FC"/>
    <w:rsid w:val="00E93938"/>
    <w:rsid w:val="00EC0EBA"/>
    <w:rsid w:val="00EC2642"/>
    <w:rsid w:val="00ED7F14"/>
    <w:rsid w:val="00EE2E3F"/>
    <w:rsid w:val="00EE31D4"/>
    <w:rsid w:val="00EE51CD"/>
    <w:rsid w:val="00EF791D"/>
    <w:rsid w:val="00F0439B"/>
    <w:rsid w:val="00F2051E"/>
    <w:rsid w:val="00F31175"/>
    <w:rsid w:val="00F35322"/>
    <w:rsid w:val="00F41083"/>
    <w:rsid w:val="00F4370B"/>
    <w:rsid w:val="00F44081"/>
    <w:rsid w:val="00F47377"/>
    <w:rsid w:val="00F876D9"/>
    <w:rsid w:val="00F92EA0"/>
    <w:rsid w:val="00F94A9F"/>
    <w:rsid w:val="00FA1BBE"/>
    <w:rsid w:val="00FA1D6D"/>
    <w:rsid w:val="00FB084C"/>
    <w:rsid w:val="00FC0C59"/>
    <w:rsid w:val="00FD008A"/>
    <w:rsid w:val="00FE04B2"/>
    <w:rsid w:val="00FE2592"/>
    <w:rsid w:val="00FF6400"/>
    <w:rsid w:val="64D9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A42C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937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6FF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2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2B1"/>
    <w:rPr>
      <w:rFonts w:ascii="Lucida Grande" w:hAnsi="Lucida Grande" w:cs="Lucida Grande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10" Type="http://schemas.openxmlformats.org/officeDocument/2006/relationships/fontTable" Target="fontTable.xml"/><Relationship Id="rId9" Type="http://schemas.openxmlformats.org/officeDocument/2006/relationships/image" Target="media/image2.jpeg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xeric\AppData\Roaming\Kingsoft\Office6\templates\download\&#40664;&#35748;\&#31616;&#21382;JZ597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6A4E07-47F9-A74F-B4EC-0752E8B4D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C:\Users\maxeric\AppData\Roaming\Kingsoft\Office6\templates\download\默认\简历JZ597.docx</Template>
  <TotalTime>25</TotalTime>
  <Pages>3</Pages>
  <Words>11</Words>
  <Characters>65</Characters>
  <Application>Microsoft Macintosh Word</Application>
  <DocSecurity>0</DocSecurity>
  <Lines>1</Lines>
  <Paragraphs>1</Paragraphs>
  <ScaleCrop>false</ScaleCrop>
  <Company>talkweb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maxeric</dc:creator>
  <cp:lastModifiedBy>Microsoft Office User</cp:lastModifiedBy>
  <cp:revision>27</cp:revision>
  <cp:lastPrinted>2017-03-02T13:44:00Z</cp:lastPrinted>
  <dcterms:created xsi:type="dcterms:W3CDTF">2017-03-02T13:44:00Z</dcterms:created>
  <dcterms:modified xsi:type="dcterms:W3CDTF">2017-04-17T00:30:00Z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