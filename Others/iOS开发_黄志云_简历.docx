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C7A5E" w14:textId="5E6B8483" w:rsidR="006803D4" w:rsidRDefault="00D1331F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2F73D4" wp14:editId="04C48083">
                <wp:simplePos x="0" y="0"/>
                <wp:positionH relativeFrom="column">
                  <wp:posOffset>1943100</wp:posOffset>
                </wp:positionH>
                <wp:positionV relativeFrom="paragraph">
                  <wp:posOffset>9113520</wp:posOffset>
                </wp:positionV>
                <wp:extent cx="5372100" cy="792480"/>
                <wp:effectExtent l="0" t="0" r="0" b="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792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E475795" w14:textId="1C1FFD41" w:rsidR="003C7102" w:rsidRPr="00372AF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本人</w:t>
                            </w:r>
                            <w:r w:rsidR="00D020BE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是一名实践型的程序员，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从本科期间开始参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J2ME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与</w:t>
                            </w:r>
                            <w:r w:rsidR="00571EF8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Android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应用开发，毕业后加入了当时比较知名的国产手机应用服务商从事MTK应用开发，直到2013年开始自学并从事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</w:t>
                            </w:r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，到目前为止参与过多个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产品开发，对H5相关技术也有所了解</w:t>
                            </w:r>
                            <w:r w:rsidRPr="00372AFB">
                              <w:rPr>
                                <w:rFonts w:ascii="微软雅黑" w:eastAsia="微软雅黑" w:hAnsi="微软雅黑" w:cstheme="minorBidi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积极向上，</w:t>
                            </w:r>
                            <w:r w:rsidR="00607643"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拥有较强的学习能力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53pt;margin-top:717.6pt;width:423pt;height:6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" filled="f" stroked="f">
                <v:textbox>
                  <w:txbxContent>
                    <w:p w14:paraId="5E475795" w14:textId="1C1FFD41" w:rsidR="003C7102" w:rsidRPr="00372AF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本人</w:t>
                      </w:r>
                      <w:r w:rsidR="00D020BE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是一名实践型的程序员，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从本科期间开始参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J2ME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与</w:t>
                      </w:r>
                      <w:r w:rsidR="00571EF8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Android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应用开发，毕业后加入了当时比较知名的国产手机应用服务商从事MTK应用开发，直到2013年开始自学并从事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</w:t>
                      </w:r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，到目前为止参与过多个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产品开发，对H5相关技术也有所了解</w:t>
                      </w:r>
                      <w:r w:rsidRPr="00372AFB">
                        <w:rPr>
                          <w:rFonts w:ascii="微软雅黑" w:eastAsia="微软雅黑" w:hAnsi="微软雅黑" w:cstheme="minorBidi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积极向上，</w:t>
                      </w:r>
                      <w:r w:rsidR="00607643"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拥有较强的学习能力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E07132" wp14:editId="6DEBFCDA">
                <wp:simplePos x="0" y="0"/>
                <wp:positionH relativeFrom="column">
                  <wp:posOffset>1943100</wp:posOffset>
                </wp:positionH>
                <wp:positionV relativeFrom="paragraph">
                  <wp:posOffset>2773680</wp:posOffset>
                </wp:positionV>
                <wp:extent cx="5372100" cy="3962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396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28D3D" w14:textId="400B3A34" w:rsidR="003C7102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2007.09—2011.6    广东工业大学   自动化学院    网络工程    本科生 </w:t>
                            </w:r>
                          </w:p>
                          <w:p w14:paraId="6A8A5455" w14:textId="02474B3F" w:rsidR="003C7102" w:rsidRDefault="003C7102" w:rsidP="00611819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1" o:spid="_x0000_s1027" style="position:absolute;left:0;text-align:left;margin-left:153pt;margin-top:218.4pt;width:423pt;height:31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" filled="f" stroked="f">
                <v:textbox>
                  <w:txbxContent>
                    <w:p w14:paraId="72B28D3D" w14:textId="400B3A34" w:rsidR="003C7102" w:rsidRDefault="003C710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2007.09—2011.6    广东工业大学   自动化学院    网络工程    本科生 </w:t>
                      </w:r>
                    </w:p>
                    <w:p w14:paraId="6A8A5455" w14:textId="02474B3F" w:rsidR="003C7102" w:rsidRDefault="003C7102" w:rsidP="00611819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518F0" wp14:editId="70A0AE92">
                <wp:simplePos x="0" y="0"/>
                <wp:positionH relativeFrom="column">
                  <wp:posOffset>1943100</wp:posOffset>
                </wp:positionH>
                <wp:positionV relativeFrom="paragraph">
                  <wp:posOffset>3225800</wp:posOffset>
                </wp:positionV>
                <wp:extent cx="5372100" cy="4104640"/>
                <wp:effectExtent l="0" t="0" r="0" b="10160"/>
                <wp:wrapNone/>
                <wp:docPr id="6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410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1E0215" w14:textId="550E0552" w:rsidR="003C7102" w:rsidRPr="0099411B" w:rsidRDefault="003C710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现在  拓维信息（股票代码：002261）  深圳云校园团队</w:t>
                            </w:r>
                            <w:proofErr w:type="spellStart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7E42BA10" w14:textId="5B671054" w:rsidR="003C7102" w:rsidRDefault="00852FE7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</w:t>
                            </w:r>
                            <w:r w:rsidR="00992AB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C96024C" w14:textId="6D29C5D4" w:rsidR="003C7102" w:rsidRDefault="003C2D56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负责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开发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《云校园》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iOS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端中家庭作业、通知、日常表现、聊天、班级圈、活动等功能模块</w:t>
                            </w:r>
                            <w:r w:rsidR="00AA630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迭代优化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逐步实现了插件化、</w:t>
                            </w:r>
                            <w:proofErr w:type="spellStart"/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hybird</w:t>
                            </w:r>
                            <w:proofErr w:type="spellEnd"/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 xml:space="preserve"> App，以应对复杂的运营需求</w:t>
                            </w:r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，已向</w:t>
                            </w:r>
                            <w:proofErr w:type="spellStart"/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AppStore</w:t>
                            </w:r>
                            <w:proofErr w:type="spellEnd"/>
                            <w:r w:rsidR="00B24F2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提交50+个版本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08E8B1D" w14:textId="0C14876F" w:rsidR="003C7102" w:rsidRDefault="003C7102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根据运营策略提供</w:t>
                            </w:r>
                            <w:r w:rsidR="005F0550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A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pp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行为跟踪逻辑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，以改善用户体验</w:t>
                            </w:r>
                            <w:r w:rsidRPr="00A53D3D"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8EC0286" w14:textId="58D2E0E0" w:rsidR="003C7102" w:rsidRPr="00372AFB" w:rsidRDefault="003C7102" w:rsidP="00A53D3D">
                            <w:pPr>
                              <w:pStyle w:val="1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72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对上报的crash</w:t>
                            </w:r>
                            <w:r w:rsidR="00D254E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进行分析解决，以增强APP的稳定性</w:t>
                            </w:r>
                            <w:r w:rsidR="0088093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sz w:val="18"/>
                              </w:rPr>
                              <w:t>。</w:t>
                            </w:r>
                          </w:p>
                          <w:p w14:paraId="2AFF8AE3" w14:textId="77777777" w:rsidR="003C7102" w:rsidRPr="0030658C" w:rsidRDefault="003C7102" w:rsidP="000476C8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15763C28" w14:textId="1541E2A2" w:rsidR="003C7102" w:rsidRDefault="003C7102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2013年 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2014年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E362F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深圳极嘉宝科技股份有限公司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iOS</w:t>
                            </w:r>
                            <w:proofErr w:type="spellEnd"/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43F4EE78" w14:textId="79EB86EE" w:rsidR="003C7102" w:rsidRDefault="00992ABF" w:rsidP="000476C8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262BA18" w14:textId="23F87894" w:rsidR="003C7102" w:rsidRPr="00372AFB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根据不断更进的产品需求，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独立完成</w:t>
                            </w:r>
                            <w:hyperlink r:id="rId8" w:history="1">
                              <w:r w:rsidRPr="00372AFB">
                                <w:rPr>
                                  <w:rStyle w:val="a4"/>
                                  <w:rFonts w:ascii="微软雅黑" w:eastAsia="微软雅黑" w:hAnsi="微软雅黑" w:hint="eastAsia"/>
                                  <w:color w:val="44546A" w:themeColor="text2"/>
                                  <w:kern w:val="24"/>
                                  <w:sz w:val="18"/>
                                  <w:szCs w:val="18"/>
                                </w:rPr>
                                <w:t>《</w:t>
                              </w:r>
                              <w:r w:rsidRPr="00372AFB">
                                <w:rPr>
                                  <w:rStyle w:val="a4"/>
                                  <w:rFonts w:ascii="微软雅黑" w:eastAsia="微软雅黑" w:hAnsi="微软雅黑"/>
                                  <w:color w:val="44546A" w:themeColor="text2"/>
                                  <w:kern w:val="24"/>
                                  <w:sz w:val="18"/>
                                  <w:szCs w:val="18"/>
                                </w:rPr>
                                <w:t>Questopia</w:t>
                              </w:r>
                              <w:r w:rsidRPr="00372AFB">
                                <w:rPr>
                                  <w:rStyle w:val="a4"/>
                                  <w:rFonts w:ascii="微软雅黑" w:eastAsia="微软雅黑" w:hAnsi="微软雅黑" w:hint="eastAsia"/>
                                  <w:color w:val="44546A" w:themeColor="text2"/>
                                  <w:kern w:val="24"/>
                                  <w:sz w:val="18"/>
                                  <w:szCs w:val="18"/>
                                </w:rPr>
                                <w:t>》</w:t>
                              </w:r>
                            </w:hyperlink>
                            <w:r w:rsidRPr="00372AFB">
                              <w:rPr>
                                <w:rStyle w:val="a4"/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游戏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端全部功能的开发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EF791D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并</w:t>
                            </w:r>
                            <w:r w:rsidR="008565F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最终上线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24868369" w14:textId="06384817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="005F0550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端《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SanpTag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》</w:t>
                            </w:r>
                            <w:r w:rsidR="00B05CEF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3.0版本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的开发</w:t>
                            </w:r>
                            <w:r w:rsidR="00FD008A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，以及遗留Bug的处理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6C9BC582" w14:textId="7996B5C2" w:rsidR="005F0550" w:rsidRPr="00372AFB" w:rsidRDefault="005F0550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 开发通用组件以供公司内其他App使用，如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TaskLabel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1F7F3CCB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7968A2E1" w14:textId="12B1C2C1" w:rsidR="003C7102" w:rsidRPr="0099411B" w:rsidRDefault="003C7102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2011年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2013年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860038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深圳深讯和科技有限公司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手机应用</w:t>
                            </w:r>
                            <w:r w:rsidRPr="0099411B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14:paraId="3E3D9A1C" w14:textId="4B8B3C43" w:rsidR="003C7102" w:rsidRDefault="00992ABF" w:rsidP="008727F2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职责及成果</w:t>
                            </w:r>
                            <w:r w:rsidR="003C7102"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0646B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26285998" w14:textId="228C5260" w:rsidR="003C7102" w:rsidRDefault="003C7102" w:rsidP="00A53D3D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1、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MTK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平台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(C++)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的应用《悠米音乐播放器》开发和维护，并给客户公司提供现场技术支持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E944840" w14:textId="1171445E" w:rsidR="003C7102" w:rsidRPr="00A171D1" w:rsidRDefault="003C7102" w:rsidP="00A171D1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color w:val="44546A" w:themeColor="text2"/>
                                <w:sz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2、 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参与美图类产品WP</w:t>
                            </w:r>
                            <w:r w:rsidR="008E0A15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(C#)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版本的《摩卡时光》的开发。</w:t>
                            </w:r>
                          </w:p>
                          <w:p w14:paraId="3FC81208" w14:textId="77777777" w:rsidR="003C7102" w:rsidRPr="008727F2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4E4036CC" w14:textId="77777777" w:rsidR="003C7102" w:rsidRPr="00AA6947" w:rsidRDefault="003C7102" w:rsidP="008727F2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  <w:p w14:paraId="65BF437A" w14:textId="77777777" w:rsidR="003C7102" w:rsidRPr="00052290" w:rsidRDefault="003C7102" w:rsidP="000476C8">
                            <w:pPr>
                              <w:pStyle w:val="1"/>
                              <w:widowControl/>
                              <w:spacing w:line="360" w:lineRule="exact"/>
                              <w:ind w:left="720" w:firstLineChars="0" w:firstLine="0"/>
                              <w:jc w:val="left"/>
                              <w:rPr>
                                <w:color w:val="595959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53pt;margin-top:254pt;width:423pt;height:3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" filled="f" stroked="f">
                <v:textbox>
                  <w:txbxContent>
                    <w:p w14:paraId="341E0215" w14:textId="550E0552" w:rsidR="003C7102" w:rsidRPr="0099411B" w:rsidRDefault="003C710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现在  拓维信息（股票代码：002261）  深圳云校园团队</w:t>
                      </w:r>
                      <w:proofErr w:type="spellStart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7E42BA10" w14:textId="5B671054" w:rsidR="003C7102" w:rsidRDefault="00852FE7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</w:t>
                      </w:r>
                      <w:r w:rsidR="00992AB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C96024C" w14:textId="6D29C5D4" w:rsidR="003C7102" w:rsidRDefault="003C2D56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负责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开发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《云校园》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iOS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端中家庭作业、通知、日常表现、聊天、班级圈、活动等功能模块</w:t>
                      </w:r>
                      <w:r w:rsidR="00AA630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迭代优化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逐步实现了插件化、</w:t>
                      </w:r>
                      <w:proofErr w:type="spellStart"/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hybird</w:t>
                      </w:r>
                      <w:proofErr w:type="spellEnd"/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 xml:space="preserve"> App，以应对复杂的运营需求</w:t>
                      </w:r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，已向</w:t>
                      </w:r>
                      <w:proofErr w:type="spellStart"/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AppStore</w:t>
                      </w:r>
                      <w:proofErr w:type="spellEnd"/>
                      <w:r w:rsidR="00B24F26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提交50+个版本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08E8B1D" w14:textId="0C14876F" w:rsidR="003C7102" w:rsidRDefault="003C7102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根据运营策略提供</w:t>
                      </w:r>
                      <w:r w:rsidR="005F0550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A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pp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行为跟踪逻辑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，以改善用户体验</w:t>
                      </w:r>
                      <w:r w:rsidRPr="00A53D3D"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8EC0286" w14:textId="58D2E0E0" w:rsidR="003C7102" w:rsidRPr="00372AFB" w:rsidRDefault="003C7102" w:rsidP="00A53D3D">
                      <w:pPr>
                        <w:pStyle w:val="1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720"/>
                        </w:tabs>
                        <w:spacing w:line="360" w:lineRule="exact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对上报的crash</w:t>
                      </w:r>
                      <w:r w:rsidR="00D254EE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进行分析解决，以增强APP的稳定性</w:t>
                      </w:r>
                      <w:r w:rsidR="0088093F">
                        <w:rPr>
                          <w:rFonts w:ascii="微软雅黑" w:eastAsia="微软雅黑" w:hAnsi="微软雅黑" w:hint="eastAsia"/>
                          <w:color w:val="44546A" w:themeColor="text2"/>
                          <w:sz w:val="18"/>
                        </w:rPr>
                        <w:t>。</w:t>
                      </w:r>
                    </w:p>
                    <w:p w14:paraId="2AFF8AE3" w14:textId="77777777" w:rsidR="003C7102" w:rsidRPr="0030658C" w:rsidRDefault="003C7102" w:rsidP="000476C8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15763C28" w14:textId="1541E2A2" w:rsidR="003C7102" w:rsidRDefault="003C7102" w:rsidP="000476C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2013年 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2014年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DE362F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深圳极嘉宝科技股份有限公司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iOS</w:t>
                      </w:r>
                      <w:proofErr w:type="spellEnd"/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43F4EE78" w14:textId="79EB86EE" w:rsidR="003C7102" w:rsidRDefault="00992ABF" w:rsidP="000476C8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262BA18" w14:textId="23F87894" w:rsidR="003C7102" w:rsidRPr="00372AFB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根据不断更进的产品需求，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独立完成</w:t>
                      </w:r>
                      <w:hyperlink r:id="rId9" w:history="1">
                        <w:r w:rsidRPr="00372AFB">
                          <w:rPr>
                            <w:rStyle w:val="a4"/>
                            <w:rFonts w:ascii="微软雅黑" w:eastAsia="微软雅黑" w:hAnsi="微软雅黑" w:hint="eastAsia"/>
                            <w:color w:val="44546A" w:themeColor="text2"/>
                            <w:kern w:val="24"/>
                            <w:sz w:val="18"/>
                            <w:szCs w:val="18"/>
                          </w:rPr>
                          <w:t>《</w:t>
                        </w:r>
                        <w:r w:rsidRPr="00372AFB">
                          <w:rPr>
                            <w:rStyle w:val="a4"/>
                            <w:rFonts w:ascii="微软雅黑" w:eastAsia="微软雅黑" w:hAnsi="微软雅黑"/>
                            <w:color w:val="44546A" w:themeColor="text2"/>
                            <w:kern w:val="24"/>
                            <w:sz w:val="18"/>
                            <w:szCs w:val="18"/>
                          </w:rPr>
                          <w:t>Questopia</w:t>
                        </w:r>
                        <w:r w:rsidRPr="00372AFB">
                          <w:rPr>
                            <w:rStyle w:val="a4"/>
                            <w:rFonts w:ascii="微软雅黑" w:eastAsia="微软雅黑" w:hAnsi="微软雅黑" w:hint="eastAsia"/>
                            <w:color w:val="44546A" w:themeColor="text2"/>
                            <w:kern w:val="24"/>
                            <w:sz w:val="18"/>
                            <w:szCs w:val="18"/>
                          </w:rPr>
                          <w:t>》</w:t>
                        </w:r>
                      </w:hyperlink>
                      <w:r w:rsidRPr="00372AFB">
                        <w:rPr>
                          <w:rStyle w:val="a4"/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游戏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端全部功能的开发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EF791D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并</w:t>
                      </w:r>
                      <w:r w:rsidR="008565F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最终上线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24868369" w14:textId="06384817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="005F0550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端《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SanpTag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》</w:t>
                      </w:r>
                      <w:r w:rsidR="00B05CEF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3.0版本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的开发</w:t>
                      </w:r>
                      <w:r w:rsidR="00FD008A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，以及遗留Bug的处理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6C9BC582" w14:textId="7996B5C2" w:rsidR="005F0550" w:rsidRPr="00372AFB" w:rsidRDefault="005F0550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 开发通用组件以供公司内其他App使用，如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TaskLabel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1F7F3CCB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7968A2E1" w14:textId="12B1C2C1" w:rsidR="003C7102" w:rsidRPr="0099411B" w:rsidRDefault="003C7102" w:rsidP="008727F2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2011年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2013年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 w:rsidRPr="00860038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深圳深讯和科技有限公司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手机应用</w:t>
                      </w:r>
                      <w:r w:rsidRPr="0099411B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0"/>
                          <w:szCs w:val="20"/>
                        </w:rPr>
                        <w:t>开发</w:t>
                      </w:r>
                    </w:p>
                    <w:p w14:paraId="3E3D9A1C" w14:textId="4B8B3C43" w:rsidR="003C7102" w:rsidRDefault="00992ABF" w:rsidP="008727F2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职责及成果</w:t>
                      </w:r>
                      <w:r w:rsidR="003C7102"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0646B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26285998" w14:textId="228C5260" w:rsidR="003C7102" w:rsidRDefault="003C7102" w:rsidP="00A53D3D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1、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MTK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平台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(C++)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的应用《悠米音乐播放器》开发和维护，并给客户公司提供现场技术支持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7E944840" w14:textId="1171445E" w:rsidR="003C7102" w:rsidRPr="00A171D1" w:rsidRDefault="003C7102" w:rsidP="00A171D1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color w:val="44546A" w:themeColor="text2"/>
                          <w:sz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2、 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参与美图类产品WP</w:t>
                      </w:r>
                      <w:r w:rsidR="008E0A15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(C#)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版本的《摩卡时光》的开发。</w:t>
                      </w:r>
                    </w:p>
                    <w:p w14:paraId="3FC81208" w14:textId="77777777" w:rsidR="003C7102" w:rsidRPr="008727F2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4E4036CC" w14:textId="77777777" w:rsidR="003C7102" w:rsidRPr="00AA6947" w:rsidRDefault="003C7102" w:rsidP="008727F2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  <w:p w14:paraId="65BF437A" w14:textId="77777777" w:rsidR="003C7102" w:rsidRPr="00052290" w:rsidRDefault="003C7102" w:rsidP="000476C8">
                      <w:pPr>
                        <w:pStyle w:val="1"/>
                        <w:widowControl/>
                        <w:spacing w:line="360" w:lineRule="exact"/>
                        <w:ind w:left="720" w:firstLineChars="0" w:firstLine="0"/>
                        <w:jc w:val="left"/>
                        <w:rPr>
                          <w:color w:val="595959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0C1255" wp14:editId="78CB7DB6">
                <wp:simplePos x="0" y="0"/>
                <wp:positionH relativeFrom="column">
                  <wp:posOffset>1943100</wp:posOffset>
                </wp:positionH>
                <wp:positionV relativeFrom="paragraph">
                  <wp:posOffset>7330440</wp:posOffset>
                </wp:positionV>
                <wp:extent cx="5372100" cy="1783080"/>
                <wp:effectExtent l="0" t="0" r="0" b="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783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1CF0E8" w14:textId="5ED1A680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1、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有</w:t>
                            </w:r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多个</w:t>
                            </w:r>
                            <w:proofErr w:type="spellStart"/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="00D2424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项目的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开发经验，对OC Runtime有较深刻的认识、熟悉Swift、JavaScript。</w:t>
                            </w:r>
                          </w:p>
                          <w:p w14:paraId="623F7AB5" w14:textId="10FD4EED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2、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纯Native App、</w:t>
                            </w:r>
                            <w:proofErr w:type="spellStart"/>
                            <w:r w:rsidR="00965F9C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ybird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ReactNative</w:t>
                            </w:r>
                            <w:proofErr w:type="spellEnd"/>
                            <w:r w:rsidR="008C5106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App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的设计。</w:t>
                            </w:r>
                          </w:p>
                          <w:p w14:paraId="22ADD8F5" w14:textId="39347DE0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3、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多种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第三方框架，如</w:t>
                            </w:r>
                            <w:proofErr w:type="spellStart"/>
                            <w:r w:rsidR="00CF1BF4" w:rsidRPr="00CF1BF4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ReactiveCocoa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SDWebImage</w:t>
                            </w:r>
                            <w:proofErr w:type="spellEnd"/>
                            <w:r w:rsidR="00DF0297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DF0297" w:rsidRPr="00DF0297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Masonry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等。</w:t>
                            </w:r>
                          </w:p>
                          <w:p w14:paraId="71D3C5FB" w14:textId="71E16D66" w:rsidR="003C7102" w:rsidRPr="00372AFB" w:rsidRDefault="003C7102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4、</w:t>
                            </w:r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Git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CocoaPods</w:t>
                            </w:r>
                            <w:proofErr w:type="spellEnd"/>
                            <w:r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、Carthage等代码管理工具的使用。</w:t>
                            </w:r>
                            <w:r w:rsidRPr="00372AFB"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E22EBF4" w14:textId="300C7F85" w:rsidR="003C7102" w:rsidRPr="00372AFB" w:rsidRDefault="0021678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5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熟悉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HTTP/HTTPS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、TCP/IP、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SSL/TLS、JSON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、XML、Thrift等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网络相关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协议。</w:t>
                            </w:r>
                          </w:p>
                          <w:p w14:paraId="18663EB6" w14:textId="77777777" w:rsidR="002713BE" w:rsidRDefault="0021678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6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r w:rsidR="00FA1BB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在学习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Mach内核</w:t>
                            </w:r>
                            <w:r w:rsidR="003C7102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iOS</w:t>
                            </w:r>
                            <w:proofErr w:type="spellEnd"/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逆向</w:t>
                            </w:r>
                            <w:r w:rsidR="00ED7F1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、</w:t>
                            </w:r>
                            <w:proofErr w:type="spellStart"/>
                            <w:r w:rsidR="00ED7F1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Webkit</w:t>
                            </w:r>
                            <w:proofErr w:type="spellEnd"/>
                            <w:r w:rsidR="00ED7F14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工作原理</w:t>
                            </w:r>
                            <w:r w:rsidR="00FA1BBE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等方面的知识，以备不时之需</w:t>
                            </w:r>
                            <w:r w:rsidR="003C7102" w:rsidRPr="00372AFB"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32EBC429" w14:textId="695621FA" w:rsidR="003C7102" w:rsidRPr="00372AFB" w:rsidRDefault="002713BE" w:rsidP="009F6C13">
                            <w:pPr>
                              <w:pStyle w:val="1"/>
                              <w:widowControl/>
                              <w:tabs>
                                <w:tab w:val="left" w:pos="720"/>
                              </w:tabs>
                              <w:spacing w:line="360" w:lineRule="exact"/>
                              <w:ind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 w:themeColor="text2"/>
                                <w:kern w:val="24"/>
                                <w:sz w:val="18"/>
                                <w:szCs w:val="18"/>
                              </w:rPr>
                              <w:t>7、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熟练掌握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AutoLayout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、Storyboar</w:t>
                            </w:r>
                            <w:r w:rsidR="00B90110"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d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color w:val="50646B"/>
                                <w:kern w:val="24"/>
                                <w:sz w:val="18"/>
                                <w:szCs w:val="18"/>
                              </w:rPr>
                              <w:t>的的使用。</w:t>
                            </w:r>
                          </w:p>
                          <w:p w14:paraId="4BD6C1F6" w14:textId="4CDD5E91" w:rsidR="003C7102" w:rsidRDefault="003C7102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9" style="position:absolute;left:0;text-align:left;margin-left:153pt;margin-top:577.2pt;width:423pt;height:14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" filled="f" stroked="f">
                <v:textbox>
                  <w:txbxContent>
                    <w:p w14:paraId="5C1CF0E8" w14:textId="5ED1A680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1、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有</w:t>
                      </w:r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多个</w:t>
                      </w:r>
                      <w:proofErr w:type="spellStart"/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="00D2424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项目的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开发经验，对OC Runtime有较深刻的认识、熟悉Swift、JavaScript。</w:t>
                      </w:r>
                    </w:p>
                    <w:p w14:paraId="623F7AB5" w14:textId="10FD4EED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2、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纯Native App、</w:t>
                      </w:r>
                      <w:proofErr w:type="spellStart"/>
                      <w:r w:rsidR="00965F9C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ybird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ReactNative</w:t>
                      </w:r>
                      <w:proofErr w:type="spellEnd"/>
                      <w:r w:rsidR="008C5106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App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的设计。</w:t>
                      </w:r>
                    </w:p>
                    <w:p w14:paraId="22ADD8F5" w14:textId="39347DE0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3、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多种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第三方框架，如</w:t>
                      </w:r>
                      <w:proofErr w:type="spellStart"/>
                      <w:r w:rsidR="00CF1BF4" w:rsidRPr="00CF1BF4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ReactiveCocoa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SDWebImage</w:t>
                      </w:r>
                      <w:proofErr w:type="spellEnd"/>
                      <w:r w:rsidR="00DF0297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DF0297" w:rsidRPr="00DF0297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Masonry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等。</w:t>
                      </w:r>
                    </w:p>
                    <w:p w14:paraId="71D3C5FB" w14:textId="71E16D66" w:rsidR="003C7102" w:rsidRPr="00372AFB" w:rsidRDefault="003C7102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4、</w:t>
                      </w:r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Git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CocoaPods</w:t>
                      </w:r>
                      <w:proofErr w:type="spellEnd"/>
                      <w:r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、Carthage等代码管理工具的使用。</w:t>
                      </w:r>
                      <w:r w:rsidRPr="00372AFB"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E22EBF4" w14:textId="300C7F85" w:rsidR="003C7102" w:rsidRPr="00372AFB" w:rsidRDefault="0021678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5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熟悉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HTTP/HTTPS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、TCP/IP、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SSL/TLS、JSON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、XML、Thrift等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网络相关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协议。</w:t>
                      </w:r>
                    </w:p>
                    <w:p w14:paraId="18663EB6" w14:textId="77777777" w:rsidR="002713BE" w:rsidRDefault="0021678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6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r w:rsidR="00FA1BB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在学习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Mach内核</w:t>
                      </w:r>
                      <w:r w:rsidR="003C7102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iOS</w:t>
                      </w:r>
                      <w:proofErr w:type="spellEnd"/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逆向</w:t>
                      </w:r>
                      <w:r w:rsidR="00ED7F1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、</w:t>
                      </w:r>
                      <w:proofErr w:type="spellStart"/>
                      <w:r w:rsidR="00ED7F1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Webkit</w:t>
                      </w:r>
                      <w:proofErr w:type="spellEnd"/>
                      <w:r w:rsidR="00ED7F14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工作原理</w:t>
                      </w:r>
                      <w:r w:rsidR="00FA1BBE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等方面的知识，以备不时之需</w:t>
                      </w:r>
                      <w:r w:rsidR="003C7102" w:rsidRPr="00372AFB"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  <w:p w14:paraId="32EBC429" w14:textId="695621FA" w:rsidR="003C7102" w:rsidRPr="00372AFB" w:rsidRDefault="002713BE" w:rsidP="009F6C13">
                      <w:pPr>
                        <w:pStyle w:val="1"/>
                        <w:widowControl/>
                        <w:tabs>
                          <w:tab w:val="left" w:pos="720"/>
                        </w:tabs>
                        <w:spacing w:line="360" w:lineRule="exact"/>
                        <w:ind w:firstLineChars="0" w:firstLine="0"/>
                        <w:jc w:val="left"/>
                        <w:rPr>
                          <w:rFonts w:ascii="微软雅黑" w:eastAsia="微软雅黑" w:hAnsi="微软雅黑"/>
                          <w:color w:val="50646B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4546A" w:themeColor="text2"/>
                          <w:kern w:val="24"/>
                          <w:sz w:val="18"/>
                          <w:szCs w:val="18"/>
                        </w:rPr>
                        <w:t>7、</w:t>
                      </w:r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熟练掌握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AutoLayout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、Storyboar</w:t>
                      </w:r>
                      <w:r w:rsidR="00B90110"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d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color w:val="50646B"/>
                          <w:kern w:val="24"/>
                          <w:sz w:val="18"/>
                          <w:szCs w:val="18"/>
                        </w:rPr>
                        <w:t>的的使用。</w:t>
                      </w:r>
                    </w:p>
                    <w:p w14:paraId="4BD6C1F6" w14:textId="4CDD5E91" w:rsidR="003C7102" w:rsidRDefault="003C7102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5E15E" wp14:editId="263815D0">
                <wp:simplePos x="0" y="0"/>
                <wp:positionH relativeFrom="column">
                  <wp:posOffset>423545</wp:posOffset>
                </wp:positionH>
                <wp:positionV relativeFrom="paragraph">
                  <wp:posOffset>9052560</wp:posOffset>
                </wp:positionV>
                <wp:extent cx="1097915" cy="487680"/>
                <wp:effectExtent l="0" t="0" r="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A2D8B3" w14:textId="6CD40725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个人简介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30" style="position:absolute;left:0;text-align:left;margin-left:33.35pt;margin-top:712.8pt;width:86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" filled="f" stroked="f">
                <v:textbox style="mso-fit-shape-to-text:t">
                  <w:txbxContent>
                    <w:p w14:paraId="4DA2D8B3" w14:textId="6CD40725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71171A" wp14:editId="15B6F094">
                <wp:simplePos x="0" y="0"/>
                <wp:positionH relativeFrom="column">
                  <wp:posOffset>185420</wp:posOffset>
                </wp:positionH>
                <wp:positionV relativeFrom="paragraph">
                  <wp:posOffset>9190355</wp:posOffset>
                </wp:positionV>
                <wp:extent cx="166370" cy="201295"/>
                <wp:effectExtent l="0" t="0" r="11430" b="1905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370" cy="20129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4.6pt;margin-top:723.65pt;width:13.1pt;height:15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fillcolor="#004a62" stroked="f">
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A9B766" wp14:editId="037E0C9F">
                <wp:simplePos x="0" y="0"/>
                <wp:positionH relativeFrom="column">
                  <wp:posOffset>161290</wp:posOffset>
                </wp:positionH>
                <wp:positionV relativeFrom="paragraph">
                  <wp:posOffset>7515225</wp:posOffset>
                </wp:positionV>
                <wp:extent cx="190500" cy="211455"/>
                <wp:effectExtent l="0" t="0" r="12700" b="0"/>
                <wp:wrapNone/>
                <wp:docPr id="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" cy="211455"/>
                        </a:xfrm>
                        <a:custGeom>
                          <a:avLst/>
                          <a:gdLst>
                            <a:gd name="T0" fmla="*/ 324081616 w 7313"/>
                            <a:gd name="T1" fmla="*/ 0 h 8141"/>
                            <a:gd name="T2" fmla="*/ 339365365 w 7313"/>
                            <a:gd name="T3" fmla="*/ 6789765 h 8141"/>
                            <a:gd name="T4" fmla="*/ 339639393 w 7313"/>
                            <a:gd name="T5" fmla="*/ 26009182 h 8141"/>
                            <a:gd name="T6" fmla="*/ 326382416 w 7313"/>
                            <a:gd name="T7" fmla="*/ 33127484 h 8141"/>
                            <a:gd name="T8" fmla="*/ 340954068 w 7313"/>
                            <a:gd name="T9" fmla="*/ 36139074 h 8141"/>
                            <a:gd name="T10" fmla="*/ 364619402 w 7313"/>
                            <a:gd name="T11" fmla="*/ 25187839 h 8141"/>
                            <a:gd name="T12" fmla="*/ 386367247 w 7313"/>
                            <a:gd name="T13" fmla="*/ 35591512 h 8141"/>
                            <a:gd name="T14" fmla="*/ 395296418 w 7313"/>
                            <a:gd name="T15" fmla="*/ 52018598 h 8141"/>
                            <a:gd name="T16" fmla="*/ 400445838 w 7313"/>
                            <a:gd name="T17" fmla="*/ 76604119 h 8141"/>
                            <a:gd name="T18" fmla="*/ 386257496 w 7313"/>
                            <a:gd name="T19" fmla="*/ 111593547 h 8141"/>
                            <a:gd name="T20" fmla="*/ 345555668 w 7313"/>
                            <a:gd name="T21" fmla="*/ 148663476 h 8141"/>
                            <a:gd name="T22" fmla="*/ 311043908 w 7313"/>
                            <a:gd name="T23" fmla="*/ 169525578 h 8141"/>
                            <a:gd name="T24" fmla="*/ 317288969 w 7313"/>
                            <a:gd name="T25" fmla="*/ 180531569 h 8141"/>
                            <a:gd name="T26" fmla="*/ 326053864 w 7313"/>
                            <a:gd name="T27" fmla="*/ 197177679 h 8141"/>
                            <a:gd name="T28" fmla="*/ 312523094 w 7313"/>
                            <a:gd name="T29" fmla="*/ 210154892 h 8141"/>
                            <a:gd name="T30" fmla="*/ 284584946 w 7313"/>
                            <a:gd name="T31" fmla="*/ 217985025 h 8141"/>
                            <a:gd name="T32" fmla="*/ 253798179 w 7313"/>
                            <a:gd name="T33" fmla="*/ 242515790 h 8141"/>
                            <a:gd name="T34" fmla="*/ 237473548 w 7313"/>
                            <a:gd name="T35" fmla="*/ 260530805 h 8141"/>
                            <a:gd name="T36" fmla="*/ 245855132 w 7313"/>
                            <a:gd name="T37" fmla="*/ 279093147 h 8141"/>
                            <a:gd name="T38" fmla="*/ 233091217 w 7313"/>
                            <a:gd name="T39" fmla="*/ 290975236 h 8141"/>
                            <a:gd name="T40" fmla="*/ 229914045 w 7313"/>
                            <a:gd name="T41" fmla="*/ 321529181 h 8141"/>
                            <a:gd name="T42" fmla="*/ 254620027 w 7313"/>
                            <a:gd name="T43" fmla="*/ 354656899 h 8141"/>
                            <a:gd name="T44" fmla="*/ 266069032 w 7313"/>
                            <a:gd name="T45" fmla="*/ 365827158 h 8141"/>
                            <a:gd name="T46" fmla="*/ 282284147 w 7313"/>
                            <a:gd name="T47" fmla="*/ 389974630 h 8141"/>
                            <a:gd name="T48" fmla="*/ 284913498 w 7313"/>
                            <a:gd name="T49" fmla="*/ 407441849 h 8141"/>
                            <a:gd name="T50" fmla="*/ 290720256 w 7313"/>
                            <a:gd name="T51" fmla="*/ 422061981 h 8141"/>
                            <a:gd name="T52" fmla="*/ 274340866 w 7313"/>
                            <a:gd name="T53" fmla="*/ 434984438 h 8141"/>
                            <a:gd name="T54" fmla="*/ 211014586 w 7313"/>
                            <a:gd name="T55" fmla="*/ 445552379 h 8141"/>
                            <a:gd name="T56" fmla="*/ 137499219 w 7313"/>
                            <a:gd name="T57" fmla="*/ 438324565 h 8141"/>
                            <a:gd name="T58" fmla="*/ 111423568 w 7313"/>
                            <a:gd name="T59" fmla="*/ 425894913 h 8141"/>
                            <a:gd name="T60" fmla="*/ 115751374 w 7313"/>
                            <a:gd name="T61" fmla="*/ 407551362 h 8141"/>
                            <a:gd name="T62" fmla="*/ 118654753 w 7313"/>
                            <a:gd name="T63" fmla="*/ 389810362 h 8141"/>
                            <a:gd name="T64" fmla="*/ 134650599 w 7313"/>
                            <a:gd name="T65" fmla="*/ 365443865 h 8141"/>
                            <a:gd name="T66" fmla="*/ 146318873 w 7313"/>
                            <a:gd name="T67" fmla="*/ 354383118 h 8141"/>
                            <a:gd name="T68" fmla="*/ 170860579 w 7313"/>
                            <a:gd name="T69" fmla="*/ 321310156 h 8141"/>
                            <a:gd name="T70" fmla="*/ 165984952 w 7313"/>
                            <a:gd name="T71" fmla="*/ 290372919 h 8141"/>
                            <a:gd name="T72" fmla="*/ 154700223 w 7313"/>
                            <a:gd name="T73" fmla="*/ 275479240 h 8141"/>
                            <a:gd name="T74" fmla="*/ 165218097 w 7313"/>
                            <a:gd name="T75" fmla="*/ 257354713 h 8141"/>
                            <a:gd name="T76" fmla="*/ 145004197 w 7313"/>
                            <a:gd name="T77" fmla="*/ 241475423 h 8141"/>
                            <a:gd name="T78" fmla="*/ 114710492 w 7313"/>
                            <a:gd name="T79" fmla="*/ 216287583 h 8141"/>
                            <a:gd name="T80" fmla="*/ 88689599 w 7313"/>
                            <a:gd name="T81" fmla="*/ 210319160 h 8141"/>
                            <a:gd name="T82" fmla="*/ 75158829 w 7313"/>
                            <a:gd name="T83" fmla="*/ 199203657 h 8141"/>
                            <a:gd name="T84" fmla="*/ 81403890 w 7313"/>
                            <a:gd name="T85" fmla="*/ 181900473 h 8141"/>
                            <a:gd name="T86" fmla="*/ 92469585 w 7313"/>
                            <a:gd name="T87" fmla="*/ 173796559 h 8141"/>
                            <a:gd name="T88" fmla="*/ 63545314 w 7313"/>
                            <a:gd name="T89" fmla="*/ 152934458 h 8141"/>
                            <a:gd name="T90" fmla="*/ 18351404 w 7313"/>
                            <a:gd name="T91" fmla="*/ 116904896 h 8141"/>
                            <a:gd name="T92" fmla="*/ 602579 w 7313"/>
                            <a:gd name="T93" fmla="*/ 79889490 h 8141"/>
                            <a:gd name="T94" fmla="*/ 5039902 w 7313"/>
                            <a:gd name="T95" fmla="*/ 52675672 h 8141"/>
                            <a:gd name="T96" fmla="*/ 12654398 w 7313"/>
                            <a:gd name="T97" fmla="*/ 39205653 h 8141"/>
                            <a:gd name="T98" fmla="*/ 30896284 w 7313"/>
                            <a:gd name="T99" fmla="*/ 25625889 h 8141"/>
                            <a:gd name="T100" fmla="*/ 57026460 w 7313"/>
                            <a:gd name="T101" fmla="*/ 32744191 h 8141"/>
                            <a:gd name="T102" fmla="*/ 78171725 w 7313"/>
                            <a:gd name="T103" fmla="*/ 41067363 h 8141"/>
                            <a:gd name="T104" fmla="*/ 60751686 w 7313"/>
                            <a:gd name="T105" fmla="*/ 25461620 h 8141"/>
                            <a:gd name="T106" fmla="*/ 62559424 w 7313"/>
                            <a:gd name="T107" fmla="*/ 5366105 h 8141"/>
                            <a:gd name="T108" fmla="*/ 53246708 w 7313"/>
                            <a:gd name="T109" fmla="*/ 102722814 h 8141"/>
                            <a:gd name="T110" fmla="*/ 87046372 w 7313"/>
                            <a:gd name="T111" fmla="*/ 132455649 h 8141"/>
                            <a:gd name="T112" fmla="*/ 65079258 w 7313"/>
                            <a:gd name="T113" fmla="*/ 79287172 h 8141"/>
                            <a:gd name="T114" fmla="*/ 51164944 w 7313"/>
                            <a:gd name="T115" fmla="*/ 85803156 h 8141"/>
                            <a:gd name="T116" fmla="*/ 315042928 w 7313"/>
                            <a:gd name="T117" fmla="*/ 102558545 h 8141"/>
                            <a:gd name="T118" fmla="*/ 341228096 w 7313"/>
                            <a:gd name="T119" fmla="*/ 111319533 h 8141"/>
                            <a:gd name="T120" fmla="*/ 350759846 w 7313"/>
                            <a:gd name="T121" fmla="*/ 89252795 h 8141"/>
                            <a:gd name="T122" fmla="*/ 341611406 w 7313"/>
                            <a:gd name="T123" fmla="*/ 79068147 h 8141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7313" h="8141">
                              <a:moveTo>
                                <a:pt x="1162" y="79"/>
                              </a:moveTo>
                              <a:lnTo>
                                <a:pt x="1162" y="79"/>
                              </a:lnTo>
                              <a:lnTo>
                                <a:pt x="1173" y="69"/>
                              </a:lnTo>
                              <a:lnTo>
                                <a:pt x="1185" y="60"/>
                              </a:lnTo>
                              <a:lnTo>
                                <a:pt x="1198" y="51"/>
                              </a:lnTo>
                              <a:lnTo>
                                <a:pt x="1211" y="42"/>
                              </a:lnTo>
                              <a:lnTo>
                                <a:pt x="1224" y="35"/>
                              </a:lnTo>
                              <a:lnTo>
                                <a:pt x="1238" y="28"/>
                              </a:lnTo>
                              <a:lnTo>
                                <a:pt x="1252" y="23"/>
                              </a:lnTo>
                              <a:lnTo>
                                <a:pt x="1266" y="17"/>
                              </a:lnTo>
                              <a:lnTo>
                                <a:pt x="1282" y="13"/>
                              </a:lnTo>
                              <a:lnTo>
                                <a:pt x="1296" y="10"/>
                              </a:lnTo>
                              <a:lnTo>
                                <a:pt x="1326" y="4"/>
                              </a:lnTo>
                              <a:lnTo>
                                <a:pt x="1357" y="1"/>
                              </a:lnTo>
                              <a:lnTo>
                                <a:pt x="1388" y="0"/>
                              </a:lnTo>
                              <a:lnTo>
                                <a:pt x="5916" y="0"/>
                              </a:lnTo>
                              <a:lnTo>
                                <a:pt x="5936" y="0"/>
                              </a:lnTo>
                              <a:lnTo>
                                <a:pt x="5954" y="0"/>
                              </a:lnTo>
                              <a:lnTo>
                                <a:pt x="5973" y="2"/>
                              </a:lnTo>
                              <a:lnTo>
                                <a:pt x="5992" y="4"/>
                              </a:lnTo>
                              <a:lnTo>
                                <a:pt x="6011" y="8"/>
                              </a:lnTo>
                              <a:lnTo>
                                <a:pt x="6029" y="13"/>
                              </a:lnTo>
                              <a:lnTo>
                                <a:pt x="6048" y="18"/>
                              </a:lnTo>
                              <a:lnTo>
                                <a:pt x="6065" y="25"/>
                              </a:lnTo>
                              <a:lnTo>
                                <a:pt x="6083" y="31"/>
                              </a:lnTo>
                              <a:lnTo>
                                <a:pt x="6099" y="40"/>
                              </a:lnTo>
                              <a:lnTo>
                                <a:pt x="6115" y="50"/>
                              </a:lnTo>
                              <a:lnTo>
                                <a:pt x="6132" y="61"/>
                              </a:lnTo>
                              <a:lnTo>
                                <a:pt x="6146" y="72"/>
                              </a:lnTo>
                              <a:lnTo>
                                <a:pt x="6160" y="85"/>
                              </a:lnTo>
                              <a:lnTo>
                                <a:pt x="6173" y="99"/>
                              </a:lnTo>
                              <a:lnTo>
                                <a:pt x="6186" y="113"/>
                              </a:lnTo>
                              <a:lnTo>
                                <a:pt x="6195" y="124"/>
                              </a:lnTo>
                              <a:lnTo>
                                <a:pt x="6202" y="136"/>
                              </a:lnTo>
                              <a:lnTo>
                                <a:pt x="6210" y="148"/>
                              </a:lnTo>
                              <a:lnTo>
                                <a:pt x="6216" y="160"/>
                              </a:lnTo>
                              <a:lnTo>
                                <a:pt x="6223" y="172"/>
                              </a:lnTo>
                              <a:lnTo>
                                <a:pt x="6228" y="185"/>
                              </a:lnTo>
                              <a:lnTo>
                                <a:pt x="6238" y="211"/>
                              </a:lnTo>
                              <a:lnTo>
                                <a:pt x="6245" y="237"/>
                              </a:lnTo>
                              <a:lnTo>
                                <a:pt x="6249" y="264"/>
                              </a:lnTo>
                              <a:lnTo>
                                <a:pt x="6251" y="292"/>
                              </a:lnTo>
                              <a:lnTo>
                                <a:pt x="6251" y="319"/>
                              </a:lnTo>
                              <a:lnTo>
                                <a:pt x="6249" y="348"/>
                              </a:lnTo>
                              <a:lnTo>
                                <a:pt x="6243" y="375"/>
                              </a:lnTo>
                              <a:lnTo>
                                <a:pt x="6236" y="401"/>
                              </a:lnTo>
                              <a:lnTo>
                                <a:pt x="6226" y="427"/>
                              </a:lnTo>
                              <a:lnTo>
                                <a:pt x="6221" y="439"/>
                              </a:lnTo>
                              <a:lnTo>
                                <a:pt x="6214" y="452"/>
                              </a:lnTo>
                              <a:lnTo>
                                <a:pt x="6208" y="464"/>
                              </a:lnTo>
                              <a:lnTo>
                                <a:pt x="6200" y="475"/>
                              </a:lnTo>
                              <a:lnTo>
                                <a:pt x="6191" y="487"/>
                              </a:lnTo>
                              <a:lnTo>
                                <a:pt x="6183" y="498"/>
                              </a:lnTo>
                              <a:lnTo>
                                <a:pt x="6173" y="508"/>
                              </a:lnTo>
                              <a:lnTo>
                                <a:pt x="6163" y="517"/>
                              </a:lnTo>
                              <a:lnTo>
                                <a:pt x="6151" y="530"/>
                              </a:lnTo>
                              <a:lnTo>
                                <a:pt x="6137" y="542"/>
                              </a:lnTo>
                              <a:lnTo>
                                <a:pt x="6123" y="552"/>
                              </a:lnTo>
                              <a:lnTo>
                                <a:pt x="6109" y="562"/>
                              </a:lnTo>
                              <a:lnTo>
                                <a:pt x="6093" y="571"/>
                              </a:lnTo>
                              <a:lnTo>
                                <a:pt x="6077" y="578"/>
                              </a:lnTo>
                              <a:lnTo>
                                <a:pt x="6061" y="585"/>
                              </a:lnTo>
                              <a:lnTo>
                                <a:pt x="6045" y="590"/>
                              </a:lnTo>
                              <a:lnTo>
                                <a:pt x="6027" y="594"/>
                              </a:lnTo>
                              <a:lnTo>
                                <a:pt x="6010" y="599"/>
                              </a:lnTo>
                              <a:lnTo>
                                <a:pt x="5992" y="602"/>
                              </a:lnTo>
                              <a:lnTo>
                                <a:pt x="5975" y="604"/>
                              </a:lnTo>
                              <a:lnTo>
                                <a:pt x="5958" y="605"/>
                              </a:lnTo>
                              <a:lnTo>
                                <a:pt x="5939" y="606"/>
                              </a:lnTo>
                              <a:lnTo>
                                <a:pt x="5922" y="606"/>
                              </a:lnTo>
                              <a:lnTo>
                                <a:pt x="5904" y="606"/>
                              </a:lnTo>
                              <a:lnTo>
                                <a:pt x="5870" y="894"/>
                              </a:lnTo>
                              <a:lnTo>
                                <a:pt x="5908" y="876"/>
                              </a:lnTo>
                              <a:lnTo>
                                <a:pt x="5947" y="858"/>
                              </a:lnTo>
                              <a:lnTo>
                                <a:pt x="5985" y="840"/>
                              </a:lnTo>
                              <a:lnTo>
                                <a:pt x="6024" y="824"/>
                              </a:lnTo>
                              <a:lnTo>
                                <a:pt x="6103" y="793"/>
                              </a:lnTo>
                              <a:lnTo>
                                <a:pt x="6183" y="764"/>
                              </a:lnTo>
                              <a:lnTo>
                                <a:pt x="6186" y="750"/>
                              </a:lnTo>
                              <a:lnTo>
                                <a:pt x="6189" y="737"/>
                              </a:lnTo>
                              <a:lnTo>
                                <a:pt x="6199" y="710"/>
                              </a:lnTo>
                              <a:lnTo>
                                <a:pt x="6210" y="685"/>
                              </a:lnTo>
                              <a:lnTo>
                                <a:pt x="6224" y="660"/>
                              </a:lnTo>
                              <a:lnTo>
                                <a:pt x="6239" y="637"/>
                              </a:lnTo>
                              <a:lnTo>
                                <a:pt x="6255" y="615"/>
                              </a:lnTo>
                              <a:lnTo>
                                <a:pt x="6274" y="594"/>
                              </a:lnTo>
                              <a:lnTo>
                                <a:pt x="6295" y="576"/>
                              </a:lnTo>
                              <a:lnTo>
                                <a:pt x="6316" y="558"/>
                              </a:lnTo>
                              <a:lnTo>
                                <a:pt x="6339" y="541"/>
                              </a:lnTo>
                              <a:lnTo>
                                <a:pt x="6363" y="527"/>
                              </a:lnTo>
                              <a:lnTo>
                                <a:pt x="6387" y="514"/>
                              </a:lnTo>
                              <a:lnTo>
                                <a:pt x="6413" y="502"/>
                              </a:lnTo>
                              <a:lnTo>
                                <a:pt x="6439" y="491"/>
                              </a:lnTo>
                              <a:lnTo>
                                <a:pt x="6465" y="483"/>
                              </a:lnTo>
                              <a:lnTo>
                                <a:pt x="6492" y="476"/>
                              </a:lnTo>
                              <a:lnTo>
                                <a:pt x="6524" y="469"/>
                              </a:lnTo>
                              <a:lnTo>
                                <a:pt x="6556" y="465"/>
                              </a:lnTo>
                              <a:lnTo>
                                <a:pt x="6590" y="462"/>
                              </a:lnTo>
                              <a:lnTo>
                                <a:pt x="6623" y="460"/>
                              </a:lnTo>
                              <a:lnTo>
                                <a:pt x="6656" y="460"/>
                              </a:lnTo>
                              <a:lnTo>
                                <a:pt x="6690" y="461"/>
                              </a:lnTo>
                              <a:lnTo>
                                <a:pt x="6723" y="464"/>
                              </a:lnTo>
                              <a:lnTo>
                                <a:pt x="6755" y="469"/>
                              </a:lnTo>
                              <a:lnTo>
                                <a:pt x="6788" y="476"/>
                              </a:lnTo>
                              <a:lnTo>
                                <a:pt x="6820" y="485"/>
                              </a:lnTo>
                              <a:lnTo>
                                <a:pt x="6851" y="496"/>
                              </a:lnTo>
                              <a:lnTo>
                                <a:pt x="6881" y="508"/>
                              </a:lnTo>
                              <a:lnTo>
                                <a:pt x="6911" y="523"/>
                              </a:lnTo>
                              <a:lnTo>
                                <a:pt x="6939" y="539"/>
                              </a:lnTo>
                              <a:lnTo>
                                <a:pt x="6966" y="559"/>
                              </a:lnTo>
                              <a:lnTo>
                                <a:pt x="6979" y="568"/>
                              </a:lnTo>
                              <a:lnTo>
                                <a:pt x="6992" y="579"/>
                              </a:lnTo>
                              <a:lnTo>
                                <a:pt x="7006" y="592"/>
                              </a:lnTo>
                              <a:lnTo>
                                <a:pt x="7020" y="605"/>
                              </a:lnTo>
                              <a:lnTo>
                                <a:pt x="7031" y="619"/>
                              </a:lnTo>
                              <a:lnTo>
                                <a:pt x="7043" y="635"/>
                              </a:lnTo>
                              <a:lnTo>
                                <a:pt x="7053" y="650"/>
                              </a:lnTo>
                              <a:lnTo>
                                <a:pt x="7063" y="666"/>
                              </a:lnTo>
                              <a:lnTo>
                                <a:pt x="7072" y="683"/>
                              </a:lnTo>
                              <a:lnTo>
                                <a:pt x="7079" y="700"/>
                              </a:lnTo>
                              <a:lnTo>
                                <a:pt x="7086" y="717"/>
                              </a:lnTo>
                              <a:lnTo>
                                <a:pt x="7091" y="736"/>
                              </a:lnTo>
                              <a:lnTo>
                                <a:pt x="7095" y="753"/>
                              </a:lnTo>
                              <a:lnTo>
                                <a:pt x="7098" y="772"/>
                              </a:lnTo>
                              <a:lnTo>
                                <a:pt x="7100" y="791"/>
                              </a:lnTo>
                              <a:lnTo>
                                <a:pt x="7100" y="810"/>
                              </a:lnTo>
                              <a:lnTo>
                                <a:pt x="7099" y="828"/>
                              </a:lnTo>
                              <a:lnTo>
                                <a:pt x="7097" y="848"/>
                              </a:lnTo>
                              <a:lnTo>
                                <a:pt x="7121" y="864"/>
                              </a:lnTo>
                              <a:lnTo>
                                <a:pt x="7143" y="881"/>
                              </a:lnTo>
                              <a:lnTo>
                                <a:pt x="7165" y="899"/>
                              </a:lnTo>
                              <a:lnTo>
                                <a:pt x="7187" y="918"/>
                              </a:lnTo>
                              <a:lnTo>
                                <a:pt x="7206" y="939"/>
                              </a:lnTo>
                              <a:lnTo>
                                <a:pt x="7216" y="950"/>
                              </a:lnTo>
                              <a:lnTo>
                                <a:pt x="7225" y="961"/>
                              </a:lnTo>
                              <a:lnTo>
                                <a:pt x="7233" y="973"/>
                              </a:lnTo>
                              <a:lnTo>
                                <a:pt x="7240" y="985"/>
                              </a:lnTo>
                              <a:lnTo>
                                <a:pt x="7247" y="998"/>
                              </a:lnTo>
                              <a:lnTo>
                                <a:pt x="7253" y="1011"/>
                              </a:lnTo>
                              <a:lnTo>
                                <a:pt x="7265" y="1041"/>
                              </a:lnTo>
                              <a:lnTo>
                                <a:pt x="7276" y="1073"/>
                              </a:lnTo>
                              <a:lnTo>
                                <a:pt x="7285" y="1104"/>
                              </a:lnTo>
                              <a:lnTo>
                                <a:pt x="7293" y="1137"/>
                              </a:lnTo>
                              <a:lnTo>
                                <a:pt x="7300" y="1168"/>
                              </a:lnTo>
                              <a:lnTo>
                                <a:pt x="7305" y="1201"/>
                              </a:lnTo>
                              <a:lnTo>
                                <a:pt x="7309" y="1234"/>
                              </a:lnTo>
                              <a:lnTo>
                                <a:pt x="7312" y="1267"/>
                              </a:lnTo>
                              <a:lnTo>
                                <a:pt x="7313" y="1300"/>
                              </a:lnTo>
                              <a:lnTo>
                                <a:pt x="7313" y="1333"/>
                              </a:lnTo>
                              <a:lnTo>
                                <a:pt x="7312" y="1366"/>
                              </a:lnTo>
                              <a:lnTo>
                                <a:pt x="7310" y="1399"/>
                              </a:lnTo>
                              <a:lnTo>
                                <a:pt x="7306" y="1431"/>
                              </a:lnTo>
                              <a:lnTo>
                                <a:pt x="7302" y="1465"/>
                              </a:lnTo>
                              <a:lnTo>
                                <a:pt x="7297" y="1498"/>
                              </a:lnTo>
                              <a:lnTo>
                                <a:pt x="7290" y="1529"/>
                              </a:lnTo>
                              <a:lnTo>
                                <a:pt x="7279" y="1572"/>
                              </a:lnTo>
                              <a:lnTo>
                                <a:pt x="7267" y="1614"/>
                              </a:lnTo>
                              <a:lnTo>
                                <a:pt x="7254" y="1655"/>
                              </a:lnTo>
                              <a:lnTo>
                                <a:pt x="7239" y="1696"/>
                              </a:lnTo>
                              <a:lnTo>
                                <a:pt x="7223" y="1736"/>
                              </a:lnTo>
                              <a:lnTo>
                                <a:pt x="7205" y="1776"/>
                              </a:lnTo>
                              <a:lnTo>
                                <a:pt x="7187" y="1815"/>
                              </a:lnTo>
                              <a:lnTo>
                                <a:pt x="7166" y="1853"/>
                              </a:lnTo>
                              <a:lnTo>
                                <a:pt x="7146" y="1891"/>
                              </a:lnTo>
                              <a:lnTo>
                                <a:pt x="7123" y="1929"/>
                              </a:lnTo>
                              <a:lnTo>
                                <a:pt x="7100" y="1966"/>
                              </a:lnTo>
                              <a:lnTo>
                                <a:pt x="7076" y="2002"/>
                              </a:lnTo>
                              <a:lnTo>
                                <a:pt x="7051" y="2038"/>
                              </a:lnTo>
                              <a:lnTo>
                                <a:pt x="7026" y="2073"/>
                              </a:lnTo>
                              <a:lnTo>
                                <a:pt x="7000" y="2108"/>
                              </a:lnTo>
                              <a:lnTo>
                                <a:pt x="6973" y="2142"/>
                              </a:lnTo>
                              <a:lnTo>
                                <a:pt x="6933" y="2190"/>
                              </a:lnTo>
                              <a:lnTo>
                                <a:pt x="6891" y="2237"/>
                              </a:lnTo>
                              <a:lnTo>
                                <a:pt x="6848" y="2284"/>
                              </a:lnTo>
                              <a:lnTo>
                                <a:pt x="6804" y="2329"/>
                              </a:lnTo>
                              <a:lnTo>
                                <a:pt x="6759" y="2373"/>
                              </a:lnTo>
                              <a:lnTo>
                                <a:pt x="6713" y="2416"/>
                              </a:lnTo>
                              <a:lnTo>
                                <a:pt x="6666" y="2458"/>
                              </a:lnTo>
                              <a:lnTo>
                                <a:pt x="6617" y="2499"/>
                              </a:lnTo>
                              <a:lnTo>
                                <a:pt x="6568" y="2538"/>
                              </a:lnTo>
                              <a:lnTo>
                                <a:pt x="6518" y="2576"/>
                              </a:lnTo>
                              <a:lnTo>
                                <a:pt x="6467" y="2613"/>
                              </a:lnTo>
                              <a:lnTo>
                                <a:pt x="6415" y="2649"/>
                              </a:lnTo>
                              <a:lnTo>
                                <a:pt x="6362" y="2683"/>
                              </a:lnTo>
                              <a:lnTo>
                                <a:pt x="6308" y="2715"/>
                              </a:lnTo>
                              <a:lnTo>
                                <a:pt x="6253" y="2746"/>
                              </a:lnTo>
                              <a:lnTo>
                                <a:pt x="6198" y="2775"/>
                              </a:lnTo>
                              <a:lnTo>
                                <a:pt x="6129" y="2805"/>
                              </a:lnTo>
                              <a:lnTo>
                                <a:pt x="6062" y="2837"/>
                              </a:lnTo>
                              <a:lnTo>
                                <a:pt x="5995" y="2869"/>
                              </a:lnTo>
                              <a:lnTo>
                                <a:pt x="5962" y="2887"/>
                              </a:lnTo>
                              <a:lnTo>
                                <a:pt x="5928" y="2905"/>
                              </a:lnTo>
                              <a:lnTo>
                                <a:pt x="5897" y="2924"/>
                              </a:lnTo>
                              <a:lnTo>
                                <a:pt x="5865" y="2943"/>
                              </a:lnTo>
                              <a:lnTo>
                                <a:pt x="5834" y="2964"/>
                              </a:lnTo>
                              <a:lnTo>
                                <a:pt x="5803" y="2986"/>
                              </a:lnTo>
                              <a:lnTo>
                                <a:pt x="5774" y="3008"/>
                              </a:lnTo>
                              <a:lnTo>
                                <a:pt x="5745" y="3031"/>
                              </a:lnTo>
                              <a:lnTo>
                                <a:pt x="5717" y="3056"/>
                              </a:lnTo>
                              <a:lnTo>
                                <a:pt x="5690" y="3083"/>
                              </a:lnTo>
                              <a:lnTo>
                                <a:pt x="5678" y="3096"/>
                              </a:lnTo>
                              <a:lnTo>
                                <a:pt x="5666" y="3109"/>
                              </a:lnTo>
                              <a:lnTo>
                                <a:pt x="5657" y="3123"/>
                              </a:lnTo>
                              <a:lnTo>
                                <a:pt x="5647" y="3138"/>
                              </a:lnTo>
                              <a:lnTo>
                                <a:pt x="5638" y="3153"/>
                              </a:lnTo>
                              <a:lnTo>
                                <a:pt x="5629" y="3169"/>
                              </a:lnTo>
                              <a:lnTo>
                                <a:pt x="5615" y="3201"/>
                              </a:lnTo>
                              <a:lnTo>
                                <a:pt x="5623" y="3210"/>
                              </a:lnTo>
                              <a:lnTo>
                                <a:pt x="5632" y="3217"/>
                              </a:lnTo>
                              <a:lnTo>
                                <a:pt x="5640" y="3224"/>
                              </a:lnTo>
                              <a:lnTo>
                                <a:pt x="5650" y="3229"/>
                              </a:lnTo>
                              <a:lnTo>
                                <a:pt x="5670" y="3240"/>
                              </a:lnTo>
                              <a:lnTo>
                                <a:pt x="5690" y="3250"/>
                              </a:lnTo>
                              <a:lnTo>
                                <a:pt x="5733" y="3266"/>
                              </a:lnTo>
                              <a:lnTo>
                                <a:pt x="5753" y="3275"/>
                              </a:lnTo>
                              <a:lnTo>
                                <a:pt x="5773" y="3286"/>
                              </a:lnTo>
                              <a:lnTo>
                                <a:pt x="5792" y="3297"/>
                              </a:lnTo>
                              <a:lnTo>
                                <a:pt x="5810" y="3309"/>
                              </a:lnTo>
                              <a:lnTo>
                                <a:pt x="5828" y="3321"/>
                              </a:lnTo>
                              <a:lnTo>
                                <a:pt x="5845" y="3335"/>
                              </a:lnTo>
                              <a:lnTo>
                                <a:pt x="5861" y="3350"/>
                              </a:lnTo>
                              <a:lnTo>
                                <a:pt x="5876" y="3365"/>
                              </a:lnTo>
                              <a:lnTo>
                                <a:pt x="5890" y="3381"/>
                              </a:lnTo>
                              <a:lnTo>
                                <a:pt x="5903" y="3399"/>
                              </a:lnTo>
                              <a:lnTo>
                                <a:pt x="5915" y="3417"/>
                              </a:lnTo>
                              <a:lnTo>
                                <a:pt x="5926" y="3437"/>
                              </a:lnTo>
                              <a:lnTo>
                                <a:pt x="5935" y="3456"/>
                              </a:lnTo>
                              <a:lnTo>
                                <a:pt x="5942" y="3476"/>
                              </a:lnTo>
                              <a:lnTo>
                                <a:pt x="5948" y="3497"/>
                              </a:lnTo>
                              <a:lnTo>
                                <a:pt x="5952" y="3518"/>
                              </a:lnTo>
                              <a:lnTo>
                                <a:pt x="5954" y="3540"/>
                              </a:lnTo>
                              <a:lnTo>
                                <a:pt x="5954" y="3563"/>
                              </a:lnTo>
                              <a:lnTo>
                                <a:pt x="5954" y="3581"/>
                              </a:lnTo>
                              <a:lnTo>
                                <a:pt x="5952" y="3601"/>
                              </a:lnTo>
                              <a:lnTo>
                                <a:pt x="5948" y="3619"/>
                              </a:lnTo>
                              <a:lnTo>
                                <a:pt x="5943" y="3637"/>
                              </a:lnTo>
                              <a:lnTo>
                                <a:pt x="5936" y="3654"/>
                              </a:lnTo>
                              <a:lnTo>
                                <a:pt x="5928" y="3672"/>
                              </a:lnTo>
                              <a:lnTo>
                                <a:pt x="5918" y="3687"/>
                              </a:lnTo>
                              <a:lnTo>
                                <a:pt x="5909" y="3703"/>
                              </a:lnTo>
                              <a:lnTo>
                                <a:pt x="5897" y="3717"/>
                              </a:lnTo>
                              <a:lnTo>
                                <a:pt x="5884" y="3733"/>
                              </a:lnTo>
                              <a:lnTo>
                                <a:pt x="5871" y="3746"/>
                              </a:lnTo>
                              <a:lnTo>
                                <a:pt x="5857" y="3758"/>
                              </a:lnTo>
                              <a:lnTo>
                                <a:pt x="5841" y="3769"/>
                              </a:lnTo>
                              <a:lnTo>
                                <a:pt x="5826" y="3780"/>
                              </a:lnTo>
                              <a:lnTo>
                                <a:pt x="5810" y="3791"/>
                              </a:lnTo>
                              <a:lnTo>
                                <a:pt x="5793" y="3800"/>
                              </a:lnTo>
                              <a:lnTo>
                                <a:pt x="5765" y="3814"/>
                              </a:lnTo>
                              <a:lnTo>
                                <a:pt x="5735" y="3827"/>
                              </a:lnTo>
                              <a:lnTo>
                                <a:pt x="5705" y="3838"/>
                              </a:lnTo>
                              <a:lnTo>
                                <a:pt x="5675" y="3848"/>
                              </a:lnTo>
                              <a:lnTo>
                                <a:pt x="5643" y="3856"/>
                              </a:lnTo>
                              <a:lnTo>
                                <a:pt x="5612" y="3863"/>
                              </a:lnTo>
                              <a:lnTo>
                                <a:pt x="5580" y="3868"/>
                              </a:lnTo>
                              <a:lnTo>
                                <a:pt x="5549" y="3873"/>
                              </a:lnTo>
                              <a:lnTo>
                                <a:pt x="5517" y="3875"/>
                              </a:lnTo>
                              <a:lnTo>
                                <a:pt x="5485" y="3877"/>
                              </a:lnTo>
                              <a:lnTo>
                                <a:pt x="5452" y="3876"/>
                              </a:lnTo>
                              <a:lnTo>
                                <a:pt x="5421" y="3875"/>
                              </a:lnTo>
                              <a:lnTo>
                                <a:pt x="5388" y="3872"/>
                              </a:lnTo>
                              <a:lnTo>
                                <a:pt x="5357" y="3867"/>
                              </a:lnTo>
                              <a:lnTo>
                                <a:pt x="5325" y="3862"/>
                              </a:lnTo>
                              <a:lnTo>
                                <a:pt x="5293" y="3855"/>
                              </a:lnTo>
                              <a:lnTo>
                                <a:pt x="5270" y="3888"/>
                              </a:lnTo>
                              <a:lnTo>
                                <a:pt x="5246" y="3919"/>
                              </a:lnTo>
                              <a:lnTo>
                                <a:pt x="5221" y="3951"/>
                              </a:lnTo>
                              <a:lnTo>
                                <a:pt x="5195" y="3981"/>
                              </a:lnTo>
                              <a:lnTo>
                                <a:pt x="5168" y="4012"/>
                              </a:lnTo>
                              <a:lnTo>
                                <a:pt x="5141" y="4042"/>
                              </a:lnTo>
                              <a:lnTo>
                                <a:pt x="5114" y="4071"/>
                              </a:lnTo>
                              <a:lnTo>
                                <a:pt x="5086" y="4100"/>
                              </a:lnTo>
                              <a:lnTo>
                                <a:pt x="5057" y="4127"/>
                              </a:lnTo>
                              <a:lnTo>
                                <a:pt x="5027" y="4155"/>
                              </a:lnTo>
                              <a:lnTo>
                                <a:pt x="4997" y="4181"/>
                              </a:lnTo>
                              <a:lnTo>
                                <a:pt x="4966" y="4208"/>
                              </a:lnTo>
                              <a:lnTo>
                                <a:pt x="4935" y="4233"/>
                              </a:lnTo>
                              <a:lnTo>
                                <a:pt x="4903" y="4258"/>
                              </a:lnTo>
                              <a:lnTo>
                                <a:pt x="4871" y="4281"/>
                              </a:lnTo>
                              <a:lnTo>
                                <a:pt x="4838" y="4305"/>
                              </a:lnTo>
                              <a:lnTo>
                                <a:pt x="4805" y="4327"/>
                              </a:lnTo>
                              <a:lnTo>
                                <a:pt x="4772" y="4350"/>
                              </a:lnTo>
                              <a:lnTo>
                                <a:pt x="4737" y="4371"/>
                              </a:lnTo>
                              <a:lnTo>
                                <a:pt x="4702" y="4391"/>
                              </a:lnTo>
                              <a:lnTo>
                                <a:pt x="4667" y="4411"/>
                              </a:lnTo>
                              <a:lnTo>
                                <a:pt x="4633" y="4429"/>
                              </a:lnTo>
                              <a:lnTo>
                                <a:pt x="4597" y="4448"/>
                              </a:lnTo>
                              <a:lnTo>
                                <a:pt x="4560" y="4465"/>
                              </a:lnTo>
                              <a:lnTo>
                                <a:pt x="4524" y="4483"/>
                              </a:lnTo>
                              <a:lnTo>
                                <a:pt x="4487" y="4498"/>
                              </a:lnTo>
                              <a:lnTo>
                                <a:pt x="4449" y="4513"/>
                              </a:lnTo>
                              <a:lnTo>
                                <a:pt x="4412" y="4527"/>
                              </a:lnTo>
                              <a:lnTo>
                                <a:pt x="4374" y="4540"/>
                              </a:lnTo>
                              <a:lnTo>
                                <a:pt x="4336" y="4553"/>
                              </a:lnTo>
                              <a:lnTo>
                                <a:pt x="4297" y="4565"/>
                              </a:lnTo>
                              <a:lnTo>
                                <a:pt x="4259" y="4576"/>
                              </a:lnTo>
                              <a:lnTo>
                                <a:pt x="4270" y="4665"/>
                              </a:lnTo>
                              <a:lnTo>
                                <a:pt x="4285" y="4683"/>
                              </a:lnTo>
                              <a:lnTo>
                                <a:pt x="4299" y="4700"/>
                              </a:lnTo>
                              <a:lnTo>
                                <a:pt x="4312" y="4718"/>
                              </a:lnTo>
                              <a:lnTo>
                                <a:pt x="4324" y="4737"/>
                              </a:lnTo>
                              <a:lnTo>
                                <a:pt x="4335" y="4758"/>
                              </a:lnTo>
                              <a:lnTo>
                                <a:pt x="4343" y="4778"/>
                              </a:lnTo>
                              <a:lnTo>
                                <a:pt x="4350" y="4800"/>
                              </a:lnTo>
                              <a:lnTo>
                                <a:pt x="4354" y="4823"/>
                              </a:lnTo>
                              <a:lnTo>
                                <a:pt x="4375" y="4836"/>
                              </a:lnTo>
                              <a:lnTo>
                                <a:pt x="4396" y="4851"/>
                              </a:lnTo>
                              <a:lnTo>
                                <a:pt x="4413" y="4867"/>
                              </a:lnTo>
                              <a:lnTo>
                                <a:pt x="4430" y="4887"/>
                              </a:lnTo>
                              <a:lnTo>
                                <a:pt x="4445" y="4906"/>
                              </a:lnTo>
                              <a:lnTo>
                                <a:pt x="4458" y="4928"/>
                              </a:lnTo>
                              <a:lnTo>
                                <a:pt x="4470" y="4951"/>
                              </a:lnTo>
                              <a:lnTo>
                                <a:pt x="4478" y="4974"/>
                              </a:lnTo>
                              <a:lnTo>
                                <a:pt x="4485" y="4998"/>
                              </a:lnTo>
                              <a:lnTo>
                                <a:pt x="4489" y="5023"/>
                              </a:lnTo>
                              <a:lnTo>
                                <a:pt x="4491" y="5047"/>
                              </a:lnTo>
                              <a:lnTo>
                                <a:pt x="4491" y="5072"/>
                              </a:lnTo>
                              <a:lnTo>
                                <a:pt x="4489" y="5084"/>
                              </a:lnTo>
                              <a:lnTo>
                                <a:pt x="4488" y="5097"/>
                              </a:lnTo>
                              <a:lnTo>
                                <a:pt x="4485" y="5109"/>
                              </a:lnTo>
                              <a:lnTo>
                                <a:pt x="4482" y="5121"/>
                              </a:lnTo>
                              <a:lnTo>
                                <a:pt x="4478" y="5133"/>
                              </a:lnTo>
                              <a:lnTo>
                                <a:pt x="4473" y="5144"/>
                              </a:lnTo>
                              <a:lnTo>
                                <a:pt x="4467" y="5155"/>
                              </a:lnTo>
                              <a:lnTo>
                                <a:pt x="4462" y="5167"/>
                              </a:lnTo>
                              <a:lnTo>
                                <a:pt x="4448" y="5187"/>
                              </a:lnTo>
                              <a:lnTo>
                                <a:pt x="4433" y="5204"/>
                              </a:lnTo>
                              <a:lnTo>
                                <a:pt x="4416" y="5221"/>
                              </a:lnTo>
                              <a:lnTo>
                                <a:pt x="4399" y="5237"/>
                              </a:lnTo>
                              <a:lnTo>
                                <a:pt x="4380" y="5250"/>
                              </a:lnTo>
                              <a:lnTo>
                                <a:pt x="4361" y="5263"/>
                              </a:lnTo>
                              <a:lnTo>
                                <a:pt x="4341" y="5275"/>
                              </a:lnTo>
                              <a:lnTo>
                                <a:pt x="4321" y="5286"/>
                              </a:lnTo>
                              <a:lnTo>
                                <a:pt x="4299" y="5297"/>
                              </a:lnTo>
                              <a:lnTo>
                                <a:pt x="4277" y="5305"/>
                              </a:lnTo>
                              <a:lnTo>
                                <a:pt x="4255" y="5314"/>
                              </a:lnTo>
                              <a:lnTo>
                                <a:pt x="4233" y="5323"/>
                              </a:lnTo>
                              <a:lnTo>
                                <a:pt x="4188" y="5337"/>
                              </a:lnTo>
                              <a:lnTo>
                                <a:pt x="4143" y="5351"/>
                              </a:lnTo>
                              <a:lnTo>
                                <a:pt x="4146" y="5384"/>
                              </a:lnTo>
                              <a:lnTo>
                                <a:pt x="4148" y="5416"/>
                              </a:lnTo>
                              <a:lnTo>
                                <a:pt x="4149" y="5483"/>
                              </a:lnTo>
                              <a:lnTo>
                                <a:pt x="4150" y="5549"/>
                              </a:lnTo>
                              <a:lnTo>
                                <a:pt x="4151" y="5614"/>
                              </a:lnTo>
                              <a:lnTo>
                                <a:pt x="4153" y="5648"/>
                              </a:lnTo>
                              <a:lnTo>
                                <a:pt x="4155" y="5680"/>
                              </a:lnTo>
                              <a:lnTo>
                                <a:pt x="4159" y="5713"/>
                              </a:lnTo>
                              <a:lnTo>
                                <a:pt x="4163" y="5744"/>
                              </a:lnTo>
                              <a:lnTo>
                                <a:pt x="4170" y="5777"/>
                              </a:lnTo>
                              <a:lnTo>
                                <a:pt x="4177" y="5809"/>
                              </a:lnTo>
                              <a:lnTo>
                                <a:pt x="4186" y="5840"/>
                              </a:lnTo>
                              <a:lnTo>
                                <a:pt x="4197" y="5872"/>
                              </a:lnTo>
                              <a:lnTo>
                                <a:pt x="4214" y="5915"/>
                              </a:lnTo>
                              <a:lnTo>
                                <a:pt x="4234" y="5959"/>
                              </a:lnTo>
                              <a:lnTo>
                                <a:pt x="4254" y="6000"/>
                              </a:lnTo>
                              <a:lnTo>
                                <a:pt x="4277" y="6040"/>
                              </a:lnTo>
                              <a:lnTo>
                                <a:pt x="4301" y="6080"/>
                              </a:lnTo>
                              <a:lnTo>
                                <a:pt x="4327" y="6119"/>
                              </a:lnTo>
                              <a:lnTo>
                                <a:pt x="4353" y="6158"/>
                              </a:lnTo>
                              <a:lnTo>
                                <a:pt x="4382" y="6194"/>
                              </a:lnTo>
                              <a:lnTo>
                                <a:pt x="4411" y="6231"/>
                              </a:lnTo>
                              <a:lnTo>
                                <a:pt x="4441" y="6266"/>
                              </a:lnTo>
                              <a:lnTo>
                                <a:pt x="4472" y="6302"/>
                              </a:lnTo>
                              <a:lnTo>
                                <a:pt x="4504" y="6336"/>
                              </a:lnTo>
                              <a:lnTo>
                                <a:pt x="4536" y="6369"/>
                              </a:lnTo>
                              <a:lnTo>
                                <a:pt x="4570" y="6402"/>
                              </a:lnTo>
                              <a:lnTo>
                                <a:pt x="4603" y="6435"/>
                              </a:lnTo>
                              <a:lnTo>
                                <a:pt x="4637" y="6466"/>
                              </a:lnTo>
                              <a:lnTo>
                                <a:pt x="4648" y="6477"/>
                              </a:lnTo>
                              <a:lnTo>
                                <a:pt x="4660" y="6486"/>
                              </a:lnTo>
                              <a:lnTo>
                                <a:pt x="4673" y="6494"/>
                              </a:lnTo>
                              <a:lnTo>
                                <a:pt x="4686" y="6503"/>
                              </a:lnTo>
                              <a:lnTo>
                                <a:pt x="4712" y="6517"/>
                              </a:lnTo>
                              <a:lnTo>
                                <a:pt x="4739" y="6531"/>
                              </a:lnTo>
                              <a:lnTo>
                                <a:pt x="4765" y="6547"/>
                              </a:lnTo>
                              <a:lnTo>
                                <a:pt x="4778" y="6555"/>
                              </a:lnTo>
                              <a:lnTo>
                                <a:pt x="4790" y="6564"/>
                              </a:lnTo>
                              <a:lnTo>
                                <a:pt x="4802" y="6573"/>
                              </a:lnTo>
                              <a:lnTo>
                                <a:pt x="4813" y="6584"/>
                              </a:lnTo>
                              <a:lnTo>
                                <a:pt x="4823" y="6596"/>
                              </a:lnTo>
                              <a:lnTo>
                                <a:pt x="4832" y="6608"/>
                              </a:lnTo>
                              <a:lnTo>
                                <a:pt x="4840" y="6622"/>
                              </a:lnTo>
                              <a:lnTo>
                                <a:pt x="4847" y="6637"/>
                              </a:lnTo>
                              <a:lnTo>
                                <a:pt x="4852" y="6651"/>
                              </a:lnTo>
                              <a:lnTo>
                                <a:pt x="4855" y="6666"/>
                              </a:lnTo>
                              <a:lnTo>
                                <a:pt x="4857" y="6681"/>
                              </a:lnTo>
                              <a:lnTo>
                                <a:pt x="4858" y="6698"/>
                              </a:lnTo>
                              <a:lnTo>
                                <a:pt x="4857" y="6713"/>
                              </a:lnTo>
                              <a:lnTo>
                                <a:pt x="4855" y="6728"/>
                              </a:lnTo>
                              <a:lnTo>
                                <a:pt x="4852" y="6744"/>
                              </a:lnTo>
                              <a:lnTo>
                                <a:pt x="4849" y="6760"/>
                              </a:lnTo>
                              <a:lnTo>
                                <a:pt x="4841" y="6791"/>
                              </a:lnTo>
                              <a:lnTo>
                                <a:pt x="4833" y="6823"/>
                              </a:lnTo>
                              <a:lnTo>
                                <a:pt x="4825" y="6852"/>
                              </a:lnTo>
                              <a:lnTo>
                                <a:pt x="4865" y="6886"/>
                              </a:lnTo>
                              <a:lnTo>
                                <a:pt x="4908" y="6918"/>
                              </a:lnTo>
                              <a:lnTo>
                                <a:pt x="4992" y="6983"/>
                              </a:lnTo>
                              <a:lnTo>
                                <a:pt x="5035" y="7015"/>
                              </a:lnTo>
                              <a:lnTo>
                                <a:pt x="5076" y="7049"/>
                              </a:lnTo>
                              <a:lnTo>
                                <a:pt x="5096" y="7066"/>
                              </a:lnTo>
                              <a:lnTo>
                                <a:pt x="5115" y="7084"/>
                              </a:lnTo>
                              <a:lnTo>
                                <a:pt x="5135" y="7103"/>
                              </a:lnTo>
                              <a:lnTo>
                                <a:pt x="5153" y="7122"/>
                              </a:lnTo>
                              <a:lnTo>
                                <a:pt x="5166" y="7138"/>
                              </a:lnTo>
                              <a:lnTo>
                                <a:pt x="5179" y="7155"/>
                              </a:lnTo>
                              <a:lnTo>
                                <a:pt x="5189" y="7174"/>
                              </a:lnTo>
                              <a:lnTo>
                                <a:pt x="5198" y="7193"/>
                              </a:lnTo>
                              <a:lnTo>
                                <a:pt x="5205" y="7213"/>
                              </a:lnTo>
                              <a:lnTo>
                                <a:pt x="5211" y="7233"/>
                              </a:lnTo>
                              <a:lnTo>
                                <a:pt x="5215" y="7253"/>
                              </a:lnTo>
                              <a:lnTo>
                                <a:pt x="5218" y="7274"/>
                              </a:lnTo>
                              <a:lnTo>
                                <a:pt x="5220" y="7294"/>
                              </a:lnTo>
                              <a:lnTo>
                                <a:pt x="5221" y="7316"/>
                              </a:lnTo>
                              <a:lnTo>
                                <a:pt x="5220" y="7337"/>
                              </a:lnTo>
                              <a:lnTo>
                                <a:pt x="5217" y="7359"/>
                              </a:lnTo>
                              <a:lnTo>
                                <a:pt x="5215" y="7379"/>
                              </a:lnTo>
                              <a:lnTo>
                                <a:pt x="5211" y="7401"/>
                              </a:lnTo>
                              <a:lnTo>
                                <a:pt x="5207" y="7422"/>
                              </a:lnTo>
                              <a:lnTo>
                                <a:pt x="5201" y="7441"/>
                              </a:lnTo>
                              <a:lnTo>
                                <a:pt x="5214" y="7453"/>
                              </a:lnTo>
                              <a:lnTo>
                                <a:pt x="5227" y="7465"/>
                              </a:lnTo>
                              <a:lnTo>
                                <a:pt x="5239" y="7478"/>
                              </a:lnTo>
                              <a:lnTo>
                                <a:pt x="5250" y="7492"/>
                              </a:lnTo>
                              <a:lnTo>
                                <a:pt x="5261" y="7506"/>
                              </a:lnTo>
                              <a:lnTo>
                                <a:pt x="5270" y="7522"/>
                              </a:lnTo>
                              <a:lnTo>
                                <a:pt x="5279" y="7537"/>
                              </a:lnTo>
                              <a:lnTo>
                                <a:pt x="5287" y="7552"/>
                              </a:lnTo>
                              <a:lnTo>
                                <a:pt x="5293" y="7568"/>
                              </a:lnTo>
                              <a:lnTo>
                                <a:pt x="5299" y="7585"/>
                              </a:lnTo>
                              <a:lnTo>
                                <a:pt x="5304" y="7602"/>
                              </a:lnTo>
                              <a:lnTo>
                                <a:pt x="5308" y="7619"/>
                              </a:lnTo>
                              <a:lnTo>
                                <a:pt x="5310" y="7637"/>
                              </a:lnTo>
                              <a:lnTo>
                                <a:pt x="5311" y="7654"/>
                              </a:lnTo>
                              <a:lnTo>
                                <a:pt x="5310" y="7672"/>
                              </a:lnTo>
                              <a:lnTo>
                                <a:pt x="5308" y="7689"/>
                              </a:lnTo>
                              <a:lnTo>
                                <a:pt x="5307" y="7708"/>
                              </a:lnTo>
                              <a:lnTo>
                                <a:pt x="5303" y="7725"/>
                              </a:lnTo>
                              <a:lnTo>
                                <a:pt x="5298" y="7741"/>
                              </a:lnTo>
                              <a:lnTo>
                                <a:pt x="5291" y="7756"/>
                              </a:lnTo>
                              <a:lnTo>
                                <a:pt x="5284" y="7771"/>
                              </a:lnTo>
                              <a:lnTo>
                                <a:pt x="5274" y="7785"/>
                              </a:lnTo>
                              <a:lnTo>
                                <a:pt x="5264" y="7798"/>
                              </a:lnTo>
                              <a:lnTo>
                                <a:pt x="5252" y="7811"/>
                              </a:lnTo>
                              <a:lnTo>
                                <a:pt x="5240" y="7823"/>
                              </a:lnTo>
                              <a:lnTo>
                                <a:pt x="5227" y="7834"/>
                              </a:lnTo>
                              <a:lnTo>
                                <a:pt x="5213" y="7844"/>
                              </a:lnTo>
                              <a:lnTo>
                                <a:pt x="5199" y="7854"/>
                              </a:lnTo>
                              <a:lnTo>
                                <a:pt x="5170" y="7873"/>
                              </a:lnTo>
                              <a:lnTo>
                                <a:pt x="5140" y="7888"/>
                              </a:lnTo>
                              <a:lnTo>
                                <a:pt x="5108" y="7904"/>
                              </a:lnTo>
                              <a:lnTo>
                                <a:pt x="5074" y="7918"/>
                              </a:lnTo>
                              <a:lnTo>
                                <a:pt x="5041" y="7931"/>
                              </a:lnTo>
                              <a:lnTo>
                                <a:pt x="5008" y="7944"/>
                              </a:lnTo>
                              <a:lnTo>
                                <a:pt x="4974" y="7956"/>
                              </a:lnTo>
                              <a:lnTo>
                                <a:pt x="4939" y="7968"/>
                              </a:lnTo>
                              <a:lnTo>
                                <a:pt x="4904" y="7978"/>
                              </a:lnTo>
                              <a:lnTo>
                                <a:pt x="4870" y="7988"/>
                              </a:lnTo>
                              <a:lnTo>
                                <a:pt x="4800" y="8006"/>
                              </a:lnTo>
                              <a:lnTo>
                                <a:pt x="4730" y="8023"/>
                              </a:lnTo>
                              <a:lnTo>
                                <a:pt x="4660" y="8038"/>
                              </a:lnTo>
                              <a:lnTo>
                                <a:pt x="4589" y="8052"/>
                              </a:lnTo>
                              <a:lnTo>
                                <a:pt x="4508" y="8066"/>
                              </a:lnTo>
                              <a:lnTo>
                                <a:pt x="4426" y="8079"/>
                              </a:lnTo>
                              <a:lnTo>
                                <a:pt x="4345" y="8091"/>
                              </a:lnTo>
                              <a:lnTo>
                                <a:pt x="4263" y="8102"/>
                              </a:lnTo>
                              <a:lnTo>
                                <a:pt x="4180" y="8112"/>
                              </a:lnTo>
                              <a:lnTo>
                                <a:pt x="4099" y="8119"/>
                              </a:lnTo>
                              <a:lnTo>
                                <a:pt x="4016" y="8127"/>
                              </a:lnTo>
                              <a:lnTo>
                                <a:pt x="3935" y="8133"/>
                              </a:lnTo>
                              <a:lnTo>
                                <a:pt x="3852" y="8137"/>
                              </a:lnTo>
                              <a:lnTo>
                                <a:pt x="3770" y="8140"/>
                              </a:lnTo>
                              <a:lnTo>
                                <a:pt x="3687" y="8141"/>
                              </a:lnTo>
                              <a:lnTo>
                                <a:pt x="3604" y="8141"/>
                              </a:lnTo>
                              <a:lnTo>
                                <a:pt x="3522" y="8139"/>
                              </a:lnTo>
                              <a:lnTo>
                                <a:pt x="3439" y="8136"/>
                              </a:lnTo>
                              <a:lnTo>
                                <a:pt x="3358" y="8131"/>
                              </a:lnTo>
                              <a:lnTo>
                                <a:pt x="3275" y="8125"/>
                              </a:lnTo>
                              <a:lnTo>
                                <a:pt x="3157" y="8113"/>
                              </a:lnTo>
                              <a:lnTo>
                                <a:pt x="3038" y="8100"/>
                              </a:lnTo>
                              <a:lnTo>
                                <a:pt x="2920" y="8085"/>
                              </a:lnTo>
                              <a:lnTo>
                                <a:pt x="2860" y="8076"/>
                              </a:lnTo>
                              <a:lnTo>
                                <a:pt x="2801" y="8066"/>
                              </a:lnTo>
                              <a:lnTo>
                                <a:pt x="2742" y="8055"/>
                              </a:lnTo>
                              <a:lnTo>
                                <a:pt x="2684" y="8044"/>
                              </a:lnTo>
                              <a:lnTo>
                                <a:pt x="2626" y="8033"/>
                              </a:lnTo>
                              <a:lnTo>
                                <a:pt x="2567" y="8019"/>
                              </a:lnTo>
                              <a:lnTo>
                                <a:pt x="2510" y="8005"/>
                              </a:lnTo>
                              <a:lnTo>
                                <a:pt x="2452" y="7990"/>
                              </a:lnTo>
                              <a:lnTo>
                                <a:pt x="2395" y="7974"/>
                              </a:lnTo>
                              <a:lnTo>
                                <a:pt x="2338" y="7955"/>
                              </a:lnTo>
                              <a:lnTo>
                                <a:pt x="2296" y="7940"/>
                              </a:lnTo>
                              <a:lnTo>
                                <a:pt x="2254" y="7925"/>
                              </a:lnTo>
                              <a:lnTo>
                                <a:pt x="2213" y="7908"/>
                              </a:lnTo>
                              <a:lnTo>
                                <a:pt x="2192" y="7898"/>
                              </a:lnTo>
                              <a:lnTo>
                                <a:pt x="2172" y="7888"/>
                              </a:lnTo>
                              <a:lnTo>
                                <a:pt x="2152" y="7877"/>
                              </a:lnTo>
                              <a:lnTo>
                                <a:pt x="2134" y="7866"/>
                              </a:lnTo>
                              <a:lnTo>
                                <a:pt x="2115" y="7853"/>
                              </a:lnTo>
                              <a:lnTo>
                                <a:pt x="2097" y="7840"/>
                              </a:lnTo>
                              <a:lnTo>
                                <a:pt x="2080" y="7826"/>
                              </a:lnTo>
                              <a:lnTo>
                                <a:pt x="2064" y="7811"/>
                              </a:lnTo>
                              <a:lnTo>
                                <a:pt x="2049" y="7796"/>
                              </a:lnTo>
                              <a:lnTo>
                                <a:pt x="2034" y="7778"/>
                              </a:lnTo>
                              <a:lnTo>
                                <a:pt x="2028" y="7767"/>
                              </a:lnTo>
                              <a:lnTo>
                                <a:pt x="2023" y="7756"/>
                              </a:lnTo>
                              <a:lnTo>
                                <a:pt x="2014" y="7735"/>
                              </a:lnTo>
                              <a:lnTo>
                                <a:pt x="2009" y="7712"/>
                              </a:lnTo>
                              <a:lnTo>
                                <a:pt x="2005" y="7689"/>
                              </a:lnTo>
                              <a:lnTo>
                                <a:pt x="2003" y="7666"/>
                              </a:lnTo>
                              <a:lnTo>
                                <a:pt x="2004" y="7642"/>
                              </a:lnTo>
                              <a:lnTo>
                                <a:pt x="2008" y="7619"/>
                              </a:lnTo>
                              <a:lnTo>
                                <a:pt x="2012" y="7597"/>
                              </a:lnTo>
                              <a:lnTo>
                                <a:pt x="2019" y="7575"/>
                              </a:lnTo>
                              <a:lnTo>
                                <a:pt x="2027" y="7553"/>
                              </a:lnTo>
                              <a:lnTo>
                                <a:pt x="2038" y="7533"/>
                              </a:lnTo>
                              <a:lnTo>
                                <a:pt x="2050" y="7512"/>
                              </a:lnTo>
                              <a:lnTo>
                                <a:pt x="2063" y="7492"/>
                              </a:lnTo>
                              <a:lnTo>
                                <a:pt x="2078" y="7475"/>
                              </a:lnTo>
                              <a:lnTo>
                                <a:pt x="2095" y="7459"/>
                              </a:lnTo>
                              <a:lnTo>
                                <a:pt x="2113" y="7443"/>
                              </a:lnTo>
                              <a:lnTo>
                                <a:pt x="2108" y="7424"/>
                              </a:lnTo>
                              <a:lnTo>
                                <a:pt x="2103" y="7404"/>
                              </a:lnTo>
                              <a:lnTo>
                                <a:pt x="2100" y="7385"/>
                              </a:lnTo>
                              <a:lnTo>
                                <a:pt x="2097" y="7365"/>
                              </a:lnTo>
                              <a:lnTo>
                                <a:pt x="2095" y="7346"/>
                              </a:lnTo>
                              <a:lnTo>
                                <a:pt x="2094" y="7326"/>
                              </a:lnTo>
                              <a:lnTo>
                                <a:pt x="2094" y="7306"/>
                              </a:lnTo>
                              <a:lnTo>
                                <a:pt x="2095" y="7286"/>
                              </a:lnTo>
                              <a:lnTo>
                                <a:pt x="2097" y="7266"/>
                              </a:lnTo>
                              <a:lnTo>
                                <a:pt x="2099" y="7247"/>
                              </a:lnTo>
                              <a:lnTo>
                                <a:pt x="2104" y="7228"/>
                              </a:lnTo>
                              <a:lnTo>
                                <a:pt x="2110" y="7210"/>
                              </a:lnTo>
                              <a:lnTo>
                                <a:pt x="2116" y="7191"/>
                              </a:lnTo>
                              <a:lnTo>
                                <a:pt x="2125" y="7174"/>
                              </a:lnTo>
                              <a:lnTo>
                                <a:pt x="2136" y="7156"/>
                              </a:lnTo>
                              <a:lnTo>
                                <a:pt x="2148" y="7140"/>
                              </a:lnTo>
                              <a:lnTo>
                                <a:pt x="2166" y="7119"/>
                              </a:lnTo>
                              <a:lnTo>
                                <a:pt x="2185" y="7099"/>
                              </a:lnTo>
                              <a:lnTo>
                                <a:pt x="2205" y="7079"/>
                              </a:lnTo>
                              <a:lnTo>
                                <a:pt x="2226" y="7061"/>
                              </a:lnTo>
                              <a:lnTo>
                                <a:pt x="2247" y="7042"/>
                              </a:lnTo>
                              <a:lnTo>
                                <a:pt x="2269" y="7025"/>
                              </a:lnTo>
                              <a:lnTo>
                                <a:pt x="2312" y="6990"/>
                              </a:lnTo>
                              <a:lnTo>
                                <a:pt x="2402" y="6923"/>
                              </a:lnTo>
                              <a:lnTo>
                                <a:pt x="2446" y="6889"/>
                              </a:lnTo>
                              <a:lnTo>
                                <a:pt x="2489" y="6853"/>
                              </a:lnTo>
                              <a:lnTo>
                                <a:pt x="2483" y="6824"/>
                              </a:lnTo>
                              <a:lnTo>
                                <a:pt x="2474" y="6794"/>
                              </a:lnTo>
                              <a:lnTo>
                                <a:pt x="2466" y="6764"/>
                              </a:lnTo>
                              <a:lnTo>
                                <a:pt x="2460" y="6734"/>
                              </a:lnTo>
                              <a:lnTo>
                                <a:pt x="2458" y="6718"/>
                              </a:lnTo>
                              <a:lnTo>
                                <a:pt x="2457" y="6703"/>
                              </a:lnTo>
                              <a:lnTo>
                                <a:pt x="2457" y="6688"/>
                              </a:lnTo>
                              <a:lnTo>
                                <a:pt x="2458" y="6674"/>
                              </a:lnTo>
                              <a:lnTo>
                                <a:pt x="2460" y="6659"/>
                              </a:lnTo>
                              <a:lnTo>
                                <a:pt x="2464" y="6644"/>
                              </a:lnTo>
                              <a:lnTo>
                                <a:pt x="2470" y="6630"/>
                              </a:lnTo>
                              <a:lnTo>
                                <a:pt x="2477" y="6616"/>
                              </a:lnTo>
                              <a:lnTo>
                                <a:pt x="2486" y="6602"/>
                              </a:lnTo>
                              <a:lnTo>
                                <a:pt x="2495" y="6590"/>
                              </a:lnTo>
                              <a:lnTo>
                                <a:pt x="2505" y="6579"/>
                              </a:lnTo>
                              <a:lnTo>
                                <a:pt x="2516" y="6569"/>
                              </a:lnTo>
                              <a:lnTo>
                                <a:pt x="2528" y="6561"/>
                              </a:lnTo>
                              <a:lnTo>
                                <a:pt x="2541" y="6552"/>
                              </a:lnTo>
                              <a:lnTo>
                                <a:pt x="2567" y="6537"/>
                              </a:lnTo>
                              <a:lnTo>
                                <a:pt x="2595" y="6522"/>
                              </a:lnTo>
                              <a:lnTo>
                                <a:pt x="2622" y="6508"/>
                              </a:lnTo>
                              <a:lnTo>
                                <a:pt x="2635" y="6499"/>
                              </a:lnTo>
                              <a:lnTo>
                                <a:pt x="2647" y="6491"/>
                              </a:lnTo>
                              <a:lnTo>
                                <a:pt x="2659" y="6481"/>
                              </a:lnTo>
                              <a:lnTo>
                                <a:pt x="2671" y="6472"/>
                              </a:lnTo>
                              <a:lnTo>
                                <a:pt x="2705" y="6440"/>
                              </a:lnTo>
                              <a:lnTo>
                                <a:pt x="2739" y="6406"/>
                              </a:lnTo>
                              <a:lnTo>
                                <a:pt x="2773" y="6374"/>
                              </a:lnTo>
                              <a:lnTo>
                                <a:pt x="2807" y="6339"/>
                              </a:lnTo>
                              <a:lnTo>
                                <a:pt x="2839" y="6305"/>
                              </a:lnTo>
                              <a:lnTo>
                                <a:pt x="2871" y="6269"/>
                              </a:lnTo>
                              <a:lnTo>
                                <a:pt x="2901" y="6234"/>
                              </a:lnTo>
                              <a:lnTo>
                                <a:pt x="2932" y="6197"/>
                              </a:lnTo>
                              <a:lnTo>
                                <a:pt x="2960" y="6159"/>
                              </a:lnTo>
                              <a:lnTo>
                                <a:pt x="2987" y="6119"/>
                              </a:lnTo>
                              <a:lnTo>
                                <a:pt x="3013" y="6080"/>
                              </a:lnTo>
                              <a:lnTo>
                                <a:pt x="3038" y="6040"/>
                              </a:lnTo>
                              <a:lnTo>
                                <a:pt x="3061" y="5999"/>
                              </a:lnTo>
                              <a:lnTo>
                                <a:pt x="3082" y="5956"/>
                              </a:lnTo>
                              <a:lnTo>
                                <a:pt x="3101" y="5913"/>
                              </a:lnTo>
                              <a:lnTo>
                                <a:pt x="3119" y="5868"/>
                              </a:lnTo>
                              <a:lnTo>
                                <a:pt x="3129" y="5837"/>
                              </a:lnTo>
                              <a:lnTo>
                                <a:pt x="3138" y="5805"/>
                              </a:lnTo>
                              <a:lnTo>
                                <a:pt x="3146" y="5774"/>
                              </a:lnTo>
                              <a:lnTo>
                                <a:pt x="3151" y="5742"/>
                              </a:lnTo>
                              <a:lnTo>
                                <a:pt x="3155" y="5710"/>
                              </a:lnTo>
                              <a:lnTo>
                                <a:pt x="3159" y="5678"/>
                              </a:lnTo>
                              <a:lnTo>
                                <a:pt x="3161" y="5646"/>
                              </a:lnTo>
                              <a:lnTo>
                                <a:pt x="3163" y="5613"/>
                              </a:lnTo>
                              <a:lnTo>
                                <a:pt x="3164" y="5548"/>
                              </a:lnTo>
                              <a:lnTo>
                                <a:pt x="3165" y="5481"/>
                              </a:lnTo>
                              <a:lnTo>
                                <a:pt x="3167" y="5416"/>
                              </a:lnTo>
                              <a:lnTo>
                                <a:pt x="3169" y="5384"/>
                              </a:lnTo>
                              <a:lnTo>
                                <a:pt x="3172" y="5352"/>
                              </a:lnTo>
                              <a:lnTo>
                                <a:pt x="3125" y="5337"/>
                              </a:lnTo>
                              <a:lnTo>
                                <a:pt x="3077" y="5321"/>
                              </a:lnTo>
                              <a:lnTo>
                                <a:pt x="3053" y="5312"/>
                              </a:lnTo>
                              <a:lnTo>
                                <a:pt x="3030" y="5303"/>
                              </a:lnTo>
                              <a:lnTo>
                                <a:pt x="3008" y="5292"/>
                              </a:lnTo>
                              <a:lnTo>
                                <a:pt x="2985" y="5281"/>
                              </a:lnTo>
                              <a:lnTo>
                                <a:pt x="2963" y="5269"/>
                              </a:lnTo>
                              <a:lnTo>
                                <a:pt x="2942" y="5256"/>
                              </a:lnTo>
                              <a:lnTo>
                                <a:pt x="2923" y="5242"/>
                              </a:lnTo>
                              <a:lnTo>
                                <a:pt x="2903" y="5226"/>
                              </a:lnTo>
                              <a:lnTo>
                                <a:pt x="2886" y="5210"/>
                              </a:lnTo>
                              <a:lnTo>
                                <a:pt x="2870" y="5191"/>
                              </a:lnTo>
                              <a:lnTo>
                                <a:pt x="2855" y="5171"/>
                              </a:lnTo>
                              <a:lnTo>
                                <a:pt x="2842" y="5149"/>
                              </a:lnTo>
                              <a:lnTo>
                                <a:pt x="2838" y="5137"/>
                              </a:lnTo>
                              <a:lnTo>
                                <a:pt x="2834" y="5126"/>
                              </a:lnTo>
                              <a:lnTo>
                                <a:pt x="2830" y="5114"/>
                              </a:lnTo>
                              <a:lnTo>
                                <a:pt x="2827" y="5102"/>
                              </a:lnTo>
                              <a:lnTo>
                                <a:pt x="2824" y="5079"/>
                              </a:lnTo>
                              <a:lnTo>
                                <a:pt x="2823" y="5055"/>
                              </a:lnTo>
                              <a:lnTo>
                                <a:pt x="2824" y="5031"/>
                              </a:lnTo>
                              <a:lnTo>
                                <a:pt x="2827" y="5009"/>
                              </a:lnTo>
                              <a:lnTo>
                                <a:pt x="2833" y="4986"/>
                              </a:lnTo>
                              <a:lnTo>
                                <a:pt x="2840" y="4963"/>
                              </a:lnTo>
                              <a:lnTo>
                                <a:pt x="2850" y="4942"/>
                              </a:lnTo>
                              <a:lnTo>
                                <a:pt x="2861" y="4921"/>
                              </a:lnTo>
                              <a:lnTo>
                                <a:pt x="2874" y="4901"/>
                              </a:lnTo>
                              <a:lnTo>
                                <a:pt x="2889" y="4881"/>
                              </a:lnTo>
                              <a:lnTo>
                                <a:pt x="2905" y="4864"/>
                              </a:lnTo>
                              <a:lnTo>
                                <a:pt x="2923" y="4848"/>
                              </a:lnTo>
                              <a:lnTo>
                                <a:pt x="2941" y="4833"/>
                              </a:lnTo>
                              <a:lnTo>
                                <a:pt x="2961" y="4819"/>
                              </a:lnTo>
                              <a:lnTo>
                                <a:pt x="2965" y="4798"/>
                              </a:lnTo>
                              <a:lnTo>
                                <a:pt x="2973" y="4776"/>
                              </a:lnTo>
                              <a:lnTo>
                                <a:pt x="2982" y="4755"/>
                              </a:lnTo>
                              <a:lnTo>
                                <a:pt x="2991" y="4736"/>
                              </a:lnTo>
                              <a:lnTo>
                                <a:pt x="3003" y="4717"/>
                              </a:lnTo>
                              <a:lnTo>
                                <a:pt x="3016" y="4700"/>
                              </a:lnTo>
                              <a:lnTo>
                                <a:pt x="3032" y="4683"/>
                              </a:lnTo>
                              <a:lnTo>
                                <a:pt x="3047" y="4666"/>
                              </a:lnTo>
                              <a:lnTo>
                                <a:pt x="3048" y="4643"/>
                              </a:lnTo>
                              <a:lnTo>
                                <a:pt x="3050" y="4622"/>
                              </a:lnTo>
                              <a:lnTo>
                                <a:pt x="3055" y="4576"/>
                              </a:lnTo>
                              <a:lnTo>
                                <a:pt x="3016" y="4565"/>
                              </a:lnTo>
                              <a:lnTo>
                                <a:pt x="2978" y="4553"/>
                              </a:lnTo>
                              <a:lnTo>
                                <a:pt x="2940" y="4541"/>
                              </a:lnTo>
                              <a:lnTo>
                                <a:pt x="2902" y="4527"/>
                              </a:lnTo>
                              <a:lnTo>
                                <a:pt x="2864" y="4513"/>
                              </a:lnTo>
                              <a:lnTo>
                                <a:pt x="2827" y="4498"/>
                              </a:lnTo>
                              <a:lnTo>
                                <a:pt x="2790" y="4481"/>
                              </a:lnTo>
                              <a:lnTo>
                                <a:pt x="2754" y="4465"/>
                              </a:lnTo>
                              <a:lnTo>
                                <a:pt x="2717" y="4448"/>
                              </a:lnTo>
                              <a:lnTo>
                                <a:pt x="2682" y="4429"/>
                              </a:lnTo>
                              <a:lnTo>
                                <a:pt x="2647" y="4410"/>
                              </a:lnTo>
                              <a:lnTo>
                                <a:pt x="2612" y="4390"/>
                              </a:lnTo>
                              <a:lnTo>
                                <a:pt x="2577" y="4369"/>
                              </a:lnTo>
                              <a:lnTo>
                                <a:pt x="2542" y="4349"/>
                              </a:lnTo>
                              <a:lnTo>
                                <a:pt x="2509" y="4327"/>
                              </a:lnTo>
                              <a:lnTo>
                                <a:pt x="2476" y="4304"/>
                              </a:lnTo>
                              <a:lnTo>
                                <a:pt x="2444" y="4280"/>
                              </a:lnTo>
                              <a:lnTo>
                                <a:pt x="2411" y="4256"/>
                              </a:lnTo>
                              <a:lnTo>
                                <a:pt x="2379" y="4231"/>
                              </a:lnTo>
                              <a:lnTo>
                                <a:pt x="2348" y="4206"/>
                              </a:lnTo>
                              <a:lnTo>
                                <a:pt x="2317" y="4180"/>
                              </a:lnTo>
                              <a:lnTo>
                                <a:pt x="2287" y="4153"/>
                              </a:lnTo>
                              <a:lnTo>
                                <a:pt x="2258" y="4126"/>
                              </a:lnTo>
                              <a:lnTo>
                                <a:pt x="2228" y="4099"/>
                              </a:lnTo>
                              <a:lnTo>
                                <a:pt x="2200" y="4069"/>
                              </a:lnTo>
                              <a:lnTo>
                                <a:pt x="2173" y="4041"/>
                              </a:lnTo>
                              <a:lnTo>
                                <a:pt x="2146" y="4011"/>
                              </a:lnTo>
                              <a:lnTo>
                                <a:pt x="2119" y="3980"/>
                              </a:lnTo>
                              <a:lnTo>
                                <a:pt x="2094" y="3950"/>
                              </a:lnTo>
                              <a:lnTo>
                                <a:pt x="2069" y="3918"/>
                              </a:lnTo>
                              <a:lnTo>
                                <a:pt x="2044" y="3887"/>
                              </a:lnTo>
                              <a:lnTo>
                                <a:pt x="2020" y="3854"/>
                              </a:lnTo>
                              <a:lnTo>
                                <a:pt x="1991" y="3861"/>
                              </a:lnTo>
                              <a:lnTo>
                                <a:pt x="1963" y="3866"/>
                              </a:lnTo>
                              <a:lnTo>
                                <a:pt x="1934" y="3871"/>
                              </a:lnTo>
                              <a:lnTo>
                                <a:pt x="1905" y="3874"/>
                              </a:lnTo>
                              <a:lnTo>
                                <a:pt x="1876" y="3876"/>
                              </a:lnTo>
                              <a:lnTo>
                                <a:pt x="1848" y="3877"/>
                              </a:lnTo>
                              <a:lnTo>
                                <a:pt x="1819" y="3876"/>
                              </a:lnTo>
                              <a:lnTo>
                                <a:pt x="1789" y="3875"/>
                              </a:lnTo>
                              <a:lnTo>
                                <a:pt x="1761" y="3873"/>
                              </a:lnTo>
                              <a:lnTo>
                                <a:pt x="1732" y="3868"/>
                              </a:lnTo>
                              <a:lnTo>
                                <a:pt x="1703" y="3863"/>
                              </a:lnTo>
                              <a:lnTo>
                                <a:pt x="1675" y="3858"/>
                              </a:lnTo>
                              <a:lnTo>
                                <a:pt x="1647" y="3850"/>
                              </a:lnTo>
                              <a:lnTo>
                                <a:pt x="1619" y="3841"/>
                              </a:lnTo>
                              <a:lnTo>
                                <a:pt x="1591" y="3831"/>
                              </a:lnTo>
                              <a:lnTo>
                                <a:pt x="1564" y="3822"/>
                              </a:lnTo>
                              <a:lnTo>
                                <a:pt x="1548" y="3814"/>
                              </a:lnTo>
                              <a:lnTo>
                                <a:pt x="1532" y="3805"/>
                              </a:lnTo>
                              <a:lnTo>
                                <a:pt x="1515" y="3797"/>
                              </a:lnTo>
                              <a:lnTo>
                                <a:pt x="1500" y="3787"/>
                              </a:lnTo>
                              <a:lnTo>
                                <a:pt x="1485" y="3777"/>
                              </a:lnTo>
                              <a:lnTo>
                                <a:pt x="1470" y="3766"/>
                              </a:lnTo>
                              <a:lnTo>
                                <a:pt x="1456" y="3754"/>
                              </a:lnTo>
                              <a:lnTo>
                                <a:pt x="1441" y="3742"/>
                              </a:lnTo>
                              <a:lnTo>
                                <a:pt x="1429" y="3729"/>
                              </a:lnTo>
                              <a:lnTo>
                                <a:pt x="1416" y="3716"/>
                              </a:lnTo>
                              <a:lnTo>
                                <a:pt x="1406" y="3702"/>
                              </a:lnTo>
                              <a:lnTo>
                                <a:pt x="1396" y="3687"/>
                              </a:lnTo>
                              <a:lnTo>
                                <a:pt x="1386" y="3672"/>
                              </a:lnTo>
                              <a:lnTo>
                                <a:pt x="1378" y="3655"/>
                              </a:lnTo>
                              <a:lnTo>
                                <a:pt x="1372" y="3638"/>
                              </a:lnTo>
                              <a:lnTo>
                                <a:pt x="1366" y="3619"/>
                              </a:lnTo>
                              <a:lnTo>
                                <a:pt x="1362" y="3599"/>
                              </a:lnTo>
                              <a:lnTo>
                                <a:pt x="1359" y="3577"/>
                              </a:lnTo>
                              <a:lnTo>
                                <a:pt x="1359" y="3556"/>
                              </a:lnTo>
                              <a:lnTo>
                                <a:pt x="1360" y="3536"/>
                              </a:lnTo>
                              <a:lnTo>
                                <a:pt x="1363" y="3514"/>
                              </a:lnTo>
                              <a:lnTo>
                                <a:pt x="1367" y="3493"/>
                              </a:lnTo>
                              <a:lnTo>
                                <a:pt x="1374" y="3474"/>
                              </a:lnTo>
                              <a:lnTo>
                                <a:pt x="1382" y="3454"/>
                              </a:lnTo>
                              <a:lnTo>
                                <a:pt x="1390" y="3435"/>
                              </a:lnTo>
                              <a:lnTo>
                                <a:pt x="1401" y="3416"/>
                              </a:lnTo>
                              <a:lnTo>
                                <a:pt x="1412" y="3398"/>
                              </a:lnTo>
                              <a:lnTo>
                                <a:pt x="1425" y="3380"/>
                              </a:lnTo>
                              <a:lnTo>
                                <a:pt x="1439" y="3364"/>
                              </a:lnTo>
                              <a:lnTo>
                                <a:pt x="1454" y="3349"/>
                              </a:lnTo>
                              <a:lnTo>
                                <a:pt x="1470" y="3335"/>
                              </a:lnTo>
                              <a:lnTo>
                                <a:pt x="1486" y="3322"/>
                              </a:lnTo>
                              <a:lnTo>
                                <a:pt x="1497" y="3313"/>
                              </a:lnTo>
                              <a:lnTo>
                                <a:pt x="1507" y="3305"/>
                              </a:lnTo>
                              <a:lnTo>
                                <a:pt x="1529" y="3292"/>
                              </a:lnTo>
                              <a:lnTo>
                                <a:pt x="1552" y="3279"/>
                              </a:lnTo>
                              <a:lnTo>
                                <a:pt x="1576" y="3268"/>
                              </a:lnTo>
                              <a:lnTo>
                                <a:pt x="1600" y="3259"/>
                              </a:lnTo>
                              <a:lnTo>
                                <a:pt x="1624" y="3249"/>
                              </a:lnTo>
                              <a:lnTo>
                                <a:pt x="1673" y="3230"/>
                              </a:lnTo>
                              <a:lnTo>
                                <a:pt x="1679" y="3224"/>
                              </a:lnTo>
                              <a:lnTo>
                                <a:pt x="1685" y="3218"/>
                              </a:lnTo>
                              <a:lnTo>
                                <a:pt x="1689" y="3211"/>
                              </a:lnTo>
                              <a:lnTo>
                                <a:pt x="1691" y="3204"/>
                              </a:lnTo>
                              <a:lnTo>
                                <a:pt x="1692" y="3197"/>
                              </a:lnTo>
                              <a:lnTo>
                                <a:pt x="1691" y="3189"/>
                              </a:lnTo>
                              <a:lnTo>
                                <a:pt x="1690" y="3181"/>
                              </a:lnTo>
                              <a:lnTo>
                                <a:pt x="1688" y="3174"/>
                              </a:lnTo>
                              <a:lnTo>
                                <a:pt x="1682" y="3159"/>
                              </a:lnTo>
                              <a:lnTo>
                                <a:pt x="1673" y="3143"/>
                              </a:lnTo>
                              <a:lnTo>
                                <a:pt x="1663" y="3129"/>
                              </a:lnTo>
                              <a:lnTo>
                                <a:pt x="1654" y="3117"/>
                              </a:lnTo>
                              <a:lnTo>
                                <a:pt x="1640" y="3101"/>
                              </a:lnTo>
                              <a:lnTo>
                                <a:pt x="1625" y="3085"/>
                              </a:lnTo>
                              <a:lnTo>
                                <a:pt x="1596" y="3055"/>
                              </a:lnTo>
                              <a:lnTo>
                                <a:pt x="1564" y="3026"/>
                              </a:lnTo>
                              <a:lnTo>
                                <a:pt x="1532" y="3000"/>
                              </a:lnTo>
                              <a:lnTo>
                                <a:pt x="1497" y="2975"/>
                              </a:lnTo>
                              <a:lnTo>
                                <a:pt x="1462" y="2951"/>
                              </a:lnTo>
                              <a:lnTo>
                                <a:pt x="1426" y="2928"/>
                              </a:lnTo>
                              <a:lnTo>
                                <a:pt x="1389" y="2908"/>
                              </a:lnTo>
                              <a:lnTo>
                                <a:pt x="1352" y="2887"/>
                              </a:lnTo>
                              <a:lnTo>
                                <a:pt x="1314" y="2867"/>
                              </a:lnTo>
                              <a:lnTo>
                                <a:pt x="1237" y="2829"/>
                              </a:lnTo>
                              <a:lnTo>
                                <a:pt x="1160" y="2793"/>
                              </a:lnTo>
                              <a:lnTo>
                                <a:pt x="1084" y="2756"/>
                              </a:lnTo>
                              <a:lnTo>
                                <a:pt x="1029" y="2727"/>
                              </a:lnTo>
                              <a:lnTo>
                                <a:pt x="977" y="2697"/>
                              </a:lnTo>
                              <a:lnTo>
                                <a:pt x="925" y="2664"/>
                              </a:lnTo>
                              <a:lnTo>
                                <a:pt x="874" y="2630"/>
                              </a:lnTo>
                              <a:lnTo>
                                <a:pt x="823" y="2596"/>
                              </a:lnTo>
                              <a:lnTo>
                                <a:pt x="774" y="2560"/>
                              </a:lnTo>
                              <a:lnTo>
                                <a:pt x="725" y="2522"/>
                              </a:lnTo>
                              <a:lnTo>
                                <a:pt x="678" y="2484"/>
                              </a:lnTo>
                              <a:lnTo>
                                <a:pt x="632" y="2443"/>
                              </a:lnTo>
                              <a:lnTo>
                                <a:pt x="586" y="2402"/>
                              </a:lnTo>
                              <a:lnTo>
                                <a:pt x="541" y="2360"/>
                              </a:lnTo>
                              <a:lnTo>
                                <a:pt x="498" y="2317"/>
                              </a:lnTo>
                              <a:lnTo>
                                <a:pt x="456" y="2273"/>
                              </a:lnTo>
                              <a:lnTo>
                                <a:pt x="414" y="2227"/>
                              </a:lnTo>
                              <a:lnTo>
                                <a:pt x="374" y="2181"/>
                              </a:lnTo>
                              <a:lnTo>
                                <a:pt x="335" y="2135"/>
                              </a:lnTo>
                              <a:lnTo>
                                <a:pt x="301" y="2090"/>
                              </a:lnTo>
                              <a:lnTo>
                                <a:pt x="267" y="2046"/>
                              </a:lnTo>
                              <a:lnTo>
                                <a:pt x="236" y="1999"/>
                              </a:lnTo>
                              <a:lnTo>
                                <a:pt x="206" y="1952"/>
                              </a:lnTo>
                              <a:lnTo>
                                <a:pt x="176" y="1903"/>
                              </a:lnTo>
                              <a:lnTo>
                                <a:pt x="148" y="1854"/>
                              </a:lnTo>
                              <a:lnTo>
                                <a:pt x="123" y="1804"/>
                              </a:lnTo>
                              <a:lnTo>
                                <a:pt x="99" y="1753"/>
                              </a:lnTo>
                              <a:lnTo>
                                <a:pt x="77" y="1701"/>
                              </a:lnTo>
                              <a:lnTo>
                                <a:pt x="58" y="1649"/>
                              </a:lnTo>
                              <a:lnTo>
                                <a:pt x="49" y="1623"/>
                              </a:lnTo>
                              <a:lnTo>
                                <a:pt x="41" y="1596"/>
                              </a:lnTo>
                              <a:lnTo>
                                <a:pt x="34" y="1568"/>
                              </a:lnTo>
                              <a:lnTo>
                                <a:pt x="27" y="1541"/>
                              </a:lnTo>
                              <a:lnTo>
                                <a:pt x="21" y="1514"/>
                              </a:lnTo>
                              <a:lnTo>
                                <a:pt x="16" y="1487"/>
                              </a:lnTo>
                              <a:lnTo>
                                <a:pt x="11" y="1459"/>
                              </a:lnTo>
                              <a:lnTo>
                                <a:pt x="8" y="1431"/>
                              </a:lnTo>
                              <a:lnTo>
                                <a:pt x="4" y="1403"/>
                              </a:lnTo>
                              <a:lnTo>
                                <a:pt x="2" y="1375"/>
                              </a:lnTo>
                              <a:lnTo>
                                <a:pt x="1" y="1347"/>
                              </a:lnTo>
                              <a:lnTo>
                                <a:pt x="0" y="1318"/>
                              </a:lnTo>
                              <a:lnTo>
                                <a:pt x="1" y="1286"/>
                              </a:lnTo>
                              <a:lnTo>
                                <a:pt x="4" y="1252"/>
                              </a:lnTo>
                              <a:lnTo>
                                <a:pt x="8" y="1217"/>
                              </a:lnTo>
                              <a:lnTo>
                                <a:pt x="12" y="1184"/>
                              </a:lnTo>
                              <a:lnTo>
                                <a:pt x="19" y="1150"/>
                              </a:lnTo>
                              <a:lnTo>
                                <a:pt x="26" y="1116"/>
                              </a:lnTo>
                              <a:lnTo>
                                <a:pt x="35" y="1084"/>
                              </a:lnTo>
                              <a:lnTo>
                                <a:pt x="47" y="1051"/>
                              </a:lnTo>
                              <a:lnTo>
                                <a:pt x="60" y="1021"/>
                              </a:lnTo>
                              <a:lnTo>
                                <a:pt x="75" y="990"/>
                              </a:lnTo>
                              <a:lnTo>
                                <a:pt x="83" y="976"/>
                              </a:lnTo>
                              <a:lnTo>
                                <a:pt x="92" y="962"/>
                              </a:lnTo>
                              <a:lnTo>
                                <a:pt x="101" y="948"/>
                              </a:lnTo>
                              <a:lnTo>
                                <a:pt x="112" y="935"/>
                              </a:lnTo>
                              <a:lnTo>
                                <a:pt x="123" y="923"/>
                              </a:lnTo>
                              <a:lnTo>
                                <a:pt x="134" y="910"/>
                              </a:lnTo>
                              <a:lnTo>
                                <a:pt x="146" y="899"/>
                              </a:lnTo>
                              <a:lnTo>
                                <a:pt x="159" y="887"/>
                              </a:lnTo>
                              <a:lnTo>
                                <a:pt x="172" y="877"/>
                              </a:lnTo>
                              <a:lnTo>
                                <a:pt x="186" y="867"/>
                              </a:lnTo>
                              <a:lnTo>
                                <a:pt x="201" y="858"/>
                              </a:lnTo>
                              <a:lnTo>
                                <a:pt x="217" y="849"/>
                              </a:lnTo>
                              <a:lnTo>
                                <a:pt x="215" y="829"/>
                              </a:lnTo>
                              <a:lnTo>
                                <a:pt x="214" y="811"/>
                              </a:lnTo>
                              <a:lnTo>
                                <a:pt x="215" y="791"/>
                              </a:lnTo>
                              <a:lnTo>
                                <a:pt x="217" y="772"/>
                              </a:lnTo>
                              <a:lnTo>
                                <a:pt x="221" y="753"/>
                              </a:lnTo>
                              <a:lnTo>
                                <a:pt x="225" y="735"/>
                              </a:lnTo>
                              <a:lnTo>
                                <a:pt x="231" y="716"/>
                              </a:lnTo>
                              <a:lnTo>
                                <a:pt x="237" y="698"/>
                              </a:lnTo>
                              <a:lnTo>
                                <a:pt x="245" y="680"/>
                              </a:lnTo>
                              <a:lnTo>
                                <a:pt x="253" y="663"/>
                              </a:lnTo>
                              <a:lnTo>
                                <a:pt x="263" y="647"/>
                              </a:lnTo>
                              <a:lnTo>
                                <a:pt x="274" y="631"/>
                              </a:lnTo>
                              <a:lnTo>
                                <a:pt x="286" y="616"/>
                              </a:lnTo>
                              <a:lnTo>
                                <a:pt x="299" y="601"/>
                              </a:lnTo>
                              <a:lnTo>
                                <a:pt x="312" y="588"/>
                              </a:lnTo>
                              <a:lnTo>
                                <a:pt x="327" y="575"/>
                              </a:lnTo>
                              <a:lnTo>
                                <a:pt x="353" y="554"/>
                              </a:lnTo>
                              <a:lnTo>
                                <a:pt x="381" y="536"/>
                              </a:lnTo>
                              <a:lnTo>
                                <a:pt x="409" y="519"/>
                              </a:lnTo>
                              <a:lnTo>
                                <a:pt x="438" y="505"/>
                              </a:lnTo>
                              <a:lnTo>
                                <a:pt x="469" y="493"/>
                              </a:lnTo>
                              <a:lnTo>
                                <a:pt x="500" y="484"/>
                              </a:lnTo>
                              <a:lnTo>
                                <a:pt x="532" y="475"/>
                              </a:lnTo>
                              <a:lnTo>
                                <a:pt x="564" y="468"/>
                              </a:lnTo>
                              <a:lnTo>
                                <a:pt x="597" y="464"/>
                              </a:lnTo>
                              <a:lnTo>
                                <a:pt x="629" y="461"/>
                              </a:lnTo>
                              <a:lnTo>
                                <a:pt x="663" y="460"/>
                              </a:lnTo>
                              <a:lnTo>
                                <a:pt x="696" y="460"/>
                              </a:lnTo>
                              <a:lnTo>
                                <a:pt x="729" y="462"/>
                              </a:lnTo>
                              <a:lnTo>
                                <a:pt x="762" y="466"/>
                              </a:lnTo>
                              <a:lnTo>
                                <a:pt x="795" y="471"/>
                              </a:lnTo>
                              <a:lnTo>
                                <a:pt x="826" y="477"/>
                              </a:lnTo>
                              <a:lnTo>
                                <a:pt x="853" y="485"/>
                              </a:lnTo>
                              <a:lnTo>
                                <a:pt x="879" y="493"/>
                              </a:lnTo>
                              <a:lnTo>
                                <a:pt x="904" y="504"/>
                              </a:lnTo>
                              <a:lnTo>
                                <a:pt x="931" y="516"/>
                              </a:lnTo>
                              <a:lnTo>
                                <a:pt x="954" y="529"/>
                              </a:lnTo>
                              <a:lnTo>
                                <a:pt x="978" y="544"/>
                              </a:lnTo>
                              <a:lnTo>
                                <a:pt x="1000" y="561"/>
                              </a:lnTo>
                              <a:lnTo>
                                <a:pt x="1022" y="578"/>
                              </a:lnTo>
                              <a:lnTo>
                                <a:pt x="1041" y="598"/>
                              </a:lnTo>
                              <a:lnTo>
                                <a:pt x="1060" y="617"/>
                              </a:lnTo>
                              <a:lnTo>
                                <a:pt x="1077" y="639"/>
                              </a:lnTo>
                              <a:lnTo>
                                <a:pt x="1091" y="662"/>
                              </a:lnTo>
                              <a:lnTo>
                                <a:pt x="1104" y="687"/>
                              </a:lnTo>
                              <a:lnTo>
                                <a:pt x="1116" y="712"/>
                              </a:lnTo>
                              <a:lnTo>
                                <a:pt x="1125" y="738"/>
                              </a:lnTo>
                              <a:lnTo>
                                <a:pt x="1128" y="752"/>
                              </a:lnTo>
                              <a:lnTo>
                                <a:pt x="1131" y="766"/>
                              </a:lnTo>
                              <a:lnTo>
                                <a:pt x="1172" y="779"/>
                              </a:lnTo>
                              <a:lnTo>
                                <a:pt x="1211" y="793"/>
                              </a:lnTo>
                              <a:lnTo>
                                <a:pt x="1251" y="809"/>
                              </a:lnTo>
                              <a:lnTo>
                                <a:pt x="1290" y="825"/>
                              </a:lnTo>
                              <a:lnTo>
                                <a:pt x="1369" y="858"/>
                              </a:lnTo>
                              <a:lnTo>
                                <a:pt x="1446" y="892"/>
                              </a:lnTo>
                              <a:lnTo>
                                <a:pt x="1436" y="822"/>
                              </a:lnTo>
                              <a:lnTo>
                                <a:pt x="1427" y="750"/>
                              </a:lnTo>
                              <a:lnTo>
                                <a:pt x="1410" y="606"/>
                              </a:lnTo>
                              <a:lnTo>
                                <a:pt x="1388" y="608"/>
                              </a:lnTo>
                              <a:lnTo>
                                <a:pt x="1366" y="608"/>
                              </a:lnTo>
                              <a:lnTo>
                                <a:pt x="1345" y="605"/>
                              </a:lnTo>
                              <a:lnTo>
                                <a:pt x="1323" y="603"/>
                              </a:lnTo>
                              <a:lnTo>
                                <a:pt x="1301" y="599"/>
                              </a:lnTo>
                              <a:lnTo>
                                <a:pt x="1279" y="593"/>
                              </a:lnTo>
                              <a:lnTo>
                                <a:pt x="1259" y="586"/>
                              </a:lnTo>
                              <a:lnTo>
                                <a:pt x="1239" y="578"/>
                              </a:lnTo>
                              <a:lnTo>
                                <a:pt x="1220" y="568"/>
                              </a:lnTo>
                              <a:lnTo>
                                <a:pt x="1200" y="558"/>
                              </a:lnTo>
                              <a:lnTo>
                                <a:pt x="1183" y="546"/>
                              </a:lnTo>
                              <a:lnTo>
                                <a:pt x="1165" y="531"/>
                              </a:lnTo>
                              <a:lnTo>
                                <a:pt x="1149" y="517"/>
                              </a:lnTo>
                              <a:lnTo>
                                <a:pt x="1135" y="501"/>
                              </a:lnTo>
                              <a:lnTo>
                                <a:pt x="1121" y="484"/>
                              </a:lnTo>
                              <a:lnTo>
                                <a:pt x="1109" y="465"/>
                              </a:lnTo>
                              <a:lnTo>
                                <a:pt x="1102" y="453"/>
                              </a:lnTo>
                              <a:lnTo>
                                <a:pt x="1096" y="442"/>
                              </a:lnTo>
                              <a:lnTo>
                                <a:pt x="1084" y="418"/>
                              </a:lnTo>
                              <a:lnTo>
                                <a:pt x="1075" y="393"/>
                              </a:lnTo>
                              <a:lnTo>
                                <a:pt x="1069" y="367"/>
                              </a:lnTo>
                              <a:lnTo>
                                <a:pt x="1064" y="341"/>
                              </a:lnTo>
                              <a:lnTo>
                                <a:pt x="1062" y="315"/>
                              </a:lnTo>
                              <a:lnTo>
                                <a:pt x="1063" y="289"/>
                              </a:lnTo>
                              <a:lnTo>
                                <a:pt x="1065" y="263"/>
                              </a:lnTo>
                              <a:lnTo>
                                <a:pt x="1070" y="237"/>
                              </a:lnTo>
                              <a:lnTo>
                                <a:pt x="1076" y="211"/>
                              </a:lnTo>
                              <a:lnTo>
                                <a:pt x="1086" y="186"/>
                              </a:lnTo>
                              <a:lnTo>
                                <a:pt x="1097" y="162"/>
                              </a:lnTo>
                              <a:lnTo>
                                <a:pt x="1110" y="139"/>
                              </a:lnTo>
                              <a:lnTo>
                                <a:pt x="1125" y="118"/>
                              </a:lnTo>
                              <a:lnTo>
                                <a:pt x="1134" y="108"/>
                              </a:lnTo>
                              <a:lnTo>
                                <a:pt x="1142" y="98"/>
                              </a:lnTo>
                              <a:lnTo>
                                <a:pt x="1152" y="89"/>
                              </a:lnTo>
                              <a:lnTo>
                                <a:pt x="1162" y="79"/>
                              </a:lnTo>
                              <a:close/>
                              <a:moveTo>
                                <a:pt x="925" y="1586"/>
                              </a:moveTo>
                              <a:lnTo>
                                <a:pt x="925" y="1586"/>
                              </a:lnTo>
                              <a:lnTo>
                                <a:pt x="917" y="1609"/>
                              </a:lnTo>
                              <a:lnTo>
                                <a:pt x="912" y="1631"/>
                              </a:lnTo>
                              <a:lnTo>
                                <a:pt x="910" y="1654"/>
                              </a:lnTo>
                              <a:lnTo>
                                <a:pt x="909" y="1677"/>
                              </a:lnTo>
                              <a:lnTo>
                                <a:pt x="910" y="1700"/>
                              </a:lnTo>
                              <a:lnTo>
                                <a:pt x="913" y="1723"/>
                              </a:lnTo>
                              <a:lnTo>
                                <a:pt x="917" y="1746"/>
                              </a:lnTo>
                              <a:lnTo>
                                <a:pt x="924" y="1768"/>
                              </a:lnTo>
                              <a:lnTo>
                                <a:pt x="932" y="1790"/>
                              </a:lnTo>
                              <a:lnTo>
                                <a:pt x="940" y="1813"/>
                              </a:lnTo>
                              <a:lnTo>
                                <a:pt x="950" y="1834"/>
                              </a:lnTo>
                              <a:lnTo>
                                <a:pt x="961" y="1855"/>
                              </a:lnTo>
                              <a:lnTo>
                                <a:pt x="972" y="1876"/>
                              </a:lnTo>
                              <a:lnTo>
                                <a:pt x="984" y="1897"/>
                              </a:lnTo>
                              <a:lnTo>
                                <a:pt x="1009" y="1935"/>
                              </a:lnTo>
                              <a:lnTo>
                                <a:pt x="1039" y="1976"/>
                              </a:lnTo>
                              <a:lnTo>
                                <a:pt x="1071" y="2015"/>
                              </a:lnTo>
                              <a:lnTo>
                                <a:pt x="1104" y="2053"/>
                              </a:lnTo>
                              <a:lnTo>
                                <a:pt x="1139" y="2090"/>
                              </a:lnTo>
                              <a:lnTo>
                                <a:pt x="1176" y="2125"/>
                              </a:lnTo>
                              <a:lnTo>
                                <a:pt x="1213" y="2160"/>
                              </a:lnTo>
                              <a:lnTo>
                                <a:pt x="1252" y="2192"/>
                              </a:lnTo>
                              <a:lnTo>
                                <a:pt x="1291" y="2224"/>
                              </a:lnTo>
                              <a:lnTo>
                                <a:pt x="1332" y="2254"/>
                              </a:lnTo>
                              <a:lnTo>
                                <a:pt x="1373" y="2285"/>
                              </a:lnTo>
                              <a:lnTo>
                                <a:pt x="1415" y="2313"/>
                              </a:lnTo>
                              <a:lnTo>
                                <a:pt x="1458" y="2341"/>
                              </a:lnTo>
                              <a:lnTo>
                                <a:pt x="1501" y="2367"/>
                              </a:lnTo>
                              <a:lnTo>
                                <a:pt x="1545" y="2393"/>
                              </a:lnTo>
                              <a:lnTo>
                                <a:pt x="1589" y="2419"/>
                              </a:lnTo>
                              <a:lnTo>
                                <a:pt x="1634" y="2443"/>
                              </a:lnTo>
                              <a:lnTo>
                                <a:pt x="1540" y="1683"/>
                              </a:lnTo>
                              <a:lnTo>
                                <a:pt x="1517" y="1669"/>
                              </a:lnTo>
                              <a:lnTo>
                                <a:pt x="1496" y="1656"/>
                              </a:lnTo>
                              <a:lnTo>
                                <a:pt x="1474" y="1642"/>
                              </a:lnTo>
                              <a:lnTo>
                                <a:pt x="1452" y="1628"/>
                              </a:lnTo>
                              <a:lnTo>
                                <a:pt x="1411" y="1598"/>
                              </a:lnTo>
                              <a:lnTo>
                                <a:pt x="1370" y="1566"/>
                              </a:lnTo>
                              <a:lnTo>
                                <a:pt x="1328" y="1536"/>
                              </a:lnTo>
                              <a:lnTo>
                                <a:pt x="1287" y="1505"/>
                              </a:lnTo>
                              <a:lnTo>
                                <a:pt x="1265" y="1491"/>
                              </a:lnTo>
                              <a:lnTo>
                                <a:pt x="1244" y="1477"/>
                              </a:lnTo>
                              <a:lnTo>
                                <a:pt x="1221" y="1465"/>
                              </a:lnTo>
                              <a:lnTo>
                                <a:pt x="1198" y="1453"/>
                              </a:lnTo>
                              <a:lnTo>
                                <a:pt x="1188" y="1448"/>
                              </a:lnTo>
                              <a:lnTo>
                                <a:pt x="1177" y="1444"/>
                              </a:lnTo>
                              <a:lnTo>
                                <a:pt x="1167" y="1441"/>
                              </a:lnTo>
                              <a:lnTo>
                                <a:pt x="1157" y="1439"/>
                              </a:lnTo>
                              <a:lnTo>
                                <a:pt x="1147" y="1437"/>
                              </a:lnTo>
                              <a:lnTo>
                                <a:pt x="1136" y="1436"/>
                              </a:lnTo>
                              <a:lnTo>
                                <a:pt x="1126" y="1436"/>
                              </a:lnTo>
                              <a:lnTo>
                                <a:pt x="1115" y="1436"/>
                              </a:lnTo>
                              <a:lnTo>
                                <a:pt x="1096" y="1439"/>
                              </a:lnTo>
                              <a:lnTo>
                                <a:pt x="1075" y="1444"/>
                              </a:lnTo>
                              <a:lnTo>
                                <a:pt x="1056" y="1452"/>
                              </a:lnTo>
                              <a:lnTo>
                                <a:pt x="1037" y="1462"/>
                              </a:lnTo>
                              <a:lnTo>
                                <a:pt x="1019" y="1473"/>
                              </a:lnTo>
                              <a:lnTo>
                                <a:pt x="1002" y="1486"/>
                              </a:lnTo>
                              <a:lnTo>
                                <a:pt x="986" y="1500"/>
                              </a:lnTo>
                              <a:lnTo>
                                <a:pt x="971" y="1515"/>
                              </a:lnTo>
                              <a:lnTo>
                                <a:pt x="957" y="1533"/>
                              </a:lnTo>
                              <a:lnTo>
                                <a:pt x="945" y="1550"/>
                              </a:lnTo>
                              <a:lnTo>
                                <a:pt x="934" y="1567"/>
                              </a:lnTo>
                              <a:lnTo>
                                <a:pt x="925" y="1586"/>
                              </a:lnTo>
                              <a:close/>
                              <a:moveTo>
                                <a:pt x="6110" y="1456"/>
                              </a:moveTo>
                              <a:lnTo>
                                <a:pt x="6110" y="1456"/>
                              </a:lnTo>
                              <a:lnTo>
                                <a:pt x="6088" y="1468"/>
                              </a:lnTo>
                              <a:lnTo>
                                <a:pt x="6065" y="1481"/>
                              </a:lnTo>
                              <a:lnTo>
                                <a:pt x="6045" y="1494"/>
                              </a:lnTo>
                              <a:lnTo>
                                <a:pt x="6023" y="1509"/>
                              </a:lnTo>
                              <a:lnTo>
                                <a:pt x="5983" y="1538"/>
                              </a:lnTo>
                              <a:lnTo>
                                <a:pt x="5941" y="1568"/>
                              </a:lnTo>
                              <a:lnTo>
                                <a:pt x="5901" y="1599"/>
                              </a:lnTo>
                              <a:lnTo>
                                <a:pt x="5861" y="1629"/>
                              </a:lnTo>
                              <a:lnTo>
                                <a:pt x="5840" y="1643"/>
                              </a:lnTo>
                              <a:lnTo>
                                <a:pt x="5818" y="1658"/>
                              </a:lnTo>
                              <a:lnTo>
                                <a:pt x="5797" y="1671"/>
                              </a:lnTo>
                              <a:lnTo>
                                <a:pt x="5775" y="1683"/>
                              </a:lnTo>
                              <a:lnTo>
                                <a:pt x="5751" y="1873"/>
                              </a:lnTo>
                              <a:lnTo>
                                <a:pt x="5727" y="2063"/>
                              </a:lnTo>
                              <a:lnTo>
                                <a:pt x="5683" y="2443"/>
                              </a:lnTo>
                              <a:lnTo>
                                <a:pt x="5743" y="2410"/>
                              </a:lnTo>
                              <a:lnTo>
                                <a:pt x="5804" y="2374"/>
                              </a:lnTo>
                              <a:lnTo>
                                <a:pt x="5863" y="2337"/>
                              </a:lnTo>
                              <a:lnTo>
                                <a:pt x="5922" y="2298"/>
                              </a:lnTo>
                              <a:lnTo>
                                <a:pt x="5979" y="2258"/>
                              </a:lnTo>
                              <a:lnTo>
                                <a:pt x="6008" y="2236"/>
                              </a:lnTo>
                              <a:lnTo>
                                <a:pt x="6035" y="2214"/>
                              </a:lnTo>
                              <a:lnTo>
                                <a:pt x="6063" y="2192"/>
                              </a:lnTo>
                              <a:lnTo>
                                <a:pt x="6089" y="2169"/>
                              </a:lnTo>
                              <a:lnTo>
                                <a:pt x="6116" y="2147"/>
                              </a:lnTo>
                              <a:lnTo>
                                <a:pt x="6141" y="2123"/>
                              </a:lnTo>
                              <a:lnTo>
                                <a:pt x="6186" y="2078"/>
                              </a:lnTo>
                              <a:lnTo>
                                <a:pt x="6208" y="2055"/>
                              </a:lnTo>
                              <a:lnTo>
                                <a:pt x="6229" y="2033"/>
                              </a:lnTo>
                              <a:lnTo>
                                <a:pt x="6250" y="2009"/>
                              </a:lnTo>
                              <a:lnTo>
                                <a:pt x="6271" y="1984"/>
                              </a:lnTo>
                              <a:lnTo>
                                <a:pt x="6289" y="1959"/>
                              </a:lnTo>
                              <a:lnTo>
                                <a:pt x="6308" y="1933"/>
                              </a:lnTo>
                              <a:lnTo>
                                <a:pt x="6325" y="1906"/>
                              </a:lnTo>
                              <a:lnTo>
                                <a:pt x="6341" y="1879"/>
                              </a:lnTo>
                              <a:lnTo>
                                <a:pt x="6355" y="1851"/>
                              </a:lnTo>
                              <a:lnTo>
                                <a:pt x="6368" y="1823"/>
                              </a:lnTo>
                              <a:lnTo>
                                <a:pt x="6380" y="1793"/>
                              </a:lnTo>
                              <a:lnTo>
                                <a:pt x="6390" y="1764"/>
                              </a:lnTo>
                              <a:lnTo>
                                <a:pt x="6398" y="1734"/>
                              </a:lnTo>
                              <a:lnTo>
                                <a:pt x="6404" y="1702"/>
                              </a:lnTo>
                              <a:lnTo>
                                <a:pt x="6406" y="1688"/>
                              </a:lnTo>
                              <a:lnTo>
                                <a:pt x="6406" y="1674"/>
                              </a:lnTo>
                              <a:lnTo>
                                <a:pt x="6406" y="1659"/>
                              </a:lnTo>
                              <a:lnTo>
                                <a:pt x="6405" y="1644"/>
                              </a:lnTo>
                              <a:lnTo>
                                <a:pt x="6403" y="1630"/>
                              </a:lnTo>
                              <a:lnTo>
                                <a:pt x="6400" y="1616"/>
                              </a:lnTo>
                              <a:lnTo>
                                <a:pt x="6396" y="1602"/>
                              </a:lnTo>
                              <a:lnTo>
                                <a:pt x="6390" y="1589"/>
                              </a:lnTo>
                              <a:lnTo>
                                <a:pt x="6385" y="1575"/>
                              </a:lnTo>
                              <a:lnTo>
                                <a:pt x="6378" y="1562"/>
                              </a:lnTo>
                              <a:lnTo>
                                <a:pt x="6371" y="1550"/>
                              </a:lnTo>
                              <a:lnTo>
                                <a:pt x="6362" y="1537"/>
                              </a:lnTo>
                              <a:lnTo>
                                <a:pt x="6353" y="1525"/>
                              </a:lnTo>
                              <a:lnTo>
                                <a:pt x="6343" y="1514"/>
                              </a:lnTo>
                              <a:lnTo>
                                <a:pt x="6334" y="1503"/>
                              </a:lnTo>
                              <a:lnTo>
                                <a:pt x="6323" y="1493"/>
                              </a:lnTo>
                              <a:lnTo>
                                <a:pt x="6312" y="1484"/>
                              </a:lnTo>
                              <a:lnTo>
                                <a:pt x="6300" y="1475"/>
                              </a:lnTo>
                              <a:lnTo>
                                <a:pt x="6288" y="1467"/>
                              </a:lnTo>
                              <a:lnTo>
                                <a:pt x="6276" y="1460"/>
                              </a:lnTo>
                              <a:lnTo>
                                <a:pt x="6263" y="1453"/>
                              </a:lnTo>
                              <a:lnTo>
                                <a:pt x="6250" y="1449"/>
                              </a:lnTo>
                              <a:lnTo>
                                <a:pt x="6236" y="1444"/>
                              </a:lnTo>
                              <a:lnTo>
                                <a:pt x="6223" y="1440"/>
                              </a:lnTo>
                              <a:lnTo>
                                <a:pt x="6209" y="1438"/>
                              </a:lnTo>
                              <a:lnTo>
                                <a:pt x="6195" y="1437"/>
                              </a:lnTo>
                              <a:lnTo>
                                <a:pt x="6180" y="1437"/>
                              </a:lnTo>
                              <a:lnTo>
                                <a:pt x="6166" y="1438"/>
                              </a:lnTo>
                              <a:lnTo>
                                <a:pt x="6152" y="1441"/>
                              </a:lnTo>
                              <a:lnTo>
                                <a:pt x="6138" y="1444"/>
                              </a:lnTo>
                              <a:lnTo>
                                <a:pt x="6124" y="1450"/>
                              </a:lnTo>
                              <a:lnTo>
                                <a:pt x="6110" y="14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lIns="91440" tIns="45720" rIns="91440" bIns="900000"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KSO_Shape" o:spid="_x0000_s1026" style="position:absolute;left:0;text-align:left;margin-left:12.7pt;margin-top:591.75pt;width:15pt;height:16.6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13,814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" path="m1162,79l1162,79,1173,69,1185,60,1198,51,1211,42,1224,35,1238,28,1252,23,1266,17,1282,13,1296,10,1326,4,1357,1,1388,,5916,,5936,,5954,,5973,2,5992,4,6011,8,6029,13,6048,18,6065,25,6083,31,6099,40,6115,50,6132,61,6146,72,6160,85,6173,99,6186,113,6195,124,6202,136,6210,148,6216,160,6223,172,6228,185,6238,211,6245,237,6249,264,6251,292,6251,319,6249,348,6243,375,6236,401,6226,427,6221,439,6214,452,6208,464,6200,475,6191,487,6183,498,6173,508,6163,517,6151,530,6137,542,6123,552,6109,562,6093,571,6077,578,6061,585,6045,590,6027,594,6010,599,5992,602,5975,604,5958,605,5939,606,5922,606,5904,606,5870,894,5908,876,5947,858,5985,840,6024,824,6103,793,6183,764,6186,750,6189,737,6199,710,6210,685,6224,660,6239,637,6255,615,6274,594,6295,576,6316,558,6339,541,6363,527,6387,514,6413,502,6439,491,6465,483,6492,476,6524,469,6556,465,6590,462,6623,460,6656,460,6690,461,6723,464,6755,469,6788,476,6820,485,6851,496,6881,508,6911,523,6939,539,6966,559,6979,568,6992,579,7006,592,7020,605,7031,619,7043,635,7053,650,7063,666,7072,683,7079,700,7086,717,7091,736,7095,753,7098,772,7100,791,7100,810,7099,828,7097,848,7121,864,7143,881,7165,899,7187,918,7206,939,7216,950,7225,961,7233,973,7240,985,7247,998,7253,1011,7265,1041,7276,1073,7285,1104,7293,1137,7300,1168,7305,1201,7309,1234,7312,1267,7313,1300,7313,1333,7312,1366,7310,1399,7306,1431,7302,1465,7297,1498,7290,1529,7279,1572,7267,1614,7254,1655,7239,1696,7223,1736,7205,1776,7187,1815,7166,1853,7146,1891,7123,1929,7100,1966,7076,2002,7051,2038,7026,2073,7000,2108,6973,2142,6933,2190,6891,2237,6848,2284,6804,2329,6759,2373,6713,2416,6666,2458,6617,2499,6568,2538,6518,2576,6467,2613,6415,2649,6362,2683,6308,2715,6253,2746,6198,2775,6129,2805,6062,2837,5995,2869,5962,2887,5928,2905,5897,2924,5865,2943,5834,2964,5803,2986,5774,3008,5745,3031,5717,3056,5690,3083,5678,3096,5666,3109,5657,3123,5647,3138,5638,3153,5629,3169,5615,3201,5623,3210,5632,3217,5640,3224,5650,3229,5670,3240,5690,3250,5733,3266,5753,3275,5773,3286,5792,3297,5810,3309,5828,3321,5845,3335,5861,3350,5876,3365,5890,3381,5903,3399,5915,3417,5926,3437,5935,3456,5942,3476,5948,3497,5952,3518,5954,3540,5954,3563,5954,3581,5952,3601,5948,3619,5943,3637,5936,3654,5928,3672,5918,3687,5909,3703,5897,3717,5884,3733,5871,3746,5857,3758,5841,3769,5826,3780,5810,3791,5793,3800,5765,3814,5735,3827,5705,3838,5675,3848,5643,3856,5612,3863,5580,3868,5549,3873,5517,3875,5485,3877,5452,3876,5421,3875,5388,3872,5357,3867,5325,3862,5293,3855,5270,3888,5246,3919,5221,3951,5195,3981,5168,4012,5141,4042,5114,4071,5086,4100,5057,4127,5027,4155,4997,4181,4966,4208,4935,4233,4903,4258,4871,4281,4838,4305,4805,4327,4772,4350,4737,4371,4702,4391,4667,4411,4633,4429,4597,4448,4560,4465,4524,4483,4487,4498,4449,4513,4412,4527,4374,4540,4336,4553,4297,4565,4259,4576,4270,4665,4285,4683,4299,4700,4312,4718,4324,4737,4335,4758,4343,4778,4350,4800,4354,4823,4375,4836,4396,4851,4413,4867,4430,4887,4445,4906,4458,4928,4470,4951,4478,4974,4485,4998,4489,5023,4491,5047,4491,5072,4489,5084,4488,5097,4485,5109,4482,5121,4478,5133,4473,5144,4467,5155,4462,5167,4448,5187,4433,5204,4416,5221,4399,5237,4380,5250,4361,5263,4341,5275,4321,5286,4299,5297,4277,5305,4255,5314,4233,5323,4188,5337,4143,5351,4146,5384,4148,5416,4149,5483,4150,5549,4151,5614,4153,5648,4155,5680,4159,5713,4163,5744,4170,5777,4177,5809,4186,5840,4197,5872,4214,5915,4234,5959,4254,6000,4277,6040,4301,6080,4327,6119,4353,6158,4382,6194,4411,6231,4441,6266,4472,6302,4504,6336,4536,6369,4570,6402,4603,6435,4637,6466,4648,6477,4660,6486,4673,6494,4686,6503,4712,6517,4739,6531,4765,6547,4778,6555,4790,6564,4802,6573,4813,6584,4823,6596,4832,6608,4840,6622,4847,6637,4852,6651,4855,6666,4857,6681,4858,6698,4857,6713,4855,6728,4852,6744,4849,6760,4841,6791,4833,6823,4825,6852,4865,6886,4908,6918,4992,6983,5035,7015,5076,7049,5096,7066,5115,7084,5135,7103,5153,7122,5166,7138,5179,7155,5189,7174,5198,7193,5205,7213,5211,7233,5215,7253,5218,7274,5220,7294,5221,7316,5220,7337,5217,7359,5215,7379,5211,7401,5207,7422,5201,7441,5214,7453,5227,7465,5239,7478,5250,7492,5261,7506,5270,7522,5279,7537,5287,7552,5293,7568,5299,7585,5304,7602,5308,7619,5310,7637,5311,7654,5310,7672,5308,7689,5307,7708,5303,7725,5298,7741,5291,7756,5284,7771,5274,7785,5264,7798,5252,7811,5240,7823,5227,7834,5213,7844,5199,7854,5170,7873,5140,7888,5108,7904,5074,7918,5041,7931,5008,7944,4974,7956,4939,7968,4904,7978,4870,7988,4800,8006,4730,8023,4660,8038,4589,8052,4508,8066,4426,8079,4345,8091,4263,8102,4180,8112,4099,8119,4016,8127,3935,8133,3852,8137,3770,8140,3687,8141,3604,8141,3522,8139,3439,8136,3358,8131,3275,8125,3157,8113,3038,8100,2920,8085,2860,8076,2801,8066,2742,8055,2684,8044,2626,8033,2567,8019,2510,8005,2452,7990,2395,7974,2338,7955,2296,7940,2254,7925,2213,7908,2192,7898,2172,7888,2152,7877,2134,7866,2115,7853,2097,7840,2080,7826,2064,7811,2049,7796,2034,7778,2028,7767,2023,7756,2014,7735,2009,7712,2005,7689,2003,7666,2004,7642,2008,7619,2012,7597,2019,7575,2027,7553,2038,7533,2050,7512,2063,7492,2078,7475,2095,7459,2113,7443,2108,7424,2103,7404,2100,7385,2097,7365,2095,7346,2094,7326,2094,7306,2095,7286,2097,7266,2099,7247,2104,7228,2110,7210,2116,7191,2125,7174,2136,7156,2148,7140,2166,7119,2185,7099,2205,7079,2226,7061,2247,7042,2269,7025,2312,6990,2402,6923,2446,6889,2489,6853,2483,6824,2474,6794,2466,6764,2460,6734,2458,6718,2457,6703,2457,6688,2458,6674,2460,6659,2464,6644,2470,6630,2477,6616,2486,6602,2495,6590,2505,6579,2516,6569,2528,6561,2541,6552,2567,6537,2595,6522,2622,6508,2635,6499,2647,6491,2659,6481,2671,6472,2705,6440,2739,6406,2773,6374,2807,6339,2839,6305,2871,6269,2901,6234,2932,6197,2960,6159,2987,6119,3013,6080,3038,6040,3061,5999,3082,5956,3101,5913,3119,5868,3129,5837,3138,5805,3146,5774,3151,5742,3155,5710,3159,5678,3161,5646,3163,5613,3164,5548,3165,5481,3167,5416,3169,5384,3172,5352,3125,5337,3077,5321,3053,5312,3030,5303,3008,5292,2985,5281,2963,5269,2942,5256,2923,5242,2903,5226,2886,5210,2870,5191,2855,5171,2842,5149,2838,5137,2834,5126,2830,5114,2827,5102,2824,5079,2823,5055,2824,5031,2827,5009,2833,4986,2840,4963,2850,4942,2861,4921,2874,4901,2889,4881,2905,4864,2923,4848,2941,4833,2961,4819,2965,4798,2973,4776,2982,4755,2991,4736,3003,4717,3016,4700,3032,4683,3047,4666,3048,4643,3050,4622,3055,4576,3016,4565,2978,4553,2940,4541,2902,4527,2864,4513,2827,4498,2790,4481,2754,4465,2717,4448,2682,4429,2647,4410,2612,4390,2577,4369,2542,4349,2509,4327,2476,4304,2444,4280,2411,4256,2379,4231,2348,4206,2317,4180,2287,4153,2258,4126,2228,4099,2200,4069,2173,4041,2146,4011,2119,3980,2094,3950,2069,3918,2044,3887,2020,3854,1991,3861,1963,3866,1934,3871,1905,3874,1876,3876,1848,3877,1819,3876,1789,3875,1761,3873,1732,3868,1703,3863,1675,3858,1647,3850,1619,3841,1591,3831,1564,3822,1548,3814,1532,3805,1515,3797,1500,3787,1485,3777,1470,3766,1456,3754,1441,3742,1429,3729,1416,3716,1406,3702,1396,3687,1386,3672,1378,3655,1372,3638,1366,3619,1362,3599,1359,3577,1359,3556,1360,3536,1363,3514,1367,3493,1374,3474,1382,3454,1390,3435,1401,3416,1412,3398,1425,3380,1439,3364,1454,3349,1470,3335,1486,3322,1497,3313,1507,3305,1529,3292,1552,3279,1576,3268,1600,3259,1624,3249,1673,3230,1679,3224,1685,3218,1689,3211,1691,3204,1692,3197,1691,3189,1690,3181,1688,3174,1682,3159,1673,3143,1663,3129,1654,3117,1640,3101,1625,3085,1596,3055,1564,3026,1532,3000,1497,2975,1462,2951,1426,2928,1389,2908,1352,2887,1314,2867,1237,2829,1160,2793,1084,2756,1029,2727,977,2697,925,2664,874,2630,823,2596,774,2560,725,2522,678,2484,632,2443,586,2402,541,2360,498,2317,456,2273,414,2227,374,2181,335,2135,301,2090,267,2046,236,1999,206,1952,176,1903,148,1854,123,1804,99,1753,77,1701,58,1649,49,1623,41,1596,34,1568,27,1541,21,1514,16,1487,11,1459,8,1431,4,1403,2,1375,1,1347,,1318,1,1286,4,1252,8,1217,12,1184,19,1150,26,1116,35,1084,47,1051,60,1021,75,990,83,976,92,962,101,948,112,935,123,923,134,910,146,899,159,887,172,877,186,867,201,858,217,849,215,829,214,811,215,791,217,772,221,753,225,735,231,716,237,698,245,680,253,663,263,647,274,631,286,616,299,601,312,588,327,575,353,554,381,536,409,519,438,505,469,493,500,484,532,475,564,468,597,464,629,461,663,460,696,460,729,462,762,466,795,471,826,477,853,485,879,493,904,504,931,516,954,529,978,544,1000,561,1022,578,1041,598,1060,617,1077,639,1091,662,1104,687,1116,712,1125,738,1128,752,1131,766,1172,779,1211,793,1251,809,1290,825,1369,858,1446,892,1436,822,1427,750,1410,606,1388,608,1366,608,1345,605,1323,603,1301,599,1279,593,1259,586,1239,578,1220,568,1200,558,1183,546,1165,531,1149,517,1135,501,1121,484,1109,465,1102,453,1096,442,1084,418,1075,393,1069,367,1064,341,1062,315,1063,289,1065,263,1070,237,1076,211,1086,186,1097,162,1110,139,1125,118,1134,108,1142,98,1152,89,1162,79xm925,1586l925,1586,917,1609,912,1631,910,1654,909,1677,910,1700,913,1723,917,1746,924,1768,932,1790,940,1813,950,1834,961,1855,972,1876,984,1897,1009,1935,1039,1976,1071,2015,1104,2053,1139,2090,1176,2125,1213,2160,1252,2192,1291,2224,1332,2254,1373,2285,1415,2313,1458,2341,1501,2367,1545,2393,1589,2419,1634,2443,1540,1683,1517,1669,1496,1656,1474,1642,1452,1628,1411,1598,1370,1566,1328,1536,1287,1505,1265,1491,1244,1477,1221,1465,1198,1453,1188,1448,1177,1444,1167,1441,1157,1439,1147,1437,1136,1436,1126,1436,1115,1436,1096,1439,1075,1444,1056,1452,1037,1462,1019,1473,1002,1486,986,1500,971,1515,957,1533,945,1550,934,1567,925,1586xm6110,1456l6110,1456,6088,1468,6065,1481,6045,1494,6023,1509,5983,1538,5941,1568,5901,1599,5861,1629,5840,1643,5818,1658,5797,1671,5775,1683,5751,1873,5727,2063,5683,2443,5743,2410,5804,2374,5863,2337,5922,2298,5979,2258,6008,2236,6035,2214,6063,2192,6089,2169,6116,2147,6141,2123,6186,2078,6208,2055,6229,2033,6250,2009,6271,1984,6289,1959,6308,1933,6325,1906,6341,1879,6355,1851,6368,1823,6380,1793,6390,1764,6398,1734,6404,1702,6406,1688,6406,1674,6406,1659,6405,1644,6403,1630,6400,1616,6396,1602,6390,1589,6385,1575,6378,1562,6371,1550,6362,1537,6353,1525,6343,1514,6334,1503,6323,1493,6312,1484,6300,1475,6288,1467,6276,1460,6263,1453,6250,1449,6236,1444,6223,1440,6209,1438,6195,1437,6180,1437,6166,1438,6152,1441,6138,1444,6124,1450,6110,1456xe" fillcolor="#004a62" stroked="f">
                <v:path arrowok="t" o:connecttype="custom" o:connectlocs="2147483647,0;2147483647,176357912;2147483647,675564621;2147483647,860455980;2147483647,938679265;2147483647,654230991;2147483647,924456844;2147483647,1351135320;2147483647,1989721654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1957849983,2147483647;2120530705,2147483647;2147483647,2147483647;1655323714,2147483647;478044915,2147483647;15696882,2075056149;131286932,1368202214;329640752,1018330838;804832778,665608937;1485510820,850500296;2036334420,1066687046;1582551098,661342201;1629641771,139379650;1387050167,2147483647;2147483647,2147483647;1695282189,2059411492;1332821254,2147483647;2147483647,2147483647;2147483647,2147483647;2147483647,2147483647;2147483647,2053722519" o:connectangles="0,0,0,0,0,0,0,0,0,0,0,0,0,0,0,0,0,0,0,0,0,0,0,0,0,0,0,0,0,0,0,0,0,0,0,0,0,0,0,0,0,0,0,0,0,0,0,0,0,0,0,0,0,0,0,0,0,0,0,0,0,0"/>
                <v:textbox inset=",,,25mm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67F03" wp14:editId="3F177F5E">
                <wp:simplePos x="0" y="0"/>
                <wp:positionH relativeFrom="column">
                  <wp:posOffset>390525</wp:posOffset>
                </wp:positionH>
                <wp:positionV relativeFrom="paragraph">
                  <wp:posOffset>7368540</wp:posOffset>
                </wp:positionV>
                <wp:extent cx="1097915" cy="495300"/>
                <wp:effectExtent l="0" t="0" r="0" b="0"/>
                <wp:wrapNone/>
                <wp:docPr id="66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915" cy="495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994DB4" w14:textId="3915989B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擅长技能</w:t>
                            </w:r>
                          </w:p>
                        </w:txbxContent>
                      </wps:txbx>
                      <wps:bodyPr wrap="non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64" o:spid="_x0000_s1031" type="#_x0000_t202" style="position:absolute;left:0;text-align:left;margin-left:30.75pt;margin-top:580.2pt;width:86.45pt;height:39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" filled="f" stroked="f">
                <v:textbox>
                  <w:txbxContent>
                    <w:p w14:paraId="76994DB4" w14:textId="3915989B" w:rsidR="003C7102" w:rsidRDefault="003C7102">
                      <w:pPr>
                        <w:pStyle w:val="a3"/>
                        <w:spacing w:before="0" w:beforeAutospacing="0" w:after="0" w:afterAutospacing="0"/>
                        <w:rPr>
                          <w:rFonts w:ascii="方正兰亭粗黑简体" w:eastAsia="方正兰亭粗黑简体" w:cstheme="minorBidi"/>
                          <w:color w:val="004A62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擅长技能</w:t>
                      </w:r>
                    </w:p>
                  </w:txbxContent>
                </v:textbox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DF6601F" wp14:editId="68DB45F4">
                <wp:simplePos x="0" y="0"/>
                <wp:positionH relativeFrom="column">
                  <wp:posOffset>177165</wp:posOffset>
                </wp:positionH>
                <wp:positionV relativeFrom="paragraph">
                  <wp:posOffset>3341370</wp:posOffset>
                </wp:positionV>
                <wp:extent cx="180340" cy="153035"/>
                <wp:effectExtent l="0" t="0" r="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5303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95pt;margin-top:263.1pt;width:14.2pt;height:12.0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,2634211,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,3261356,1385789xm1508607,1206475c1458141,1206475,1417230,1247386,1417230,1297852l1417230,1314415c1417230,1364881,1458141,1405791,1508607,1405791l1752750,1405791c1803215,1405791,1844126,1364881,1844126,1314415l1844126,1297852c1844126,1247386,1803215,1206475,1752750,1206475l1508607,1206475xm1630678,174304c1376124,174304,1163742,300833,1114624,469036l1111230,492633,2150126,492633,2146731,469036c2097613,300833,1885231,174304,1630678,174304xm1630678,0c1963411,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,1332322,,971511,,625372,1683,610251,5046,596807,8405,585046,16813,573285,25218,561524,35303,549763,47073,539681,57158,529599,87418,512796,121041,501035,158027,494313,196692,492633,991117,492633,991363,488510c1024272,214121,1297944,,1630678,0xe" fillcolor="#004a62" stroked="f" strokeweight="1pt">
                <v:stroke joinstyle="miter"/>
                <v:path arrowok="t" o:connecttype="custom" o:connectlocs="180340,76645;180340,145693;180247,146530;180061,147273;179875,147924;179410,148574;179039,149225;178574,149875;177923,150433;177086,150991;175599,151920;173740,152570;171695,152942;169557,153035;10876,153035;8738,152942;6693,152570;4834,151920;3161,150991;2603,150433;1952,149875;1394,149225;930,148574;465,147924;279,147273;93,146530;0,145693;0,76831;10876,79712;22496,82686;36533,86032;43969,87890;51592,89563;59029,91050;66373,92444;73344,93652;79759,94488;85429,95139;87846,95325;90170,95418;92494,95325;95097,95139;100674,94488;106996,93652;113967,92444;121311,91050;128841,89377;136370,87704;143900,85939;157844,82593;169557,79526;83420,66728;78367,71782;78367,72698;83420,77752;96920,77752;101973,72698;101973,71782;96920,66728;90170,9640;61634,25942;61447,27247;118893,27247;118706,25942;90170,9640;90170,0;125522,27019;125535,27247;169557,27247;171695,27340;173740,27711;175599,28362;177086,29291;177923,29849;178574,30406;179039,31057;179410,31707;179875,32358;180061,33008;180247,33752;180340,34588;180340,73387;180340,73387;180340,73387;169557,76268;157844,79335;143900,82680;136371,84446;128841,86119;121311,87792;113968,89185;106996,90393;100675,91230;95097,91880;92494,92066;90170,92159;87846,92066;85429,91880;79759,91230;73345,90393;66373,89185;59029,87792;51592,86305;43970,84632;36533,82773;22496,79428;10876,76454;0,73573;0,73688;0,73688;0,53733;0,34588;93,33752;279,33008;465,32358;930,31707;1394,31057;1952,30406;2603,29849;3161,29291;4834,28362;6693,27711;8738,27340;10876,27247;54805,27247;54818,27019;90170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054E45" wp14:editId="08741877">
                <wp:simplePos x="0" y="0"/>
                <wp:positionH relativeFrom="column">
                  <wp:posOffset>390525</wp:posOffset>
                </wp:positionH>
                <wp:positionV relativeFrom="paragraph">
                  <wp:posOffset>3208020</wp:posOffset>
                </wp:positionV>
                <wp:extent cx="1097915" cy="48768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B9BD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32" style="position:absolute;left:0;text-align:left;margin-left:30.75pt;margin-top:252.6pt;width:86.45pt;height:38.4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" filled="f" stroked="f">
                <v:textbox style="mso-fit-shape-to-text:t">
                  <w:txbxContent>
                    <w:p w14:paraId="722B9BD6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03189" wp14:editId="01F0A845">
                <wp:simplePos x="0" y="0"/>
                <wp:positionH relativeFrom="column">
                  <wp:posOffset>382270</wp:posOffset>
                </wp:positionH>
                <wp:positionV relativeFrom="paragraph">
                  <wp:posOffset>2712720</wp:posOffset>
                </wp:positionV>
                <wp:extent cx="1097915" cy="48768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09FDF1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4A62"/>
                                <w:kern w:val="24"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33" style="position:absolute;left:0;text-align:left;margin-left:30.1pt;margin-top:213.6pt;width:86.45pt;height:38.4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" filled="f" stroked="f">
                <v:textbox style="mso-fit-shape-to-text:t">
                  <w:txbxContent>
                    <w:p w14:paraId="2509FDF1" w14:textId="77777777" w:rsidR="003C7102" w:rsidRDefault="003C7102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4A62"/>
                          <w:kern w:val="24"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879CD71" wp14:editId="38D296D1">
                <wp:simplePos x="0" y="0"/>
                <wp:positionH relativeFrom="column">
                  <wp:posOffset>170815</wp:posOffset>
                </wp:positionH>
                <wp:positionV relativeFrom="paragraph">
                  <wp:posOffset>2831465</wp:posOffset>
                </wp:positionV>
                <wp:extent cx="193675" cy="187325"/>
                <wp:effectExtent l="0" t="0" r="9525" b="0"/>
                <wp:wrapNone/>
                <wp:docPr id="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3675" cy="187325"/>
                        </a:xfrm>
                        <a:custGeom>
                          <a:avLst/>
                          <a:gdLst>
                            <a:gd name="T0" fmla="*/ 1660229 w 8965002"/>
                            <a:gd name="T1" fmla="*/ 723707 h 8673857"/>
                            <a:gd name="T2" fmla="*/ 1707743 w 8965002"/>
                            <a:gd name="T3" fmla="*/ 723707 h 8673857"/>
                            <a:gd name="T4" fmla="*/ 1786179 w 8965002"/>
                            <a:gd name="T5" fmla="*/ 872262 h 8673857"/>
                            <a:gd name="T6" fmla="*/ 1398524 w 8965002"/>
                            <a:gd name="T7" fmla="*/ 1455923 h 8673857"/>
                            <a:gd name="T8" fmla="*/ 1307266 w 8965002"/>
                            <a:gd name="T9" fmla="*/ 1501168 h 8673857"/>
                            <a:gd name="T10" fmla="*/ 1079500 w 8965002"/>
                            <a:gd name="T11" fmla="*/ 1501168 h 8673857"/>
                            <a:gd name="T12" fmla="*/ 1079500 w 8965002"/>
                            <a:gd name="T13" fmla="*/ 1685165 h 8673857"/>
                            <a:gd name="T14" fmla="*/ 1049332 w 8965002"/>
                            <a:gd name="T15" fmla="*/ 1734934 h 8673857"/>
                            <a:gd name="T16" fmla="*/ 1021427 w 8965002"/>
                            <a:gd name="T17" fmla="*/ 1741721 h 8673857"/>
                            <a:gd name="T18" fmla="*/ 985980 w 8965002"/>
                            <a:gd name="T19" fmla="*/ 1731164 h 8673857"/>
                            <a:gd name="T20" fmla="*/ 808744 w 8965002"/>
                            <a:gd name="T21" fmla="*/ 1611265 h 8673857"/>
                            <a:gd name="T22" fmla="*/ 635280 w 8965002"/>
                            <a:gd name="T23" fmla="*/ 1731164 h 8673857"/>
                            <a:gd name="T24" fmla="*/ 571927 w 8965002"/>
                            <a:gd name="T25" fmla="*/ 1734934 h 8673857"/>
                            <a:gd name="T26" fmla="*/ 539497 w 8965002"/>
                            <a:gd name="T27" fmla="*/ 1685165 h 8673857"/>
                            <a:gd name="T28" fmla="*/ 539497 w 8965002"/>
                            <a:gd name="T29" fmla="*/ 1225173 h 8673857"/>
                            <a:gd name="T30" fmla="*/ 636788 w 8965002"/>
                            <a:gd name="T31" fmla="*/ 1030619 h 8673857"/>
                            <a:gd name="T32" fmla="*/ 667710 w 8965002"/>
                            <a:gd name="T33" fmla="*/ 1022324 h 8673857"/>
                            <a:gd name="T34" fmla="*/ 1142852 w 8965002"/>
                            <a:gd name="T35" fmla="*/ 1022324 h 8673857"/>
                            <a:gd name="T36" fmla="*/ 1077992 w 8965002"/>
                            <a:gd name="T37" fmla="*/ 1261369 h 8673857"/>
                            <a:gd name="T38" fmla="*/ 1250702 w 8965002"/>
                            <a:gd name="T39" fmla="*/ 1261369 h 8673857"/>
                            <a:gd name="T40" fmla="*/ 1660229 w 8965002"/>
                            <a:gd name="T41" fmla="*/ 723707 h 8673857"/>
                            <a:gd name="T42" fmla="*/ 1227016 w 8965002"/>
                            <a:gd name="T43" fmla="*/ 26 h 8673857"/>
                            <a:gd name="T44" fmla="*/ 1646524 w 8965002"/>
                            <a:gd name="T45" fmla="*/ 27634 h 8673857"/>
                            <a:gd name="T46" fmla="*/ 1722691 w 8965002"/>
                            <a:gd name="T47" fmla="*/ 177681 h 8673857"/>
                            <a:gd name="T48" fmla="*/ 1246833 w 8965002"/>
                            <a:gd name="T49" fmla="*/ 798230 h 8673857"/>
                            <a:gd name="T50" fmla="*/ 1160861 w 8965002"/>
                            <a:gd name="T51" fmla="*/ 838946 h 8673857"/>
                            <a:gd name="T52" fmla="*/ 443680 w 8965002"/>
                            <a:gd name="T53" fmla="*/ 838946 h 8673857"/>
                            <a:gd name="T54" fmla="*/ 231014 w 8965002"/>
                            <a:gd name="T55" fmla="*/ 1099833 h 8673857"/>
                            <a:gd name="T56" fmla="*/ 361479 w 8965002"/>
                            <a:gd name="T57" fmla="*/ 1249880 h 8673857"/>
                            <a:gd name="T58" fmla="*/ 418794 w 8965002"/>
                            <a:gd name="T59" fmla="*/ 1261190 h 8673857"/>
                            <a:gd name="T60" fmla="*/ 418794 w 8965002"/>
                            <a:gd name="T61" fmla="*/ 1500965 h 8673857"/>
                            <a:gd name="T62" fmla="*/ 10807 w 8965002"/>
                            <a:gd name="T63" fmla="*/ 1148843 h 8673857"/>
                            <a:gd name="T64" fmla="*/ 13069 w 8965002"/>
                            <a:gd name="T65" fmla="*/ 949785 h 8673857"/>
                            <a:gd name="T66" fmla="*/ 545488 w 8965002"/>
                            <a:gd name="T67" fmla="*/ 134703 h 8673857"/>
                            <a:gd name="T68" fmla="*/ 706119 w 8965002"/>
                            <a:gd name="T69" fmla="*/ 45730 h 8673857"/>
                            <a:gd name="T70" fmla="*/ 1227016 w 8965002"/>
                            <a:gd name="T71" fmla="*/ 26 h 867385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0" t="0" r="r" b="b"/>
                          <a:pathLst>
                            <a:path w="8965002" h="8673857">
                              <a:moveTo>
                                <a:pt x="8267042" y="3603669"/>
                              </a:moveTo>
                              <a:cubicBezTo>
                                <a:pt x="8267042" y="3603669"/>
                                <a:pt x="8267042" y="3603669"/>
                                <a:pt x="8503636" y="3603669"/>
                              </a:cubicBezTo>
                              <a:cubicBezTo>
                                <a:pt x="8770275" y="3603669"/>
                                <a:pt x="9115779" y="3885289"/>
                                <a:pt x="8894206" y="4343392"/>
                              </a:cubicBezTo>
                              <a:cubicBezTo>
                                <a:pt x="8894206" y="4343392"/>
                                <a:pt x="8894206" y="4343392"/>
                                <a:pt x="6963891" y="7249712"/>
                              </a:cubicBezTo>
                              <a:cubicBezTo>
                                <a:pt x="6817428" y="7463743"/>
                                <a:pt x="6610877" y="7475008"/>
                                <a:pt x="6509479" y="7475008"/>
                              </a:cubicBezTo>
                              <a:cubicBezTo>
                                <a:pt x="6509479" y="7475008"/>
                                <a:pt x="6509479" y="7475008"/>
                                <a:pt x="5375325" y="7475008"/>
                              </a:cubicBezTo>
                              <a:cubicBezTo>
                                <a:pt x="5375325" y="7475008"/>
                                <a:pt x="5375325" y="7475008"/>
                                <a:pt x="5375325" y="8391212"/>
                              </a:cubicBezTo>
                              <a:cubicBezTo>
                                <a:pt x="5375325" y="8503860"/>
                                <a:pt x="5326504" y="8586469"/>
                                <a:pt x="5225106" y="8639038"/>
                              </a:cubicBezTo>
                              <a:cubicBezTo>
                                <a:pt x="5180040" y="8661567"/>
                                <a:pt x="5131219" y="8672833"/>
                                <a:pt x="5086153" y="8672833"/>
                              </a:cubicBezTo>
                              <a:cubicBezTo>
                                <a:pt x="5026066" y="8672833"/>
                                <a:pt x="4962223" y="8654057"/>
                                <a:pt x="4909646" y="8620263"/>
                              </a:cubicBezTo>
                              <a:cubicBezTo>
                                <a:pt x="4909646" y="8620263"/>
                                <a:pt x="4909646" y="8620263"/>
                                <a:pt x="4027109" y="8023229"/>
                              </a:cubicBezTo>
                              <a:cubicBezTo>
                                <a:pt x="4027109" y="8023229"/>
                                <a:pt x="4027109" y="8023229"/>
                                <a:pt x="3163349" y="8620263"/>
                              </a:cubicBezTo>
                              <a:cubicBezTo>
                                <a:pt x="3069463" y="8684097"/>
                                <a:pt x="2949287" y="8691607"/>
                                <a:pt x="2847889" y="8639038"/>
                              </a:cubicBezTo>
                              <a:cubicBezTo>
                                <a:pt x="2750247" y="8586469"/>
                                <a:pt x="2686404" y="8503860"/>
                                <a:pt x="2686404" y="8391212"/>
                              </a:cubicBezTo>
                              <a:cubicBezTo>
                                <a:pt x="2686404" y="8391212"/>
                                <a:pt x="2686404" y="8391212"/>
                                <a:pt x="2686404" y="6100701"/>
                              </a:cubicBezTo>
                              <a:cubicBezTo>
                                <a:pt x="2686404" y="5559991"/>
                                <a:pt x="2990598" y="5237066"/>
                                <a:pt x="3170860" y="5131928"/>
                              </a:cubicBezTo>
                              <a:cubicBezTo>
                                <a:pt x="3215926" y="5105644"/>
                                <a:pt x="3268503" y="5090624"/>
                                <a:pt x="3324835" y="5090624"/>
                              </a:cubicBezTo>
                              <a:cubicBezTo>
                                <a:pt x="3324835" y="5090624"/>
                                <a:pt x="3324835" y="5090624"/>
                                <a:pt x="5690785" y="5090624"/>
                              </a:cubicBezTo>
                              <a:cubicBezTo>
                                <a:pt x="5371570" y="5406038"/>
                                <a:pt x="5367814" y="5980543"/>
                                <a:pt x="5367814" y="6280938"/>
                              </a:cubicBezTo>
                              <a:cubicBezTo>
                                <a:pt x="5367814" y="6280938"/>
                                <a:pt x="5367814" y="6280938"/>
                                <a:pt x="6227818" y="6280938"/>
                              </a:cubicBezTo>
                              <a:cubicBezTo>
                                <a:pt x="6227818" y="6280938"/>
                                <a:pt x="6227818" y="6280938"/>
                                <a:pt x="8267042" y="3603669"/>
                              </a:cubicBezTo>
                              <a:close/>
                              <a:moveTo>
                                <a:pt x="6109875" y="128"/>
                              </a:moveTo>
                              <a:cubicBezTo>
                                <a:pt x="6829153" y="-2490"/>
                                <a:pt x="7579192" y="34821"/>
                                <a:pt x="8198796" y="137601"/>
                              </a:cubicBezTo>
                              <a:cubicBezTo>
                                <a:pt x="8705745" y="220201"/>
                                <a:pt x="8739542" y="678257"/>
                                <a:pt x="8578069" y="884757"/>
                              </a:cubicBezTo>
                              <a:cubicBezTo>
                                <a:pt x="8578069" y="884757"/>
                                <a:pt x="6234838" y="3955980"/>
                                <a:pt x="6208552" y="3974753"/>
                              </a:cubicBezTo>
                              <a:cubicBezTo>
                                <a:pt x="6107162" y="4098653"/>
                                <a:pt x="5953199" y="4177498"/>
                                <a:pt x="5780461" y="4177498"/>
                              </a:cubicBezTo>
                              <a:cubicBezTo>
                                <a:pt x="5780461" y="4177498"/>
                                <a:pt x="5780461" y="4177498"/>
                                <a:pt x="2209285" y="4177498"/>
                              </a:cubicBezTo>
                              <a:cubicBezTo>
                                <a:pt x="1818747" y="4177498"/>
                                <a:pt x="970076" y="4545444"/>
                                <a:pt x="1150325" y="5476573"/>
                              </a:cubicBezTo>
                              <a:cubicBezTo>
                                <a:pt x="1217918" y="5825746"/>
                                <a:pt x="1465760" y="6103583"/>
                                <a:pt x="1799971" y="6223729"/>
                              </a:cubicBezTo>
                              <a:cubicBezTo>
                                <a:pt x="1875075" y="6253765"/>
                                <a:pt x="2002751" y="6268783"/>
                                <a:pt x="2085365" y="6280047"/>
                              </a:cubicBezTo>
                              <a:cubicBezTo>
                                <a:pt x="2085365" y="6280047"/>
                                <a:pt x="2085365" y="6280047"/>
                                <a:pt x="2085365" y="7473994"/>
                              </a:cubicBezTo>
                              <a:cubicBezTo>
                                <a:pt x="1582171" y="7440203"/>
                                <a:pt x="335451" y="7004675"/>
                                <a:pt x="53813" y="5720619"/>
                              </a:cubicBezTo>
                              <a:cubicBezTo>
                                <a:pt x="-25046" y="5397728"/>
                                <a:pt x="-13780" y="5056063"/>
                                <a:pt x="65078" y="4729417"/>
                              </a:cubicBezTo>
                              <a:cubicBezTo>
                                <a:pt x="282879" y="3283915"/>
                                <a:pt x="2351982" y="944830"/>
                                <a:pt x="2716235" y="670748"/>
                              </a:cubicBezTo>
                              <a:cubicBezTo>
                                <a:pt x="2960321" y="471756"/>
                                <a:pt x="3234449" y="310311"/>
                                <a:pt x="3516088" y="227711"/>
                              </a:cubicBezTo>
                              <a:cubicBezTo>
                                <a:pt x="3797726" y="119767"/>
                                <a:pt x="4911078" y="4491"/>
                                <a:pt x="6109875" y="1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4A62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13.45pt;margin-top:222.95pt;width:15.25pt;height:14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8965002,86738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" path="m8267042,3603669c8267042,3603669,8267042,3603669,8503636,3603669,8770275,3603669,9115779,3885289,8894206,4343392,8894206,4343392,8894206,4343392,6963891,7249712,6817428,7463743,6610877,7475008,6509479,7475008,6509479,7475008,6509479,7475008,5375325,7475008,5375325,7475008,5375325,7475008,5375325,8391212,5375325,8503860,5326504,8586469,5225106,8639038,5180040,8661567,5131219,8672833,5086153,8672833,5026066,8672833,4962223,8654057,4909646,8620263,4909646,8620263,4909646,8620263,4027109,8023229,4027109,8023229,4027109,8023229,3163349,8620263,3069463,8684097,2949287,8691607,2847889,8639038,2750247,8586469,2686404,8503860,2686404,8391212,2686404,8391212,2686404,8391212,2686404,6100701,2686404,5559991,2990598,5237066,3170860,5131928,3215926,5105644,3268503,5090624,3324835,5090624,3324835,5090624,3324835,5090624,5690785,5090624,5371570,5406038,5367814,5980543,5367814,6280938,5367814,6280938,5367814,6280938,6227818,6280938,6227818,6280938,6227818,6280938,8267042,3603669xm6109875,128c6829153,-2490,7579192,34821,8198796,137601,8705745,220201,8739542,678257,8578069,884757,8578069,884757,6234838,3955980,6208552,3974753,6107162,4098653,5953199,4177498,5780461,4177498,5780461,4177498,5780461,4177498,2209285,4177498,1818747,4177498,970076,4545444,1150325,5476573,1217918,5825746,1465760,6103583,1799971,6223729,1875075,6253765,2002751,6268783,2085365,6280047,2085365,6280047,2085365,6280047,2085365,7473994,1582171,7440203,335451,7004675,53813,5720619,-25046,5397728,-13780,5056063,65078,4729417,282879,3283915,2351982,944830,2716235,670748,2960321,471756,3234449,310311,3516088,227711,3797726,119767,4911078,4491,6109875,128xe" fillcolor="#004a62" stroked="f">
                <v:path arrowok="t" o:connecttype="custom" o:connectlocs="35867,15630;36893,15630;38588,18838;30213,31443;28241,32420;23321,32420;23321,36394;22669,37469;22066,37615;21301,37387;17472,34798;13724,37387;12356,37469;11655,36394;11655,26459;13757,22258;14425,22079;24690,22079;23288,27241;27019,27241;35867,15630;26508,1;35571,597;37216,3837;26936,17239;25079,18118;9585,18118;4991,23753;7809,26993;9047,27237;9047,32416;233,24811;282,20512;11784,2909;15255,988;26508,1" o:connectangles="0,0,0,0,0,0,0,0,0,0,0,0,0,0,0,0,0,0,0,0,0,0,0,0,0,0,0,0,0,0,0,0,0,0,0,0"/>
              </v:shape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C049FA" wp14:editId="19C7B5DE">
                <wp:simplePos x="0" y="0"/>
                <wp:positionH relativeFrom="column">
                  <wp:posOffset>1511300</wp:posOffset>
                </wp:positionH>
                <wp:positionV relativeFrom="paragraph">
                  <wp:posOffset>7443470</wp:posOffset>
                </wp:positionV>
                <wp:extent cx="243205" cy="243205"/>
                <wp:effectExtent l="0" t="0" r="36195" b="3619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4" o:spid="_x0000_s1026" style="position:absolute;left:0;text-align:left;margin-left:119pt;margin-top:586.1pt;width:19.15pt;height:19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22E2A3" wp14:editId="1D98B382">
                <wp:simplePos x="0" y="0"/>
                <wp:positionH relativeFrom="column">
                  <wp:posOffset>1525905</wp:posOffset>
                </wp:positionH>
                <wp:positionV relativeFrom="paragraph">
                  <wp:posOffset>3322955</wp:posOffset>
                </wp:positionV>
                <wp:extent cx="243205" cy="243205"/>
                <wp:effectExtent l="0" t="0" r="36195" b="3619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120.15pt;margin-top:261.65pt;width:19.15pt;height:19.1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10DF709" wp14:editId="062B3C00">
                <wp:simplePos x="0" y="0"/>
                <wp:positionH relativeFrom="column">
                  <wp:posOffset>1525905</wp:posOffset>
                </wp:positionH>
                <wp:positionV relativeFrom="paragraph">
                  <wp:posOffset>2827655</wp:posOffset>
                </wp:positionV>
                <wp:extent cx="243205" cy="243205"/>
                <wp:effectExtent l="0" t="0" r="36195" b="361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9" o:spid="_x0000_s1026" style="position:absolute;left:0;text-align:left;margin-left:120.15pt;margin-top:222.65pt;width:19.15pt;height:19.1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02C9088" wp14:editId="14A90A27">
                <wp:simplePos x="0" y="0"/>
                <wp:positionH relativeFrom="column">
                  <wp:posOffset>1525905</wp:posOffset>
                </wp:positionH>
                <wp:positionV relativeFrom="paragraph">
                  <wp:posOffset>9119870</wp:posOffset>
                </wp:positionV>
                <wp:extent cx="243205" cy="243205"/>
                <wp:effectExtent l="0" t="0" r="36195" b="3619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05" cy="243205"/>
                        </a:xfrm>
                        <a:prstGeom prst="ellipse">
                          <a:avLst/>
                        </a:prstGeom>
                        <a:solidFill>
                          <a:srgbClr val="004A62"/>
                        </a:solidFill>
                        <a:ln w="28575" cap="flat" cmpd="sng" algn="ctr">
                          <a:solidFill>
                            <a:srgbClr val="FFFFFF">
                              <a:alpha val="5490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120.15pt;margin-top:718.1pt;width:19.15pt;height:19.1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" fillcolor="#004a62" strokecolor="white" strokeweight="2.25pt">
                <v:stroke opacity="35980f" joinstyle="miter"/>
              </v:oval>
            </w:pict>
          </mc:Fallback>
        </mc:AlternateContent>
      </w:r>
      <w:r w:rsidR="006F1A9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37F1781" wp14:editId="3E0A14EC">
                <wp:simplePos x="0" y="0"/>
                <wp:positionH relativeFrom="column">
                  <wp:posOffset>1640205</wp:posOffset>
                </wp:positionH>
                <wp:positionV relativeFrom="paragraph">
                  <wp:posOffset>2830830</wp:posOffset>
                </wp:positionV>
                <wp:extent cx="0" cy="6381750"/>
                <wp:effectExtent l="0" t="0" r="2540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0646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5pt,222.9pt" to="129.15pt,72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" strokecolor="#50646b" strokeweight="2.25pt">
                <v:stroke joinstyle="miter"/>
              </v:line>
            </w:pict>
          </mc:Fallback>
        </mc:AlternateContent>
      </w:r>
      <w:r w:rsidR="00AA67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6DF6F0" wp14:editId="7F603925">
                <wp:simplePos x="0" y="0"/>
                <wp:positionH relativeFrom="column">
                  <wp:posOffset>2933700</wp:posOffset>
                </wp:positionH>
                <wp:positionV relativeFrom="paragraph">
                  <wp:posOffset>2019300</wp:posOffset>
                </wp:positionV>
                <wp:extent cx="182245" cy="120650"/>
                <wp:effectExtent l="0" t="0" r="0" b="6350"/>
                <wp:wrapThrough wrapText="bothSides">
                  <wp:wrapPolygon edited="0">
                    <wp:start x="0" y="0"/>
                    <wp:lineTo x="0" y="18189"/>
                    <wp:lineTo x="18063" y="18189"/>
                    <wp:lineTo x="18063" y="0"/>
                    <wp:lineTo x="0" y="0"/>
                  </wp:wrapPolygon>
                </wp:wrapThrough>
                <wp:docPr id="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style="position:absolute;left:0;text-align:left;margin-left:231pt;margin-top:159pt;width:14.35pt;height: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8072,4005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<v:stroke joinstyle="miter"/>
                <v:path arrowok="t"/>
                <w10:wrap type="through"/>
              </v:shape>
            </w:pict>
          </mc:Fallback>
        </mc:AlternateContent>
      </w:r>
      <w:r w:rsidR="004A1C58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7459D84" wp14:editId="5DC78408">
                <wp:simplePos x="0" y="0"/>
                <wp:positionH relativeFrom="column">
                  <wp:posOffset>2628900</wp:posOffset>
                </wp:positionH>
                <wp:positionV relativeFrom="paragraph">
                  <wp:posOffset>594360</wp:posOffset>
                </wp:positionV>
                <wp:extent cx="4162425" cy="1684020"/>
                <wp:effectExtent l="0" t="0" r="0" b="0"/>
                <wp:wrapNone/>
                <wp:docPr id="6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2425" cy="1684020"/>
                          <a:chOff x="-93964" y="-19050"/>
                          <a:chExt cx="3045989" cy="1582144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-93964" y="-19050"/>
                            <a:ext cx="3045989" cy="1582144"/>
                            <a:chOff x="-93964" y="-19050"/>
                            <a:chExt cx="3045989" cy="1582144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226605" y="765154"/>
                              <a:ext cx="2725420" cy="79794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ED4AD2D" w14:textId="22239732" w:rsidR="003C7102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工龄：6年    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="0033543B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所在地：广东深圳</w:t>
                                </w:r>
                              </w:p>
                              <w:p w14:paraId="2323E9E6" w14:textId="77777777" w:rsidR="004A1C58" w:rsidRDefault="003C7102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  <w:rPr>
                                    <w:rFonts w:ascii="微软雅黑" w:eastAsia="微软雅黑" w:hAnsi="微软雅黑" w:cstheme="minorBidi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电话：15815507259           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ab/>
                                  <w:t>邮箱：yiyunhzy@163.com</w:t>
                                </w:r>
                              </w:p>
                              <w:p w14:paraId="300471F0" w14:textId="1F03FCDD" w:rsidR="003C7102" w:rsidRDefault="004A1C58">
                                <w:pPr>
                                  <w:pStyle w:val="a3"/>
                                  <w:spacing w:before="0" w:beforeAutospacing="0" w:after="0" w:afterAutospacing="0" w:line="360" w:lineRule="exact"/>
                                  <w:jc w:val="both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>主页：www.progressmore.com</w:t>
                                </w:r>
                                <w:r w:rsidR="003C7102">
                                  <w:rPr>
                                    <w:rFonts w:ascii="微软雅黑" w:eastAsia="微软雅黑" w:hAnsi="微软雅黑" w:cstheme="minorBidi" w:hint="eastAsia"/>
                                    <w:color w:val="FFFFFF"/>
                                    <w:kern w:val="24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8" name="矩形 18"/>
                          <wps:cNvSpPr/>
                          <wps:spPr>
                            <a:xfrm>
                              <a:off x="-93964" y="-19050"/>
                              <a:ext cx="1478915" cy="68580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71FE79" w14:textId="119186E2" w:rsidR="003C7102" w:rsidRDefault="003C7102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方正兰亭粗黑简体" w:eastAsia="方正兰亭粗黑简体" w:cstheme="minorBidi" w:hint="eastAsia"/>
                                    <w:color w:val="FFFFFF"/>
                                    <w:spacing w:val="60"/>
                                    <w:kern w:val="24"/>
                                    <w:sz w:val="56"/>
                                    <w:szCs w:val="56"/>
                                  </w:rPr>
                                  <w:t xml:space="preserve">黄志云  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9" name="KSO_Shape"/>
                          <wps:cNvSpPr/>
                          <wps:spPr>
                            <a:xfrm>
                              <a:off x="1684641" y="1123970"/>
                              <a:ext cx="130386" cy="871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974795" h="3320682">
                                  <a:moveTo>
                                    <a:pt x="1897867" y="1805825"/>
                                  </a:moveTo>
                                  <a:lnTo>
                                    <a:pt x="2485737" y="2315734"/>
                                  </a:lnTo>
                                  <a:lnTo>
                                    <a:pt x="3073607" y="1805825"/>
                                  </a:lnTo>
                                  <a:lnTo>
                                    <a:pt x="4820061" y="3320682"/>
                                  </a:lnTo>
                                  <a:lnTo>
                                    <a:pt x="151413" y="3320682"/>
                                  </a:lnTo>
                                  <a:close/>
                                  <a:moveTo>
                                    <a:pt x="0" y="159634"/>
                                  </a:moveTo>
                                  <a:lnTo>
                                    <a:pt x="1788328" y="1710812"/>
                                  </a:lnTo>
                                  <a:lnTo>
                                    <a:pt x="0" y="3261996"/>
                                  </a:lnTo>
                                  <a:close/>
                                  <a:moveTo>
                                    <a:pt x="4974795" y="156753"/>
                                  </a:moveTo>
                                  <a:lnTo>
                                    <a:pt x="4974795" y="3264872"/>
                                  </a:lnTo>
                                  <a:lnTo>
                                    <a:pt x="3183146" y="1710812"/>
                                  </a:lnTo>
                                  <a:close/>
                                  <a:moveTo>
                                    <a:pt x="35040" y="0"/>
                                  </a:moveTo>
                                  <a:lnTo>
                                    <a:pt x="4936434" y="0"/>
                                  </a:lnTo>
                                  <a:lnTo>
                                    <a:pt x="2485737" y="2125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0" name="KSO_Shape"/>
                          <wps:cNvSpPr/>
                          <wps:spPr>
                            <a:xfrm>
                              <a:off x="1681582" y="896182"/>
                              <a:ext cx="133445" cy="1138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8072" h="400516">
                                  <a:moveTo>
                                    <a:pt x="324036" y="0"/>
                                  </a:moveTo>
                                  <a:lnTo>
                                    <a:pt x="648072" y="216024"/>
                                  </a:lnTo>
                                  <a:lnTo>
                                    <a:pt x="520183" y="216024"/>
                                  </a:lnTo>
                                  <a:cubicBezTo>
                                    <a:pt x="521934" y="217353"/>
                                    <a:pt x="522036" y="218913"/>
                                    <a:pt x="522036" y="220497"/>
                                  </a:cubicBezTo>
                                  <a:lnTo>
                                    <a:pt x="522036" y="364511"/>
                                  </a:lnTo>
                                  <a:cubicBezTo>
                                    <a:pt x="522036" y="384396"/>
                                    <a:pt x="505916" y="400516"/>
                                    <a:pt x="486031" y="400516"/>
                                  </a:cubicBezTo>
                                  <a:lnTo>
                                    <a:pt x="378042" y="400516"/>
                                  </a:lnTo>
                                  <a:lnTo>
                                    <a:pt x="378042" y="256516"/>
                                  </a:lnTo>
                                  <a:lnTo>
                                    <a:pt x="270030" y="256516"/>
                                  </a:lnTo>
                                  <a:lnTo>
                                    <a:pt x="270030" y="400516"/>
                                  </a:lnTo>
                                  <a:lnTo>
                                    <a:pt x="162041" y="400516"/>
                                  </a:lnTo>
                                  <a:cubicBezTo>
                                    <a:pt x="142156" y="400516"/>
                                    <a:pt x="126036" y="384396"/>
                                    <a:pt x="126036" y="364511"/>
                                  </a:cubicBezTo>
                                  <a:lnTo>
                                    <a:pt x="126036" y="220497"/>
                                  </a:lnTo>
                                  <a:lnTo>
                                    <a:pt x="127889" y="216024"/>
                                  </a:lnTo>
                                  <a:lnTo>
                                    <a:pt x="0" y="2160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anchor="ctr"/>
                        </wps:wsp>
                        <wps:wsp>
                          <wps:cNvPr id="21" name="KSO_Shape"/>
                          <wps:cNvSpPr/>
                          <wps:spPr bwMode="auto">
                            <a:xfrm>
                              <a:off x="132128" y="896476"/>
                              <a:ext cx="105298" cy="127573"/>
                            </a:xfrm>
                            <a:custGeom>
                              <a:avLst/>
                              <a:gdLst>
                                <a:gd name="T0" fmla="*/ 0 w 2244"/>
                                <a:gd name="T1" fmla="*/ 1192026366 h 2719"/>
                                <a:gd name="T2" fmla="*/ 124849370 w 2244"/>
                                <a:gd name="T3" fmla="*/ 900047615 h 2719"/>
                                <a:gd name="T4" fmla="*/ 247945988 w 2244"/>
                                <a:gd name="T5" fmla="*/ 802721585 h 2719"/>
                                <a:gd name="T6" fmla="*/ 752599742 w 2244"/>
                                <a:gd name="T7" fmla="*/ 802721585 h 2719"/>
                                <a:gd name="T8" fmla="*/ 878762849 w 2244"/>
                                <a:gd name="T9" fmla="*/ 900047615 h 2719"/>
                                <a:gd name="T10" fmla="*/ 983022837 w 2244"/>
                                <a:gd name="T11" fmla="*/ 1192026366 h 2719"/>
                                <a:gd name="T12" fmla="*/ 0 w 2244"/>
                                <a:gd name="T13" fmla="*/ 1192026366 h 2719"/>
                                <a:gd name="T14" fmla="*/ 489758997 w 2244"/>
                                <a:gd name="T15" fmla="*/ 778171257 h 2719"/>
                                <a:gd name="T16" fmla="*/ 100755144 w 2244"/>
                                <a:gd name="T17" fmla="*/ 389304781 h 2719"/>
                                <a:gd name="T18" fmla="*/ 489758997 w 2244"/>
                                <a:gd name="T19" fmla="*/ 0 h 2719"/>
                                <a:gd name="T20" fmla="*/ 878762849 w 2244"/>
                                <a:gd name="T21" fmla="*/ 389304781 h 2719"/>
                                <a:gd name="T22" fmla="*/ 489758997 w 2244"/>
                                <a:gd name="T23" fmla="*/ 778171257 h 2719"/>
                                <a:gd name="T24" fmla="*/ 425801067 w 2244"/>
                                <a:gd name="T25" fmla="*/ 105655795 h 2719"/>
                                <a:gd name="T26" fmla="*/ 191435436 w 2244"/>
                                <a:gd name="T27" fmla="*/ 389304781 h 2719"/>
                                <a:gd name="T28" fmla="*/ 489758997 w 2244"/>
                                <a:gd name="T29" fmla="*/ 687859418 h 2719"/>
                                <a:gd name="T30" fmla="*/ 788083219 w 2244"/>
                                <a:gd name="T31" fmla="*/ 389304781 h 2719"/>
                                <a:gd name="T32" fmla="*/ 425801067 w 2244"/>
                                <a:gd name="T33" fmla="*/ 105655795 h 2719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</a:gdLst>
                              <a:ahLst/>
                              <a:cxnLst>
                                <a:cxn ang="T34">
                                  <a:pos x="T0" y="T1"/>
                                </a:cxn>
                                <a:cxn ang="T35">
                                  <a:pos x="T2" y="T3"/>
                                </a:cxn>
                                <a:cxn ang="T36">
                                  <a:pos x="T4" y="T5"/>
                                </a:cxn>
                                <a:cxn ang="T37">
                                  <a:pos x="T6" y="T7"/>
                                </a:cxn>
                                <a:cxn ang="T38">
                                  <a:pos x="T8" y="T9"/>
                                </a:cxn>
                                <a:cxn ang="T39">
                                  <a:pos x="T10" y="T11"/>
                                </a:cxn>
                                <a:cxn ang="T40">
                                  <a:pos x="T12" y="T13"/>
                                </a:cxn>
                                <a:cxn ang="T41">
                                  <a:pos x="T14" y="T15"/>
                                </a:cxn>
                                <a:cxn ang="T42">
                                  <a:pos x="T16" y="T17"/>
                                </a:cxn>
                                <a:cxn ang="T43">
                                  <a:pos x="T18" y="T19"/>
                                </a:cxn>
                                <a:cxn ang="T44">
                                  <a:pos x="T20" y="T21"/>
                                </a:cxn>
                                <a:cxn ang="T45">
                                  <a:pos x="T22" y="T23"/>
                                </a:cxn>
                                <a:cxn ang="T46">
                                  <a:pos x="T24" y="T25"/>
                                </a:cxn>
                                <a:cxn ang="T47">
                                  <a:pos x="T26" y="T27"/>
                                </a:cxn>
                                <a:cxn ang="T48">
                                  <a:pos x="T28" y="T29"/>
                                </a:cxn>
                                <a:cxn ang="T49">
                                  <a:pos x="T30" y="T31"/>
                                </a:cxn>
                                <a:cxn ang="T5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244" h="2719">
                                  <a:moveTo>
                                    <a:pt x="0" y="2719"/>
                                  </a:moveTo>
                                  <a:cubicBezTo>
                                    <a:pt x="285" y="2053"/>
                                    <a:pt x="285" y="2053"/>
                                    <a:pt x="285" y="2053"/>
                                  </a:cubicBezTo>
                                  <a:cubicBezTo>
                                    <a:pt x="285" y="2053"/>
                                    <a:pt x="347" y="1831"/>
                                    <a:pt x="566" y="1831"/>
                                  </a:cubicBezTo>
                                  <a:cubicBezTo>
                                    <a:pt x="1718" y="1831"/>
                                    <a:pt x="1718" y="1831"/>
                                    <a:pt x="1718" y="1831"/>
                                  </a:cubicBezTo>
                                  <a:cubicBezTo>
                                    <a:pt x="1938" y="1831"/>
                                    <a:pt x="2006" y="2053"/>
                                    <a:pt x="2006" y="2053"/>
                                  </a:cubicBezTo>
                                  <a:cubicBezTo>
                                    <a:pt x="2244" y="2719"/>
                                    <a:pt x="2244" y="2719"/>
                                    <a:pt x="2244" y="2719"/>
                                  </a:cubicBezTo>
                                  <a:lnTo>
                                    <a:pt x="0" y="2719"/>
                                  </a:lnTo>
                                  <a:close/>
                                  <a:moveTo>
                                    <a:pt x="1118" y="1775"/>
                                  </a:moveTo>
                                  <a:cubicBezTo>
                                    <a:pt x="627" y="1775"/>
                                    <a:pt x="230" y="1378"/>
                                    <a:pt x="230" y="888"/>
                                  </a:cubicBezTo>
                                  <a:cubicBezTo>
                                    <a:pt x="230" y="397"/>
                                    <a:pt x="627" y="0"/>
                                    <a:pt x="1118" y="0"/>
                                  </a:cubicBezTo>
                                  <a:cubicBezTo>
                                    <a:pt x="1608" y="0"/>
                                    <a:pt x="2006" y="397"/>
                                    <a:pt x="2006" y="888"/>
                                  </a:cubicBezTo>
                                  <a:cubicBezTo>
                                    <a:pt x="2006" y="1378"/>
                                    <a:pt x="1608" y="1775"/>
                                    <a:pt x="1118" y="1775"/>
                                  </a:cubicBezTo>
                                  <a:close/>
                                  <a:moveTo>
                                    <a:pt x="972" y="241"/>
                                  </a:moveTo>
                                  <a:cubicBezTo>
                                    <a:pt x="700" y="338"/>
                                    <a:pt x="1033" y="685"/>
                                    <a:pt x="437" y="888"/>
                                  </a:cubicBezTo>
                                  <a:cubicBezTo>
                                    <a:pt x="437" y="1264"/>
                                    <a:pt x="742" y="1569"/>
                                    <a:pt x="1118" y="1569"/>
                                  </a:cubicBezTo>
                                  <a:cubicBezTo>
                                    <a:pt x="1494" y="1569"/>
                                    <a:pt x="1799" y="1264"/>
                                    <a:pt x="1799" y="888"/>
                                  </a:cubicBezTo>
                                  <a:cubicBezTo>
                                    <a:pt x="1452" y="602"/>
                                    <a:pt x="870" y="734"/>
                                    <a:pt x="972" y="24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  <wps:wsp>
                          <wps:cNvPr id="22" name="KSO_Shape"/>
                          <wps:cNvSpPr/>
                          <wps:spPr bwMode="auto">
                            <a:xfrm>
                              <a:off x="130790" y="1112274"/>
                              <a:ext cx="121444" cy="128739"/>
                            </a:xfrm>
                            <a:custGeom>
                              <a:avLst/>
                              <a:gdLst>
                                <a:gd name="T0" fmla="*/ 323928717 w 6102"/>
                                <a:gd name="T1" fmla="*/ 132439412 h 6477"/>
                                <a:gd name="T2" fmla="*/ 527402369 w 6102"/>
                                <a:gd name="T3" fmla="*/ 426816471 h 6477"/>
                                <a:gd name="T4" fmla="*/ 345939782 w 6102"/>
                                <a:gd name="T5" fmla="*/ 560294118 h 6477"/>
                                <a:gd name="T6" fmla="*/ 68893396 w 6102"/>
                                <a:gd name="T7" fmla="*/ 204757647 h 6477"/>
                                <a:gd name="T8" fmla="*/ 99136964 w 6102"/>
                                <a:gd name="T9" fmla="*/ 142387647 h 6477"/>
                                <a:gd name="T10" fmla="*/ 151911981 w 6102"/>
                                <a:gd name="T11" fmla="*/ 143685000 h 6477"/>
                                <a:gd name="T12" fmla="*/ 3379703 w 6102"/>
                                <a:gd name="T13" fmla="*/ 75865000 h 6477"/>
                                <a:gd name="T14" fmla="*/ 43762379 w 6102"/>
                                <a:gd name="T15" fmla="*/ 21626176 h 6477"/>
                                <a:gd name="T16" fmla="*/ 138133420 w 6102"/>
                                <a:gd name="T17" fmla="*/ 692059 h 6477"/>
                                <a:gd name="T18" fmla="*/ 237097217 w 6102"/>
                                <a:gd name="T19" fmla="*/ 44290588 h 6477"/>
                                <a:gd name="T20" fmla="*/ 251135823 w 6102"/>
                                <a:gd name="T21" fmla="*/ 94982647 h 6477"/>
                                <a:gd name="T22" fmla="*/ 189521629 w 6102"/>
                                <a:gd name="T23" fmla="*/ 53633235 h 6477"/>
                                <a:gd name="T24" fmla="*/ 112309146 w 6102"/>
                                <a:gd name="T25" fmla="*/ 35899706 h 6477"/>
                                <a:gd name="T26" fmla="*/ 42635909 w 6102"/>
                                <a:gd name="T27" fmla="*/ 65743824 h 6477"/>
                                <a:gd name="T28" fmla="*/ 126867843 w 6102"/>
                                <a:gd name="T29" fmla="*/ 93858235 h 6477"/>
                                <a:gd name="T30" fmla="*/ 191428233 w 6102"/>
                                <a:gd name="T31" fmla="*/ 128460294 h 6477"/>
                                <a:gd name="T32" fmla="*/ 211186359 w 6102"/>
                                <a:gd name="T33" fmla="*/ 100519118 h 6477"/>
                                <a:gd name="T34" fmla="*/ 137006656 w 6102"/>
                                <a:gd name="T35" fmla="*/ 59256176 h 6477"/>
                                <a:gd name="T36" fmla="*/ 46535408 w 6102"/>
                                <a:gd name="T37" fmla="*/ 96972353 h 6477"/>
                                <a:gd name="T38" fmla="*/ 73139523 w 6102"/>
                                <a:gd name="T39" fmla="*/ 118685000 h 6477"/>
                                <a:gd name="T40" fmla="*/ 252002248 w 6102"/>
                                <a:gd name="T41" fmla="*/ 381055294 h 6477"/>
                                <a:gd name="T42" fmla="*/ 268467254 w 6102"/>
                                <a:gd name="T43" fmla="*/ 407093529 h 6477"/>
                                <a:gd name="T44" fmla="*/ 297671231 w 6102"/>
                                <a:gd name="T45" fmla="*/ 397318235 h 6477"/>
                                <a:gd name="T46" fmla="*/ 295244831 w 6102"/>
                                <a:gd name="T47" fmla="*/ 366782059 h 6477"/>
                                <a:gd name="T48" fmla="*/ 264134544 w 6102"/>
                                <a:gd name="T49" fmla="*/ 362024118 h 6477"/>
                                <a:gd name="T50" fmla="*/ 426618845 w 6102"/>
                                <a:gd name="T51" fmla="*/ 413321765 h 6477"/>
                                <a:gd name="T52" fmla="*/ 449843258 w 6102"/>
                                <a:gd name="T53" fmla="*/ 433564118 h 6477"/>
                                <a:gd name="T54" fmla="*/ 475147441 w 6102"/>
                                <a:gd name="T55" fmla="*/ 415917059 h 6477"/>
                                <a:gd name="T56" fmla="*/ 463968448 w 6102"/>
                                <a:gd name="T57" fmla="*/ 387283824 h 6477"/>
                                <a:gd name="T58" fmla="*/ 385456034 w 6102"/>
                                <a:gd name="T59" fmla="*/ 426037941 h 6477"/>
                                <a:gd name="T60" fmla="*/ 379216719 w 6102"/>
                                <a:gd name="T61" fmla="*/ 456920294 h 6477"/>
                                <a:gd name="T62" fmla="*/ 407120765 w 6102"/>
                                <a:gd name="T63" fmla="*/ 469636765 h 6477"/>
                                <a:gd name="T64" fmla="*/ 426358800 w 6102"/>
                                <a:gd name="T65" fmla="*/ 445501765 h 6477"/>
                                <a:gd name="T66" fmla="*/ 407467393 w 6102"/>
                                <a:gd name="T67" fmla="*/ 421193824 h 6477"/>
                                <a:gd name="T68" fmla="*/ 329388192 w 6102"/>
                                <a:gd name="T69" fmla="*/ 469204118 h 6477"/>
                                <a:gd name="T70" fmla="*/ 331728009 w 6102"/>
                                <a:gd name="T71" fmla="*/ 499740588 h 6477"/>
                                <a:gd name="T72" fmla="*/ 362924879 w 6102"/>
                                <a:gd name="T73" fmla="*/ 504498235 h 6477"/>
                                <a:gd name="T74" fmla="*/ 374190456 w 6102"/>
                                <a:gd name="T75" fmla="*/ 475951471 h 6477"/>
                                <a:gd name="T76" fmla="*/ 349146318 w 6102"/>
                                <a:gd name="T77" fmla="*/ 458045000 h 6477"/>
                                <a:gd name="T78" fmla="*/ 389962206 w 6102"/>
                                <a:gd name="T79" fmla="*/ 350951471 h 6477"/>
                                <a:gd name="T80" fmla="*/ 401141200 w 6102"/>
                                <a:gd name="T81" fmla="*/ 379671176 h 6477"/>
                                <a:gd name="T82" fmla="*/ 431558230 w 6102"/>
                                <a:gd name="T83" fmla="*/ 375778529 h 6477"/>
                                <a:gd name="T84" fmla="*/ 434764765 w 6102"/>
                                <a:gd name="T85" fmla="*/ 344377059 h 6477"/>
                                <a:gd name="T86" fmla="*/ 405647372 w 6102"/>
                                <a:gd name="T87" fmla="*/ 334602059 h 6477"/>
                                <a:gd name="T88" fmla="*/ 339093793 w 6102"/>
                                <a:gd name="T89" fmla="*/ 394636765 h 6477"/>
                                <a:gd name="T90" fmla="*/ 357985495 w 6102"/>
                                <a:gd name="T91" fmla="*/ 418944706 h 6477"/>
                                <a:gd name="T92" fmla="*/ 386149291 w 6102"/>
                                <a:gd name="T93" fmla="*/ 406487941 h 6477"/>
                                <a:gd name="T94" fmla="*/ 380776400 w 6102"/>
                                <a:gd name="T95" fmla="*/ 376211176 h 6477"/>
                                <a:gd name="T96" fmla="*/ 349232901 w 6102"/>
                                <a:gd name="T97" fmla="*/ 374740588 h 6477"/>
                                <a:gd name="T98" fmla="*/ 288918638 w 6102"/>
                                <a:gd name="T99" fmla="*/ 439360000 h 6477"/>
                                <a:gd name="T100" fmla="*/ 313876193 w 6102"/>
                                <a:gd name="T101" fmla="*/ 457352941 h 6477"/>
                                <a:gd name="T102" fmla="*/ 337447234 w 6102"/>
                                <a:gd name="T103" fmla="*/ 437370294 h 6477"/>
                                <a:gd name="T104" fmla="*/ 323495505 w 6102"/>
                                <a:gd name="T105" fmla="*/ 409861471 h 6477"/>
                                <a:gd name="T106" fmla="*/ 360151850 w 6102"/>
                                <a:gd name="T107" fmla="*/ 291695588 h 6477"/>
                                <a:gd name="T108" fmla="*/ 356945609 w 6102"/>
                                <a:gd name="T109" fmla="*/ 323010294 h 6477"/>
                                <a:gd name="T110" fmla="*/ 385976124 w 6102"/>
                                <a:gd name="T111" fmla="*/ 332872059 h 6477"/>
                                <a:gd name="T112" fmla="*/ 402701176 w 6102"/>
                                <a:gd name="T113" fmla="*/ 307007059 h 6477"/>
                                <a:gd name="T114" fmla="*/ 381469658 w 6102"/>
                                <a:gd name="T115" fmla="*/ 284602059 h 6477"/>
                                <a:gd name="T116" fmla="*/ 305903734 w 6102"/>
                                <a:gd name="T117" fmla="*/ 334256176 h 6477"/>
                                <a:gd name="T118" fmla="*/ 311276625 w 6102"/>
                                <a:gd name="T119" fmla="*/ 364446471 h 6477"/>
                                <a:gd name="T120" fmla="*/ 342733541 w 6102"/>
                                <a:gd name="T121" fmla="*/ 366003529 h 6477"/>
                                <a:gd name="T122" fmla="*/ 351139506 w 6102"/>
                                <a:gd name="T123" fmla="*/ 336678235 h 6477"/>
                                <a:gd name="T124" fmla="*/ 324535391 w 6102"/>
                                <a:gd name="T125" fmla="*/ 321280294 h 6477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  <a:gd name="T180" fmla="*/ 0 60000 65536"/>
                                <a:gd name="T181" fmla="*/ 0 60000 65536"/>
                                <a:gd name="T182" fmla="*/ 0 60000 65536"/>
                                <a:gd name="T183" fmla="*/ 0 60000 65536"/>
                                <a:gd name="T184" fmla="*/ 0 60000 65536"/>
                                <a:gd name="T185" fmla="*/ 0 60000 65536"/>
                                <a:gd name="T186" fmla="*/ 0 60000 65536"/>
                                <a:gd name="T187" fmla="*/ 0 60000 65536"/>
                                <a:gd name="T188" fmla="*/ 0 60000 65536"/>
                              </a:gdLst>
                              <a:ahLst/>
                              <a:cxnLst>
                                <a:cxn ang="T126">
                                  <a:pos x="T0" y="T1"/>
                                </a:cxn>
                                <a:cxn ang="T127">
                                  <a:pos x="T2" y="T3"/>
                                </a:cxn>
                                <a:cxn ang="T128">
                                  <a:pos x="T4" y="T5"/>
                                </a:cxn>
                                <a:cxn ang="T129">
                                  <a:pos x="T6" y="T7"/>
                                </a:cxn>
                                <a:cxn ang="T130">
                                  <a:pos x="T8" y="T9"/>
                                </a:cxn>
                                <a:cxn ang="T131">
                                  <a:pos x="T10" y="T11"/>
                                </a:cxn>
                                <a:cxn ang="T132">
                                  <a:pos x="T12" y="T13"/>
                                </a:cxn>
                                <a:cxn ang="T133">
                                  <a:pos x="T14" y="T15"/>
                                </a:cxn>
                                <a:cxn ang="T134">
                                  <a:pos x="T16" y="T17"/>
                                </a:cxn>
                                <a:cxn ang="T135">
                                  <a:pos x="T18" y="T19"/>
                                </a:cxn>
                                <a:cxn ang="T136">
                                  <a:pos x="T20" y="T21"/>
                                </a:cxn>
                                <a:cxn ang="T137">
                                  <a:pos x="T22" y="T23"/>
                                </a:cxn>
                                <a:cxn ang="T138">
                                  <a:pos x="T24" y="T25"/>
                                </a:cxn>
                                <a:cxn ang="T139">
                                  <a:pos x="T26" y="T27"/>
                                </a:cxn>
                                <a:cxn ang="T140">
                                  <a:pos x="T28" y="T29"/>
                                </a:cxn>
                                <a:cxn ang="T141">
                                  <a:pos x="T30" y="T31"/>
                                </a:cxn>
                                <a:cxn ang="T142">
                                  <a:pos x="T32" y="T33"/>
                                </a:cxn>
                                <a:cxn ang="T143">
                                  <a:pos x="T34" y="T35"/>
                                </a:cxn>
                                <a:cxn ang="T144">
                                  <a:pos x="T36" y="T37"/>
                                </a:cxn>
                                <a:cxn ang="T145">
                                  <a:pos x="T38" y="T39"/>
                                </a:cxn>
                                <a:cxn ang="T146">
                                  <a:pos x="T40" y="T41"/>
                                </a:cxn>
                                <a:cxn ang="T147">
                                  <a:pos x="T42" y="T43"/>
                                </a:cxn>
                                <a:cxn ang="T148">
                                  <a:pos x="T44" y="T45"/>
                                </a:cxn>
                                <a:cxn ang="T149">
                                  <a:pos x="T46" y="T47"/>
                                </a:cxn>
                                <a:cxn ang="T150">
                                  <a:pos x="T48" y="T49"/>
                                </a:cxn>
                                <a:cxn ang="T151">
                                  <a:pos x="T50" y="T51"/>
                                </a:cxn>
                                <a:cxn ang="T152">
                                  <a:pos x="T52" y="T53"/>
                                </a:cxn>
                                <a:cxn ang="T153">
                                  <a:pos x="T54" y="T55"/>
                                </a:cxn>
                                <a:cxn ang="T154">
                                  <a:pos x="T56" y="T57"/>
                                </a:cxn>
                                <a:cxn ang="T155">
                                  <a:pos x="T58" y="T59"/>
                                </a:cxn>
                                <a:cxn ang="T156">
                                  <a:pos x="T60" y="T61"/>
                                </a:cxn>
                                <a:cxn ang="T157">
                                  <a:pos x="T62" y="T63"/>
                                </a:cxn>
                                <a:cxn ang="T158">
                                  <a:pos x="T64" y="T65"/>
                                </a:cxn>
                                <a:cxn ang="T159">
                                  <a:pos x="T66" y="T67"/>
                                </a:cxn>
                                <a:cxn ang="T160">
                                  <a:pos x="T68" y="T69"/>
                                </a:cxn>
                                <a:cxn ang="T161">
                                  <a:pos x="T70" y="T71"/>
                                </a:cxn>
                                <a:cxn ang="T162">
                                  <a:pos x="T72" y="T73"/>
                                </a:cxn>
                                <a:cxn ang="T163">
                                  <a:pos x="T74" y="T75"/>
                                </a:cxn>
                                <a:cxn ang="T164">
                                  <a:pos x="T76" y="T77"/>
                                </a:cxn>
                                <a:cxn ang="T165">
                                  <a:pos x="T78" y="T79"/>
                                </a:cxn>
                                <a:cxn ang="T166">
                                  <a:pos x="T80" y="T81"/>
                                </a:cxn>
                                <a:cxn ang="T167">
                                  <a:pos x="T82" y="T83"/>
                                </a:cxn>
                                <a:cxn ang="T168">
                                  <a:pos x="T84" y="T85"/>
                                </a:cxn>
                                <a:cxn ang="T169">
                                  <a:pos x="T86" y="T87"/>
                                </a:cxn>
                                <a:cxn ang="T170">
                                  <a:pos x="T88" y="T89"/>
                                </a:cxn>
                                <a:cxn ang="T171">
                                  <a:pos x="T90" y="T91"/>
                                </a:cxn>
                                <a:cxn ang="T172">
                                  <a:pos x="T92" y="T93"/>
                                </a:cxn>
                                <a:cxn ang="T173">
                                  <a:pos x="T94" y="T95"/>
                                </a:cxn>
                                <a:cxn ang="T174">
                                  <a:pos x="T96" y="T97"/>
                                </a:cxn>
                                <a:cxn ang="T175">
                                  <a:pos x="T98" y="T99"/>
                                </a:cxn>
                                <a:cxn ang="T176">
                                  <a:pos x="T100" y="T101"/>
                                </a:cxn>
                                <a:cxn ang="T177">
                                  <a:pos x="T102" y="T103"/>
                                </a:cxn>
                                <a:cxn ang="T178">
                                  <a:pos x="T104" y="T105"/>
                                </a:cxn>
                                <a:cxn ang="T179">
                                  <a:pos x="T106" y="T107"/>
                                </a:cxn>
                                <a:cxn ang="T180">
                                  <a:pos x="T108" y="T109"/>
                                </a:cxn>
                                <a:cxn ang="T181">
                                  <a:pos x="T110" y="T111"/>
                                </a:cxn>
                                <a:cxn ang="T182">
                                  <a:pos x="T112" y="T113"/>
                                </a:cxn>
                                <a:cxn ang="T183">
                                  <a:pos x="T114" y="T115"/>
                                </a:cxn>
                                <a:cxn ang="T184">
                                  <a:pos x="T116" y="T117"/>
                                </a:cxn>
                                <a:cxn ang="T185">
                                  <a:pos x="T118" y="T119"/>
                                </a:cxn>
                                <a:cxn ang="T186">
                                  <a:pos x="T120" y="T121"/>
                                </a:cxn>
                                <a:cxn ang="T187">
                                  <a:pos x="T122" y="T123"/>
                                </a:cxn>
                                <a:cxn ang="T188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6102" h="6477">
                                  <a:moveTo>
                                    <a:pt x="2255" y="2316"/>
                                  </a:moveTo>
                                  <a:lnTo>
                                    <a:pt x="3307" y="1540"/>
                                  </a:lnTo>
                                  <a:lnTo>
                                    <a:pt x="3323" y="1530"/>
                                  </a:lnTo>
                                  <a:lnTo>
                                    <a:pt x="3339" y="1520"/>
                                  </a:lnTo>
                                  <a:lnTo>
                                    <a:pt x="3355" y="1511"/>
                                  </a:lnTo>
                                  <a:lnTo>
                                    <a:pt x="3372" y="1502"/>
                                  </a:lnTo>
                                  <a:lnTo>
                                    <a:pt x="3389" y="1495"/>
                                  </a:lnTo>
                                  <a:lnTo>
                                    <a:pt x="3407" y="1488"/>
                                  </a:lnTo>
                                  <a:lnTo>
                                    <a:pt x="3424" y="1483"/>
                                  </a:lnTo>
                                  <a:lnTo>
                                    <a:pt x="3443" y="1479"/>
                                  </a:lnTo>
                                  <a:lnTo>
                                    <a:pt x="3461" y="1474"/>
                                  </a:lnTo>
                                  <a:lnTo>
                                    <a:pt x="3478" y="1471"/>
                                  </a:lnTo>
                                  <a:lnTo>
                                    <a:pt x="3496" y="1469"/>
                                  </a:lnTo>
                                  <a:lnTo>
                                    <a:pt x="3514" y="1468"/>
                                  </a:lnTo>
                                  <a:lnTo>
                                    <a:pt x="3532" y="1468"/>
                                  </a:lnTo>
                                  <a:lnTo>
                                    <a:pt x="3550" y="1469"/>
                                  </a:lnTo>
                                  <a:lnTo>
                                    <a:pt x="3568" y="1470"/>
                                  </a:lnTo>
                                  <a:lnTo>
                                    <a:pt x="3586" y="1472"/>
                                  </a:lnTo>
                                  <a:lnTo>
                                    <a:pt x="3604" y="1476"/>
                                  </a:lnTo>
                                  <a:lnTo>
                                    <a:pt x="3622" y="1480"/>
                                  </a:lnTo>
                                  <a:lnTo>
                                    <a:pt x="3639" y="1484"/>
                                  </a:lnTo>
                                  <a:lnTo>
                                    <a:pt x="3656" y="1490"/>
                                  </a:lnTo>
                                  <a:lnTo>
                                    <a:pt x="3673" y="1497"/>
                                  </a:lnTo>
                                  <a:lnTo>
                                    <a:pt x="3691" y="1503"/>
                                  </a:lnTo>
                                  <a:lnTo>
                                    <a:pt x="3706" y="1512"/>
                                  </a:lnTo>
                                  <a:lnTo>
                                    <a:pt x="3722" y="1520"/>
                                  </a:lnTo>
                                  <a:lnTo>
                                    <a:pt x="3738" y="1531"/>
                                  </a:lnTo>
                                  <a:lnTo>
                                    <a:pt x="3753" y="1540"/>
                                  </a:lnTo>
                                  <a:lnTo>
                                    <a:pt x="3768" y="1552"/>
                                  </a:lnTo>
                                  <a:lnTo>
                                    <a:pt x="3782" y="1565"/>
                                  </a:lnTo>
                                  <a:lnTo>
                                    <a:pt x="3796" y="1578"/>
                                  </a:lnTo>
                                  <a:lnTo>
                                    <a:pt x="3809" y="1590"/>
                                  </a:lnTo>
                                  <a:lnTo>
                                    <a:pt x="3821" y="1605"/>
                                  </a:lnTo>
                                  <a:lnTo>
                                    <a:pt x="3833" y="1620"/>
                                  </a:lnTo>
                                  <a:lnTo>
                                    <a:pt x="6029" y="4602"/>
                                  </a:lnTo>
                                  <a:lnTo>
                                    <a:pt x="6040" y="4617"/>
                                  </a:lnTo>
                                  <a:lnTo>
                                    <a:pt x="6050" y="4633"/>
                                  </a:lnTo>
                                  <a:lnTo>
                                    <a:pt x="6060" y="4650"/>
                                  </a:lnTo>
                                  <a:lnTo>
                                    <a:pt x="6068" y="4666"/>
                                  </a:lnTo>
                                  <a:lnTo>
                                    <a:pt x="6075" y="4683"/>
                                  </a:lnTo>
                                  <a:lnTo>
                                    <a:pt x="6082" y="4702"/>
                                  </a:lnTo>
                                  <a:lnTo>
                                    <a:pt x="6087" y="4719"/>
                                  </a:lnTo>
                                  <a:lnTo>
                                    <a:pt x="6091" y="4737"/>
                                  </a:lnTo>
                                  <a:lnTo>
                                    <a:pt x="6096" y="4755"/>
                                  </a:lnTo>
                                  <a:lnTo>
                                    <a:pt x="6099" y="4773"/>
                                  </a:lnTo>
                                  <a:lnTo>
                                    <a:pt x="6101" y="4791"/>
                                  </a:lnTo>
                                  <a:lnTo>
                                    <a:pt x="6102" y="4809"/>
                                  </a:lnTo>
                                  <a:lnTo>
                                    <a:pt x="6102" y="4827"/>
                                  </a:lnTo>
                                  <a:lnTo>
                                    <a:pt x="6101" y="4845"/>
                                  </a:lnTo>
                                  <a:lnTo>
                                    <a:pt x="6100" y="4862"/>
                                  </a:lnTo>
                                  <a:lnTo>
                                    <a:pt x="6098" y="4880"/>
                                  </a:lnTo>
                                  <a:lnTo>
                                    <a:pt x="6095" y="4898"/>
                                  </a:lnTo>
                                  <a:lnTo>
                                    <a:pt x="6090" y="4917"/>
                                  </a:lnTo>
                                  <a:lnTo>
                                    <a:pt x="6086" y="4934"/>
                                  </a:lnTo>
                                  <a:lnTo>
                                    <a:pt x="6080" y="4951"/>
                                  </a:lnTo>
                                  <a:lnTo>
                                    <a:pt x="6073" y="4968"/>
                                  </a:lnTo>
                                  <a:lnTo>
                                    <a:pt x="6067" y="4985"/>
                                  </a:lnTo>
                                  <a:lnTo>
                                    <a:pt x="6058" y="5001"/>
                                  </a:lnTo>
                                  <a:lnTo>
                                    <a:pt x="6050" y="5017"/>
                                  </a:lnTo>
                                  <a:lnTo>
                                    <a:pt x="6039" y="5033"/>
                                  </a:lnTo>
                                  <a:lnTo>
                                    <a:pt x="6029" y="5047"/>
                                  </a:lnTo>
                                  <a:lnTo>
                                    <a:pt x="6018" y="5062"/>
                                  </a:lnTo>
                                  <a:lnTo>
                                    <a:pt x="6005" y="5076"/>
                                  </a:lnTo>
                                  <a:lnTo>
                                    <a:pt x="5992" y="5090"/>
                                  </a:lnTo>
                                  <a:lnTo>
                                    <a:pt x="5980" y="5103"/>
                                  </a:lnTo>
                                  <a:lnTo>
                                    <a:pt x="5965" y="5116"/>
                                  </a:lnTo>
                                  <a:lnTo>
                                    <a:pt x="5950" y="5127"/>
                                  </a:lnTo>
                                  <a:lnTo>
                                    <a:pt x="4216" y="6405"/>
                                  </a:lnTo>
                                  <a:lnTo>
                                    <a:pt x="4200" y="6415"/>
                                  </a:lnTo>
                                  <a:lnTo>
                                    <a:pt x="4184" y="6426"/>
                                  </a:lnTo>
                                  <a:lnTo>
                                    <a:pt x="4168" y="6434"/>
                                  </a:lnTo>
                                  <a:lnTo>
                                    <a:pt x="4151" y="6443"/>
                                  </a:lnTo>
                                  <a:lnTo>
                                    <a:pt x="4134" y="6450"/>
                                  </a:lnTo>
                                  <a:lnTo>
                                    <a:pt x="4116" y="6457"/>
                                  </a:lnTo>
                                  <a:lnTo>
                                    <a:pt x="4099" y="6462"/>
                                  </a:lnTo>
                                  <a:lnTo>
                                    <a:pt x="4081" y="6467"/>
                                  </a:lnTo>
                                  <a:lnTo>
                                    <a:pt x="4063" y="6470"/>
                                  </a:lnTo>
                                  <a:lnTo>
                                    <a:pt x="4046" y="6474"/>
                                  </a:lnTo>
                                  <a:lnTo>
                                    <a:pt x="4028" y="6476"/>
                                  </a:lnTo>
                                  <a:lnTo>
                                    <a:pt x="4010" y="6477"/>
                                  </a:lnTo>
                                  <a:lnTo>
                                    <a:pt x="3992" y="6477"/>
                                  </a:lnTo>
                                  <a:lnTo>
                                    <a:pt x="3974" y="6477"/>
                                  </a:lnTo>
                                  <a:lnTo>
                                    <a:pt x="3955" y="6475"/>
                                  </a:lnTo>
                                  <a:lnTo>
                                    <a:pt x="3937" y="6473"/>
                                  </a:lnTo>
                                  <a:lnTo>
                                    <a:pt x="3919" y="6469"/>
                                  </a:lnTo>
                                  <a:lnTo>
                                    <a:pt x="3902" y="6466"/>
                                  </a:lnTo>
                                  <a:lnTo>
                                    <a:pt x="3884" y="6461"/>
                                  </a:lnTo>
                                  <a:lnTo>
                                    <a:pt x="3867" y="6456"/>
                                  </a:lnTo>
                                  <a:lnTo>
                                    <a:pt x="3850" y="6449"/>
                                  </a:lnTo>
                                  <a:lnTo>
                                    <a:pt x="3833" y="6442"/>
                                  </a:lnTo>
                                  <a:lnTo>
                                    <a:pt x="3817" y="6433"/>
                                  </a:lnTo>
                                  <a:lnTo>
                                    <a:pt x="3801" y="6425"/>
                                  </a:lnTo>
                                  <a:lnTo>
                                    <a:pt x="3786" y="6415"/>
                                  </a:lnTo>
                                  <a:lnTo>
                                    <a:pt x="3770" y="6405"/>
                                  </a:lnTo>
                                  <a:lnTo>
                                    <a:pt x="3756" y="6393"/>
                                  </a:lnTo>
                                  <a:lnTo>
                                    <a:pt x="3742" y="6381"/>
                                  </a:lnTo>
                                  <a:lnTo>
                                    <a:pt x="3728" y="6368"/>
                                  </a:lnTo>
                                  <a:lnTo>
                                    <a:pt x="3715" y="6354"/>
                                  </a:lnTo>
                                  <a:lnTo>
                                    <a:pt x="3702" y="6340"/>
                                  </a:lnTo>
                                  <a:lnTo>
                                    <a:pt x="3691" y="6325"/>
                                  </a:lnTo>
                                  <a:lnTo>
                                    <a:pt x="2272" y="4399"/>
                                  </a:lnTo>
                                  <a:lnTo>
                                    <a:pt x="1495" y="3343"/>
                                  </a:lnTo>
                                  <a:lnTo>
                                    <a:pt x="855" y="2476"/>
                                  </a:lnTo>
                                  <a:lnTo>
                                    <a:pt x="840" y="2455"/>
                                  </a:lnTo>
                                  <a:lnTo>
                                    <a:pt x="828" y="2433"/>
                                  </a:lnTo>
                                  <a:lnTo>
                                    <a:pt x="815" y="2412"/>
                                  </a:lnTo>
                                  <a:lnTo>
                                    <a:pt x="804" y="2390"/>
                                  </a:lnTo>
                                  <a:lnTo>
                                    <a:pt x="795" y="2367"/>
                                  </a:lnTo>
                                  <a:lnTo>
                                    <a:pt x="786" y="2344"/>
                                  </a:lnTo>
                                  <a:lnTo>
                                    <a:pt x="779" y="2321"/>
                                  </a:lnTo>
                                  <a:lnTo>
                                    <a:pt x="772" y="2297"/>
                                  </a:lnTo>
                                  <a:lnTo>
                                    <a:pt x="767" y="2274"/>
                                  </a:lnTo>
                                  <a:lnTo>
                                    <a:pt x="764" y="2250"/>
                                  </a:lnTo>
                                  <a:lnTo>
                                    <a:pt x="761" y="2226"/>
                                  </a:lnTo>
                                  <a:lnTo>
                                    <a:pt x="760" y="2202"/>
                                  </a:lnTo>
                                  <a:lnTo>
                                    <a:pt x="759" y="2178"/>
                                  </a:lnTo>
                                  <a:lnTo>
                                    <a:pt x="760" y="2155"/>
                                  </a:lnTo>
                                  <a:lnTo>
                                    <a:pt x="762" y="2130"/>
                                  </a:lnTo>
                                  <a:lnTo>
                                    <a:pt x="765" y="2107"/>
                                  </a:lnTo>
                                  <a:lnTo>
                                    <a:pt x="768" y="2083"/>
                                  </a:lnTo>
                                  <a:lnTo>
                                    <a:pt x="773" y="2060"/>
                                  </a:lnTo>
                                  <a:lnTo>
                                    <a:pt x="780" y="2036"/>
                                  </a:lnTo>
                                  <a:lnTo>
                                    <a:pt x="787" y="2014"/>
                                  </a:lnTo>
                                  <a:lnTo>
                                    <a:pt x="796" y="1992"/>
                                  </a:lnTo>
                                  <a:lnTo>
                                    <a:pt x="805" y="1969"/>
                                  </a:lnTo>
                                  <a:lnTo>
                                    <a:pt x="817" y="1948"/>
                                  </a:lnTo>
                                  <a:lnTo>
                                    <a:pt x="829" y="1927"/>
                                  </a:lnTo>
                                  <a:lnTo>
                                    <a:pt x="842" y="1907"/>
                                  </a:lnTo>
                                  <a:lnTo>
                                    <a:pt x="855" y="1886"/>
                                  </a:lnTo>
                                  <a:lnTo>
                                    <a:pt x="870" y="1867"/>
                                  </a:lnTo>
                                  <a:lnTo>
                                    <a:pt x="886" y="1848"/>
                                  </a:lnTo>
                                  <a:lnTo>
                                    <a:pt x="903" y="1830"/>
                                  </a:lnTo>
                                  <a:lnTo>
                                    <a:pt x="921" y="1813"/>
                                  </a:lnTo>
                                  <a:lnTo>
                                    <a:pt x="941" y="1796"/>
                                  </a:lnTo>
                                  <a:lnTo>
                                    <a:pt x="961" y="1781"/>
                                  </a:lnTo>
                                  <a:lnTo>
                                    <a:pt x="1144" y="1646"/>
                                  </a:lnTo>
                                  <a:lnTo>
                                    <a:pt x="1164" y="1631"/>
                                  </a:lnTo>
                                  <a:lnTo>
                                    <a:pt x="1185" y="1618"/>
                                  </a:lnTo>
                                  <a:lnTo>
                                    <a:pt x="1208" y="1605"/>
                                  </a:lnTo>
                                  <a:lnTo>
                                    <a:pt x="1230" y="1595"/>
                                  </a:lnTo>
                                  <a:lnTo>
                                    <a:pt x="1252" y="1585"/>
                                  </a:lnTo>
                                  <a:lnTo>
                                    <a:pt x="1276" y="1577"/>
                                  </a:lnTo>
                                  <a:lnTo>
                                    <a:pt x="1299" y="1569"/>
                                  </a:lnTo>
                                  <a:lnTo>
                                    <a:pt x="1323" y="1563"/>
                                  </a:lnTo>
                                  <a:lnTo>
                                    <a:pt x="1346" y="1557"/>
                                  </a:lnTo>
                                  <a:lnTo>
                                    <a:pt x="1369" y="1554"/>
                                  </a:lnTo>
                                  <a:lnTo>
                                    <a:pt x="1394" y="1551"/>
                                  </a:lnTo>
                                  <a:lnTo>
                                    <a:pt x="1417" y="1550"/>
                                  </a:lnTo>
                                  <a:lnTo>
                                    <a:pt x="1442" y="1549"/>
                                  </a:lnTo>
                                  <a:lnTo>
                                    <a:pt x="1465" y="1550"/>
                                  </a:lnTo>
                                  <a:lnTo>
                                    <a:pt x="1490" y="1552"/>
                                  </a:lnTo>
                                  <a:lnTo>
                                    <a:pt x="1513" y="1555"/>
                                  </a:lnTo>
                                  <a:lnTo>
                                    <a:pt x="1536" y="1560"/>
                                  </a:lnTo>
                                  <a:lnTo>
                                    <a:pt x="1560" y="1565"/>
                                  </a:lnTo>
                                  <a:lnTo>
                                    <a:pt x="1582" y="1571"/>
                                  </a:lnTo>
                                  <a:lnTo>
                                    <a:pt x="1606" y="1579"/>
                                  </a:lnTo>
                                  <a:lnTo>
                                    <a:pt x="1628" y="1587"/>
                                  </a:lnTo>
                                  <a:lnTo>
                                    <a:pt x="1650" y="1597"/>
                                  </a:lnTo>
                                  <a:lnTo>
                                    <a:pt x="1672" y="1608"/>
                                  </a:lnTo>
                                  <a:lnTo>
                                    <a:pt x="1693" y="1619"/>
                                  </a:lnTo>
                                  <a:lnTo>
                                    <a:pt x="1713" y="1632"/>
                                  </a:lnTo>
                                  <a:lnTo>
                                    <a:pt x="1733" y="1646"/>
                                  </a:lnTo>
                                  <a:lnTo>
                                    <a:pt x="1753" y="1661"/>
                                  </a:lnTo>
                                  <a:lnTo>
                                    <a:pt x="1772" y="1677"/>
                                  </a:lnTo>
                                  <a:lnTo>
                                    <a:pt x="1790" y="1694"/>
                                  </a:lnTo>
                                  <a:lnTo>
                                    <a:pt x="1807" y="1712"/>
                                  </a:lnTo>
                                  <a:lnTo>
                                    <a:pt x="1823" y="1731"/>
                                  </a:lnTo>
                                  <a:lnTo>
                                    <a:pt x="1839" y="1751"/>
                                  </a:lnTo>
                                  <a:lnTo>
                                    <a:pt x="2255" y="2316"/>
                                  </a:lnTo>
                                  <a:close/>
                                  <a:moveTo>
                                    <a:pt x="356" y="893"/>
                                  </a:moveTo>
                                  <a:lnTo>
                                    <a:pt x="356" y="893"/>
                                  </a:lnTo>
                                  <a:lnTo>
                                    <a:pt x="341" y="908"/>
                                  </a:lnTo>
                                  <a:lnTo>
                                    <a:pt x="325" y="922"/>
                                  </a:lnTo>
                                  <a:lnTo>
                                    <a:pt x="308" y="933"/>
                                  </a:lnTo>
                                  <a:lnTo>
                                    <a:pt x="290" y="942"/>
                                  </a:lnTo>
                                  <a:lnTo>
                                    <a:pt x="272" y="950"/>
                                  </a:lnTo>
                                  <a:lnTo>
                                    <a:pt x="253" y="955"/>
                                  </a:lnTo>
                                  <a:lnTo>
                                    <a:pt x="234" y="959"/>
                                  </a:lnTo>
                                  <a:lnTo>
                                    <a:pt x="215" y="960"/>
                                  </a:lnTo>
                                  <a:lnTo>
                                    <a:pt x="194" y="960"/>
                                  </a:lnTo>
                                  <a:lnTo>
                                    <a:pt x="175" y="959"/>
                                  </a:lnTo>
                                  <a:lnTo>
                                    <a:pt x="156" y="955"/>
                                  </a:lnTo>
                                  <a:lnTo>
                                    <a:pt x="137" y="950"/>
                                  </a:lnTo>
                                  <a:lnTo>
                                    <a:pt x="118" y="942"/>
                                  </a:lnTo>
                                  <a:lnTo>
                                    <a:pt x="100" y="933"/>
                                  </a:lnTo>
                                  <a:lnTo>
                                    <a:pt x="83" y="921"/>
                                  </a:lnTo>
                                  <a:lnTo>
                                    <a:pt x="67" y="908"/>
                                  </a:lnTo>
                                  <a:lnTo>
                                    <a:pt x="52" y="893"/>
                                  </a:lnTo>
                                  <a:lnTo>
                                    <a:pt x="39" y="877"/>
                                  </a:lnTo>
                                  <a:lnTo>
                                    <a:pt x="28" y="860"/>
                                  </a:lnTo>
                                  <a:lnTo>
                                    <a:pt x="19" y="842"/>
                                  </a:lnTo>
                                  <a:lnTo>
                                    <a:pt x="11" y="824"/>
                                  </a:lnTo>
                                  <a:lnTo>
                                    <a:pt x="6" y="805"/>
                                  </a:lnTo>
                                  <a:lnTo>
                                    <a:pt x="2" y="786"/>
                                  </a:lnTo>
                                  <a:lnTo>
                                    <a:pt x="0" y="767"/>
                                  </a:lnTo>
                                  <a:lnTo>
                                    <a:pt x="0" y="746"/>
                                  </a:lnTo>
                                  <a:lnTo>
                                    <a:pt x="2" y="727"/>
                                  </a:lnTo>
                                  <a:lnTo>
                                    <a:pt x="5" y="708"/>
                                  </a:lnTo>
                                  <a:lnTo>
                                    <a:pt x="11" y="689"/>
                                  </a:lnTo>
                                  <a:lnTo>
                                    <a:pt x="19" y="671"/>
                                  </a:lnTo>
                                  <a:lnTo>
                                    <a:pt x="28" y="653"/>
                                  </a:lnTo>
                                  <a:lnTo>
                                    <a:pt x="39" y="636"/>
                                  </a:lnTo>
                                  <a:lnTo>
                                    <a:pt x="53" y="619"/>
                                  </a:lnTo>
                                  <a:lnTo>
                                    <a:pt x="94" y="574"/>
                                  </a:lnTo>
                                  <a:lnTo>
                                    <a:pt x="137" y="531"/>
                                  </a:lnTo>
                                  <a:lnTo>
                                    <a:pt x="182" y="490"/>
                                  </a:lnTo>
                                  <a:lnTo>
                                    <a:pt x="226" y="449"/>
                                  </a:lnTo>
                                  <a:lnTo>
                                    <a:pt x="259" y="422"/>
                                  </a:lnTo>
                                  <a:lnTo>
                                    <a:pt x="293" y="395"/>
                                  </a:lnTo>
                                  <a:lnTo>
                                    <a:pt x="328" y="369"/>
                                  </a:lnTo>
                                  <a:lnTo>
                                    <a:pt x="363" y="343"/>
                                  </a:lnTo>
                                  <a:lnTo>
                                    <a:pt x="398" y="319"/>
                                  </a:lnTo>
                                  <a:lnTo>
                                    <a:pt x="433" y="295"/>
                                  </a:lnTo>
                                  <a:lnTo>
                                    <a:pt x="469" y="273"/>
                                  </a:lnTo>
                                  <a:lnTo>
                                    <a:pt x="505" y="250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79" y="210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54" y="173"/>
                                  </a:lnTo>
                                  <a:lnTo>
                                    <a:pt x="693" y="155"/>
                                  </a:lnTo>
                                  <a:lnTo>
                                    <a:pt x="732" y="139"/>
                                  </a:lnTo>
                                  <a:lnTo>
                                    <a:pt x="770" y="123"/>
                                  </a:lnTo>
                                  <a:lnTo>
                                    <a:pt x="810" y="108"/>
                                  </a:lnTo>
                                  <a:lnTo>
                                    <a:pt x="849" y="94"/>
                                  </a:lnTo>
                                  <a:lnTo>
                                    <a:pt x="889" y="81"/>
                                  </a:lnTo>
                                  <a:lnTo>
                                    <a:pt x="929" y="70"/>
                                  </a:lnTo>
                                  <a:lnTo>
                                    <a:pt x="969" y="59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50" y="40"/>
                                  </a:lnTo>
                                  <a:lnTo>
                                    <a:pt x="1092" y="31"/>
                                  </a:lnTo>
                                  <a:lnTo>
                                    <a:pt x="1133" y="25"/>
                                  </a:lnTo>
                                  <a:lnTo>
                                    <a:pt x="1175" y="18"/>
                                  </a:lnTo>
                                  <a:lnTo>
                                    <a:pt x="1216" y="13"/>
                                  </a:lnTo>
                                  <a:lnTo>
                                    <a:pt x="1258" y="9"/>
                                  </a:lnTo>
                                  <a:lnTo>
                                    <a:pt x="1299" y="5"/>
                                  </a:lnTo>
                                  <a:lnTo>
                                    <a:pt x="1342" y="2"/>
                                  </a:lnTo>
                                  <a:lnTo>
                                    <a:pt x="1383" y="1"/>
                                  </a:lnTo>
                                  <a:lnTo>
                                    <a:pt x="1426" y="0"/>
                                  </a:lnTo>
                                  <a:lnTo>
                                    <a:pt x="1468" y="1"/>
                                  </a:lnTo>
                                  <a:lnTo>
                                    <a:pt x="1510" y="2"/>
                                  </a:lnTo>
                                  <a:lnTo>
                                    <a:pt x="1552" y="5"/>
                                  </a:lnTo>
                                  <a:lnTo>
                                    <a:pt x="1594" y="8"/>
                                  </a:lnTo>
                                  <a:lnTo>
                                    <a:pt x="1637" y="13"/>
                                  </a:lnTo>
                                  <a:lnTo>
                                    <a:pt x="1679" y="18"/>
                                  </a:lnTo>
                                  <a:lnTo>
                                    <a:pt x="1721" y="25"/>
                                  </a:lnTo>
                                  <a:lnTo>
                                    <a:pt x="1763" y="31"/>
                                  </a:lnTo>
                                  <a:lnTo>
                                    <a:pt x="1806" y="40"/>
                                  </a:lnTo>
                                  <a:lnTo>
                                    <a:pt x="1847" y="49"/>
                                  </a:lnTo>
                                  <a:lnTo>
                                    <a:pt x="1890" y="60"/>
                                  </a:lnTo>
                                  <a:lnTo>
                                    <a:pt x="1931" y="71"/>
                                  </a:lnTo>
                                  <a:lnTo>
                                    <a:pt x="1974" y="83"/>
                                  </a:lnTo>
                                  <a:lnTo>
                                    <a:pt x="2015" y="96"/>
                                  </a:lnTo>
                                  <a:lnTo>
                                    <a:pt x="2057" y="111"/>
                                  </a:lnTo>
                                  <a:lnTo>
                                    <a:pt x="2098" y="126"/>
                                  </a:lnTo>
                                  <a:lnTo>
                                    <a:pt x="2140" y="142"/>
                                  </a:lnTo>
                                  <a:lnTo>
                                    <a:pt x="2181" y="160"/>
                                  </a:lnTo>
                                  <a:lnTo>
                                    <a:pt x="2223" y="178"/>
                                  </a:lnTo>
                                  <a:lnTo>
                                    <a:pt x="2263" y="197"/>
                                  </a:lnTo>
                                  <a:lnTo>
                                    <a:pt x="2304" y="217"/>
                                  </a:lnTo>
                                  <a:lnTo>
                                    <a:pt x="2344" y="240"/>
                                  </a:lnTo>
                                  <a:lnTo>
                                    <a:pt x="2385" y="262"/>
                                  </a:lnTo>
                                  <a:lnTo>
                                    <a:pt x="2425" y="286"/>
                                  </a:lnTo>
                                  <a:lnTo>
                                    <a:pt x="2464" y="310"/>
                                  </a:lnTo>
                                  <a:lnTo>
                                    <a:pt x="2505" y="336"/>
                                  </a:lnTo>
                                  <a:lnTo>
                                    <a:pt x="2544" y="362"/>
                                  </a:lnTo>
                                  <a:lnTo>
                                    <a:pt x="2583" y="391"/>
                                  </a:lnTo>
                                  <a:lnTo>
                                    <a:pt x="2622" y="420"/>
                                  </a:lnTo>
                                  <a:lnTo>
                                    <a:pt x="2660" y="449"/>
                                  </a:lnTo>
                                  <a:lnTo>
                                    <a:pt x="2699" y="480"/>
                                  </a:lnTo>
                                  <a:lnTo>
                                    <a:pt x="2736" y="512"/>
                                  </a:lnTo>
                                  <a:lnTo>
                                    <a:pt x="2773" y="545"/>
                                  </a:lnTo>
                                  <a:lnTo>
                                    <a:pt x="2828" y="597"/>
                                  </a:lnTo>
                                  <a:lnTo>
                                    <a:pt x="2884" y="653"/>
                                  </a:lnTo>
                                  <a:lnTo>
                                    <a:pt x="2938" y="710"/>
                                  </a:lnTo>
                                  <a:lnTo>
                                    <a:pt x="2991" y="770"/>
                                  </a:lnTo>
                                  <a:lnTo>
                                    <a:pt x="3004" y="787"/>
                                  </a:lnTo>
                                  <a:lnTo>
                                    <a:pt x="3015" y="804"/>
                                  </a:lnTo>
                                  <a:lnTo>
                                    <a:pt x="3023" y="822"/>
                                  </a:lnTo>
                                  <a:lnTo>
                                    <a:pt x="3031" y="841"/>
                                  </a:lnTo>
                                  <a:lnTo>
                                    <a:pt x="3036" y="860"/>
                                  </a:lnTo>
                                  <a:lnTo>
                                    <a:pt x="3039" y="879"/>
                                  </a:lnTo>
                                  <a:lnTo>
                                    <a:pt x="3040" y="899"/>
                                  </a:lnTo>
                                  <a:lnTo>
                                    <a:pt x="3039" y="919"/>
                                  </a:lnTo>
                                  <a:lnTo>
                                    <a:pt x="3037" y="938"/>
                                  </a:lnTo>
                                  <a:lnTo>
                                    <a:pt x="3033" y="957"/>
                                  </a:lnTo>
                                  <a:lnTo>
                                    <a:pt x="3026" y="976"/>
                                  </a:lnTo>
                                  <a:lnTo>
                                    <a:pt x="3019" y="994"/>
                                  </a:lnTo>
                                  <a:lnTo>
                                    <a:pt x="3009" y="1011"/>
                                  </a:lnTo>
                                  <a:lnTo>
                                    <a:pt x="2998" y="1028"/>
                                  </a:lnTo>
                                  <a:lnTo>
                                    <a:pt x="2984" y="1043"/>
                                  </a:lnTo>
                                  <a:lnTo>
                                    <a:pt x="2969" y="1058"/>
                                  </a:lnTo>
                                  <a:lnTo>
                                    <a:pt x="2952" y="1071"/>
                                  </a:lnTo>
                                  <a:lnTo>
                                    <a:pt x="2935" y="1082"/>
                                  </a:lnTo>
                                  <a:lnTo>
                                    <a:pt x="2917" y="1091"/>
                                  </a:lnTo>
                                  <a:lnTo>
                                    <a:pt x="2898" y="1098"/>
                                  </a:lnTo>
                                  <a:lnTo>
                                    <a:pt x="2878" y="1103"/>
                                  </a:lnTo>
                                  <a:lnTo>
                                    <a:pt x="2859" y="1106"/>
                                  </a:lnTo>
                                  <a:lnTo>
                                    <a:pt x="2840" y="1107"/>
                                  </a:lnTo>
                                  <a:lnTo>
                                    <a:pt x="2820" y="1107"/>
                                  </a:lnTo>
                                  <a:lnTo>
                                    <a:pt x="2801" y="1104"/>
                                  </a:lnTo>
                                  <a:lnTo>
                                    <a:pt x="2782" y="1100"/>
                                  </a:lnTo>
                                  <a:lnTo>
                                    <a:pt x="2762" y="1094"/>
                                  </a:lnTo>
                                  <a:lnTo>
                                    <a:pt x="2744" y="1086"/>
                                  </a:lnTo>
                                  <a:lnTo>
                                    <a:pt x="2727" y="1076"/>
                                  </a:lnTo>
                                  <a:lnTo>
                                    <a:pt x="2710" y="1065"/>
                                  </a:lnTo>
                                  <a:lnTo>
                                    <a:pt x="2695" y="1052"/>
                                  </a:lnTo>
                                  <a:lnTo>
                                    <a:pt x="2681" y="1036"/>
                                  </a:lnTo>
                                  <a:lnTo>
                                    <a:pt x="2636" y="986"/>
                                  </a:lnTo>
                                  <a:lnTo>
                                    <a:pt x="2591" y="938"/>
                                  </a:lnTo>
                                  <a:lnTo>
                                    <a:pt x="2545" y="892"/>
                                  </a:lnTo>
                                  <a:lnTo>
                                    <a:pt x="2499" y="849"/>
                                  </a:lnTo>
                                  <a:lnTo>
                                    <a:pt x="2469" y="822"/>
                                  </a:lnTo>
                                  <a:lnTo>
                                    <a:pt x="2438" y="796"/>
                                  </a:lnTo>
                                  <a:lnTo>
                                    <a:pt x="2407" y="771"/>
                                  </a:lnTo>
                                  <a:lnTo>
                                    <a:pt x="2376" y="746"/>
                                  </a:lnTo>
                                  <a:lnTo>
                                    <a:pt x="2345" y="724"/>
                                  </a:lnTo>
                                  <a:lnTo>
                                    <a:pt x="2314" y="701"/>
                                  </a:lnTo>
                                  <a:lnTo>
                                    <a:pt x="2283" y="679"/>
                                  </a:lnTo>
                                  <a:lnTo>
                                    <a:pt x="2251" y="659"/>
                                  </a:lnTo>
                                  <a:lnTo>
                                    <a:pt x="2219" y="639"/>
                                  </a:lnTo>
                                  <a:lnTo>
                                    <a:pt x="2187" y="620"/>
                                  </a:lnTo>
                                  <a:lnTo>
                                    <a:pt x="2155" y="602"/>
                                  </a:lnTo>
                                  <a:lnTo>
                                    <a:pt x="2122" y="585"/>
                                  </a:lnTo>
                                  <a:lnTo>
                                    <a:pt x="2090" y="568"/>
                                  </a:lnTo>
                                  <a:lnTo>
                                    <a:pt x="2057" y="552"/>
                                  </a:lnTo>
                                  <a:lnTo>
                                    <a:pt x="2024" y="538"/>
                                  </a:lnTo>
                                  <a:lnTo>
                                    <a:pt x="1991" y="523"/>
                                  </a:lnTo>
                                  <a:lnTo>
                                    <a:pt x="1958" y="510"/>
                                  </a:lnTo>
                                  <a:lnTo>
                                    <a:pt x="1925" y="497"/>
                                  </a:lnTo>
                                  <a:lnTo>
                                    <a:pt x="1892" y="487"/>
                                  </a:lnTo>
                                  <a:lnTo>
                                    <a:pt x="1859" y="475"/>
                                  </a:lnTo>
                                  <a:lnTo>
                                    <a:pt x="1826" y="465"/>
                                  </a:lnTo>
                                  <a:lnTo>
                                    <a:pt x="1792" y="457"/>
                                  </a:lnTo>
                                  <a:lnTo>
                                    <a:pt x="1759" y="448"/>
                                  </a:lnTo>
                                  <a:lnTo>
                                    <a:pt x="1726" y="441"/>
                                  </a:lnTo>
                                  <a:lnTo>
                                    <a:pt x="1692" y="435"/>
                                  </a:lnTo>
                                  <a:lnTo>
                                    <a:pt x="1659" y="428"/>
                                  </a:lnTo>
                                  <a:lnTo>
                                    <a:pt x="1626" y="423"/>
                                  </a:lnTo>
                                  <a:lnTo>
                                    <a:pt x="1592" y="419"/>
                                  </a:lnTo>
                                  <a:lnTo>
                                    <a:pt x="1559" y="415"/>
                                  </a:lnTo>
                                  <a:lnTo>
                                    <a:pt x="1526" y="412"/>
                                  </a:lnTo>
                                  <a:lnTo>
                                    <a:pt x="1492" y="411"/>
                                  </a:lnTo>
                                  <a:lnTo>
                                    <a:pt x="1459" y="410"/>
                                  </a:lnTo>
                                  <a:lnTo>
                                    <a:pt x="1426" y="409"/>
                                  </a:lnTo>
                                  <a:lnTo>
                                    <a:pt x="1394" y="410"/>
                                  </a:lnTo>
                                  <a:lnTo>
                                    <a:pt x="1361" y="411"/>
                                  </a:lnTo>
                                  <a:lnTo>
                                    <a:pt x="1328" y="412"/>
                                  </a:lnTo>
                                  <a:lnTo>
                                    <a:pt x="1296" y="415"/>
                                  </a:lnTo>
                                  <a:lnTo>
                                    <a:pt x="1263" y="419"/>
                                  </a:lnTo>
                                  <a:lnTo>
                                    <a:pt x="1231" y="423"/>
                                  </a:lnTo>
                                  <a:lnTo>
                                    <a:pt x="1199" y="428"/>
                                  </a:lnTo>
                                  <a:lnTo>
                                    <a:pt x="1167" y="434"/>
                                  </a:lnTo>
                                  <a:lnTo>
                                    <a:pt x="1135" y="440"/>
                                  </a:lnTo>
                                  <a:lnTo>
                                    <a:pt x="1103" y="447"/>
                                  </a:lnTo>
                                  <a:lnTo>
                                    <a:pt x="1071" y="455"/>
                                  </a:lnTo>
                                  <a:lnTo>
                                    <a:pt x="1041" y="463"/>
                                  </a:lnTo>
                                  <a:lnTo>
                                    <a:pt x="1009" y="473"/>
                                  </a:lnTo>
                                  <a:lnTo>
                                    <a:pt x="978" y="482"/>
                                  </a:lnTo>
                                  <a:lnTo>
                                    <a:pt x="947" y="493"/>
                                  </a:lnTo>
                                  <a:lnTo>
                                    <a:pt x="917" y="505"/>
                                  </a:lnTo>
                                  <a:lnTo>
                                    <a:pt x="886" y="517"/>
                                  </a:lnTo>
                                  <a:lnTo>
                                    <a:pt x="856" y="529"/>
                                  </a:lnTo>
                                  <a:lnTo>
                                    <a:pt x="827" y="543"/>
                                  </a:lnTo>
                                  <a:lnTo>
                                    <a:pt x="797" y="558"/>
                                  </a:lnTo>
                                  <a:lnTo>
                                    <a:pt x="768" y="573"/>
                                  </a:lnTo>
                                  <a:lnTo>
                                    <a:pt x="739" y="588"/>
                                  </a:lnTo>
                                  <a:lnTo>
                                    <a:pt x="711" y="605"/>
                                  </a:lnTo>
                                  <a:lnTo>
                                    <a:pt x="682" y="622"/>
                                  </a:lnTo>
                                  <a:lnTo>
                                    <a:pt x="654" y="639"/>
                                  </a:lnTo>
                                  <a:lnTo>
                                    <a:pt x="627" y="658"/>
                                  </a:lnTo>
                                  <a:lnTo>
                                    <a:pt x="599" y="677"/>
                                  </a:lnTo>
                                  <a:lnTo>
                                    <a:pt x="572" y="696"/>
                                  </a:lnTo>
                                  <a:lnTo>
                                    <a:pt x="545" y="717"/>
                                  </a:lnTo>
                                  <a:lnTo>
                                    <a:pt x="519" y="738"/>
                                  </a:lnTo>
                                  <a:lnTo>
                                    <a:pt x="492" y="760"/>
                                  </a:lnTo>
                                  <a:lnTo>
                                    <a:pt x="457" y="791"/>
                                  </a:lnTo>
                                  <a:lnTo>
                                    <a:pt x="423" y="824"/>
                                  </a:lnTo>
                                  <a:lnTo>
                                    <a:pt x="389" y="858"/>
                                  </a:lnTo>
                                  <a:lnTo>
                                    <a:pt x="356" y="893"/>
                                  </a:lnTo>
                                  <a:close/>
                                  <a:moveTo>
                                    <a:pt x="875" y="1345"/>
                                  </a:moveTo>
                                  <a:lnTo>
                                    <a:pt x="875" y="1345"/>
                                  </a:lnTo>
                                  <a:lnTo>
                                    <a:pt x="893" y="1325"/>
                                  </a:lnTo>
                                  <a:lnTo>
                                    <a:pt x="911" y="1307"/>
                                  </a:lnTo>
                                  <a:lnTo>
                                    <a:pt x="930" y="1289"/>
                                  </a:lnTo>
                                  <a:lnTo>
                                    <a:pt x="948" y="1273"/>
                                  </a:lnTo>
                                  <a:lnTo>
                                    <a:pt x="977" y="1250"/>
                                  </a:lnTo>
                                  <a:lnTo>
                                    <a:pt x="1005" y="1229"/>
                                  </a:lnTo>
                                  <a:lnTo>
                                    <a:pt x="1034" y="1208"/>
                                  </a:lnTo>
                                  <a:lnTo>
                                    <a:pt x="1065" y="1190"/>
                                  </a:lnTo>
                                  <a:lnTo>
                                    <a:pt x="1096" y="1172"/>
                                  </a:lnTo>
                                  <a:lnTo>
                                    <a:pt x="1127" y="1157"/>
                                  </a:lnTo>
                                  <a:lnTo>
                                    <a:pt x="1159" y="1142"/>
                                  </a:lnTo>
                                  <a:lnTo>
                                    <a:pt x="1192" y="1131"/>
                                  </a:lnTo>
                                  <a:lnTo>
                                    <a:pt x="1225" y="1119"/>
                                  </a:lnTo>
                                  <a:lnTo>
                                    <a:pt x="1258" y="1109"/>
                                  </a:lnTo>
                                  <a:lnTo>
                                    <a:pt x="1292" y="1102"/>
                                  </a:lnTo>
                                  <a:lnTo>
                                    <a:pt x="1326" y="1096"/>
                                  </a:lnTo>
                                  <a:lnTo>
                                    <a:pt x="1360" y="1090"/>
                                  </a:lnTo>
                                  <a:lnTo>
                                    <a:pt x="1395" y="1087"/>
                                  </a:lnTo>
                                  <a:lnTo>
                                    <a:pt x="1430" y="1085"/>
                                  </a:lnTo>
                                  <a:lnTo>
                                    <a:pt x="1464" y="1085"/>
                                  </a:lnTo>
                                  <a:lnTo>
                                    <a:pt x="1500" y="1087"/>
                                  </a:lnTo>
                                  <a:lnTo>
                                    <a:pt x="1536" y="1090"/>
                                  </a:lnTo>
                                  <a:lnTo>
                                    <a:pt x="1572" y="1096"/>
                                  </a:lnTo>
                                  <a:lnTo>
                                    <a:pt x="1608" y="1102"/>
                                  </a:lnTo>
                                  <a:lnTo>
                                    <a:pt x="1644" y="1110"/>
                                  </a:lnTo>
                                  <a:lnTo>
                                    <a:pt x="1680" y="1121"/>
                                  </a:lnTo>
                                  <a:lnTo>
                                    <a:pt x="1715" y="1133"/>
                                  </a:lnTo>
                                  <a:lnTo>
                                    <a:pt x="1751" y="1147"/>
                                  </a:lnTo>
                                  <a:lnTo>
                                    <a:pt x="1787" y="1163"/>
                                  </a:lnTo>
                                  <a:lnTo>
                                    <a:pt x="1822" y="1181"/>
                                  </a:lnTo>
                                  <a:lnTo>
                                    <a:pt x="1857" y="1200"/>
                                  </a:lnTo>
                                  <a:lnTo>
                                    <a:pt x="1892" y="1221"/>
                                  </a:lnTo>
                                  <a:lnTo>
                                    <a:pt x="1926" y="1243"/>
                                  </a:lnTo>
                                  <a:lnTo>
                                    <a:pt x="1960" y="1269"/>
                                  </a:lnTo>
                                  <a:lnTo>
                                    <a:pt x="1993" y="1296"/>
                                  </a:lnTo>
                                  <a:lnTo>
                                    <a:pt x="2026" y="1324"/>
                                  </a:lnTo>
                                  <a:lnTo>
                                    <a:pt x="2052" y="1348"/>
                                  </a:lnTo>
                                  <a:lnTo>
                                    <a:pt x="2077" y="1373"/>
                                  </a:lnTo>
                                  <a:lnTo>
                                    <a:pt x="2103" y="1400"/>
                                  </a:lnTo>
                                  <a:lnTo>
                                    <a:pt x="2127" y="1428"/>
                                  </a:lnTo>
                                  <a:lnTo>
                                    <a:pt x="2141" y="1443"/>
                                  </a:lnTo>
                                  <a:lnTo>
                                    <a:pt x="2157" y="1456"/>
                                  </a:lnTo>
                                  <a:lnTo>
                                    <a:pt x="2173" y="1468"/>
                                  </a:lnTo>
                                  <a:lnTo>
                                    <a:pt x="2191" y="1478"/>
                                  </a:lnTo>
                                  <a:lnTo>
                                    <a:pt x="2209" y="1485"/>
                                  </a:lnTo>
                                  <a:lnTo>
                                    <a:pt x="2227" y="1491"/>
                                  </a:lnTo>
                                  <a:lnTo>
                                    <a:pt x="2246" y="1496"/>
                                  </a:lnTo>
                                  <a:lnTo>
                                    <a:pt x="2267" y="1498"/>
                                  </a:lnTo>
                                  <a:lnTo>
                                    <a:pt x="2286" y="1499"/>
                                  </a:lnTo>
                                  <a:lnTo>
                                    <a:pt x="2306" y="1498"/>
                                  </a:lnTo>
                                  <a:lnTo>
                                    <a:pt x="2325" y="1495"/>
                                  </a:lnTo>
                                  <a:lnTo>
                                    <a:pt x="2344" y="1489"/>
                                  </a:lnTo>
                                  <a:lnTo>
                                    <a:pt x="2362" y="1482"/>
                                  </a:lnTo>
                                  <a:lnTo>
                                    <a:pt x="2381" y="1473"/>
                                  </a:lnTo>
                                  <a:lnTo>
                                    <a:pt x="2399" y="1463"/>
                                  </a:lnTo>
                                  <a:lnTo>
                                    <a:pt x="2414" y="1450"/>
                                  </a:lnTo>
                                  <a:lnTo>
                                    <a:pt x="2430" y="1435"/>
                                  </a:lnTo>
                                  <a:lnTo>
                                    <a:pt x="2443" y="1419"/>
                                  </a:lnTo>
                                  <a:lnTo>
                                    <a:pt x="2455" y="1403"/>
                                  </a:lnTo>
                                  <a:lnTo>
                                    <a:pt x="2464" y="1385"/>
                                  </a:lnTo>
                                  <a:lnTo>
                                    <a:pt x="2473" y="1367"/>
                                  </a:lnTo>
                                  <a:lnTo>
                                    <a:pt x="2479" y="1349"/>
                                  </a:lnTo>
                                  <a:lnTo>
                                    <a:pt x="2484" y="1330"/>
                                  </a:lnTo>
                                  <a:lnTo>
                                    <a:pt x="2486" y="1309"/>
                                  </a:lnTo>
                                  <a:lnTo>
                                    <a:pt x="2486" y="1290"/>
                                  </a:lnTo>
                                  <a:lnTo>
                                    <a:pt x="2485" y="1271"/>
                                  </a:lnTo>
                                  <a:lnTo>
                                    <a:pt x="2482" y="1251"/>
                                  </a:lnTo>
                                  <a:lnTo>
                                    <a:pt x="2476" y="1232"/>
                                  </a:lnTo>
                                  <a:lnTo>
                                    <a:pt x="2470" y="1214"/>
                                  </a:lnTo>
                                  <a:lnTo>
                                    <a:pt x="2460" y="1196"/>
                                  </a:lnTo>
                                  <a:lnTo>
                                    <a:pt x="2450" y="1178"/>
                                  </a:lnTo>
                                  <a:lnTo>
                                    <a:pt x="2437" y="1162"/>
                                  </a:lnTo>
                                  <a:lnTo>
                                    <a:pt x="2404" y="1123"/>
                                  </a:lnTo>
                                  <a:lnTo>
                                    <a:pt x="2370" y="1088"/>
                                  </a:lnTo>
                                  <a:lnTo>
                                    <a:pt x="2336" y="1054"/>
                                  </a:lnTo>
                                  <a:lnTo>
                                    <a:pt x="2301" y="1021"/>
                                  </a:lnTo>
                                  <a:lnTo>
                                    <a:pt x="2277" y="1000"/>
                                  </a:lnTo>
                                  <a:lnTo>
                                    <a:pt x="2254" y="980"/>
                                  </a:lnTo>
                                  <a:lnTo>
                                    <a:pt x="2229" y="960"/>
                                  </a:lnTo>
                                  <a:lnTo>
                                    <a:pt x="2205" y="941"/>
                                  </a:lnTo>
                                  <a:lnTo>
                                    <a:pt x="2180" y="923"/>
                                  </a:lnTo>
                                  <a:lnTo>
                                    <a:pt x="2156" y="905"/>
                                  </a:lnTo>
                                  <a:lnTo>
                                    <a:pt x="2131" y="888"/>
                                  </a:lnTo>
                                  <a:lnTo>
                                    <a:pt x="2106" y="872"/>
                                  </a:lnTo>
                                  <a:lnTo>
                                    <a:pt x="2080" y="857"/>
                                  </a:lnTo>
                                  <a:lnTo>
                                    <a:pt x="2056" y="842"/>
                                  </a:lnTo>
                                  <a:lnTo>
                                    <a:pt x="2030" y="827"/>
                                  </a:lnTo>
                                  <a:lnTo>
                                    <a:pt x="2004" y="814"/>
                                  </a:lnTo>
                                  <a:lnTo>
                                    <a:pt x="1978" y="801"/>
                                  </a:lnTo>
                                  <a:lnTo>
                                    <a:pt x="1953" y="789"/>
                                  </a:lnTo>
                                  <a:lnTo>
                                    <a:pt x="1926" y="777"/>
                                  </a:lnTo>
                                  <a:lnTo>
                                    <a:pt x="1900" y="766"/>
                                  </a:lnTo>
                                  <a:lnTo>
                                    <a:pt x="1847" y="746"/>
                                  </a:lnTo>
                                  <a:lnTo>
                                    <a:pt x="1794" y="728"/>
                                  </a:lnTo>
                                  <a:lnTo>
                                    <a:pt x="1741" y="713"/>
                                  </a:lnTo>
                                  <a:lnTo>
                                    <a:pt x="1688" y="702"/>
                                  </a:lnTo>
                                  <a:lnTo>
                                    <a:pt x="1634" y="691"/>
                                  </a:lnTo>
                                  <a:lnTo>
                                    <a:pt x="1581" y="685"/>
                                  </a:lnTo>
                                  <a:lnTo>
                                    <a:pt x="1527" y="679"/>
                                  </a:lnTo>
                                  <a:lnTo>
                                    <a:pt x="1474" y="677"/>
                                  </a:lnTo>
                                  <a:lnTo>
                                    <a:pt x="1419" y="677"/>
                                  </a:lnTo>
                                  <a:lnTo>
                                    <a:pt x="1366" y="679"/>
                                  </a:lnTo>
                                  <a:lnTo>
                                    <a:pt x="1313" y="685"/>
                                  </a:lnTo>
                                  <a:lnTo>
                                    <a:pt x="1260" y="692"/>
                                  </a:lnTo>
                                  <a:lnTo>
                                    <a:pt x="1208" y="702"/>
                                  </a:lnTo>
                                  <a:lnTo>
                                    <a:pt x="1155" y="713"/>
                                  </a:lnTo>
                                  <a:lnTo>
                                    <a:pt x="1104" y="728"/>
                                  </a:lnTo>
                                  <a:lnTo>
                                    <a:pt x="1053" y="745"/>
                                  </a:lnTo>
                                  <a:lnTo>
                                    <a:pt x="1004" y="765"/>
                                  </a:lnTo>
                                  <a:lnTo>
                                    <a:pt x="955" y="786"/>
                                  </a:lnTo>
                                  <a:lnTo>
                                    <a:pt x="906" y="809"/>
                                  </a:lnTo>
                                  <a:lnTo>
                                    <a:pt x="860" y="836"/>
                                  </a:lnTo>
                                  <a:lnTo>
                                    <a:pt x="814" y="865"/>
                                  </a:lnTo>
                                  <a:lnTo>
                                    <a:pt x="768" y="894"/>
                                  </a:lnTo>
                                  <a:lnTo>
                                    <a:pt x="724" y="927"/>
                                  </a:lnTo>
                                  <a:lnTo>
                                    <a:pt x="682" y="963"/>
                                  </a:lnTo>
                                  <a:lnTo>
                                    <a:pt x="653" y="988"/>
                                  </a:lnTo>
                                  <a:lnTo>
                                    <a:pt x="625" y="1015"/>
                                  </a:lnTo>
                                  <a:lnTo>
                                    <a:pt x="598" y="1042"/>
                                  </a:lnTo>
                                  <a:lnTo>
                                    <a:pt x="571" y="1070"/>
                                  </a:lnTo>
                                  <a:lnTo>
                                    <a:pt x="558" y="1086"/>
                                  </a:lnTo>
                                  <a:lnTo>
                                    <a:pt x="547" y="1104"/>
                                  </a:lnTo>
                                  <a:lnTo>
                                    <a:pt x="537" y="1121"/>
                                  </a:lnTo>
                                  <a:lnTo>
                                    <a:pt x="530" y="1140"/>
                                  </a:lnTo>
                                  <a:lnTo>
                                    <a:pt x="524" y="1159"/>
                                  </a:lnTo>
                                  <a:lnTo>
                                    <a:pt x="520" y="1179"/>
                                  </a:lnTo>
                                  <a:lnTo>
                                    <a:pt x="519" y="1198"/>
                                  </a:lnTo>
                                  <a:lnTo>
                                    <a:pt x="519" y="1218"/>
                                  </a:lnTo>
                                  <a:lnTo>
                                    <a:pt x="521" y="1237"/>
                                  </a:lnTo>
                                  <a:lnTo>
                                    <a:pt x="524" y="1256"/>
                                  </a:lnTo>
                                  <a:lnTo>
                                    <a:pt x="530" y="1275"/>
                                  </a:lnTo>
                                  <a:lnTo>
                                    <a:pt x="537" y="1294"/>
                                  </a:lnTo>
                                  <a:lnTo>
                                    <a:pt x="547" y="1312"/>
                                  </a:lnTo>
                                  <a:lnTo>
                                    <a:pt x="558" y="1329"/>
                                  </a:lnTo>
                                  <a:lnTo>
                                    <a:pt x="571" y="1345"/>
                                  </a:lnTo>
                                  <a:lnTo>
                                    <a:pt x="586" y="1360"/>
                                  </a:lnTo>
                                  <a:lnTo>
                                    <a:pt x="602" y="1372"/>
                                  </a:lnTo>
                                  <a:lnTo>
                                    <a:pt x="619" y="1384"/>
                                  </a:lnTo>
                                  <a:lnTo>
                                    <a:pt x="637" y="1394"/>
                                  </a:lnTo>
                                  <a:lnTo>
                                    <a:pt x="655" y="1401"/>
                                  </a:lnTo>
                                  <a:lnTo>
                                    <a:pt x="674" y="1406"/>
                                  </a:lnTo>
                                  <a:lnTo>
                                    <a:pt x="694" y="1410"/>
                                  </a:lnTo>
                                  <a:lnTo>
                                    <a:pt x="714" y="1412"/>
                                  </a:lnTo>
                                  <a:lnTo>
                                    <a:pt x="733" y="1412"/>
                                  </a:lnTo>
                                  <a:lnTo>
                                    <a:pt x="753" y="1410"/>
                                  </a:lnTo>
                                  <a:lnTo>
                                    <a:pt x="772" y="1406"/>
                                  </a:lnTo>
                                  <a:lnTo>
                                    <a:pt x="790" y="1401"/>
                                  </a:lnTo>
                                  <a:lnTo>
                                    <a:pt x="810" y="1394"/>
                                  </a:lnTo>
                                  <a:lnTo>
                                    <a:pt x="827" y="1384"/>
                                  </a:lnTo>
                                  <a:lnTo>
                                    <a:pt x="844" y="1372"/>
                                  </a:lnTo>
                                  <a:lnTo>
                                    <a:pt x="860" y="1360"/>
                                  </a:lnTo>
                                  <a:lnTo>
                                    <a:pt x="875" y="1345"/>
                                  </a:lnTo>
                                  <a:close/>
                                  <a:moveTo>
                                    <a:pt x="2008" y="3269"/>
                                  </a:moveTo>
                                  <a:lnTo>
                                    <a:pt x="2608" y="4084"/>
                                  </a:lnTo>
                                  <a:lnTo>
                                    <a:pt x="4259" y="2867"/>
                                  </a:lnTo>
                                  <a:lnTo>
                                    <a:pt x="3659" y="2052"/>
                                  </a:lnTo>
                                  <a:lnTo>
                                    <a:pt x="2008" y="3269"/>
                                  </a:lnTo>
                                  <a:close/>
                                  <a:moveTo>
                                    <a:pt x="3023" y="4202"/>
                                  </a:moveTo>
                                  <a:lnTo>
                                    <a:pt x="3023" y="4202"/>
                                  </a:lnTo>
                                  <a:lnTo>
                                    <a:pt x="3012" y="4211"/>
                                  </a:lnTo>
                                  <a:lnTo>
                                    <a:pt x="3001" y="4220"/>
                                  </a:lnTo>
                                  <a:lnTo>
                                    <a:pt x="2990" y="4231"/>
                                  </a:lnTo>
                                  <a:lnTo>
                                    <a:pt x="2981" y="4241"/>
                                  </a:lnTo>
                                  <a:lnTo>
                                    <a:pt x="2971" y="4252"/>
                                  </a:lnTo>
                                  <a:lnTo>
                                    <a:pt x="2963" y="4263"/>
                                  </a:lnTo>
                                  <a:lnTo>
                                    <a:pt x="2954" y="4275"/>
                                  </a:lnTo>
                                  <a:lnTo>
                                    <a:pt x="2947" y="4286"/>
                                  </a:lnTo>
                                  <a:lnTo>
                                    <a:pt x="2940" y="4299"/>
                                  </a:lnTo>
                                  <a:lnTo>
                                    <a:pt x="2934" y="4312"/>
                                  </a:lnTo>
                                  <a:lnTo>
                                    <a:pt x="2929" y="4324"/>
                                  </a:lnTo>
                                  <a:lnTo>
                                    <a:pt x="2923" y="4338"/>
                                  </a:lnTo>
                                  <a:lnTo>
                                    <a:pt x="2919" y="4350"/>
                                  </a:lnTo>
                                  <a:lnTo>
                                    <a:pt x="2915" y="4364"/>
                                  </a:lnTo>
                                  <a:lnTo>
                                    <a:pt x="2911" y="4377"/>
                                  </a:lnTo>
                                  <a:lnTo>
                                    <a:pt x="2909" y="4391"/>
                                  </a:lnTo>
                                  <a:lnTo>
                                    <a:pt x="2908" y="4405"/>
                                  </a:lnTo>
                                  <a:lnTo>
                                    <a:pt x="2907" y="4418"/>
                                  </a:lnTo>
                                  <a:lnTo>
                                    <a:pt x="2906" y="4432"/>
                                  </a:lnTo>
                                  <a:lnTo>
                                    <a:pt x="2906" y="4446"/>
                                  </a:lnTo>
                                  <a:lnTo>
                                    <a:pt x="2907" y="4460"/>
                                  </a:lnTo>
                                  <a:lnTo>
                                    <a:pt x="2909" y="4474"/>
                                  </a:lnTo>
                                  <a:lnTo>
                                    <a:pt x="2911" y="4488"/>
                                  </a:lnTo>
                                  <a:lnTo>
                                    <a:pt x="2915" y="4501"/>
                                  </a:lnTo>
                                  <a:lnTo>
                                    <a:pt x="2918" y="4515"/>
                                  </a:lnTo>
                                  <a:lnTo>
                                    <a:pt x="2922" y="4528"/>
                                  </a:lnTo>
                                  <a:lnTo>
                                    <a:pt x="2927" y="4542"/>
                                  </a:lnTo>
                                  <a:lnTo>
                                    <a:pt x="2933" y="4555"/>
                                  </a:lnTo>
                                  <a:lnTo>
                                    <a:pt x="2939" y="4567"/>
                                  </a:lnTo>
                                  <a:lnTo>
                                    <a:pt x="2947" y="4580"/>
                                  </a:lnTo>
                                  <a:lnTo>
                                    <a:pt x="2954" y="4593"/>
                                  </a:lnTo>
                                  <a:lnTo>
                                    <a:pt x="2963" y="4605"/>
                                  </a:lnTo>
                                  <a:lnTo>
                                    <a:pt x="2971" y="4616"/>
                                  </a:lnTo>
                                  <a:lnTo>
                                    <a:pt x="2981" y="4628"/>
                                  </a:lnTo>
                                  <a:lnTo>
                                    <a:pt x="2991" y="4639"/>
                                  </a:lnTo>
                                  <a:lnTo>
                                    <a:pt x="3002" y="4648"/>
                                  </a:lnTo>
                                  <a:lnTo>
                                    <a:pt x="3013" y="4658"/>
                                  </a:lnTo>
                                  <a:lnTo>
                                    <a:pt x="3024" y="4666"/>
                                  </a:lnTo>
                                  <a:lnTo>
                                    <a:pt x="3035" y="4675"/>
                                  </a:lnTo>
                                  <a:lnTo>
                                    <a:pt x="3048" y="4682"/>
                                  </a:lnTo>
                                  <a:lnTo>
                                    <a:pt x="3059" y="4689"/>
                                  </a:lnTo>
                                  <a:lnTo>
                                    <a:pt x="3072" y="4695"/>
                                  </a:lnTo>
                                  <a:lnTo>
                                    <a:pt x="3085" y="4700"/>
                                  </a:lnTo>
                                  <a:lnTo>
                                    <a:pt x="3098" y="4706"/>
                                  </a:lnTo>
                                  <a:lnTo>
                                    <a:pt x="3110" y="4710"/>
                                  </a:lnTo>
                                  <a:lnTo>
                                    <a:pt x="3124" y="4713"/>
                                  </a:lnTo>
                                  <a:lnTo>
                                    <a:pt x="3138" y="4716"/>
                                  </a:lnTo>
                                  <a:lnTo>
                                    <a:pt x="3151" y="4719"/>
                                  </a:lnTo>
                                  <a:lnTo>
                                    <a:pt x="3165" y="4721"/>
                                  </a:lnTo>
                                  <a:lnTo>
                                    <a:pt x="3179" y="4722"/>
                                  </a:lnTo>
                                  <a:lnTo>
                                    <a:pt x="3192" y="4723"/>
                                  </a:lnTo>
                                  <a:lnTo>
                                    <a:pt x="3206" y="4722"/>
                                  </a:lnTo>
                                  <a:lnTo>
                                    <a:pt x="3220" y="4721"/>
                                  </a:lnTo>
                                  <a:lnTo>
                                    <a:pt x="3234" y="4720"/>
                                  </a:lnTo>
                                  <a:lnTo>
                                    <a:pt x="3248" y="4718"/>
                                  </a:lnTo>
                                  <a:lnTo>
                                    <a:pt x="3262" y="4714"/>
                                  </a:lnTo>
                                  <a:lnTo>
                                    <a:pt x="3275" y="4711"/>
                                  </a:lnTo>
                                  <a:lnTo>
                                    <a:pt x="3289" y="4707"/>
                                  </a:lnTo>
                                  <a:lnTo>
                                    <a:pt x="3302" y="4702"/>
                                  </a:lnTo>
                                  <a:lnTo>
                                    <a:pt x="3315" y="4696"/>
                                  </a:lnTo>
                                  <a:lnTo>
                                    <a:pt x="3329" y="4690"/>
                                  </a:lnTo>
                                  <a:lnTo>
                                    <a:pt x="3340" y="4682"/>
                                  </a:lnTo>
                                  <a:lnTo>
                                    <a:pt x="3353" y="4675"/>
                                  </a:lnTo>
                                  <a:lnTo>
                                    <a:pt x="3366" y="4666"/>
                                  </a:lnTo>
                                  <a:lnTo>
                                    <a:pt x="3378" y="4657"/>
                                  </a:lnTo>
                                  <a:lnTo>
                                    <a:pt x="3388" y="4647"/>
                                  </a:lnTo>
                                  <a:lnTo>
                                    <a:pt x="3399" y="4638"/>
                                  </a:lnTo>
                                  <a:lnTo>
                                    <a:pt x="3408" y="4627"/>
                                  </a:lnTo>
                                  <a:lnTo>
                                    <a:pt x="3418" y="4616"/>
                                  </a:lnTo>
                                  <a:lnTo>
                                    <a:pt x="3427" y="4605"/>
                                  </a:lnTo>
                                  <a:lnTo>
                                    <a:pt x="3435" y="4593"/>
                                  </a:lnTo>
                                  <a:lnTo>
                                    <a:pt x="3443" y="4581"/>
                                  </a:lnTo>
                                  <a:lnTo>
                                    <a:pt x="3449" y="4570"/>
                                  </a:lnTo>
                                  <a:lnTo>
                                    <a:pt x="3455" y="4557"/>
                                  </a:lnTo>
                                  <a:lnTo>
                                    <a:pt x="3461" y="4544"/>
                                  </a:lnTo>
                                  <a:lnTo>
                                    <a:pt x="3466" y="4531"/>
                                  </a:lnTo>
                                  <a:lnTo>
                                    <a:pt x="3470" y="4517"/>
                                  </a:lnTo>
                                  <a:lnTo>
                                    <a:pt x="3474" y="4505"/>
                                  </a:lnTo>
                                  <a:lnTo>
                                    <a:pt x="3478" y="4491"/>
                                  </a:lnTo>
                                  <a:lnTo>
                                    <a:pt x="3480" y="4477"/>
                                  </a:lnTo>
                                  <a:lnTo>
                                    <a:pt x="3481" y="4463"/>
                                  </a:lnTo>
                                  <a:lnTo>
                                    <a:pt x="3482" y="4449"/>
                                  </a:lnTo>
                                  <a:lnTo>
                                    <a:pt x="3483" y="4435"/>
                                  </a:lnTo>
                                  <a:lnTo>
                                    <a:pt x="3483" y="4422"/>
                                  </a:lnTo>
                                  <a:lnTo>
                                    <a:pt x="3482" y="4408"/>
                                  </a:lnTo>
                                  <a:lnTo>
                                    <a:pt x="3480" y="4394"/>
                                  </a:lnTo>
                                  <a:lnTo>
                                    <a:pt x="3478" y="4380"/>
                                  </a:lnTo>
                                  <a:lnTo>
                                    <a:pt x="3474" y="4366"/>
                                  </a:lnTo>
                                  <a:lnTo>
                                    <a:pt x="3471" y="4354"/>
                                  </a:lnTo>
                                  <a:lnTo>
                                    <a:pt x="3467" y="4340"/>
                                  </a:lnTo>
                                  <a:lnTo>
                                    <a:pt x="3462" y="4327"/>
                                  </a:lnTo>
                                  <a:lnTo>
                                    <a:pt x="3456" y="4313"/>
                                  </a:lnTo>
                                  <a:lnTo>
                                    <a:pt x="3450" y="4300"/>
                                  </a:lnTo>
                                  <a:lnTo>
                                    <a:pt x="3443" y="4288"/>
                                  </a:lnTo>
                                  <a:lnTo>
                                    <a:pt x="3435" y="4275"/>
                                  </a:lnTo>
                                  <a:lnTo>
                                    <a:pt x="3427" y="4263"/>
                                  </a:lnTo>
                                  <a:lnTo>
                                    <a:pt x="3417" y="4251"/>
                                  </a:lnTo>
                                  <a:lnTo>
                                    <a:pt x="3407" y="4240"/>
                                  </a:lnTo>
                                  <a:lnTo>
                                    <a:pt x="3398" y="4230"/>
                                  </a:lnTo>
                                  <a:lnTo>
                                    <a:pt x="3387" y="4219"/>
                                  </a:lnTo>
                                  <a:lnTo>
                                    <a:pt x="3377" y="4211"/>
                                  </a:lnTo>
                                  <a:lnTo>
                                    <a:pt x="3365" y="4201"/>
                                  </a:lnTo>
                                  <a:lnTo>
                                    <a:pt x="3354" y="4194"/>
                                  </a:lnTo>
                                  <a:lnTo>
                                    <a:pt x="3341" y="4186"/>
                                  </a:lnTo>
                                  <a:lnTo>
                                    <a:pt x="3330" y="4179"/>
                                  </a:lnTo>
                                  <a:lnTo>
                                    <a:pt x="3317" y="4173"/>
                                  </a:lnTo>
                                  <a:lnTo>
                                    <a:pt x="3304" y="4167"/>
                                  </a:lnTo>
                                  <a:lnTo>
                                    <a:pt x="3291" y="4162"/>
                                  </a:lnTo>
                                  <a:lnTo>
                                    <a:pt x="3279" y="4158"/>
                                  </a:lnTo>
                                  <a:lnTo>
                                    <a:pt x="3265" y="4154"/>
                                  </a:lnTo>
                                  <a:lnTo>
                                    <a:pt x="3251" y="4151"/>
                                  </a:lnTo>
                                  <a:lnTo>
                                    <a:pt x="3238" y="4149"/>
                                  </a:lnTo>
                                  <a:lnTo>
                                    <a:pt x="3224" y="4147"/>
                                  </a:lnTo>
                                  <a:lnTo>
                                    <a:pt x="3211" y="4146"/>
                                  </a:lnTo>
                                  <a:lnTo>
                                    <a:pt x="3197" y="4146"/>
                                  </a:lnTo>
                                  <a:lnTo>
                                    <a:pt x="3183" y="4146"/>
                                  </a:lnTo>
                                  <a:lnTo>
                                    <a:pt x="3169" y="4147"/>
                                  </a:lnTo>
                                  <a:lnTo>
                                    <a:pt x="3155" y="4148"/>
                                  </a:lnTo>
                                  <a:lnTo>
                                    <a:pt x="3141" y="4150"/>
                                  </a:lnTo>
                                  <a:lnTo>
                                    <a:pt x="3128" y="4153"/>
                                  </a:lnTo>
                                  <a:lnTo>
                                    <a:pt x="3114" y="4158"/>
                                  </a:lnTo>
                                  <a:lnTo>
                                    <a:pt x="3100" y="4162"/>
                                  </a:lnTo>
                                  <a:lnTo>
                                    <a:pt x="3087" y="4166"/>
                                  </a:lnTo>
                                  <a:lnTo>
                                    <a:pt x="3074" y="4173"/>
                                  </a:lnTo>
                                  <a:lnTo>
                                    <a:pt x="3060" y="4179"/>
                                  </a:lnTo>
                                  <a:lnTo>
                                    <a:pt x="3048" y="4185"/>
                                  </a:lnTo>
                                  <a:lnTo>
                                    <a:pt x="3036" y="4194"/>
                                  </a:lnTo>
                                  <a:lnTo>
                                    <a:pt x="3023" y="4202"/>
                                  </a:lnTo>
                                  <a:close/>
                                  <a:moveTo>
                                    <a:pt x="5036" y="4492"/>
                                  </a:moveTo>
                                  <a:lnTo>
                                    <a:pt x="5036" y="4492"/>
                                  </a:lnTo>
                                  <a:lnTo>
                                    <a:pt x="5024" y="4501"/>
                                  </a:lnTo>
                                  <a:lnTo>
                                    <a:pt x="5012" y="4511"/>
                                  </a:lnTo>
                                  <a:lnTo>
                                    <a:pt x="5002" y="4521"/>
                                  </a:lnTo>
                                  <a:lnTo>
                                    <a:pt x="4992" y="4531"/>
                                  </a:lnTo>
                                  <a:lnTo>
                                    <a:pt x="4982" y="4542"/>
                                  </a:lnTo>
                                  <a:lnTo>
                                    <a:pt x="4974" y="4554"/>
                                  </a:lnTo>
                                  <a:lnTo>
                                    <a:pt x="4967" y="4565"/>
                                  </a:lnTo>
                                  <a:lnTo>
                                    <a:pt x="4959" y="4577"/>
                                  </a:lnTo>
                                  <a:lnTo>
                                    <a:pt x="4952" y="4590"/>
                                  </a:lnTo>
                                  <a:lnTo>
                                    <a:pt x="4945" y="4602"/>
                                  </a:lnTo>
                                  <a:lnTo>
                                    <a:pt x="4940" y="4614"/>
                                  </a:lnTo>
                                  <a:lnTo>
                                    <a:pt x="4935" y="4627"/>
                                  </a:lnTo>
                                  <a:lnTo>
                                    <a:pt x="4930" y="4641"/>
                                  </a:lnTo>
                                  <a:lnTo>
                                    <a:pt x="4927" y="4654"/>
                                  </a:lnTo>
                                  <a:lnTo>
                                    <a:pt x="4924" y="4667"/>
                                  </a:lnTo>
                                  <a:lnTo>
                                    <a:pt x="4922" y="4681"/>
                                  </a:lnTo>
                                  <a:lnTo>
                                    <a:pt x="4920" y="4695"/>
                                  </a:lnTo>
                                  <a:lnTo>
                                    <a:pt x="4919" y="4709"/>
                                  </a:lnTo>
                                  <a:lnTo>
                                    <a:pt x="4919" y="4723"/>
                                  </a:lnTo>
                                  <a:lnTo>
                                    <a:pt x="4919" y="4737"/>
                                  </a:lnTo>
                                  <a:lnTo>
                                    <a:pt x="4920" y="4751"/>
                                  </a:lnTo>
                                  <a:lnTo>
                                    <a:pt x="4921" y="4764"/>
                                  </a:lnTo>
                                  <a:lnTo>
                                    <a:pt x="4923" y="4778"/>
                                  </a:lnTo>
                                  <a:lnTo>
                                    <a:pt x="4926" y="4792"/>
                                  </a:lnTo>
                                  <a:lnTo>
                                    <a:pt x="4929" y="4805"/>
                                  </a:lnTo>
                                  <a:lnTo>
                                    <a:pt x="4934" y="4819"/>
                                  </a:lnTo>
                                  <a:lnTo>
                                    <a:pt x="4939" y="4832"/>
                                  </a:lnTo>
                                  <a:lnTo>
                                    <a:pt x="4944" y="4845"/>
                                  </a:lnTo>
                                  <a:lnTo>
                                    <a:pt x="4951" y="4858"/>
                                  </a:lnTo>
                                  <a:lnTo>
                                    <a:pt x="4958" y="4871"/>
                                  </a:lnTo>
                                  <a:lnTo>
                                    <a:pt x="4965" y="4884"/>
                                  </a:lnTo>
                                  <a:lnTo>
                                    <a:pt x="4974" y="4895"/>
                                  </a:lnTo>
                                  <a:lnTo>
                                    <a:pt x="4984" y="4907"/>
                                  </a:lnTo>
                                  <a:lnTo>
                                    <a:pt x="4993" y="4919"/>
                                  </a:lnTo>
                                  <a:lnTo>
                                    <a:pt x="5003" y="4928"/>
                                  </a:lnTo>
                                  <a:lnTo>
                                    <a:pt x="5013" y="4939"/>
                                  </a:lnTo>
                                  <a:lnTo>
                                    <a:pt x="5024" y="4948"/>
                                  </a:lnTo>
                                  <a:lnTo>
                                    <a:pt x="5036" y="4957"/>
                                  </a:lnTo>
                                  <a:lnTo>
                                    <a:pt x="5047" y="4964"/>
                                  </a:lnTo>
                                  <a:lnTo>
                                    <a:pt x="5059" y="4972"/>
                                  </a:lnTo>
                                  <a:lnTo>
                                    <a:pt x="5072" y="4979"/>
                                  </a:lnTo>
                                  <a:lnTo>
                                    <a:pt x="5084" y="4986"/>
                                  </a:lnTo>
                                  <a:lnTo>
                                    <a:pt x="5096" y="4991"/>
                                  </a:lnTo>
                                  <a:lnTo>
                                    <a:pt x="5109" y="4996"/>
                                  </a:lnTo>
                                  <a:lnTo>
                                    <a:pt x="5123" y="5001"/>
                                  </a:lnTo>
                                  <a:lnTo>
                                    <a:pt x="5136" y="5004"/>
                                  </a:lnTo>
                                  <a:lnTo>
                                    <a:pt x="5150" y="5007"/>
                                  </a:lnTo>
                                  <a:lnTo>
                                    <a:pt x="5163" y="5009"/>
                                  </a:lnTo>
                                  <a:lnTo>
                                    <a:pt x="5177" y="5011"/>
                                  </a:lnTo>
                                  <a:lnTo>
                                    <a:pt x="5191" y="5012"/>
                                  </a:lnTo>
                                  <a:lnTo>
                                    <a:pt x="5205" y="5012"/>
                                  </a:lnTo>
                                  <a:lnTo>
                                    <a:pt x="5219" y="5012"/>
                                  </a:lnTo>
                                  <a:lnTo>
                                    <a:pt x="5233" y="5011"/>
                                  </a:lnTo>
                                  <a:lnTo>
                                    <a:pt x="5246" y="5010"/>
                                  </a:lnTo>
                                  <a:lnTo>
                                    <a:pt x="5260" y="5008"/>
                                  </a:lnTo>
                                  <a:lnTo>
                                    <a:pt x="5274" y="5005"/>
                                  </a:lnTo>
                                  <a:lnTo>
                                    <a:pt x="5287" y="5001"/>
                                  </a:lnTo>
                                  <a:lnTo>
                                    <a:pt x="5301" y="4996"/>
                                  </a:lnTo>
                                  <a:lnTo>
                                    <a:pt x="5315" y="4992"/>
                                  </a:lnTo>
                                  <a:lnTo>
                                    <a:pt x="5327" y="4986"/>
                                  </a:lnTo>
                                  <a:lnTo>
                                    <a:pt x="5340" y="4979"/>
                                  </a:lnTo>
                                  <a:lnTo>
                                    <a:pt x="5353" y="4973"/>
                                  </a:lnTo>
                                  <a:lnTo>
                                    <a:pt x="5366" y="4964"/>
                                  </a:lnTo>
                                  <a:lnTo>
                                    <a:pt x="5377" y="4956"/>
                                  </a:lnTo>
                                  <a:lnTo>
                                    <a:pt x="5389" y="4947"/>
                                  </a:lnTo>
                                  <a:lnTo>
                                    <a:pt x="5401" y="4938"/>
                                  </a:lnTo>
                                  <a:lnTo>
                                    <a:pt x="5410" y="4927"/>
                                  </a:lnTo>
                                  <a:lnTo>
                                    <a:pt x="5421" y="4918"/>
                                  </a:lnTo>
                                  <a:lnTo>
                                    <a:pt x="5431" y="4906"/>
                                  </a:lnTo>
                                  <a:lnTo>
                                    <a:pt x="5439" y="4895"/>
                                  </a:lnTo>
                                  <a:lnTo>
                                    <a:pt x="5446" y="4884"/>
                                  </a:lnTo>
                                  <a:lnTo>
                                    <a:pt x="5454" y="4872"/>
                                  </a:lnTo>
                                  <a:lnTo>
                                    <a:pt x="5461" y="4859"/>
                                  </a:lnTo>
                                  <a:lnTo>
                                    <a:pt x="5468" y="4847"/>
                                  </a:lnTo>
                                  <a:lnTo>
                                    <a:pt x="5473" y="4835"/>
                                  </a:lnTo>
                                  <a:lnTo>
                                    <a:pt x="5478" y="4821"/>
                                  </a:lnTo>
                                  <a:lnTo>
                                    <a:pt x="5483" y="4808"/>
                                  </a:lnTo>
                                  <a:lnTo>
                                    <a:pt x="5486" y="4794"/>
                                  </a:lnTo>
                                  <a:lnTo>
                                    <a:pt x="5489" y="4781"/>
                                  </a:lnTo>
                                  <a:lnTo>
                                    <a:pt x="5491" y="4768"/>
                                  </a:lnTo>
                                  <a:lnTo>
                                    <a:pt x="5493" y="4754"/>
                                  </a:lnTo>
                                  <a:lnTo>
                                    <a:pt x="5494" y="4740"/>
                                  </a:lnTo>
                                  <a:lnTo>
                                    <a:pt x="5494" y="4726"/>
                                  </a:lnTo>
                                  <a:lnTo>
                                    <a:pt x="5494" y="4712"/>
                                  </a:lnTo>
                                  <a:lnTo>
                                    <a:pt x="5493" y="4698"/>
                                  </a:lnTo>
                                  <a:lnTo>
                                    <a:pt x="5492" y="4685"/>
                                  </a:lnTo>
                                  <a:lnTo>
                                    <a:pt x="5490" y="4671"/>
                                  </a:lnTo>
                                  <a:lnTo>
                                    <a:pt x="5487" y="4657"/>
                                  </a:lnTo>
                                  <a:lnTo>
                                    <a:pt x="5483" y="4643"/>
                                  </a:lnTo>
                                  <a:lnTo>
                                    <a:pt x="5478" y="4630"/>
                                  </a:lnTo>
                                  <a:lnTo>
                                    <a:pt x="5474" y="4616"/>
                                  </a:lnTo>
                                  <a:lnTo>
                                    <a:pt x="5468" y="4604"/>
                                  </a:lnTo>
                                  <a:lnTo>
                                    <a:pt x="5461" y="4591"/>
                                  </a:lnTo>
                                  <a:lnTo>
                                    <a:pt x="5455" y="4578"/>
                                  </a:lnTo>
                                  <a:lnTo>
                                    <a:pt x="5446" y="4565"/>
                                  </a:lnTo>
                                  <a:lnTo>
                                    <a:pt x="5438" y="4554"/>
                                  </a:lnTo>
                                  <a:lnTo>
                                    <a:pt x="5429" y="4542"/>
                                  </a:lnTo>
                                  <a:lnTo>
                                    <a:pt x="5420" y="4530"/>
                                  </a:lnTo>
                                  <a:lnTo>
                                    <a:pt x="5409" y="4520"/>
                                  </a:lnTo>
                                  <a:lnTo>
                                    <a:pt x="5400" y="4510"/>
                                  </a:lnTo>
                                  <a:lnTo>
                                    <a:pt x="5388" y="4500"/>
                                  </a:lnTo>
                                  <a:lnTo>
                                    <a:pt x="5377" y="4492"/>
                                  </a:lnTo>
                                  <a:lnTo>
                                    <a:pt x="5366" y="4484"/>
                                  </a:lnTo>
                                  <a:lnTo>
                                    <a:pt x="5354" y="4477"/>
                                  </a:lnTo>
                                  <a:lnTo>
                                    <a:pt x="5341" y="4470"/>
                                  </a:lnTo>
                                  <a:lnTo>
                                    <a:pt x="5329" y="4463"/>
                                  </a:lnTo>
                                  <a:lnTo>
                                    <a:pt x="5317" y="4458"/>
                                  </a:lnTo>
                                  <a:lnTo>
                                    <a:pt x="5303" y="4452"/>
                                  </a:lnTo>
                                  <a:lnTo>
                                    <a:pt x="5290" y="4448"/>
                                  </a:lnTo>
                                  <a:lnTo>
                                    <a:pt x="5276" y="4445"/>
                                  </a:lnTo>
                                  <a:lnTo>
                                    <a:pt x="5263" y="4442"/>
                                  </a:lnTo>
                                  <a:lnTo>
                                    <a:pt x="5250" y="4440"/>
                                  </a:lnTo>
                                  <a:lnTo>
                                    <a:pt x="5236" y="4438"/>
                                  </a:lnTo>
                                  <a:lnTo>
                                    <a:pt x="5222" y="4437"/>
                                  </a:lnTo>
                                  <a:lnTo>
                                    <a:pt x="5208" y="4437"/>
                                  </a:lnTo>
                                  <a:lnTo>
                                    <a:pt x="5194" y="4437"/>
                                  </a:lnTo>
                                  <a:lnTo>
                                    <a:pt x="5180" y="4438"/>
                                  </a:lnTo>
                                  <a:lnTo>
                                    <a:pt x="5167" y="4439"/>
                                  </a:lnTo>
                                  <a:lnTo>
                                    <a:pt x="5153" y="4441"/>
                                  </a:lnTo>
                                  <a:lnTo>
                                    <a:pt x="5139" y="4444"/>
                                  </a:lnTo>
                                  <a:lnTo>
                                    <a:pt x="5125" y="4447"/>
                                  </a:lnTo>
                                  <a:lnTo>
                                    <a:pt x="5112" y="4451"/>
                                  </a:lnTo>
                                  <a:lnTo>
                                    <a:pt x="5098" y="4457"/>
                                  </a:lnTo>
                                  <a:lnTo>
                                    <a:pt x="5086" y="4462"/>
                                  </a:lnTo>
                                  <a:lnTo>
                                    <a:pt x="5073" y="4468"/>
                                  </a:lnTo>
                                  <a:lnTo>
                                    <a:pt x="5060" y="4476"/>
                                  </a:lnTo>
                                  <a:lnTo>
                                    <a:pt x="5047" y="4483"/>
                                  </a:lnTo>
                                  <a:lnTo>
                                    <a:pt x="5036" y="4492"/>
                                  </a:lnTo>
                                  <a:close/>
                                  <a:moveTo>
                                    <a:pt x="4460" y="4917"/>
                                  </a:moveTo>
                                  <a:lnTo>
                                    <a:pt x="4460" y="4917"/>
                                  </a:lnTo>
                                  <a:lnTo>
                                    <a:pt x="4448" y="4925"/>
                                  </a:lnTo>
                                  <a:lnTo>
                                    <a:pt x="4438" y="4935"/>
                                  </a:lnTo>
                                  <a:lnTo>
                                    <a:pt x="4427" y="4945"/>
                                  </a:lnTo>
                                  <a:lnTo>
                                    <a:pt x="4417" y="4955"/>
                                  </a:lnTo>
                                  <a:lnTo>
                                    <a:pt x="4408" y="4967"/>
                                  </a:lnTo>
                                  <a:lnTo>
                                    <a:pt x="4399" y="4977"/>
                                  </a:lnTo>
                                  <a:lnTo>
                                    <a:pt x="4391" y="4989"/>
                                  </a:lnTo>
                                  <a:lnTo>
                                    <a:pt x="4383" y="5001"/>
                                  </a:lnTo>
                                  <a:lnTo>
                                    <a:pt x="4377" y="5013"/>
                                  </a:lnTo>
                                  <a:lnTo>
                                    <a:pt x="4371" y="5025"/>
                                  </a:lnTo>
                                  <a:lnTo>
                                    <a:pt x="4365" y="5038"/>
                                  </a:lnTo>
                                  <a:lnTo>
                                    <a:pt x="4360" y="5052"/>
                                  </a:lnTo>
                                  <a:lnTo>
                                    <a:pt x="4356" y="5064"/>
                                  </a:lnTo>
                                  <a:lnTo>
                                    <a:pt x="4351" y="5078"/>
                                  </a:lnTo>
                                  <a:lnTo>
                                    <a:pt x="4349" y="5091"/>
                                  </a:lnTo>
                                  <a:lnTo>
                                    <a:pt x="4346" y="5105"/>
                                  </a:lnTo>
                                  <a:lnTo>
                                    <a:pt x="4345" y="5119"/>
                                  </a:lnTo>
                                  <a:lnTo>
                                    <a:pt x="4344" y="5133"/>
                                  </a:lnTo>
                                  <a:lnTo>
                                    <a:pt x="4343" y="5146"/>
                                  </a:lnTo>
                                  <a:lnTo>
                                    <a:pt x="4343" y="5160"/>
                                  </a:lnTo>
                                  <a:lnTo>
                                    <a:pt x="4344" y="5174"/>
                                  </a:lnTo>
                                  <a:lnTo>
                                    <a:pt x="4346" y="5188"/>
                                  </a:lnTo>
                                  <a:lnTo>
                                    <a:pt x="4348" y="5202"/>
                                  </a:lnTo>
                                  <a:lnTo>
                                    <a:pt x="4351" y="5216"/>
                                  </a:lnTo>
                                  <a:lnTo>
                                    <a:pt x="4355" y="5229"/>
                                  </a:lnTo>
                                  <a:lnTo>
                                    <a:pt x="4359" y="5242"/>
                                  </a:lnTo>
                                  <a:lnTo>
                                    <a:pt x="4364" y="5256"/>
                                  </a:lnTo>
                                  <a:lnTo>
                                    <a:pt x="4369" y="5269"/>
                                  </a:lnTo>
                                  <a:lnTo>
                                    <a:pt x="4376" y="5282"/>
                                  </a:lnTo>
                                  <a:lnTo>
                                    <a:pt x="4383" y="5294"/>
                                  </a:lnTo>
                                  <a:lnTo>
                                    <a:pt x="4391" y="5307"/>
                                  </a:lnTo>
                                  <a:lnTo>
                                    <a:pt x="4399" y="5319"/>
                                  </a:lnTo>
                                  <a:lnTo>
                                    <a:pt x="4409" y="5331"/>
                                  </a:lnTo>
                                  <a:lnTo>
                                    <a:pt x="4418" y="5342"/>
                                  </a:lnTo>
                                  <a:lnTo>
                                    <a:pt x="4428" y="5353"/>
                                  </a:lnTo>
                                  <a:lnTo>
                                    <a:pt x="4439" y="5363"/>
                                  </a:lnTo>
                                  <a:lnTo>
                                    <a:pt x="4449" y="5372"/>
                                  </a:lnTo>
                                  <a:lnTo>
                                    <a:pt x="4461" y="5381"/>
                                  </a:lnTo>
                                  <a:lnTo>
                                    <a:pt x="4473" y="5389"/>
                                  </a:lnTo>
                                  <a:lnTo>
                                    <a:pt x="4484" y="5397"/>
                                  </a:lnTo>
                                  <a:lnTo>
                                    <a:pt x="4496" y="5403"/>
                                  </a:lnTo>
                                  <a:lnTo>
                                    <a:pt x="4509" y="5409"/>
                                  </a:lnTo>
                                  <a:lnTo>
                                    <a:pt x="4522" y="5415"/>
                                  </a:lnTo>
                                  <a:lnTo>
                                    <a:pt x="4534" y="5420"/>
                                  </a:lnTo>
                                  <a:lnTo>
                                    <a:pt x="4547" y="5424"/>
                                  </a:lnTo>
                                  <a:lnTo>
                                    <a:pt x="4561" y="5427"/>
                                  </a:lnTo>
                                  <a:lnTo>
                                    <a:pt x="4575" y="5431"/>
                                  </a:lnTo>
                                  <a:lnTo>
                                    <a:pt x="4589" y="5433"/>
                                  </a:lnTo>
                                  <a:lnTo>
                                    <a:pt x="4601" y="5435"/>
                                  </a:lnTo>
                                  <a:lnTo>
                                    <a:pt x="4615" y="5436"/>
                                  </a:lnTo>
                                  <a:lnTo>
                                    <a:pt x="4629" y="5436"/>
                                  </a:lnTo>
                                  <a:lnTo>
                                    <a:pt x="4643" y="5436"/>
                                  </a:lnTo>
                                  <a:lnTo>
                                    <a:pt x="4657" y="5435"/>
                                  </a:lnTo>
                                  <a:lnTo>
                                    <a:pt x="4671" y="5434"/>
                                  </a:lnTo>
                                  <a:lnTo>
                                    <a:pt x="4685" y="5432"/>
                                  </a:lnTo>
                                  <a:lnTo>
                                    <a:pt x="4698" y="5429"/>
                                  </a:lnTo>
                                  <a:lnTo>
                                    <a:pt x="4712" y="5425"/>
                                  </a:lnTo>
                                  <a:lnTo>
                                    <a:pt x="4726" y="5421"/>
                                  </a:lnTo>
                                  <a:lnTo>
                                    <a:pt x="4739" y="5416"/>
                                  </a:lnTo>
                                  <a:lnTo>
                                    <a:pt x="4753" y="5410"/>
                                  </a:lnTo>
                                  <a:lnTo>
                                    <a:pt x="4765" y="5404"/>
                                  </a:lnTo>
                                  <a:lnTo>
                                    <a:pt x="4778" y="5397"/>
                                  </a:lnTo>
                                  <a:lnTo>
                                    <a:pt x="4790" y="5389"/>
                                  </a:lnTo>
                                  <a:lnTo>
                                    <a:pt x="4803" y="5381"/>
                                  </a:lnTo>
                                  <a:lnTo>
                                    <a:pt x="4814" y="5371"/>
                                  </a:lnTo>
                                  <a:lnTo>
                                    <a:pt x="4825" y="5361"/>
                                  </a:lnTo>
                                  <a:lnTo>
                                    <a:pt x="4836" y="5352"/>
                                  </a:lnTo>
                                  <a:lnTo>
                                    <a:pt x="4845" y="5341"/>
                                  </a:lnTo>
                                  <a:lnTo>
                                    <a:pt x="4855" y="5331"/>
                                  </a:lnTo>
                                  <a:lnTo>
                                    <a:pt x="4863" y="5319"/>
                                  </a:lnTo>
                                  <a:lnTo>
                                    <a:pt x="4872" y="5307"/>
                                  </a:lnTo>
                                  <a:lnTo>
                                    <a:pt x="4879" y="5295"/>
                                  </a:lnTo>
                                  <a:lnTo>
                                    <a:pt x="4886" y="5283"/>
                                  </a:lnTo>
                                  <a:lnTo>
                                    <a:pt x="4892" y="5271"/>
                                  </a:lnTo>
                                  <a:lnTo>
                                    <a:pt x="4898" y="5258"/>
                                  </a:lnTo>
                                  <a:lnTo>
                                    <a:pt x="4903" y="5245"/>
                                  </a:lnTo>
                                  <a:lnTo>
                                    <a:pt x="4907" y="5232"/>
                                  </a:lnTo>
                                  <a:lnTo>
                                    <a:pt x="4911" y="5219"/>
                                  </a:lnTo>
                                  <a:lnTo>
                                    <a:pt x="4914" y="5205"/>
                                  </a:lnTo>
                                  <a:lnTo>
                                    <a:pt x="4917" y="5191"/>
                                  </a:lnTo>
                                  <a:lnTo>
                                    <a:pt x="4918" y="5177"/>
                                  </a:lnTo>
                                  <a:lnTo>
                                    <a:pt x="4919" y="5163"/>
                                  </a:lnTo>
                                  <a:lnTo>
                                    <a:pt x="4920" y="5150"/>
                                  </a:lnTo>
                                  <a:lnTo>
                                    <a:pt x="4920" y="5136"/>
                                  </a:lnTo>
                                  <a:lnTo>
                                    <a:pt x="4919" y="5122"/>
                                  </a:lnTo>
                                  <a:lnTo>
                                    <a:pt x="4917" y="5108"/>
                                  </a:lnTo>
                                  <a:lnTo>
                                    <a:pt x="4914" y="5094"/>
                                  </a:lnTo>
                                  <a:lnTo>
                                    <a:pt x="4911" y="5080"/>
                                  </a:lnTo>
                                  <a:lnTo>
                                    <a:pt x="4908" y="5068"/>
                                  </a:lnTo>
                                  <a:lnTo>
                                    <a:pt x="4904" y="5054"/>
                                  </a:lnTo>
                                  <a:lnTo>
                                    <a:pt x="4898" y="5040"/>
                                  </a:lnTo>
                                  <a:lnTo>
                                    <a:pt x="4893" y="5027"/>
                                  </a:lnTo>
                                  <a:lnTo>
                                    <a:pt x="4887" y="5014"/>
                                  </a:lnTo>
                                  <a:lnTo>
                                    <a:pt x="4879" y="5002"/>
                                  </a:lnTo>
                                  <a:lnTo>
                                    <a:pt x="4872" y="4989"/>
                                  </a:lnTo>
                                  <a:lnTo>
                                    <a:pt x="4863" y="4977"/>
                                  </a:lnTo>
                                  <a:lnTo>
                                    <a:pt x="4855" y="4966"/>
                                  </a:lnTo>
                                  <a:lnTo>
                                    <a:pt x="4845" y="4954"/>
                                  </a:lnTo>
                                  <a:lnTo>
                                    <a:pt x="4835" y="4944"/>
                                  </a:lnTo>
                                  <a:lnTo>
                                    <a:pt x="4824" y="4934"/>
                                  </a:lnTo>
                                  <a:lnTo>
                                    <a:pt x="4813" y="4924"/>
                                  </a:lnTo>
                                  <a:lnTo>
                                    <a:pt x="4803" y="4915"/>
                                  </a:lnTo>
                                  <a:lnTo>
                                    <a:pt x="4791" y="4908"/>
                                  </a:lnTo>
                                  <a:lnTo>
                                    <a:pt x="4778" y="4901"/>
                                  </a:lnTo>
                                  <a:lnTo>
                                    <a:pt x="4766" y="4893"/>
                                  </a:lnTo>
                                  <a:lnTo>
                                    <a:pt x="4754" y="4887"/>
                                  </a:lnTo>
                                  <a:lnTo>
                                    <a:pt x="4741" y="4881"/>
                                  </a:lnTo>
                                  <a:lnTo>
                                    <a:pt x="4728" y="4876"/>
                                  </a:lnTo>
                                  <a:lnTo>
                                    <a:pt x="4715" y="4872"/>
                                  </a:lnTo>
                                  <a:lnTo>
                                    <a:pt x="4702" y="4869"/>
                                  </a:lnTo>
                                  <a:lnTo>
                                    <a:pt x="4688" y="4865"/>
                                  </a:lnTo>
                                  <a:lnTo>
                                    <a:pt x="4675" y="4863"/>
                                  </a:lnTo>
                                  <a:lnTo>
                                    <a:pt x="4661" y="4861"/>
                                  </a:lnTo>
                                  <a:lnTo>
                                    <a:pt x="4647" y="4860"/>
                                  </a:lnTo>
                                  <a:lnTo>
                                    <a:pt x="4633" y="4860"/>
                                  </a:lnTo>
                                  <a:lnTo>
                                    <a:pt x="4620" y="4860"/>
                                  </a:lnTo>
                                  <a:lnTo>
                                    <a:pt x="4606" y="4861"/>
                                  </a:lnTo>
                                  <a:lnTo>
                                    <a:pt x="4592" y="4862"/>
                                  </a:lnTo>
                                  <a:lnTo>
                                    <a:pt x="4578" y="4864"/>
                                  </a:lnTo>
                                  <a:lnTo>
                                    <a:pt x="4564" y="4868"/>
                                  </a:lnTo>
                                  <a:lnTo>
                                    <a:pt x="4550" y="4872"/>
                                  </a:lnTo>
                                  <a:lnTo>
                                    <a:pt x="4537" y="4876"/>
                                  </a:lnTo>
                                  <a:lnTo>
                                    <a:pt x="4524" y="4880"/>
                                  </a:lnTo>
                                  <a:lnTo>
                                    <a:pt x="4511" y="4887"/>
                                  </a:lnTo>
                                  <a:lnTo>
                                    <a:pt x="4497" y="4893"/>
                                  </a:lnTo>
                                  <a:lnTo>
                                    <a:pt x="4485" y="4900"/>
                                  </a:lnTo>
                                  <a:lnTo>
                                    <a:pt x="4473" y="4908"/>
                                  </a:lnTo>
                                  <a:lnTo>
                                    <a:pt x="4460" y="4917"/>
                                  </a:lnTo>
                                  <a:close/>
                                  <a:moveTo>
                                    <a:pt x="3870" y="5351"/>
                                  </a:moveTo>
                                  <a:lnTo>
                                    <a:pt x="3870" y="5351"/>
                                  </a:lnTo>
                                  <a:lnTo>
                                    <a:pt x="3859" y="5360"/>
                                  </a:lnTo>
                                  <a:lnTo>
                                    <a:pt x="3847" y="5370"/>
                                  </a:lnTo>
                                  <a:lnTo>
                                    <a:pt x="3837" y="5380"/>
                                  </a:lnTo>
                                  <a:lnTo>
                                    <a:pt x="3827" y="5390"/>
                                  </a:lnTo>
                                  <a:lnTo>
                                    <a:pt x="3817" y="5401"/>
                                  </a:lnTo>
                                  <a:lnTo>
                                    <a:pt x="3809" y="5413"/>
                                  </a:lnTo>
                                  <a:lnTo>
                                    <a:pt x="3801" y="5424"/>
                                  </a:lnTo>
                                  <a:lnTo>
                                    <a:pt x="3794" y="5436"/>
                                  </a:lnTo>
                                  <a:lnTo>
                                    <a:pt x="3786" y="5448"/>
                                  </a:lnTo>
                                  <a:lnTo>
                                    <a:pt x="3780" y="5460"/>
                                  </a:lnTo>
                                  <a:lnTo>
                                    <a:pt x="3775" y="5473"/>
                                  </a:lnTo>
                                  <a:lnTo>
                                    <a:pt x="3769" y="5486"/>
                                  </a:lnTo>
                                  <a:lnTo>
                                    <a:pt x="3765" y="5500"/>
                                  </a:lnTo>
                                  <a:lnTo>
                                    <a:pt x="3762" y="5513"/>
                                  </a:lnTo>
                                  <a:lnTo>
                                    <a:pt x="3759" y="5526"/>
                                  </a:lnTo>
                                  <a:lnTo>
                                    <a:pt x="3756" y="5540"/>
                                  </a:lnTo>
                                  <a:lnTo>
                                    <a:pt x="3754" y="5554"/>
                                  </a:lnTo>
                                  <a:lnTo>
                                    <a:pt x="3753" y="5568"/>
                                  </a:lnTo>
                                  <a:lnTo>
                                    <a:pt x="3753" y="5582"/>
                                  </a:lnTo>
                                  <a:lnTo>
                                    <a:pt x="3753" y="5596"/>
                                  </a:lnTo>
                                  <a:lnTo>
                                    <a:pt x="3754" y="5609"/>
                                  </a:lnTo>
                                  <a:lnTo>
                                    <a:pt x="3755" y="5623"/>
                                  </a:lnTo>
                                  <a:lnTo>
                                    <a:pt x="3758" y="5637"/>
                                  </a:lnTo>
                                  <a:lnTo>
                                    <a:pt x="3761" y="5650"/>
                                  </a:lnTo>
                                  <a:lnTo>
                                    <a:pt x="3764" y="5664"/>
                                  </a:lnTo>
                                  <a:lnTo>
                                    <a:pt x="3769" y="5678"/>
                                  </a:lnTo>
                                  <a:lnTo>
                                    <a:pt x="3774" y="5690"/>
                                  </a:lnTo>
                                  <a:lnTo>
                                    <a:pt x="3780" y="5704"/>
                                  </a:lnTo>
                                  <a:lnTo>
                                    <a:pt x="3786" y="5717"/>
                                  </a:lnTo>
                                  <a:lnTo>
                                    <a:pt x="3793" y="5730"/>
                                  </a:lnTo>
                                  <a:lnTo>
                                    <a:pt x="3801" y="5742"/>
                                  </a:lnTo>
                                  <a:lnTo>
                                    <a:pt x="3810" y="5754"/>
                                  </a:lnTo>
                                  <a:lnTo>
                                    <a:pt x="3818" y="5766"/>
                                  </a:lnTo>
                                  <a:lnTo>
                                    <a:pt x="3828" y="5777"/>
                                  </a:lnTo>
                                  <a:lnTo>
                                    <a:pt x="3837" y="5787"/>
                                  </a:lnTo>
                                  <a:lnTo>
                                    <a:pt x="3848" y="5798"/>
                                  </a:lnTo>
                                  <a:lnTo>
                                    <a:pt x="3860" y="5806"/>
                                  </a:lnTo>
                                  <a:lnTo>
                                    <a:pt x="3870" y="5816"/>
                                  </a:lnTo>
                                  <a:lnTo>
                                    <a:pt x="3882" y="5823"/>
                                  </a:lnTo>
                                  <a:lnTo>
                                    <a:pt x="3894" y="5831"/>
                                  </a:lnTo>
                                  <a:lnTo>
                                    <a:pt x="3907" y="5838"/>
                                  </a:lnTo>
                                  <a:lnTo>
                                    <a:pt x="3918" y="5844"/>
                                  </a:lnTo>
                                  <a:lnTo>
                                    <a:pt x="3931" y="5850"/>
                                  </a:lnTo>
                                  <a:lnTo>
                                    <a:pt x="3945" y="5854"/>
                                  </a:lnTo>
                                  <a:lnTo>
                                    <a:pt x="3958" y="5858"/>
                                  </a:lnTo>
                                  <a:lnTo>
                                    <a:pt x="3970" y="5863"/>
                                  </a:lnTo>
                                  <a:lnTo>
                                    <a:pt x="3984" y="5866"/>
                                  </a:lnTo>
                                  <a:lnTo>
                                    <a:pt x="3998" y="5868"/>
                                  </a:lnTo>
                                  <a:lnTo>
                                    <a:pt x="4012" y="5870"/>
                                  </a:lnTo>
                                  <a:lnTo>
                                    <a:pt x="4026" y="5871"/>
                                  </a:lnTo>
                                  <a:lnTo>
                                    <a:pt x="4040" y="5871"/>
                                  </a:lnTo>
                                  <a:lnTo>
                                    <a:pt x="4053" y="5871"/>
                                  </a:lnTo>
                                  <a:lnTo>
                                    <a:pt x="4067" y="5870"/>
                                  </a:lnTo>
                                  <a:lnTo>
                                    <a:pt x="4081" y="5869"/>
                                  </a:lnTo>
                                  <a:lnTo>
                                    <a:pt x="4095" y="5866"/>
                                  </a:lnTo>
                                  <a:lnTo>
                                    <a:pt x="4109" y="5864"/>
                                  </a:lnTo>
                                  <a:lnTo>
                                    <a:pt x="4122" y="5860"/>
                                  </a:lnTo>
                                  <a:lnTo>
                                    <a:pt x="4135" y="5855"/>
                                  </a:lnTo>
                                  <a:lnTo>
                                    <a:pt x="4149" y="5851"/>
                                  </a:lnTo>
                                  <a:lnTo>
                                    <a:pt x="4162" y="5845"/>
                                  </a:lnTo>
                                  <a:lnTo>
                                    <a:pt x="4175" y="5838"/>
                                  </a:lnTo>
                                  <a:lnTo>
                                    <a:pt x="4188" y="5832"/>
                                  </a:lnTo>
                                  <a:lnTo>
                                    <a:pt x="4200" y="5823"/>
                                  </a:lnTo>
                                  <a:lnTo>
                                    <a:pt x="4212" y="5815"/>
                                  </a:lnTo>
                                  <a:lnTo>
                                    <a:pt x="4224" y="5806"/>
                                  </a:lnTo>
                                  <a:lnTo>
                                    <a:pt x="4235" y="5797"/>
                                  </a:lnTo>
                                  <a:lnTo>
                                    <a:pt x="4246" y="5786"/>
                                  </a:lnTo>
                                  <a:lnTo>
                                    <a:pt x="4256" y="5775"/>
                                  </a:lnTo>
                                  <a:lnTo>
                                    <a:pt x="4265" y="5765"/>
                                  </a:lnTo>
                                  <a:lnTo>
                                    <a:pt x="4274" y="5754"/>
                                  </a:lnTo>
                                  <a:lnTo>
                                    <a:pt x="4281" y="5742"/>
                                  </a:lnTo>
                                  <a:lnTo>
                                    <a:pt x="4289" y="5731"/>
                                  </a:lnTo>
                                  <a:lnTo>
                                    <a:pt x="4296" y="5718"/>
                                  </a:lnTo>
                                  <a:lnTo>
                                    <a:pt x="4302" y="5705"/>
                                  </a:lnTo>
                                  <a:lnTo>
                                    <a:pt x="4308" y="5692"/>
                                  </a:lnTo>
                                  <a:lnTo>
                                    <a:pt x="4313" y="5680"/>
                                  </a:lnTo>
                                  <a:lnTo>
                                    <a:pt x="4317" y="5667"/>
                                  </a:lnTo>
                                  <a:lnTo>
                                    <a:pt x="4321" y="5653"/>
                                  </a:lnTo>
                                  <a:lnTo>
                                    <a:pt x="4324" y="5640"/>
                                  </a:lnTo>
                                  <a:lnTo>
                                    <a:pt x="4326" y="5626"/>
                                  </a:lnTo>
                                  <a:lnTo>
                                    <a:pt x="4328" y="5613"/>
                                  </a:lnTo>
                                  <a:lnTo>
                                    <a:pt x="4329" y="5599"/>
                                  </a:lnTo>
                                  <a:lnTo>
                                    <a:pt x="4329" y="5585"/>
                                  </a:lnTo>
                                  <a:lnTo>
                                    <a:pt x="4329" y="5571"/>
                                  </a:lnTo>
                                  <a:lnTo>
                                    <a:pt x="4328" y="5557"/>
                                  </a:lnTo>
                                  <a:lnTo>
                                    <a:pt x="4327" y="5543"/>
                                  </a:lnTo>
                                  <a:lnTo>
                                    <a:pt x="4325" y="5530"/>
                                  </a:lnTo>
                                  <a:lnTo>
                                    <a:pt x="4322" y="5516"/>
                                  </a:lnTo>
                                  <a:lnTo>
                                    <a:pt x="4318" y="5502"/>
                                  </a:lnTo>
                                  <a:lnTo>
                                    <a:pt x="4314" y="5489"/>
                                  </a:lnTo>
                                  <a:lnTo>
                                    <a:pt x="4309" y="5475"/>
                                  </a:lnTo>
                                  <a:lnTo>
                                    <a:pt x="4304" y="5463"/>
                                  </a:lnTo>
                                  <a:lnTo>
                                    <a:pt x="4297" y="5450"/>
                                  </a:lnTo>
                                  <a:lnTo>
                                    <a:pt x="4290" y="5437"/>
                                  </a:lnTo>
                                  <a:lnTo>
                                    <a:pt x="4282" y="5424"/>
                                  </a:lnTo>
                                  <a:lnTo>
                                    <a:pt x="4274" y="5413"/>
                                  </a:lnTo>
                                  <a:lnTo>
                                    <a:pt x="4264" y="5401"/>
                                  </a:lnTo>
                                  <a:lnTo>
                                    <a:pt x="4255" y="5389"/>
                                  </a:lnTo>
                                  <a:lnTo>
                                    <a:pt x="4245" y="5378"/>
                                  </a:lnTo>
                                  <a:lnTo>
                                    <a:pt x="4234" y="5369"/>
                                  </a:lnTo>
                                  <a:lnTo>
                                    <a:pt x="4224" y="5359"/>
                                  </a:lnTo>
                                  <a:lnTo>
                                    <a:pt x="4212" y="5351"/>
                                  </a:lnTo>
                                  <a:lnTo>
                                    <a:pt x="4200" y="5342"/>
                                  </a:lnTo>
                                  <a:lnTo>
                                    <a:pt x="4189" y="5335"/>
                                  </a:lnTo>
                                  <a:lnTo>
                                    <a:pt x="4176" y="5328"/>
                                  </a:lnTo>
                                  <a:lnTo>
                                    <a:pt x="4164" y="5322"/>
                                  </a:lnTo>
                                  <a:lnTo>
                                    <a:pt x="4151" y="5317"/>
                                  </a:lnTo>
                                  <a:lnTo>
                                    <a:pt x="4139" y="5311"/>
                                  </a:lnTo>
                                  <a:lnTo>
                                    <a:pt x="4125" y="5307"/>
                                  </a:lnTo>
                                  <a:lnTo>
                                    <a:pt x="4112" y="5304"/>
                                  </a:lnTo>
                                  <a:lnTo>
                                    <a:pt x="4098" y="5301"/>
                                  </a:lnTo>
                                  <a:lnTo>
                                    <a:pt x="4084" y="5298"/>
                                  </a:lnTo>
                                  <a:lnTo>
                                    <a:pt x="4070" y="5297"/>
                                  </a:lnTo>
                                  <a:lnTo>
                                    <a:pt x="4057" y="5295"/>
                                  </a:lnTo>
                                  <a:lnTo>
                                    <a:pt x="4043" y="5294"/>
                                  </a:lnTo>
                                  <a:lnTo>
                                    <a:pt x="4029" y="5295"/>
                                  </a:lnTo>
                                  <a:lnTo>
                                    <a:pt x="4015" y="5295"/>
                                  </a:lnTo>
                                  <a:lnTo>
                                    <a:pt x="4001" y="5298"/>
                                  </a:lnTo>
                                  <a:lnTo>
                                    <a:pt x="3987" y="5300"/>
                                  </a:lnTo>
                                  <a:lnTo>
                                    <a:pt x="3974" y="5303"/>
                                  </a:lnTo>
                                  <a:lnTo>
                                    <a:pt x="3961" y="5306"/>
                                  </a:lnTo>
                                  <a:lnTo>
                                    <a:pt x="3947" y="5310"/>
                                  </a:lnTo>
                                  <a:lnTo>
                                    <a:pt x="3933" y="5316"/>
                                  </a:lnTo>
                                  <a:lnTo>
                                    <a:pt x="3920" y="5321"/>
                                  </a:lnTo>
                                  <a:lnTo>
                                    <a:pt x="3908" y="5327"/>
                                  </a:lnTo>
                                  <a:lnTo>
                                    <a:pt x="3895" y="5335"/>
                                  </a:lnTo>
                                  <a:lnTo>
                                    <a:pt x="3882" y="5342"/>
                                  </a:lnTo>
                                  <a:lnTo>
                                    <a:pt x="3870" y="5351"/>
                                  </a:lnTo>
                                  <a:close/>
                                  <a:moveTo>
                                    <a:pt x="4605" y="3909"/>
                                  </a:moveTo>
                                  <a:lnTo>
                                    <a:pt x="4605" y="3909"/>
                                  </a:lnTo>
                                  <a:lnTo>
                                    <a:pt x="4593" y="3917"/>
                                  </a:lnTo>
                                  <a:lnTo>
                                    <a:pt x="4582" y="3927"/>
                                  </a:lnTo>
                                  <a:lnTo>
                                    <a:pt x="4572" y="3937"/>
                                  </a:lnTo>
                                  <a:lnTo>
                                    <a:pt x="4562" y="3947"/>
                                  </a:lnTo>
                                  <a:lnTo>
                                    <a:pt x="4553" y="3959"/>
                                  </a:lnTo>
                                  <a:lnTo>
                                    <a:pt x="4544" y="3969"/>
                                  </a:lnTo>
                                  <a:lnTo>
                                    <a:pt x="4536" y="3981"/>
                                  </a:lnTo>
                                  <a:lnTo>
                                    <a:pt x="4528" y="3993"/>
                                  </a:lnTo>
                                  <a:lnTo>
                                    <a:pt x="4522" y="4005"/>
                                  </a:lnTo>
                                  <a:lnTo>
                                    <a:pt x="4515" y="4018"/>
                                  </a:lnTo>
                                  <a:lnTo>
                                    <a:pt x="4510" y="4030"/>
                                  </a:lnTo>
                                  <a:lnTo>
                                    <a:pt x="4505" y="4044"/>
                                  </a:lnTo>
                                  <a:lnTo>
                                    <a:pt x="4500" y="4057"/>
                                  </a:lnTo>
                                  <a:lnTo>
                                    <a:pt x="4496" y="4070"/>
                                  </a:lnTo>
                                  <a:lnTo>
                                    <a:pt x="4493" y="4083"/>
                                  </a:lnTo>
                                  <a:lnTo>
                                    <a:pt x="4491" y="4097"/>
                                  </a:lnTo>
                                  <a:lnTo>
                                    <a:pt x="4490" y="4111"/>
                                  </a:lnTo>
                                  <a:lnTo>
                                    <a:pt x="4489" y="4125"/>
                                  </a:lnTo>
                                  <a:lnTo>
                                    <a:pt x="4488" y="4139"/>
                                  </a:lnTo>
                                  <a:lnTo>
                                    <a:pt x="4488" y="4152"/>
                                  </a:lnTo>
                                  <a:lnTo>
                                    <a:pt x="4489" y="4166"/>
                                  </a:lnTo>
                                  <a:lnTo>
                                    <a:pt x="4491" y="4180"/>
                                  </a:lnTo>
                                  <a:lnTo>
                                    <a:pt x="4493" y="4194"/>
                                  </a:lnTo>
                                  <a:lnTo>
                                    <a:pt x="4496" y="4208"/>
                                  </a:lnTo>
                                  <a:lnTo>
                                    <a:pt x="4499" y="4222"/>
                                  </a:lnTo>
                                  <a:lnTo>
                                    <a:pt x="4504" y="4234"/>
                                  </a:lnTo>
                                  <a:lnTo>
                                    <a:pt x="4509" y="4248"/>
                                  </a:lnTo>
                                  <a:lnTo>
                                    <a:pt x="4514" y="4261"/>
                                  </a:lnTo>
                                  <a:lnTo>
                                    <a:pt x="4521" y="4274"/>
                                  </a:lnTo>
                                  <a:lnTo>
                                    <a:pt x="4528" y="4286"/>
                                  </a:lnTo>
                                  <a:lnTo>
                                    <a:pt x="4536" y="4299"/>
                                  </a:lnTo>
                                  <a:lnTo>
                                    <a:pt x="4544" y="4311"/>
                                  </a:lnTo>
                                  <a:lnTo>
                                    <a:pt x="4554" y="4323"/>
                                  </a:lnTo>
                                  <a:lnTo>
                                    <a:pt x="4563" y="4334"/>
                                  </a:lnTo>
                                  <a:lnTo>
                                    <a:pt x="4573" y="4345"/>
                                  </a:lnTo>
                                  <a:lnTo>
                                    <a:pt x="4583" y="4355"/>
                                  </a:lnTo>
                                  <a:lnTo>
                                    <a:pt x="4594" y="4364"/>
                                  </a:lnTo>
                                  <a:lnTo>
                                    <a:pt x="4606" y="4373"/>
                                  </a:lnTo>
                                  <a:lnTo>
                                    <a:pt x="4616" y="4381"/>
                                  </a:lnTo>
                                  <a:lnTo>
                                    <a:pt x="4629" y="4389"/>
                                  </a:lnTo>
                                  <a:lnTo>
                                    <a:pt x="4641" y="4395"/>
                                  </a:lnTo>
                                  <a:lnTo>
                                    <a:pt x="4654" y="4401"/>
                                  </a:lnTo>
                                  <a:lnTo>
                                    <a:pt x="4666" y="4407"/>
                                  </a:lnTo>
                                  <a:lnTo>
                                    <a:pt x="4679" y="4412"/>
                                  </a:lnTo>
                                  <a:lnTo>
                                    <a:pt x="4692" y="4416"/>
                                  </a:lnTo>
                                  <a:lnTo>
                                    <a:pt x="4706" y="4420"/>
                                  </a:lnTo>
                                  <a:lnTo>
                                    <a:pt x="4720" y="4423"/>
                                  </a:lnTo>
                                  <a:lnTo>
                                    <a:pt x="4732" y="4425"/>
                                  </a:lnTo>
                                  <a:lnTo>
                                    <a:pt x="4746" y="4427"/>
                                  </a:lnTo>
                                  <a:lnTo>
                                    <a:pt x="4760" y="4428"/>
                                  </a:lnTo>
                                  <a:lnTo>
                                    <a:pt x="4774" y="4429"/>
                                  </a:lnTo>
                                  <a:lnTo>
                                    <a:pt x="4788" y="4428"/>
                                  </a:lnTo>
                                  <a:lnTo>
                                    <a:pt x="4802" y="4427"/>
                                  </a:lnTo>
                                  <a:lnTo>
                                    <a:pt x="4815" y="4426"/>
                                  </a:lnTo>
                                  <a:lnTo>
                                    <a:pt x="4829" y="4424"/>
                                  </a:lnTo>
                                  <a:lnTo>
                                    <a:pt x="4843" y="4421"/>
                                  </a:lnTo>
                                  <a:lnTo>
                                    <a:pt x="4857" y="4417"/>
                                  </a:lnTo>
                                  <a:lnTo>
                                    <a:pt x="4871" y="4413"/>
                                  </a:lnTo>
                                  <a:lnTo>
                                    <a:pt x="4884" y="4408"/>
                                  </a:lnTo>
                                  <a:lnTo>
                                    <a:pt x="4896" y="4402"/>
                                  </a:lnTo>
                                  <a:lnTo>
                                    <a:pt x="4910" y="4396"/>
                                  </a:lnTo>
                                  <a:lnTo>
                                    <a:pt x="4923" y="4389"/>
                                  </a:lnTo>
                                  <a:lnTo>
                                    <a:pt x="4935" y="4381"/>
                                  </a:lnTo>
                                  <a:lnTo>
                                    <a:pt x="4947" y="4373"/>
                                  </a:lnTo>
                                  <a:lnTo>
                                    <a:pt x="4959" y="4363"/>
                                  </a:lnTo>
                                  <a:lnTo>
                                    <a:pt x="4970" y="4354"/>
                                  </a:lnTo>
                                  <a:lnTo>
                                    <a:pt x="4980" y="4344"/>
                                  </a:lnTo>
                                  <a:lnTo>
                                    <a:pt x="4990" y="4333"/>
                                  </a:lnTo>
                                  <a:lnTo>
                                    <a:pt x="5000" y="4323"/>
                                  </a:lnTo>
                                  <a:lnTo>
                                    <a:pt x="5008" y="4311"/>
                                  </a:lnTo>
                                  <a:lnTo>
                                    <a:pt x="5017" y="4299"/>
                                  </a:lnTo>
                                  <a:lnTo>
                                    <a:pt x="5024" y="4288"/>
                                  </a:lnTo>
                                  <a:lnTo>
                                    <a:pt x="5030" y="4276"/>
                                  </a:lnTo>
                                  <a:lnTo>
                                    <a:pt x="5037" y="4263"/>
                                  </a:lnTo>
                                  <a:lnTo>
                                    <a:pt x="5043" y="4250"/>
                                  </a:lnTo>
                                  <a:lnTo>
                                    <a:pt x="5047" y="4238"/>
                                  </a:lnTo>
                                  <a:lnTo>
                                    <a:pt x="5052" y="4224"/>
                                  </a:lnTo>
                                  <a:lnTo>
                                    <a:pt x="5056" y="4211"/>
                                  </a:lnTo>
                                  <a:lnTo>
                                    <a:pt x="5059" y="4197"/>
                                  </a:lnTo>
                                  <a:lnTo>
                                    <a:pt x="5061" y="4183"/>
                                  </a:lnTo>
                                  <a:lnTo>
                                    <a:pt x="5062" y="4169"/>
                                  </a:lnTo>
                                  <a:lnTo>
                                    <a:pt x="5063" y="4156"/>
                                  </a:lnTo>
                                  <a:lnTo>
                                    <a:pt x="5064" y="4142"/>
                                  </a:lnTo>
                                  <a:lnTo>
                                    <a:pt x="5064" y="4128"/>
                                  </a:lnTo>
                                  <a:lnTo>
                                    <a:pt x="5063" y="4114"/>
                                  </a:lnTo>
                                  <a:lnTo>
                                    <a:pt x="5061" y="4100"/>
                                  </a:lnTo>
                                  <a:lnTo>
                                    <a:pt x="5059" y="4086"/>
                                  </a:lnTo>
                                  <a:lnTo>
                                    <a:pt x="5056" y="4074"/>
                                  </a:lnTo>
                                  <a:lnTo>
                                    <a:pt x="5053" y="4060"/>
                                  </a:lnTo>
                                  <a:lnTo>
                                    <a:pt x="5048" y="4046"/>
                                  </a:lnTo>
                                  <a:lnTo>
                                    <a:pt x="5043" y="4033"/>
                                  </a:lnTo>
                                  <a:lnTo>
                                    <a:pt x="5038" y="4019"/>
                                  </a:lnTo>
                                  <a:lnTo>
                                    <a:pt x="5031" y="4007"/>
                                  </a:lnTo>
                                  <a:lnTo>
                                    <a:pt x="5024" y="3994"/>
                                  </a:lnTo>
                                  <a:lnTo>
                                    <a:pt x="5017" y="3981"/>
                                  </a:lnTo>
                                  <a:lnTo>
                                    <a:pt x="5008" y="3969"/>
                                  </a:lnTo>
                                  <a:lnTo>
                                    <a:pt x="5000" y="3958"/>
                                  </a:lnTo>
                                  <a:lnTo>
                                    <a:pt x="4990" y="3947"/>
                                  </a:lnTo>
                                  <a:lnTo>
                                    <a:pt x="4979" y="3936"/>
                                  </a:lnTo>
                                  <a:lnTo>
                                    <a:pt x="4969" y="3926"/>
                                  </a:lnTo>
                                  <a:lnTo>
                                    <a:pt x="4958" y="3917"/>
                                  </a:lnTo>
                                  <a:lnTo>
                                    <a:pt x="4946" y="3908"/>
                                  </a:lnTo>
                                  <a:lnTo>
                                    <a:pt x="4936" y="3900"/>
                                  </a:lnTo>
                                  <a:lnTo>
                                    <a:pt x="4923" y="3893"/>
                                  </a:lnTo>
                                  <a:lnTo>
                                    <a:pt x="4911" y="3885"/>
                                  </a:lnTo>
                                  <a:lnTo>
                                    <a:pt x="4898" y="3879"/>
                                  </a:lnTo>
                                  <a:lnTo>
                                    <a:pt x="4886" y="3873"/>
                                  </a:lnTo>
                                  <a:lnTo>
                                    <a:pt x="4873" y="3869"/>
                                  </a:lnTo>
                                  <a:lnTo>
                                    <a:pt x="4860" y="3864"/>
                                  </a:lnTo>
                                  <a:lnTo>
                                    <a:pt x="4846" y="3861"/>
                                  </a:lnTo>
                                  <a:lnTo>
                                    <a:pt x="4832" y="3858"/>
                                  </a:lnTo>
                                  <a:lnTo>
                                    <a:pt x="4820" y="3855"/>
                                  </a:lnTo>
                                  <a:lnTo>
                                    <a:pt x="4806" y="3853"/>
                                  </a:lnTo>
                                  <a:lnTo>
                                    <a:pt x="4792" y="3852"/>
                                  </a:lnTo>
                                  <a:lnTo>
                                    <a:pt x="4778" y="3852"/>
                                  </a:lnTo>
                                  <a:lnTo>
                                    <a:pt x="4764" y="3852"/>
                                  </a:lnTo>
                                  <a:lnTo>
                                    <a:pt x="4750" y="3853"/>
                                  </a:lnTo>
                                  <a:lnTo>
                                    <a:pt x="4737" y="3854"/>
                                  </a:lnTo>
                                  <a:lnTo>
                                    <a:pt x="4723" y="3856"/>
                                  </a:lnTo>
                                  <a:lnTo>
                                    <a:pt x="4709" y="3860"/>
                                  </a:lnTo>
                                  <a:lnTo>
                                    <a:pt x="4695" y="3864"/>
                                  </a:lnTo>
                                  <a:lnTo>
                                    <a:pt x="4681" y="3868"/>
                                  </a:lnTo>
                                  <a:lnTo>
                                    <a:pt x="4669" y="3872"/>
                                  </a:lnTo>
                                  <a:lnTo>
                                    <a:pt x="4656" y="3879"/>
                                  </a:lnTo>
                                  <a:lnTo>
                                    <a:pt x="4642" y="3885"/>
                                  </a:lnTo>
                                  <a:lnTo>
                                    <a:pt x="4630" y="3892"/>
                                  </a:lnTo>
                                  <a:lnTo>
                                    <a:pt x="4617" y="3900"/>
                                  </a:lnTo>
                                  <a:lnTo>
                                    <a:pt x="4605" y="3909"/>
                                  </a:lnTo>
                                  <a:close/>
                                  <a:moveTo>
                                    <a:pt x="4030" y="4332"/>
                                  </a:moveTo>
                                  <a:lnTo>
                                    <a:pt x="4030" y="4332"/>
                                  </a:lnTo>
                                  <a:lnTo>
                                    <a:pt x="4018" y="4341"/>
                                  </a:lnTo>
                                  <a:lnTo>
                                    <a:pt x="4008" y="4350"/>
                                  </a:lnTo>
                                  <a:lnTo>
                                    <a:pt x="3997" y="4361"/>
                                  </a:lnTo>
                                  <a:lnTo>
                                    <a:pt x="3986" y="4372"/>
                                  </a:lnTo>
                                  <a:lnTo>
                                    <a:pt x="3978" y="4382"/>
                                  </a:lnTo>
                                  <a:lnTo>
                                    <a:pt x="3968" y="4393"/>
                                  </a:lnTo>
                                  <a:lnTo>
                                    <a:pt x="3961" y="4405"/>
                                  </a:lnTo>
                                  <a:lnTo>
                                    <a:pt x="3953" y="4416"/>
                                  </a:lnTo>
                                  <a:lnTo>
                                    <a:pt x="3946" y="4429"/>
                                  </a:lnTo>
                                  <a:lnTo>
                                    <a:pt x="3941" y="4442"/>
                                  </a:lnTo>
                                  <a:lnTo>
                                    <a:pt x="3934" y="4455"/>
                                  </a:lnTo>
                                  <a:lnTo>
                                    <a:pt x="3930" y="4467"/>
                                  </a:lnTo>
                                  <a:lnTo>
                                    <a:pt x="3926" y="4480"/>
                                  </a:lnTo>
                                  <a:lnTo>
                                    <a:pt x="3921" y="4494"/>
                                  </a:lnTo>
                                  <a:lnTo>
                                    <a:pt x="3918" y="4507"/>
                                  </a:lnTo>
                                  <a:lnTo>
                                    <a:pt x="3916" y="4521"/>
                                  </a:lnTo>
                                  <a:lnTo>
                                    <a:pt x="3914" y="4534"/>
                                  </a:lnTo>
                                  <a:lnTo>
                                    <a:pt x="3913" y="4548"/>
                                  </a:lnTo>
                                  <a:lnTo>
                                    <a:pt x="3913" y="4562"/>
                                  </a:lnTo>
                                  <a:lnTo>
                                    <a:pt x="3913" y="4576"/>
                                  </a:lnTo>
                                  <a:lnTo>
                                    <a:pt x="3914" y="4590"/>
                                  </a:lnTo>
                                  <a:lnTo>
                                    <a:pt x="3915" y="4604"/>
                                  </a:lnTo>
                                  <a:lnTo>
                                    <a:pt x="3918" y="4617"/>
                                  </a:lnTo>
                                  <a:lnTo>
                                    <a:pt x="3920" y="4631"/>
                                  </a:lnTo>
                                  <a:lnTo>
                                    <a:pt x="3925" y="4645"/>
                                  </a:lnTo>
                                  <a:lnTo>
                                    <a:pt x="3929" y="4658"/>
                                  </a:lnTo>
                                  <a:lnTo>
                                    <a:pt x="3933" y="4672"/>
                                  </a:lnTo>
                                  <a:lnTo>
                                    <a:pt x="3940" y="4685"/>
                                  </a:lnTo>
                                  <a:lnTo>
                                    <a:pt x="3946" y="4697"/>
                                  </a:lnTo>
                                  <a:lnTo>
                                    <a:pt x="3952" y="4710"/>
                                  </a:lnTo>
                                  <a:lnTo>
                                    <a:pt x="3961" y="4723"/>
                                  </a:lnTo>
                                  <a:lnTo>
                                    <a:pt x="3969" y="4735"/>
                                  </a:lnTo>
                                  <a:lnTo>
                                    <a:pt x="3978" y="4746"/>
                                  </a:lnTo>
                                  <a:lnTo>
                                    <a:pt x="3987" y="4758"/>
                                  </a:lnTo>
                                  <a:lnTo>
                                    <a:pt x="3998" y="4769"/>
                                  </a:lnTo>
                                  <a:lnTo>
                                    <a:pt x="4008" y="4778"/>
                                  </a:lnTo>
                                  <a:lnTo>
                                    <a:pt x="4019" y="4788"/>
                                  </a:lnTo>
                                  <a:lnTo>
                                    <a:pt x="4030" y="4796"/>
                                  </a:lnTo>
                                  <a:lnTo>
                                    <a:pt x="4042" y="4805"/>
                                  </a:lnTo>
                                  <a:lnTo>
                                    <a:pt x="4053" y="4812"/>
                                  </a:lnTo>
                                  <a:lnTo>
                                    <a:pt x="4066" y="4819"/>
                                  </a:lnTo>
                                  <a:lnTo>
                                    <a:pt x="4079" y="4825"/>
                                  </a:lnTo>
                                  <a:lnTo>
                                    <a:pt x="4092" y="4830"/>
                                  </a:lnTo>
                                  <a:lnTo>
                                    <a:pt x="4104" y="4836"/>
                                  </a:lnTo>
                                  <a:lnTo>
                                    <a:pt x="4117" y="4840"/>
                                  </a:lnTo>
                                  <a:lnTo>
                                    <a:pt x="4131" y="4843"/>
                                  </a:lnTo>
                                  <a:lnTo>
                                    <a:pt x="4144" y="4846"/>
                                  </a:lnTo>
                                  <a:lnTo>
                                    <a:pt x="4158" y="4849"/>
                                  </a:lnTo>
                                  <a:lnTo>
                                    <a:pt x="4172" y="4851"/>
                                  </a:lnTo>
                                  <a:lnTo>
                                    <a:pt x="4185" y="4852"/>
                                  </a:lnTo>
                                  <a:lnTo>
                                    <a:pt x="4199" y="4853"/>
                                  </a:lnTo>
                                  <a:lnTo>
                                    <a:pt x="4213" y="4852"/>
                                  </a:lnTo>
                                  <a:lnTo>
                                    <a:pt x="4227" y="4852"/>
                                  </a:lnTo>
                                  <a:lnTo>
                                    <a:pt x="4241" y="4849"/>
                                  </a:lnTo>
                                  <a:lnTo>
                                    <a:pt x="4255" y="4847"/>
                                  </a:lnTo>
                                  <a:lnTo>
                                    <a:pt x="4268" y="4844"/>
                                  </a:lnTo>
                                  <a:lnTo>
                                    <a:pt x="4282" y="4841"/>
                                  </a:lnTo>
                                  <a:lnTo>
                                    <a:pt x="4295" y="4837"/>
                                  </a:lnTo>
                                  <a:lnTo>
                                    <a:pt x="4309" y="4831"/>
                                  </a:lnTo>
                                  <a:lnTo>
                                    <a:pt x="4322" y="4826"/>
                                  </a:lnTo>
                                  <a:lnTo>
                                    <a:pt x="4334" y="4820"/>
                                  </a:lnTo>
                                  <a:lnTo>
                                    <a:pt x="4347" y="4812"/>
                                  </a:lnTo>
                                  <a:lnTo>
                                    <a:pt x="4360" y="4805"/>
                                  </a:lnTo>
                                  <a:lnTo>
                                    <a:pt x="4372" y="4796"/>
                                  </a:lnTo>
                                  <a:lnTo>
                                    <a:pt x="4383" y="4787"/>
                                  </a:lnTo>
                                  <a:lnTo>
                                    <a:pt x="4395" y="4777"/>
                                  </a:lnTo>
                                  <a:lnTo>
                                    <a:pt x="4406" y="4768"/>
                                  </a:lnTo>
                                  <a:lnTo>
                                    <a:pt x="4415" y="4757"/>
                                  </a:lnTo>
                                  <a:lnTo>
                                    <a:pt x="4425" y="4746"/>
                                  </a:lnTo>
                                  <a:lnTo>
                                    <a:pt x="4433" y="4735"/>
                                  </a:lnTo>
                                  <a:lnTo>
                                    <a:pt x="4442" y="4723"/>
                                  </a:lnTo>
                                  <a:lnTo>
                                    <a:pt x="4449" y="4711"/>
                                  </a:lnTo>
                                  <a:lnTo>
                                    <a:pt x="4456" y="4699"/>
                                  </a:lnTo>
                                  <a:lnTo>
                                    <a:pt x="4462" y="4687"/>
                                  </a:lnTo>
                                  <a:lnTo>
                                    <a:pt x="4467" y="4674"/>
                                  </a:lnTo>
                                  <a:lnTo>
                                    <a:pt x="4473" y="4661"/>
                                  </a:lnTo>
                                  <a:lnTo>
                                    <a:pt x="4477" y="4647"/>
                                  </a:lnTo>
                                  <a:lnTo>
                                    <a:pt x="4480" y="4635"/>
                                  </a:lnTo>
                                  <a:lnTo>
                                    <a:pt x="4483" y="4621"/>
                                  </a:lnTo>
                                  <a:lnTo>
                                    <a:pt x="4485" y="4607"/>
                                  </a:lnTo>
                                  <a:lnTo>
                                    <a:pt x="4488" y="4593"/>
                                  </a:lnTo>
                                  <a:lnTo>
                                    <a:pt x="4489" y="4580"/>
                                  </a:lnTo>
                                  <a:lnTo>
                                    <a:pt x="4490" y="4566"/>
                                  </a:lnTo>
                                  <a:lnTo>
                                    <a:pt x="4489" y="4553"/>
                                  </a:lnTo>
                                  <a:lnTo>
                                    <a:pt x="4488" y="4538"/>
                                  </a:lnTo>
                                  <a:lnTo>
                                    <a:pt x="4487" y="4524"/>
                                  </a:lnTo>
                                  <a:lnTo>
                                    <a:pt x="4484" y="4511"/>
                                  </a:lnTo>
                                  <a:lnTo>
                                    <a:pt x="4481" y="4497"/>
                                  </a:lnTo>
                                  <a:lnTo>
                                    <a:pt x="4478" y="4483"/>
                                  </a:lnTo>
                                  <a:lnTo>
                                    <a:pt x="4474" y="4470"/>
                                  </a:lnTo>
                                  <a:lnTo>
                                    <a:pt x="4468" y="4457"/>
                                  </a:lnTo>
                                  <a:lnTo>
                                    <a:pt x="4463" y="4443"/>
                                  </a:lnTo>
                                  <a:lnTo>
                                    <a:pt x="4457" y="4430"/>
                                  </a:lnTo>
                                  <a:lnTo>
                                    <a:pt x="4449" y="4417"/>
                                  </a:lnTo>
                                  <a:lnTo>
                                    <a:pt x="4442" y="4406"/>
                                  </a:lnTo>
                                  <a:lnTo>
                                    <a:pt x="4433" y="4393"/>
                                  </a:lnTo>
                                  <a:lnTo>
                                    <a:pt x="4424" y="4381"/>
                                  </a:lnTo>
                                  <a:lnTo>
                                    <a:pt x="4414" y="4371"/>
                                  </a:lnTo>
                                  <a:lnTo>
                                    <a:pt x="4405" y="4360"/>
                                  </a:lnTo>
                                  <a:lnTo>
                                    <a:pt x="4394" y="4349"/>
                                  </a:lnTo>
                                  <a:lnTo>
                                    <a:pt x="4383" y="4341"/>
                                  </a:lnTo>
                                  <a:lnTo>
                                    <a:pt x="4372" y="4332"/>
                                  </a:lnTo>
                                  <a:lnTo>
                                    <a:pt x="4360" y="4324"/>
                                  </a:lnTo>
                                  <a:lnTo>
                                    <a:pt x="4348" y="4316"/>
                                  </a:lnTo>
                                  <a:lnTo>
                                    <a:pt x="4336" y="4309"/>
                                  </a:lnTo>
                                  <a:lnTo>
                                    <a:pt x="4324" y="4303"/>
                                  </a:lnTo>
                                  <a:lnTo>
                                    <a:pt x="4311" y="4297"/>
                                  </a:lnTo>
                                  <a:lnTo>
                                    <a:pt x="4298" y="4293"/>
                                  </a:lnTo>
                                  <a:lnTo>
                                    <a:pt x="4284" y="4289"/>
                                  </a:lnTo>
                                  <a:lnTo>
                                    <a:pt x="4272" y="4284"/>
                                  </a:lnTo>
                                  <a:lnTo>
                                    <a:pt x="4258" y="4281"/>
                                  </a:lnTo>
                                  <a:lnTo>
                                    <a:pt x="4244" y="4279"/>
                                  </a:lnTo>
                                  <a:lnTo>
                                    <a:pt x="4230" y="4277"/>
                                  </a:lnTo>
                                  <a:lnTo>
                                    <a:pt x="4216" y="4276"/>
                                  </a:lnTo>
                                  <a:lnTo>
                                    <a:pt x="4202" y="4276"/>
                                  </a:lnTo>
                                  <a:lnTo>
                                    <a:pt x="4189" y="4276"/>
                                  </a:lnTo>
                                  <a:lnTo>
                                    <a:pt x="4175" y="4277"/>
                                  </a:lnTo>
                                  <a:lnTo>
                                    <a:pt x="4161" y="4279"/>
                                  </a:lnTo>
                                  <a:lnTo>
                                    <a:pt x="4147" y="4281"/>
                                  </a:lnTo>
                                  <a:lnTo>
                                    <a:pt x="4134" y="4283"/>
                                  </a:lnTo>
                                  <a:lnTo>
                                    <a:pt x="4120" y="4288"/>
                                  </a:lnTo>
                                  <a:lnTo>
                                    <a:pt x="4107" y="4292"/>
                                  </a:lnTo>
                                  <a:lnTo>
                                    <a:pt x="4094" y="4297"/>
                                  </a:lnTo>
                                  <a:lnTo>
                                    <a:pt x="4080" y="4302"/>
                                  </a:lnTo>
                                  <a:lnTo>
                                    <a:pt x="4067" y="4309"/>
                                  </a:lnTo>
                                  <a:lnTo>
                                    <a:pt x="4054" y="4316"/>
                                  </a:lnTo>
                                  <a:lnTo>
                                    <a:pt x="4042" y="4324"/>
                                  </a:lnTo>
                                  <a:lnTo>
                                    <a:pt x="4030" y="4332"/>
                                  </a:lnTo>
                                  <a:close/>
                                  <a:moveTo>
                                    <a:pt x="3439" y="4766"/>
                                  </a:moveTo>
                                  <a:lnTo>
                                    <a:pt x="3439" y="4766"/>
                                  </a:lnTo>
                                  <a:lnTo>
                                    <a:pt x="3428" y="4776"/>
                                  </a:lnTo>
                                  <a:lnTo>
                                    <a:pt x="3417" y="4786"/>
                                  </a:lnTo>
                                  <a:lnTo>
                                    <a:pt x="3406" y="4795"/>
                                  </a:lnTo>
                                  <a:lnTo>
                                    <a:pt x="3397" y="4806"/>
                                  </a:lnTo>
                                  <a:lnTo>
                                    <a:pt x="3387" y="4817"/>
                                  </a:lnTo>
                                  <a:lnTo>
                                    <a:pt x="3379" y="4828"/>
                                  </a:lnTo>
                                  <a:lnTo>
                                    <a:pt x="3370" y="4840"/>
                                  </a:lnTo>
                                  <a:lnTo>
                                    <a:pt x="3363" y="4852"/>
                                  </a:lnTo>
                                  <a:lnTo>
                                    <a:pt x="3356" y="4864"/>
                                  </a:lnTo>
                                  <a:lnTo>
                                    <a:pt x="3350" y="4876"/>
                                  </a:lnTo>
                                  <a:lnTo>
                                    <a:pt x="3345" y="4889"/>
                                  </a:lnTo>
                                  <a:lnTo>
                                    <a:pt x="3339" y="4903"/>
                                  </a:lnTo>
                                  <a:lnTo>
                                    <a:pt x="3335" y="4915"/>
                                  </a:lnTo>
                                  <a:lnTo>
                                    <a:pt x="3331" y="4928"/>
                                  </a:lnTo>
                                  <a:lnTo>
                                    <a:pt x="3329" y="4942"/>
                                  </a:lnTo>
                                  <a:lnTo>
                                    <a:pt x="3325" y="4956"/>
                                  </a:lnTo>
                                  <a:lnTo>
                                    <a:pt x="3324" y="4970"/>
                                  </a:lnTo>
                                  <a:lnTo>
                                    <a:pt x="3323" y="4984"/>
                                  </a:lnTo>
                                  <a:lnTo>
                                    <a:pt x="3322" y="4997"/>
                                  </a:lnTo>
                                  <a:lnTo>
                                    <a:pt x="3322" y="5011"/>
                                  </a:lnTo>
                                  <a:lnTo>
                                    <a:pt x="3323" y="5025"/>
                                  </a:lnTo>
                                  <a:lnTo>
                                    <a:pt x="3325" y="5039"/>
                                  </a:lnTo>
                                  <a:lnTo>
                                    <a:pt x="3328" y="5053"/>
                                  </a:lnTo>
                                  <a:lnTo>
                                    <a:pt x="3331" y="5067"/>
                                  </a:lnTo>
                                  <a:lnTo>
                                    <a:pt x="3334" y="5079"/>
                                  </a:lnTo>
                                  <a:lnTo>
                                    <a:pt x="3338" y="5093"/>
                                  </a:lnTo>
                                  <a:lnTo>
                                    <a:pt x="3344" y="5107"/>
                                  </a:lnTo>
                                  <a:lnTo>
                                    <a:pt x="3349" y="5120"/>
                                  </a:lnTo>
                                  <a:lnTo>
                                    <a:pt x="3355" y="5133"/>
                                  </a:lnTo>
                                  <a:lnTo>
                                    <a:pt x="3363" y="5145"/>
                                  </a:lnTo>
                                  <a:lnTo>
                                    <a:pt x="3370" y="5158"/>
                                  </a:lnTo>
                                  <a:lnTo>
                                    <a:pt x="3379" y="5170"/>
                                  </a:lnTo>
                                  <a:lnTo>
                                    <a:pt x="3388" y="5182"/>
                                  </a:lnTo>
                                  <a:lnTo>
                                    <a:pt x="3398" y="5193"/>
                                  </a:lnTo>
                                  <a:lnTo>
                                    <a:pt x="3407" y="5203"/>
                                  </a:lnTo>
                                  <a:lnTo>
                                    <a:pt x="3418" y="5214"/>
                                  </a:lnTo>
                                  <a:lnTo>
                                    <a:pt x="3429" y="5223"/>
                                  </a:lnTo>
                                  <a:lnTo>
                                    <a:pt x="3440" y="5232"/>
                                  </a:lnTo>
                                  <a:lnTo>
                                    <a:pt x="3452" y="5239"/>
                                  </a:lnTo>
                                  <a:lnTo>
                                    <a:pt x="3464" y="5246"/>
                                  </a:lnTo>
                                  <a:lnTo>
                                    <a:pt x="3476" y="5254"/>
                                  </a:lnTo>
                                  <a:lnTo>
                                    <a:pt x="3488" y="5260"/>
                                  </a:lnTo>
                                  <a:lnTo>
                                    <a:pt x="3501" y="5266"/>
                                  </a:lnTo>
                                  <a:lnTo>
                                    <a:pt x="3514" y="5271"/>
                                  </a:lnTo>
                                  <a:lnTo>
                                    <a:pt x="3528" y="5275"/>
                                  </a:lnTo>
                                  <a:lnTo>
                                    <a:pt x="3540" y="5278"/>
                                  </a:lnTo>
                                  <a:lnTo>
                                    <a:pt x="3554" y="5282"/>
                                  </a:lnTo>
                                  <a:lnTo>
                                    <a:pt x="3568" y="5284"/>
                                  </a:lnTo>
                                  <a:lnTo>
                                    <a:pt x="3581" y="5286"/>
                                  </a:lnTo>
                                  <a:lnTo>
                                    <a:pt x="3595" y="5287"/>
                                  </a:lnTo>
                                  <a:lnTo>
                                    <a:pt x="3609" y="5287"/>
                                  </a:lnTo>
                                  <a:lnTo>
                                    <a:pt x="3622" y="5287"/>
                                  </a:lnTo>
                                  <a:lnTo>
                                    <a:pt x="3636" y="5286"/>
                                  </a:lnTo>
                                  <a:lnTo>
                                    <a:pt x="3650" y="5285"/>
                                  </a:lnTo>
                                  <a:lnTo>
                                    <a:pt x="3664" y="5283"/>
                                  </a:lnTo>
                                  <a:lnTo>
                                    <a:pt x="3678" y="5279"/>
                                  </a:lnTo>
                                  <a:lnTo>
                                    <a:pt x="3692" y="5275"/>
                                  </a:lnTo>
                                  <a:lnTo>
                                    <a:pt x="3705" y="5271"/>
                                  </a:lnTo>
                                  <a:lnTo>
                                    <a:pt x="3718" y="5267"/>
                                  </a:lnTo>
                                  <a:lnTo>
                                    <a:pt x="3732" y="5260"/>
                                  </a:lnTo>
                                  <a:lnTo>
                                    <a:pt x="3745" y="5254"/>
                                  </a:lnTo>
                                  <a:lnTo>
                                    <a:pt x="3758" y="5248"/>
                                  </a:lnTo>
                                  <a:lnTo>
                                    <a:pt x="3769" y="5239"/>
                                  </a:lnTo>
                                  <a:lnTo>
                                    <a:pt x="3782" y="5231"/>
                                  </a:lnTo>
                                  <a:lnTo>
                                    <a:pt x="3794" y="5222"/>
                                  </a:lnTo>
                                  <a:lnTo>
                                    <a:pt x="3804" y="5212"/>
                                  </a:lnTo>
                                  <a:lnTo>
                                    <a:pt x="3815" y="5203"/>
                                  </a:lnTo>
                                  <a:lnTo>
                                    <a:pt x="3825" y="5192"/>
                                  </a:lnTo>
                                  <a:lnTo>
                                    <a:pt x="3834" y="5181"/>
                                  </a:lnTo>
                                  <a:lnTo>
                                    <a:pt x="3843" y="5170"/>
                                  </a:lnTo>
                                  <a:lnTo>
                                    <a:pt x="3851" y="5158"/>
                                  </a:lnTo>
                                  <a:lnTo>
                                    <a:pt x="3859" y="5146"/>
                                  </a:lnTo>
                                  <a:lnTo>
                                    <a:pt x="3865" y="5134"/>
                                  </a:lnTo>
                                  <a:lnTo>
                                    <a:pt x="3871" y="5122"/>
                                  </a:lnTo>
                                  <a:lnTo>
                                    <a:pt x="3878" y="5109"/>
                                  </a:lnTo>
                                  <a:lnTo>
                                    <a:pt x="3882" y="5095"/>
                                  </a:lnTo>
                                  <a:lnTo>
                                    <a:pt x="3886" y="5083"/>
                                  </a:lnTo>
                                  <a:lnTo>
                                    <a:pt x="3891" y="5070"/>
                                  </a:lnTo>
                                  <a:lnTo>
                                    <a:pt x="3894" y="5056"/>
                                  </a:lnTo>
                                  <a:lnTo>
                                    <a:pt x="3896" y="5042"/>
                                  </a:lnTo>
                                  <a:lnTo>
                                    <a:pt x="3898" y="5028"/>
                                  </a:lnTo>
                                  <a:lnTo>
                                    <a:pt x="3899" y="5014"/>
                                  </a:lnTo>
                                  <a:lnTo>
                                    <a:pt x="3899" y="5001"/>
                                  </a:lnTo>
                                  <a:lnTo>
                                    <a:pt x="3899" y="4987"/>
                                  </a:lnTo>
                                  <a:lnTo>
                                    <a:pt x="3898" y="4973"/>
                                  </a:lnTo>
                                  <a:lnTo>
                                    <a:pt x="3896" y="4959"/>
                                  </a:lnTo>
                                  <a:lnTo>
                                    <a:pt x="3894" y="4945"/>
                                  </a:lnTo>
                                  <a:lnTo>
                                    <a:pt x="3892" y="4931"/>
                                  </a:lnTo>
                                  <a:lnTo>
                                    <a:pt x="3887" y="4919"/>
                                  </a:lnTo>
                                  <a:lnTo>
                                    <a:pt x="3883" y="4905"/>
                                  </a:lnTo>
                                  <a:lnTo>
                                    <a:pt x="3878" y="4891"/>
                                  </a:lnTo>
                                  <a:lnTo>
                                    <a:pt x="3872" y="4878"/>
                                  </a:lnTo>
                                  <a:lnTo>
                                    <a:pt x="3866" y="4865"/>
                                  </a:lnTo>
                                  <a:lnTo>
                                    <a:pt x="3859" y="4853"/>
                                  </a:lnTo>
                                  <a:lnTo>
                                    <a:pt x="3851" y="4840"/>
                                  </a:lnTo>
                                  <a:lnTo>
                                    <a:pt x="3843" y="4828"/>
                                  </a:lnTo>
                                  <a:lnTo>
                                    <a:pt x="3834" y="4817"/>
                                  </a:lnTo>
                                  <a:lnTo>
                                    <a:pt x="3825" y="4805"/>
                                  </a:lnTo>
                                  <a:lnTo>
                                    <a:pt x="3814" y="4794"/>
                                  </a:lnTo>
                                  <a:lnTo>
                                    <a:pt x="3803" y="4785"/>
                                  </a:lnTo>
                                  <a:lnTo>
                                    <a:pt x="3793" y="4775"/>
                                  </a:lnTo>
                                  <a:lnTo>
                                    <a:pt x="3782" y="4766"/>
                                  </a:lnTo>
                                  <a:lnTo>
                                    <a:pt x="3770" y="4759"/>
                                  </a:lnTo>
                                  <a:lnTo>
                                    <a:pt x="3758" y="4752"/>
                                  </a:lnTo>
                                  <a:lnTo>
                                    <a:pt x="3746" y="4744"/>
                                  </a:lnTo>
                                  <a:lnTo>
                                    <a:pt x="3733" y="4738"/>
                                  </a:lnTo>
                                  <a:lnTo>
                                    <a:pt x="3720" y="4732"/>
                                  </a:lnTo>
                                  <a:lnTo>
                                    <a:pt x="3708" y="4727"/>
                                  </a:lnTo>
                                  <a:lnTo>
                                    <a:pt x="3695" y="4723"/>
                                  </a:lnTo>
                                  <a:lnTo>
                                    <a:pt x="3681" y="4720"/>
                                  </a:lnTo>
                                  <a:lnTo>
                                    <a:pt x="3667" y="4716"/>
                                  </a:lnTo>
                                  <a:lnTo>
                                    <a:pt x="3654" y="4714"/>
                                  </a:lnTo>
                                  <a:lnTo>
                                    <a:pt x="3640" y="4712"/>
                                  </a:lnTo>
                                  <a:lnTo>
                                    <a:pt x="3627" y="4711"/>
                                  </a:lnTo>
                                  <a:lnTo>
                                    <a:pt x="3613" y="4711"/>
                                  </a:lnTo>
                                  <a:lnTo>
                                    <a:pt x="3599" y="4711"/>
                                  </a:lnTo>
                                  <a:lnTo>
                                    <a:pt x="3585" y="4712"/>
                                  </a:lnTo>
                                  <a:lnTo>
                                    <a:pt x="3571" y="4713"/>
                                  </a:lnTo>
                                  <a:lnTo>
                                    <a:pt x="3557" y="4715"/>
                                  </a:lnTo>
                                  <a:lnTo>
                                    <a:pt x="3544" y="4719"/>
                                  </a:lnTo>
                                  <a:lnTo>
                                    <a:pt x="3530" y="4722"/>
                                  </a:lnTo>
                                  <a:lnTo>
                                    <a:pt x="3517" y="4726"/>
                                  </a:lnTo>
                                  <a:lnTo>
                                    <a:pt x="3503" y="4731"/>
                                  </a:lnTo>
                                  <a:lnTo>
                                    <a:pt x="3490" y="4737"/>
                                  </a:lnTo>
                                  <a:lnTo>
                                    <a:pt x="3478" y="4743"/>
                                  </a:lnTo>
                                  <a:lnTo>
                                    <a:pt x="3465" y="4751"/>
                                  </a:lnTo>
                                  <a:lnTo>
                                    <a:pt x="3452" y="4758"/>
                                  </a:lnTo>
                                  <a:lnTo>
                                    <a:pt x="3439" y="4766"/>
                                  </a:lnTo>
                                  <a:close/>
                                  <a:moveTo>
                                    <a:pt x="4189" y="3343"/>
                                  </a:moveTo>
                                  <a:lnTo>
                                    <a:pt x="4189" y="3343"/>
                                  </a:lnTo>
                                  <a:lnTo>
                                    <a:pt x="4177" y="3352"/>
                                  </a:lnTo>
                                  <a:lnTo>
                                    <a:pt x="4166" y="3362"/>
                                  </a:lnTo>
                                  <a:lnTo>
                                    <a:pt x="4156" y="3372"/>
                                  </a:lnTo>
                                  <a:lnTo>
                                    <a:pt x="4145" y="3383"/>
                                  </a:lnTo>
                                  <a:lnTo>
                                    <a:pt x="4136" y="3393"/>
                                  </a:lnTo>
                                  <a:lnTo>
                                    <a:pt x="4128" y="3404"/>
                                  </a:lnTo>
                                  <a:lnTo>
                                    <a:pt x="4119" y="3416"/>
                                  </a:lnTo>
                                  <a:lnTo>
                                    <a:pt x="4112" y="3428"/>
                                  </a:lnTo>
                                  <a:lnTo>
                                    <a:pt x="4106" y="3440"/>
                                  </a:lnTo>
                                  <a:lnTo>
                                    <a:pt x="4099" y="3453"/>
                                  </a:lnTo>
                                  <a:lnTo>
                                    <a:pt x="4093" y="3466"/>
                                  </a:lnTo>
                                  <a:lnTo>
                                    <a:pt x="4089" y="3479"/>
                                  </a:lnTo>
                                  <a:lnTo>
                                    <a:pt x="4084" y="3491"/>
                                  </a:lnTo>
                                  <a:lnTo>
                                    <a:pt x="4080" y="3505"/>
                                  </a:lnTo>
                                  <a:lnTo>
                                    <a:pt x="4077" y="3518"/>
                                  </a:lnTo>
                                  <a:lnTo>
                                    <a:pt x="4075" y="3532"/>
                                  </a:lnTo>
                                  <a:lnTo>
                                    <a:pt x="4073" y="3546"/>
                                  </a:lnTo>
                                  <a:lnTo>
                                    <a:pt x="4072" y="3560"/>
                                  </a:lnTo>
                                  <a:lnTo>
                                    <a:pt x="4072" y="3573"/>
                                  </a:lnTo>
                                  <a:lnTo>
                                    <a:pt x="4072" y="3587"/>
                                  </a:lnTo>
                                  <a:lnTo>
                                    <a:pt x="4073" y="3601"/>
                                  </a:lnTo>
                                  <a:lnTo>
                                    <a:pt x="4075" y="3615"/>
                                  </a:lnTo>
                                  <a:lnTo>
                                    <a:pt x="4077" y="3629"/>
                                  </a:lnTo>
                                  <a:lnTo>
                                    <a:pt x="4079" y="3643"/>
                                  </a:lnTo>
                                  <a:lnTo>
                                    <a:pt x="4083" y="3656"/>
                                  </a:lnTo>
                                  <a:lnTo>
                                    <a:pt x="4087" y="3669"/>
                                  </a:lnTo>
                                  <a:lnTo>
                                    <a:pt x="4093" y="3683"/>
                                  </a:lnTo>
                                  <a:lnTo>
                                    <a:pt x="4098" y="3696"/>
                                  </a:lnTo>
                                  <a:lnTo>
                                    <a:pt x="4104" y="3709"/>
                                  </a:lnTo>
                                  <a:lnTo>
                                    <a:pt x="4112" y="3721"/>
                                  </a:lnTo>
                                  <a:lnTo>
                                    <a:pt x="4119" y="3734"/>
                                  </a:lnTo>
                                  <a:lnTo>
                                    <a:pt x="4128" y="3746"/>
                                  </a:lnTo>
                                  <a:lnTo>
                                    <a:pt x="4136" y="3759"/>
                                  </a:lnTo>
                                  <a:lnTo>
                                    <a:pt x="4146" y="3769"/>
                                  </a:lnTo>
                                  <a:lnTo>
                                    <a:pt x="4157" y="3780"/>
                                  </a:lnTo>
                                  <a:lnTo>
                                    <a:pt x="4167" y="3789"/>
                                  </a:lnTo>
                                  <a:lnTo>
                                    <a:pt x="4178" y="3799"/>
                                  </a:lnTo>
                                  <a:lnTo>
                                    <a:pt x="4189" y="3808"/>
                                  </a:lnTo>
                                  <a:lnTo>
                                    <a:pt x="4200" y="3816"/>
                                  </a:lnTo>
                                  <a:lnTo>
                                    <a:pt x="4213" y="3823"/>
                                  </a:lnTo>
                                  <a:lnTo>
                                    <a:pt x="4225" y="3830"/>
                                  </a:lnTo>
                                  <a:lnTo>
                                    <a:pt x="4238" y="3836"/>
                                  </a:lnTo>
                                  <a:lnTo>
                                    <a:pt x="4250" y="3842"/>
                                  </a:lnTo>
                                  <a:lnTo>
                                    <a:pt x="4263" y="3847"/>
                                  </a:lnTo>
                                  <a:lnTo>
                                    <a:pt x="4276" y="3851"/>
                                  </a:lnTo>
                                  <a:lnTo>
                                    <a:pt x="4290" y="3854"/>
                                  </a:lnTo>
                                  <a:lnTo>
                                    <a:pt x="4304" y="3858"/>
                                  </a:lnTo>
                                  <a:lnTo>
                                    <a:pt x="4316" y="3861"/>
                                  </a:lnTo>
                                  <a:lnTo>
                                    <a:pt x="4330" y="3862"/>
                                  </a:lnTo>
                                  <a:lnTo>
                                    <a:pt x="4344" y="3863"/>
                                  </a:lnTo>
                                  <a:lnTo>
                                    <a:pt x="4358" y="3864"/>
                                  </a:lnTo>
                                  <a:lnTo>
                                    <a:pt x="4372" y="3863"/>
                                  </a:lnTo>
                                  <a:lnTo>
                                    <a:pt x="4385" y="3863"/>
                                  </a:lnTo>
                                  <a:lnTo>
                                    <a:pt x="4399" y="3861"/>
                                  </a:lnTo>
                                  <a:lnTo>
                                    <a:pt x="4413" y="3859"/>
                                  </a:lnTo>
                                  <a:lnTo>
                                    <a:pt x="4427" y="3855"/>
                                  </a:lnTo>
                                  <a:lnTo>
                                    <a:pt x="4441" y="3852"/>
                                  </a:lnTo>
                                  <a:lnTo>
                                    <a:pt x="4454" y="3848"/>
                                  </a:lnTo>
                                  <a:lnTo>
                                    <a:pt x="4467" y="3843"/>
                                  </a:lnTo>
                                  <a:lnTo>
                                    <a:pt x="4480" y="3837"/>
                                  </a:lnTo>
                                  <a:lnTo>
                                    <a:pt x="4493" y="3831"/>
                                  </a:lnTo>
                                  <a:lnTo>
                                    <a:pt x="4506" y="3823"/>
                                  </a:lnTo>
                                  <a:lnTo>
                                    <a:pt x="4518" y="3816"/>
                                  </a:lnTo>
                                  <a:lnTo>
                                    <a:pt x="4531" y="3808"/>
                                  </a:lnTo>
                                  <a:lnTo>
                                    <a:pt x="4543" y="3798"/>
                                  </a:lnTo>
                                  <a:lnTo>
                                    <a:pt x="4554" y="3788"/>
                                  </a:lnTo>
                                  <a:lnTo>
                                    <a:pt x="4564" y="3779"/>
                                  </a:lnTo>
                                  <a:lnTo>
                                    <a:pt x="4574" y="3768"/>
                                  </a:lnTo>
                                  <a:lnTo>
                                    <a:pt x="4583" y="3757"/>
                                  </a:lnTo>
                                  <a:lnTo>
                                    <a:pt x="4592" y="3746"/>
                                  </a:lnTo>
                                  <a:lnTo>
                                    <a:pt x="4600" y="3734"/>
                                  </a:lnTo>
                                  <a:lnTo>
                                    <a:pt x="4608" y="3722"/>
                                  </a:lnTo>
                                  <a:lnTo>
                                    <a:pt x="4614" y="3711"/>
                                  </a:lnTo>
                                  <a:lnTo>
                                    <a:pt x="4621" y="3698"/>
                                  </a:lnTo>
                                  <a:lnTo>
                                    <a:pt x="4626" y="3685"/>
                                  </a:lnTo>
                                  <a:lnTo>
                                    <a:pt x="4631" y="3672"/>
                                  </a:lnTo>
                                  <a:lnTo>
                                    <a:pt x="4636" y="3658"/>
                                  </a:lnTo>
                                  <a:lnTo>
                                    <a:pt x="4640" y="3646"/>
                                  </a:lnTo>
                                  <a:lnTo>
                                    <a:pt x="4642" y="3632"/>
                                  </a:lnTo>
                                  <a:lnTo>
                                    <a:pt x="4645" y="3618"/>
                                  </a:lnTo>
                                  <a:lnTo>
                                    <a:pt x="4646" y="3605"/>
                                  </a:lnTo>
                                  <a:lnTo>
                                    <a:pt x="4647" y="3591"/>
                                  </a:lnTo>
                                  <a:lnTo>
                                    <a:pt x="4648" y="3578"/>
                                  </a:lnTo>
                                  <a:lnTo>
                                    <a:pt x="4647" y="3564"/>
                                  </a:lnTo>
                                  <a:lnTo>
                                    <a:pt x="4647" y="3549"/>
                                  </a:lnTo>
                                  <a:lnTo>
                                    <a:pt x="4645" y="3535"/>
                                  </a:lnTo>
                                  <a:lnTo>
                                    <a:pt x="4643" y="3522"/>
                                  </a:lnTo>
                                  <a:lnTo>
                                    <a:pt x="4640" y="3508"/>
                                  </a:lnTo>
                                  <a:lnTo>
                                    <a:pt x="4637" y="3495"/>
                                  </a:lnTo>
                                  <a:lnTo>
                                    <a:pt x="4632" y="3481"/>
                                  </a:lnTo>
                                  <a:lnTo>
                                    <a:pt x="4627" y="3468"/>
                                  </a:lnTo>
                                  <a:lnTo>
                                    <a:pt x="4622" y="3454"/>
                                  </a:lnTo>
                                  <a:lnTo>
                                    <a:pt x="4615" y="3441"/>
                                  </a:lnTo>
                                  <a:lnTo>
                                    <a:pt x="4608" y="3429"/>
                                  </a:lnTo>
                                  <a:lnTo>
                                    <a:pt x="4600" y="3417"/>
                                  </a:lnTo>
                                  <a:lnTo>
                                    <a:pt x="4592" y="3404"/>
                                  </a:lnTo>
                                  <a:lnTo>
                                    <a:pt x="4582" y="3392"/>
                                  </a:lnTo>
                                  <a:lnTo>
                                    <a:pt x="4573" y="3382"/>
                                  </a:lnTo>
                                  <a:lnTo>
                                    <a:pt x="4563" y="3371"/>
                                  </a:lnTo>
                                  <a:lnTo>
                                    <a:pt x="4553" y="3360"/>
                                  </a:lnTo>
                                  <a:lnTo>
                                    <a:pt x="4542" y="3352"/>
                                  </a:lnTo>
                                  <a:lnTo>
                                    <a:pt x="4530" y="3343"/>
                                  </a:lnTo>
                                  <a:lnTo>
                                    <a:pt x="4518" y="3335"/>
                                  </a:lnTo>
                                  <a:lnTo>
                                    <a:pt x="4507" y="3327"/>
                                  </a:lnTo>
                                  <a:lnTo>
                                    <a:pt x="4495" y="3320"/>
                                  </a:lnTo>
                                  <a:lnTo>
                                    <a:pt x="4482" y="3315"/>
                                  </a:lnTo>
                                  <a:lnTo>
                                    <a:pt x="4470" y="3308"/>
                                  </a:lnTo>
                                  <a:lnTo>
                                    <a:pt x="4457" y="3304"/>
                                  </a:lnTo>
                                  <a:lnTo>
                                    <a:pt x="4443" y="3300"/>
                                  </a:lnTo>
                                  <a:lnTo>
                                    <a:pt x="4430" y="3296"/>
                                  </a:lnTo>
                                  <a:lnTo>
                                    <a:pt x="4416" y="3292"/>
                                  </a:lnTo>
                                  <a:lnTo>
                                    <a:pt x="4402" y="3290"/>
                                  </a:lnTo>
                                  <a:lnTo>
                                    <a:pt x="4390" y="3288"/>
                                  </a:lnTo>
                                  <a:lnTo>
                                    <a:pt x="4376" y="3287"/>
                                  </a:lnTo>
                                  <a:lnTo>
                                    <a:pt x="4362" y="3287"/>
                                  </a:lnTo>
                                  <a:lnTo>
                                    <a:pt x="4348" y="3287"/>
                                  </a:lnTo>
                                  <a:lnTo>
                                    <a:pt x="4333" y="3288"/>
                                  </a:lnTo>
                                  <a:lnTo>
                                    <a:pt x="4319" y="3289"/>
                                  </a:lnTo>
                                  <a:lnTo>
                                    <a:pt x="4307" y="3292"/>
                                  </a:lnTo>
                                  <a:lnTo>
                                    <a:pt x="4293" y="3294"/>
                                  </a:lnTo>
                                  <a:lnTo>
                                    <a:pt x="4279" y="3299"/>
                                  </a:lnTo>
                                  <a:lnTo>
                                    <a:pt x="4265" y="3303"/>
                                  </a:lnTo>
                                  <a:lnTo>
                                    <a:pt x="4252" y="3307"/>
                                  </a:lnTo>
                                  <a:lnTo>
                                    <a:pt x="4239" y="3314"/>
                                  </a:lnTo>
                                  <a:lnTo>
                                    <a:pt x="4226" y="3320"/>
                                  </a:lnTo>
                                  <a:lnTo>
                                    <a:pt x="4213" y="3326"/>
                                  </a:lnTo>
                                  <a:lnTo>
                                    <a:pt x="4201" y="3335"/>
                                  </a:lnTo>
                                  <a:lnTo>
                                    <a:pt x="4189" y="3343"/>
                                  </a:lnTo>
                                  <a:close/>
                                  <a:moveTo>
                                    <a:pt x="3614" y="3767"/>
                                  </a:moveTo>
                                  <a:lnTo>
                                    <a:pt x="3614" y="3767"/>
                                  </a:lnTo>
                                  <a:lnTo>
                                    <a:pt x="3602" y="3776"/>
                                  </a:lnTo>
                                  <a:lnTo>
                                    <a:pt x="3590" y="3785"/>
                                  </a:lnTo>
                                  <a:lnTo>
                                    <a:pt x="3580" y="3796"/>
                                  </a:lnTo>
                                  <a:lnTo>
                                    <a:pt x="3570" y="3806"/>
                                  </a:lnTo>
                                  <a:lnTo>
                                    <a:pt x="3561" y="3817"/>
                                  </a:lnTo>
                                  <a:lnTo>
                                    <a:pt x="3552" y="3829"/>
                                  </a:lnTo>
                                  <a:lnTo>
                                    <a:pt x="3545" y="3839"/>
                                  </a:lnTo>
                                  <a:lnTo>
                                    <a:pt x="3537" y="3852"/>
                                  </a:lnTo>
                                  <a:lnTo>
                                    <a:pt x="3530" y="3864"/>
                                  </a:lnTo>
                                  <a:lnTo>
                                    <a:pt x="3523" y="3877"/>
                                  </a:lnTo>
                                  <a:lnTo>
                                    <a:pt x="3518" y="3889"/>
                                  </a:lnTo>
                                  <a:lnTo>
                                    <a:pt x="3513" y="3902"/>
                                  </a:lnTo>
                                  <a:lnTo>
                                    <a:pt x="3509" y="3915"/>
                                  </a:lnTo>
                                  <a:lnTo>
                                    <a:pt x="3505" y="3929"/>
                                  </a:lnTo>
                                  <a:lnTo>
                                    <a:pt x="3502" y="3943"/>
                                  </a:lnTo>
                                  <a:lnTo>
                                    <a:pt x="3500" y="3955"/>
                                  </a:lnTo>
                                  <a:lnTo>
                                    <a:pt x="3498" y="3969"/>
                                  </a:lnTo>
                                  <a:lnTo>
                                    <a:pt x="3497" y="3983"/>
                                  </a:lnTo>
                                  <a:lnTo>
                                    <a:pt x="3497" y="3997"/>
                                  </a:lnTo>
                                  <a:lnTo>
                                    <a:pt x="3497" y="4011"/>
                                  </a:lnTo>
                                  <a:lnTo>
                                    <a:pt x="3498" y="4025"/>
                                  </a:lnTo>
                                  <a:lnTo>
                                    <a:pt x="3499" y="4038"/>
                                  </a:lnTo>
                                  <a:lnTo>
                                    <a:pt x="3501" y="4052"/>
                                  </a:lnTo>
                                  <a:lnTo>
                                    <a:pt x="3504" y="4066"/>
                                  </a:lnTo>
                                  <a:lnTo>
                                    <a:pt x="3507" y="4080"/>
                                  </a:lnTo>
                                  <a:lnTo>
                                    <a:pt x="3513" y="4094"/>
                                  </a:lnTo>
                                  <a:lnTo>
                                    <a:pt x="3517" y="4107"/>
                                  </a:lnTo>
                                  <a:lnTo>
                                    <a:pt x="3523" y="4119"/>
                                  </a:lnTo>
                                  <a:lnTo>
                                    <a:pt x="3530" y="4133"/>
                                  </a:lnTo>
                                  <a:lnTo>
                                    <a:pt x="3536" y="4146"/>
                                  </a:lnTo>
                                  <a:lnTo>
                                    <a:pt x="3544" y="4158"/>
                                  </a:lnTo>
                                  <a:lnTo>
                                    <a:pt x="3552" y="4170"/>
                                  </a:lnTo>
                                  <a:lnTo>
                                    <a:pt x="3562" y="4182"/>
                                  </a:lnTo>
                                  <a:lnTo>
                                    <a:pt x="3571" y="4193"/>
                                  </a:lnTo>
                                  <a:lnTo>
                                    <a:pt x="3581" y="4203"/>
                                  </a:lnTo>
                                  <a:lnTo>
                                    <a:pt x="3592" y="4213"/>
                                  </a:lnTo>
                                  <a:lnTo>
                                    <a:pt x="3602" y="4223"/>
                                  </a:lnTo>
                                  <a:lnTo>
                                    <a:pt x="3614" y="4231"/>
                                  </a:lnTo>
                                  <a:lnTo>
                                    <a:pt x="3626" y="4240"/>
                                  </a:lnTo>
                                  <a:lnTo>
                                    <a:pt x="3637" y="4247"/>
                                  </a:lnTo>
                                  <a:lnTo>
                                    <a:pt x="3650" y="4253"/>
                                  </a:lnTo>
                                  <a:lnTo>
                                    <a:pt x="3662" y="4260"/>
                                  </a:lnTo>
                                  <a:lnTo>
                                    <a:pt x="3675" y="4265"/>
                                  </a:lnTo>
                                  <a:lnTo>
                                    <a:pt x="3688" y="4270"/>
                                  </a:lnTo>
                                  <a:lnTo>
                                    <a:pt x="3701" y="4275"/>
                                  </a:lnTo>
                                  <a:lnTo>
                                    <a:pt x="3714" y="4279"/>
                                  </a:lnTo>
                                  <a:lnTo>
                                    <a:pt x="3728" y="4282"/>
                                  </a:lnTo>
                                  <a:lnTo>
                                    <a:pt x="3742" y="4284"/>
                                  </a:lnTo>
                                  <a:lnTo>
                                    <a:pt x="3755" y="4285"/>
                                  </a:lnTo>
                                  <a:lnTo>
                                    <a:pt x="3769" y="4286"/>
                                  </a:lnTo>
                                  <a:lnTo>
                                    <a:pt x="3783" y="4288"/>
                                  </a:lnTo>
                                  <a:lnTo>
                                    <a:pt x="3797" y="4288"/>
                                  </a:lnTo>
                                  <a:lnTo>
                                    <a:pt x="3811" y="4286"/>
                                  </a:lnTo>
                                  <a:lnTo>
                                    <a:pt x="3825" y="4284"/>
                                  </a:lnTo>
                                  <a:lnTo>
                                    <a:pt x="3838" y="4282"/>
                                  </a:lnTo>
                                  <a:lnTo>
                                    <a:pt x="3852" y="4279"/>
                                  </a:lnTo>
                                  <a:lnTo>
                                    <a:pt x="3866" y="4276"/>
                                  </a:lnTo>
                                  <a:lnTo>
                                    <a:pt x="3879" y="4272"/>
                                  </a:lnTo>
                                  <a:lnTo>
                                    <a:pt x="3893" y="4266"/>
                                  </a:lnTo>
                                  <a:lnTo>
                                    <a:pt x="3905" y="4261"/>
                                  </a:lnTo>
                                  <a:lnTo>
                                    <a:pt x="3918" y="4255"/>
                                  </a:lnTo>
                                  <a:lnTo>
                                    <a:pt x="3931" y="4247"/>
                                  </a:lnTo>
                                  <a:lnTo>
                                    <a:pt x="3944" y="4240"/>
                                  </a:lnTo>
                                  <a:lnTo>
                                    <a:pt x="3955" y="4231"/>
                                  </a:lnTo>
                                  <a:lnTo>
                                    <a:pt x="3967" y="4223"/>
                                  </a:lnTo>
                                  <a:lnTo>
                                    <a:pt x="3979" y="4213"/>
                                  </a:lnTo>
                                  <a:lnTo>
                                    <a:pt x="3990" y="4202"/>
                                  </a:lnTo>
                                  <a:lnTo>
                                    <a:pt x="3999" y="4192"/>
                                  </a:lnTo>
                                  <a:lnTo>
                                    <a:pt x="4009" y="4181"/>
                                  </a:lnTo>
                                  <a:lnTo>
                                    <a:pt x="4017" y="4169"/>
                                  </a:lnTo>
                                  <a:lnTo>
                                    <a:pt x="4025" y="4159"/>
                                  </a:lnTo>
                                  <a:lnTo>
                                    <a:pt x="4032" y="4146"/>
                                  </a:lnTo>
                                  <a:lnTo>
                                    <a:pt x="4040" y="4134"/>
                                  </a:lnTo>
                                  <a:lnTo>
                                    <a:pt x="4046" y="4121"/>
                                  </a:lnTo>
                                  <a:lnTo>
                                    <a:pt x="4051" y="4109"/>
                                  </a:lnTo>
                                  <a:lnTo>
                                    <a:pt x="4057" y="4096"/>
                                  </a:lnTo>
                                  <a:lnTo>
                                    <a:pt x="4061" y="4083"/>
                                  </a:lnTo>
                                  <a:lnTo>
                                    <a:pt x="4064" y="4069"/>
                                  </a:lnTo>
                                  <a:lnTo>
                                    <a:pt x="4067" y="4055"/>
                                  </a:lnTo>
                                  <a:lnTo>
                                    <a:pt x="4069" y="4043"/>
                                  </a:lnTo>
                                  <a:lnTo>
                                    <a:pt x="4072" y="4029"/>
                                  </a:lnTo>
                                  <a:lnTo>
                                    <a:pt x="4073" y="4015"/>
                                  </a:lnTo>
                                  <a:lnTo>
                                    <a:pt x="4073" y="4001"/>
                                  </a:lnTo>
                                  <a:lnTo>
                                    <a:pt x="4073" y="3987"/>
                                  </a:lnTo>
                                  <a:lnTo>
                                    <a:pt x="4072" y="3974"/>
                                  </a:lnTo>
                                  <a:lnTo>
                                    <a:pt x="4070" y="3960"/>
                                  </a:lnTo>
                                  <a:lnTo>
                                    <a:pt x="4068" y="3946"/>
                                  </a:lnTo>
                                  <a:lnTo>
                                    <a:pt x="4065" y="3932"/>
                                  </a:lnTo>
                                  <a:lnTo>
                                    <a:pt x="4062" y="3918"/>
                                  </a:lnTo>
                                  <a:lnTo>
                                    <a:pt x="4058" y="3904"/>
                                  </a:lnTo>
                                  <a:lnTo>
                                    <a:pt x="4052" y="3892"/>
                                  </a:lnTo>
                                  <a:lnTo>
                                    <a:pt x="4046" y="3879"/>
                                  </a:lnTo>
                                  <a:lnTo>
                                    <a:pt x="4040" y="3865"/>
                                  </a:lnTo>
                                  <a:lnTo>
                                    <a:pt x="4033" y="3852"/>
                                  </a:lnTo>
                                  <a:lnTo>
                                    <a:pt x="4026" y="3840"/>
                                  </a:lnTo>
                                  <a:lnTo>
                                    <a:pt x="4017" y="3828"/>
                                  </a:lnTo>
                                  <a:lnTo>
                                    <a:pt x="4008" y="3816"/>
                                  </a:lnTo>
                                  <a:lnTo>
                                    <a:pt x="3998" y="3805"/>
                                  </a:lnTo>
                                  <a:lnTo>
                                    <a:pt x="3988" y="3795"/>
                                  </a:lnTo>
                                  <a:lnTo>
                                    <a:pt x="3978" y="3785"/>
                                  </a:lnTo>
                                  <a:lnTo>
                                    <a:pt x="3967" y="3776"/>
                                  </a:lnTo>
                                  <a:lnTo>
                                    <a:pt x="3955" y="3767"/>
                                  </a:lnTo>
                                  <a:lnTo>
                                    <a:pt x="3944" y="3759"/>
                                  </a:lnTo>
                                  <a:lnTo>
                                    <a:pt x="3932" y="3751"/>
                                  </a:lnTo>
                                  <a:lnTo>
                                    <a:pt x="3919" y="3745"/>
                                  </a:lnTo>
                                  <a:lnTo>
                                    <a:pt x="3908" y="3738"/>
                                  </a:lnTo>
                                  <a:lnTo>
                                    <a:pt x="3895" y="3733"/>
                                  </a:lnTo>
                                  <a:lnTo>
                                    <a:pt x="3881" y="3728"/>
                                  </a:lnTo>
                                  <a:lnTo>
                                    <a:pt x="3868" y="3723"/>
                                  </a:lnTo>
                                  <a:lnTo>
                                    <a:pt x="3855" y="3719"/>
                                  </a:lnTo>
                                  <a:lnTo>
                                    <a:pt x="3842" y="3716"/>
                                  </a:lnTo>
                                  <a:lnTo>
                                    <a:pt x="3828" y="3714"/>
                                  </a:lnTo>
                                  <a:lnTo>
                                    <a:pt x="3814" y="3713"/>
                                  </a:lnTo>
                                  <a:lnTo>
                                    <a:pt x="3800" y="3712"/>
                                  </a:lnTo>
                                  <a:lnTo>
                                    <a:pt x="3786" y="3711"/>
                                  </a:lnTo>
                                  <a:lnTo>
                                    <a:pt x="3772" y="3711"/>
                                  </a:lnTo>
                                  <a:lnTo>
                                    <a:pt x="3759" y="3712"/>
                                  </a:lnTo>
                                  <a:lnTo>
                                    <a:pt x="3745" y="3714"/>
                                  </a:lnTo>
                                  <a:lnTo>
                                    <a:pt x="3731" y="3716"/>
                                  </a:lnTo>
                                  <a:lnTo>
                                    <a:pt x="3717" y="3719"/>
                                  </a:lnTo>
                                  <a:lnTo>
                                    <a:pt x="3704" y="3722"/>
                                  </a:lnTo>
                                  <a:lnTo>
                                    <a:pt x="3691" y="3727"/>
                                  </a:lnTo>
                                  <a:lnTo>
                                    <a:pt x="3677" y="3732"/>
                                  </a:lnTo>
                                  <a:lnTo>
                                    <a:pt x="3664" y="3737"/>
                                  </a:lnTo>
                                  <a:lnTo>
                                    <a:pt x="3651" y="3744"/>
                                  </a:lnTo>
                                  <a:lnTo>
                                    <a:pt x="3638" y="3751"/>
                                  </a:lnTo>
                                  <a:lnTo>
                                    <a:pt x="3626" y="3759"/>
                                  </a:lnTo>
                                  <a:lnTo>
                                    <a:pt x="3614" y="37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  <wps:wsp>
                        <wps:cNvPr id="23" name="矩形 23"/>
                        <wps:cNvSpPr/>
                        <wps:spPr>
                          <a:xfrm>
                            <a:off x="30987" y="471307"/>
                            <a:ext cx="269176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C77094" w14:textId="3B851F39" w:rsidR="003C7102" w:rsidRDefault="003C7102">
                              <w:pPr>
                                <w:pStyle w:val="a3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求职意向：</w:t>
                              </w:r>
                              <w:proofErr w:type="spellStart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iOS</w:t>
                              </w:r>
                              <w:proofErr w:type="spellEnd"/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/>
                                  <w:kern w:val="24"/>
                                  <w:sz w:val="20"/>
                                  <w:szCs w:val="20"/>
                                </w:rPr>
                                <w:t>开发工程师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34" style="position:absolute;left:0;text-align:left;margin-left:207pt;margin-top:46.8pt;width:327.75pt;height:132.6pt;z-index:251651072;mso-width-relative:margin;mso-height-relative:margin" coordorigin="-93964,-19050" coordsize="3045989,15821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">
                <v:group id="组合 16" o:spid="_x0000_s1035" style="position:absolute;left:-93964;top:-19050;width:3045989;height:1582144" coordorigin="-93964,-19050" coordsize="3045989,158214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<v:rect id="矩形 17" o:spid="_x0000_s1036" style="position:absolute;left:226605;top:765154;width:2725420;height:7979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  <v:textbox>
                      <w:txbxContent>
                        <w:p w14:paraId="2ED4AD2D" w14:textId="22239732" w:rsidR="003C7102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工龄：6年    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 w:rsidR="0033543B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所在地：广东深圳</w:t>
                          </w:r>
                        </w:p>
                        <w:p w14:paraId="2323E9E6" w14:textId="77777777" w:rsidR="004A1C58" w:rsidRDefault="003C7102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  <w:rPr>
                              <w:rFonts w:ascii="微软雅黑" w:eastAsia="微软雅黑" w:hAnsi="微软雅黑" w:cstheme="minorBidi"/>
                              <w:color w:val="FFFFFF"/>
                              <w:kern w:val="24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电话：15815507259           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ab/>
                            <w:t>邮箱：yiyunhzy@163.com</w:t>
                          </w:r>
                        </w:p>
                        <w:p w14:paraId="300471F0" w14:textId="1F03FCDD" w:rsidR="003C7102" w:rsidRDefault="004A1C58">
                          <w:pPr>
                            <w:pStyle w:val="a3"/>
                            <w:spacing w:before="0" w:beforeAutospacing="0" w:after="0" w:afterAutospacing="0" w:line="360" w:lineRule="exact"/>
                            <w:jc w:val="both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>主页：www.progressmore.com</w:t>
                          </w:r>
                          <w:r w:rsidR="003C7102">
                            <w:rPr>
                              <w:rFonts w:ascii="微软雅黑" w:eastAsia="微软雅黑" w:hAnsi="微软雅黑" w:cstheme="minorBidi" w:hint="eastAsia"/>
                              <w:color w:val="FFFFFF"/>
                              <w:kern w:val="24"/>
                              <w:sz w:val="18"/>
                              <w:szCs w:val="18"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矩形 18" o:spid="_x0000_s1037" style="position:absolute;left:-93964;top:-19050;width:1478915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  <v:textbox>
                      <w:txbxContent>
                        <w:p w14:paraId="0271FE79" w14:textId="119186E2" w:rsidR="003C7102" w:rsidRDefault="003C7102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方正兰亭粗黑简体" w:eastAsia="方正兰亭粗黑简体" w:cstheme="minorBidi" w:hint="eastAsia"/>
                              <w:color w:val="FFFFFF"/>
                              <w:spacing w:val="60"/>
                              <w:kern w:val="24"/>
                              <w:sz w:val="56"/>
                              <w:szCs w:val="56"/>
                            </w:rPr>
                            <w:t xml:space="preserve">黄志云  </w:t>
                          </w:r>
                        </w:p>
                      </w:txbxContent>
                    </v:textbox>
                  </v:rect>
                  <v:shape id="KSO_Shape" o:spid="_x0000_s1038" style="position:absolute;left:1684641;top:1123970;width:130386;height:87141;visibility:visible;mso-wrap-style:square;v-text-anchor:middle" coordsize="4974795,33206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2swvgAA&#10;ANsAAAAPAAAAZHJzL2Rvd25yZXYueG1sRE9Ni8IwEL0L+x/CCN5s6sLW3WqUIgh7EtS656GZbYrN&#10;pDRR6783guBtHu9zluvBtuJKvW8cK5glKQjiyumGawXlcTv9BuEDssbWMSm4k4f16mO0xFy7G+/p&#10;egi1iCHsc1RgQuhyKX1lyKJPXEccuX/XWwwR9rXUPd5iuG3lZ5pm0mLDscFgRxtD1flwsQr0n94U&#10;53I2P5Vkiizb8VcwrNRkPBQLEIGG8Ba/3L86zv+B5y/xALl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jtrML4AAADbAAAADwAAAAAAAAAAAAAAAACXAgAAZHJzL2Rvd25yZXYu&#10;eG1sUEsFBgAAAAAEAAQA9QAAAIIDAAAAAA==&#10;" path="m1897867,1805825l2485737,2315734,3073607,1805825,4820061,3320682,151413,3320682,1897867,1805825xm0,159634l1788328,1710812,,3261996,,159634xm4974795,156753l4974795,3264872,3183146,1710812,4974795,156753xm35040,0l4936434,,2485737,2125709,35040,0xe" stroked="f" strokeweight="1pt">
                    <v:stroke joinstyle="miter"/>
                    <v:path arrowok="t"/>
                  </v:shape>
                  <v:shape id="KSO_Shape" o:spid="_x0000_s1039" style="position:absolute;left:1681582;top:896182;width:133445;height:113873;visibility:visible;mso-wrap-style:square;v-text-anchor:middle" coordsize="648072,4005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jACbwQAA&#10;ANsAAAAPAAAAZHJzL2Rvd25yZXYueG1sRE/NasJAEL4LfYdlhF6kbuqhlphVQqEgSA+JPsCQHbMx&#10;2dmQXU2ap+8eCh4/vv/sMNlOPGjwjWMF7+sEBHHldMO1gsv5++0ThA/IGjvHpOCXPBz2L4sMU+1G&#10;LuhRhlrEEPYpKjAh9KmUvjJk0a9dTxy5qxsshgiHWuoBxxhuO7lJkg9pseHYYLCnL0NVW96tgq0z&#10;P/O48mY+nVZze7ubPD8WSr0up3wHItAUnuJ/91Er2MT18Uv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IwAm8EAAADbAAAADwAAAAAAAAAAAAAAAACXAgAAZHJzL2Rvd25y&#10;ZXYueG1sUEsFBgAAAAAEAAQA9QAAAIUDAAAAAA=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,216024,324036,0xe" stroked="f" strokeweight="1pt">
                    <v:stroke joinstyle="miter"/>
                    <v:path arrowok="t"/>
                  </v:shape>
                  <v:shape id="KSO_Shape" o:spid="_x0000_s1040" style="position:absolute;left:132128;top:896476;width:105298;height:127573;visibility:visible;mso-wrap-style:square;v-text-anchor:middle-center" coordsize="2244,271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s9T0xAAA&#10;ANsAAAAPAAAAZHJzL2Rvd25yZXYueG1sRI9Ba8JAFITvBf/D8gRvdaPSYqOrlKpQ60lt76/ZZxLN&#10;vg27axL99d1CocdhZr5h5svOVKIh50vLCkbDBARxZnXJuYLP4+ZxCsIHZI2VZVJwIw/LRe9hjqm2&#10;Le+pOYRcRAj7FBUUIdSplD4ryKAf2po4eifrDIYoXS61wzbCTSXHSfIsDZYcFwqs6a2g7HK4GgW7&#10;ybl6WWMrz99f5cfTrblv3Wml1KDfvc5ABOrCf/iv/a4VjEfw+yX+ALn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bPU9MQAAADbAAAADwAAAAAAAAAAAAAAAACXAgAAZHJzL2Rv&#10;d25yZXYueG1sUEsFBgAAAAAEAAQA9QAAAIgDAAAAAA==&#10;" path="m0,2719c285,2053,285,2053,285,2053,285,2053,347,1831,566,1831,1718,1831,1718,1831,1718,1831,1938,1831,2006,2053,2006,2053,2244,2719,2244,2719,2244,2719l0,2719xm1118,1775c627,1775,230,1378,230,888,230,397,627,,1118,,1608,,2006,397,2006,888,2006,1378,1608,1775,1118,1775xm972,241c700,338,1033,685,437,888,437,1264,742,1569,1118,1569,1494,1569,1799,1264,1799,888,1452,602,870,734,972,241xe" stroked="f">
                    <v:path arrowok="t" o:connecttype="custom" o:connectlocs="0,2147483647;2147483647,2147483647;2147483647,2147483647;2147483647,2147483647;2147483647,2147483647;2147483647,2147483647;0,2147483647;2147483647,2147483647;2147483647,2147483647;2147483647,0;2147483647,2147483647;2147483647,2147483647;2147483647,2147483647;2147483647,2147483647;2147483647,2147483647;2147483647,2147483647;2147483647,2147483647" o:connectangles="0,0,0,0,0,0,0,0,0,0,0,0,0,0,0,0,0"/>
                  </v:shape>
                  <v:shape id="KSO_Shape" o:spid="_x0000_s1041" style="position:absolute;left:130790;top:1112274;width:121444;height:128739;visibility:visible;mso-wrap-style:square;v-text-anchor:middle" coordsize="6102,64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T04vwAA&#10;ANsAAAAPAAAAZHJzL2Rvd25yZXYueG1sRI/NqsIwFIT3gu8QjuBOUyuIVqOIcEHuxv/9oTm2xeak&#10;NlGrT28EweUwM98ws0VjSnGn2hWWFQz6EQji1OqCMwXHw19vDMJ5ZI2lZVLwJAeLebs1w0TbB+/o&#10;vveZCBB2CSrIva8SKV2ak0HXtxVx8M62NuiDrDOpa3wEuCllHEUjabDgsJBjRauc0sv+ZhT4S3bb&#10;Hng7Om3WwxdPVlfc/aNS3U6znILw1Phf+NteawVxDJ8v4QfI+R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xPTi/AAAA2wAAAA8AAAAAAAAAAAAAAAAAlwIAAGRycy9kb3ducmV2&#10;LnhtbFBLBQYAAAAABAAEAPUAAACDAwAAAAA=&#10;" path="m2255,2316l3307,1540,3323,1530,3339,1520,3355,1511,3372,1502,3389,1495,3407,1488,3424,1483,3443,1479,3461,1474,3478,1471,3496,1469,3514,1468,3532,1468,3550,1469,3568,1470,3586,1472,3604,1476,3622,1480,3639,1484,3656,1490,3673,1497,3691,1503,3706,1512,3722,1520,3738,1531,3753,1540,3768,1552,3782,1565,3796,1578,3809,1590,3821,1605,3833,1620,6029,4602,6040,4617,6050,4633,6060,4650,6068,4666,6075,4683,6082,4702,6087,4719,6091,4737,6096,4755,6099,4773,6101,4791,6102,4809,6102,4827,6101,4845,6100,4862,6098,4880,6095,4898,6090,4917,6086,4934,6080,4951,6073,4968,6067,4985,6058,5001,6050,5017,6039,5033,6029,5047,6018,5062,6005,5076,5992,5090,5980,5103,5965,5116,5950,5127,4216,6405,4200,6415,4184,6426,4168,6434,4151,6443,4134,6450,4116,6457,4099,6462,4081,6467,4063,6470,4046,6474,4028,6476,4010,6477,3992,6477,3974,6477,3955,6475,3937,6473,3919,6469,3902,6466,3884,6461,3867,6456,3850,6449,3833,6442,3817,6433,3801,6425,3786,6415,3770,6405,3756,6393,3742,6381,3728,6368,3715,6354,3702,6340,3691,6325,2272,4399,1495,3343,855,2476,840,2455,828,2433,815,2412,804,2390,795,2367,786,2344,779,2321,772,2297,767,2274,764,2250,761,2226,760,2202,759,2178,760,2155,762,2130,765,2107,768,2083,773,2060,780,2036,787,2014,796,1992,805,1969,817,1948,829,1927,842,1907,855,1886,870,1867,886,1848,903,1830,921,1813,941,1796,961,1781,1144,1646,1164,1631,1185,1618,1208,1605,1230,1595,1252,1585,1276,1577,1299,1569,1323,1563,1346,1557,1369,1554,1394,1551,1417,1550,1442,1549,1465,1550,1490,1552,1513,1555,1536,1560,1560,1565,1582,1571,1606,1579,1628,1587,1650,1597,1672,1608,1693,1619,1713,1632,1733,1646,1753,1661,1772,1677,1790,1694,1807,1712,1823,1731,1839,1751,2255,2316xm356,893l356,893,341,908,325,922,308,933,290,942,272,950,253,955,234,959,215,960,194,960,175,959,156,955,137,950,118,942,100,933,83,921,67,908,52,893,39,877,28,860,19,842,11,824,6,805,2,786,,767,,746,2,727,5,708,11,689,19,671,28,653,39,636,53,619,94,574,137,531,182,490,226,449,259,422,293,395,328,369,363,343,398,319,433,295,469,273,505,250,542,230,579,210,617,191,654,173,693,155,732,139,770,123,810,108,849,94,889,81,929,70,969,59,1010,49,1050,40,1092,31,1133,25,1175,18,1216,13,1258,9,1299,5,1342,2,1383,1,1426,,1468,1,1510,2,1552,5,1594,8,1637,13,1679,18,1721,25,1763,31,1806,40,1847,49,1890,60,1931,71,1974,83,2015,96,2057,111,2098,126,2140,142,2181,160,2223,178,2263,197,2304,217,2344,240,2385,262,2425,286,2464,310,2505,336,2544,362,2583,391,2622,420,2660,449,2699,480,2736,512,2773,545,2828,597,2884,653,2938,710,2991,770,3004,787,3015,804,3023,822,3031,841,3036,860,3039,879,3040,899,3039,919,3037,938,3033,957,3026,976,3019,994,3009,1011,2998,1028,2984,1043,2969,1058,2952,1071,2935,1082,2917,1091,2898,1098,2878,1103,2859,1106,2840,1107,2820,1107,2801,1104,2782,1100,2762,1094,2744,1086,2727,1076,2710,1065,2695,1052,2681,1036,2636,986,2591,938,2545,892,2499,849,2469,822,2438,796,2407,771,2376,746,2345,724,2314,701,2283,679,2251,659,2219,639,2187,620,2155,602,2122,585,2090,568,2057,552,2024,538,1991,523,1958,510,1925,497,1892,487,1859,475,1826,465,1792,457,1759,448,1726,441,1692,435,1659,428,1626,423,1592,419,1559,415,1526,412,1492,411,1459,410,1426,409,1394,410,1361,411,1328,412,1296,415,1263,419,1231,423,1199,428,1167,434,1135,440,1103,447,1071,455,1041,463,1009,473,978,482,947,493,917,505,886,517,856,529,827,543,797,558,768,573,739,588,711,605,682,622,654,639,627,658,599,677,572,696,545,717,519,738,492,760,457,791,423,824,389,858,356,893xm875,1345l875,1345,893,1325,911,1307,930,1289,948,1273,977,1250,1005,1229,1034,1208,1065,1190,1096,1172,1127,1157,1159,1142,1192,1131,1225,1119,1258,1109,1292,1102,1326,1096,1360,1090,1395,1087,1430,1085,1464,1085,1500,1087,1536,1090,1572,1096,1608,1102,1644,1110,1680,1121,1715,1133,1751,1147,1787,1163,1822,1181,1857,1200,1892,1221,1926,1243,1960,1269,1993,1296,2026,1324,2052,1348,2077,1373,2103,1400,2127,1428,2141,1443,2157,1456,2173,1468,2191,1478,2209,1485,2227,1491,2246,1496,2267,1498,2286,1499,2306,1498,2325,1495,2344,1489,2362,1482,2381,1473,2399,1463,2414,1450,2430,1435,2443,1419,2455,1403,2464,1385,2473,1367,2479,1349,2484,1330,2486,1309,2486,1290,2485,1271,2482,1251,2476,1232,2470,1214,2460,1196,2450,1178,2437,1162,2404,1123,2370,1088,2336,1054,2301,1021,2277,1000,2254,980,2229,960,2205,941,2180,923,2156,905,2131,888,2106,872,2080,857,2056,842,2030,827,2004,814,1978,801,1953,789,1926,777,1900,766,1847,746,1794,728,1741,713,1688,702,1634,691,1581,685,1527,679,1474,677,1419,677,1366,679,1313,685,1260,692,1208,702,1155,713,1104,728,1053,745,1004,765,955,786,906,809,860,836,814,865,768,894,724,927,682,963,653,988,625,1015,598,1042,571,1070,558,1086,547,1104,537,1121,530,1140,524,1159,520,1179,519,1198,519,1218,521,1237,524,1256,530,1275,537,1294,547,1312,558,1329,571,1345,586,1360,602,1372,619,1384,637,1394,655,1401,674,1406,694,1410,714,1412,733,1412,753,1410,772,1406,790,1401,810,1394,827,1384,844,1372,860,1360,875,1345xm2008,3269l2608,4084,4259,2867,3659,2052,2008,3269xm3023,4202l3023,4202,3012,4211,3001,4220,2990,4231,2981,4241,2971,4252,2963,4263,2954,4275,2947,4286,2940,4299,2934,4312,2929,4324,2923,4338,2919,4350,2915,4364,2911,4377,2909,4391,2908,4405,2907,4418,2906,4432,2906,4446,2907,4460,2909,4474,2911,4488,2915,4501,2918,4515,2922,4528,2927,4542,2933,4555,2939,4567,2947,4580,2954,4593,2963,4605,2971,4616,2981,4628,2991,4639,3002,4648,3013,4658,3024,4666,3035,4675,3048,4682,3059,4689,3072,4695,3085,4700,3098,4706,3110,4710,3124,4713,3138,4716,3151,4719,3165,4721,3179,4722,3192,4723,3206,4722,3220,4721,3234,4720,3248,4718,3262,4714,3275,4711,3289,4707,3302,4702,3315,4696,3329,4690,3340,4682,3353,4675,3366,4666,3378,4657,3388,4647,3399,4638,3408,4627,3418,4616,3427,4605,3435,4593,3443,4581,3449,4570,3455,4557,3461,4544,3466,4531,3470,4517,3474,4505,3478,4491,3480,4477,3481,4463,3482,4449,3483,4435,3483,4422,3482,4408,3480,4394,3478,4380,3474,4366,3471,4354,3467,4340,3462,4327,3456,4313,3450,4300,3443,4288,3435,4275,3427,4263,3417,4251,3407,4240,3398,4230,3387,4219,3377,4211,3365,4201,3354,4194,3341,4186,3330,4179,3317,4173,3304,4167,3291,4162,3279,4158,3265,4154,3251,4151,3238,4149,3224,4147,3211,4146,3197,4146,3183,4146,3169,4147,3155,4148,3141,4150,3128,4153,3114,4158,3100,4162,3087,4166,3074,4173,3060,4179,3048,4185,3036,4194,3023,4202xm5036,4492l5036,4492,5024,4501,5012,4511,5002,4521,4992,4531,4982,4542,4974,4554,4967,4565,4959,4577,4952,4590,4945,4602,4940,4614,4935,4627,4930,4641,4927,4654,4924,4667,4922,4681,4920,4695,4919,4709,4919,4723,4919,4737,4920,4751,4921,4764,4923,4778,4926,4792,4929,4805,4934,4819,4939,4832,4944,4845,4951,4858,4958,4871,4965,4884,4974,4895,4984,4907,4993,4919,5003,4928,5013,4939,5024,4948,5036,4957,5047,4964,5059,4972,5072,4979,5084,4986,5096,4991,5109,4996,5123,5001,5136,5004,5150,5007,5163,5009,5177,5011,5191,5012,5205,5012,5219,5012,5233,5011,5246,5010,5260,5008,5274,5005,5287,5001,5301,4996,5315,4992,5327,4986,5340,4979,5353,4973,5366,4964,5377,4956,5389,4947,5401,4938,5410,4927,5421,4918,5431,4906,5439,4895,5446,4884,5454,4872,5461,4859,5468,4847,5473,4835,5478,4821,5483,4808,5486,4794,5489,4781,5491,4768,5493,4754,5494,4740,5494,4726,5494,4712,5493,4698,5492,4685,5490,4671,5487,4657,5483,4643,5478,4630,5474,4616,5468,4604,5461,4591,5455,4578,5446,4565,5438,4554,5429,4542,5420,4530,5409,4520,5400,4510,5388,4500,5377,4492,5366,4484,5354,4477,5341,4470,5329,4463,5317,4458,5303,4452,5290,4448,5276,4445,5263,4442,5250,4440,5236,4438,5222,4437,5208,4437,5194,4437,5180,4438,5167,4439,5153,4441,5139,4444,5125,4447,5112,4451,5098,4457,5086,4462,5073,4468,5060,4476,5047,4483,5036,4492xm4460,4917l4460,4917,4448,4925,4438,4935,4427,4945,4417,4955,4408,4967,4399,4977,4391,4989,4383,5001,4377,5013,4371,5025,4365,5038,4360,5052,4356,5064,4351,5078,4349,5091,4346,5105,4345,5119,4344,5133,4343,5146,4343,5160,4344,5174,4346,5188,4348,5202,4351,5216,4355,5229,4359,5242,4364,5256,4369,5269,4376,5282,4383,5294,4391,5307,4399,5319,4409,5331,4418,5342,4428,5353,4439,5363,4449,5372,4461,5381,4473,5389,4484,5397,4496,5403,4509,5409,4522,5415,4534,5420,4547,5424,4561,5427,4575,5431,4589,5433,4601,5435,4615,5436,4629,5436,4643,5436,4657,5435,4671,5434,4685,5432,4698,5429,4712,5425,4726,5421,4739,5416,4753,5410,4765,5404,4778,5397,4790,5389,4803,5381,4814,5371,4825,5361,4836,5352,4845,5341,4855,5331,4863,5319,4872,5307,4879,5295,4886,5283,4892,5271,4898,5258,4903,5245,4907,5232,4911,5219,4914,5205,4917,5191,4918,5177,4919,5163,4920,5150,4920,5136,4919,5122,4917,5108,4914,5094,4911,5080,4908,5068,4904,5054,4898,5040,4893,5027,4887,5014,4879,5002,4872,4989,4863,4977,4855,4966,4845,4954,4835,4944,4824,4934,4813,4924,4803,4915,4791,4908,4778,4901,4766,4893,4754,4887,4741,4881,4728,4876,4715,4872,4702,4869,4688,4865,4675,4863,4661,4861,4647,4860,4633,4860,4620,4860,4606,4861,4592,4862,4578,4864,4564,4868,4550,4872,4537,4876,4524,4880,4511,4887,4497,4893,4485,4900,4473,4908,4460,4917xm3870,5351l3870,5351,3859,5360,3847,5370,3837,5380,3827,5390,3817,5401,3809,5413,3801,5424,3794,5436,3786,5448,3780,5460,3775,5473,3769,5486,3765,5500,3762,5513,3759,5526,3756,5540,3754,5554,3753,5568,3753,5582,3753,5596,3754,5609,3755,5623,3758,5637,3761,5650,3764,5664,3769,5678,3774,5690,3780,5704,3786,5717,3793,5730,3801,5742,3810,5754,3818,5766,3828,5777,3837,5787,3848,5798,3860,5806,3870,5816,3882,5823,3894,5831,3907,5838,3918,5844,3931,5850,3945,5854,3958,5858,3970,5863,3984,5866,3998,5868,4012,5870,4026,5871,4040,5871,4053,5871,4067,5870,4081,5869,4095,5866,4109,5864,4122,5860,4135,5855,4149,5851,4162,5845,4175,5838,4188,5832,4200,5823,4212,5815,4224,5806,4235,5797,4246,5786,4256,5775,4265,5765,4274,5754,4281,5742,4289,5731,4296,5718,4302,5705,4308,5692,4313,5680,4317,5667,4321,5653,4324,5640,4326,5626,4328,5613,4329,5599,4329,5585,4329,5571,4328,5557,4327,5543,4325,5530,4322,5516,4318,5502,4314,5489,4309,5475,4304,5463,4297,5450,4290,5437,4282,5424,4274,5413,4264,5401,4255,5389,4245,5378,4234,5369,4224,5359,4212,5351,4200,5342,4189,5335,4176,5328,4164,5322,4151,5317,4139,5311,4125,5307,4112,5304,4098,5301,4084,5298,4070,5297,4057,5295,4043,5294,4029,5295,4015,5295,4001,5298,3987,5300,3974,5303,3961,5306,3947,5310,3933,5316,3920,5321,3908,5327,3895,5335,3882,5342,3870,5351xm4605,3909l4605,3909,4593,3917,4582,3927,4572,3937,4562,3947,4553,3959,4544,3969,4536,3981,4528,3993,4522,4005,4515,4018,4510,4030,4505,4044,4500,4057,4496,4070,4493,4083,4491,4097,4490,4111,4489,4125,4488,4139,4488,4152,4489,4166,4491,4180,4493,4194,4496,4208,4499,4222,4504,4234,4509,4248,4514,4261,4521,4274,4528,4286,4536,4299,4544,4311,4554,4323,4563,4334,4573,4345,4583,4355,4594,4364,4606,4373,4616,4381,4629,4389,4641,4395,4654,4401,4666,4407,4679,4412,4692,4416,4706,4420,4720,4423,4732,4425,4746,4427,4760,4428,4774,4429,4788,4428,4802,4427,4815,4426,4829,4424,4843,4421,4857,4417,4871,4413,4884,4408,4896,4402,4910,4396,4923,4389,4935,4381,4947,4373,4959,4363,4970,4354,4980,4344,4990,4333,5000,4323,5008,4311,5017,4299,5024,4288,5030,4276,5037,4263,5043,4250,5047,4238,5052,4224,5056,4211,5059,4197,5061,4183,5062,4169,5063,4156,5064,4142,5064,4128,5063,4114,5061,4100,5059,4086,5056,4074,5053,4060,5048,4046,5043,4033,5038,4019,5031,4007,5024,3994,5017,3981,5008,3969,5000,3958,4990,3947,4979,3936,4969,3926,4958,3917,4946,3908,4936,3900,4923,3893,4911,3885,4898,3879,4886,3873,4873,3869,4860,3864,4846,3861,4832,3858,4820,3855,4806,3853,4792,3852,4778,3852,4764,3852,4750,3853,4737,3854,4723,3856,4709,3860,4695,3864,4681,3868,4669,3872,4656,3879,4642,3885,4630,3892,4617,3900,4605,3909xm4030,4332l4030,4332,4018,4341,4008,4350,3997,4361,3986,4372,3978,4382,3968,4393,3961,4405,3953,4416,3946,4429,3941,4442,3934,4455,3930,4467,3926,4480,3921,4494,3918,4507,3916,4521,3914,4534,3913,4548,3913,4562,3913,4576,3914,4590,3915,4604,3918,4617,3920,4631,3925,4645,3929,4658,3933,4672,3940,4685,3946,4697,3952,4710,3961,4723,3969,4735,3978,4746,3987,4758,3998,4769,4008,4778,4019,4788,4030,4796,4042,4805,4053,4812,4066,4819,4079,4825,4092,4830,4104,4836,4117,4840,4131,4843,4144,4846,4158,4849,4172,4851,4185,4852,4199,4853,4213,4852,4227,4852,4241,4849,4255,4847,4268,4844,4282,4841,4295,4837,4309,4831,4322,4826,4334,4820,4347,4812,4360,4805,4372,4796,4383,4787,4395,4777,4406,4768,4415,4757,4425,4746,4433,4735,4442,4723,4449,4711,4456,4699,4462,4687,4467,4674,4473,4661,4477,4647,4480,4635,4483,4621,4485,4607,4488,4593,4489,4580,4490,4566,4489,4553,4488,4538,4487,4524,4484,4511,4481,4497,4478,4483,4474,4470,4468,4457,4463,4443,4457,4430,4449,4417,4442,4406,4433,4393,4424,4381,4414,4371,4405,4360,4394,4349,4383,4341,4372,4332,4360,4324,4348,4316,4336,4309,4324,4303,4311,4297,4298,4293,4284,4289,4272,4284,4258,4281,4244,4279,4230,4277,4216,4276,4202,4276,4189,4276,4175,4277,4161,4279,4147,4281,4134,4283,4120,4288,4107,4292,4094,4297,4080,4302,4067,4309,4054,4316,4042,4324,4030,4332xm3439,4766l3439,4766,3428,4776,3417,4786,3406,4795,3397,4806,3387,4817,3379,4828,3370,4840,3363,4852,3356,4864,3350,4876,3345,4889,3339,4903,3335,4915,3331,4928,3329,4942,3325,4956,3324,4970,3323,4984,3322,4997,3322,5011,3323,5025,3325,5039,3328,5053,3331,5067,3334,5079,3338,5093,3344,5107,3349,5120,3355,5133,3363,5145,3370,5158,3379,5170,3388,5182,3398,5193,3407,5203,3418,5214,3429,5223,3440,5232,3452,5239,3464,5246,3476,5254,3488,5260,3501,5266,3514,5271,3528,5275,3540,5278,3554,5282,3568,5284,3581,5286,3595,5287,3609,5287,3622,5287,3636,5286,3650,5285,3664,5283,3678,5279,3692,5275,3705,5271,3718,5267,3732,5260,3745,5254,3758,5248,3769,5239,3782,5231,3794,5222,3804,5212,3815,5203,3825,5192,3834,5181,3843,5170,3851,5158,3859,5146,3865,5134,3871,5122,3878,5109,3882,5095,3886,5083,3891,5070,3894,5056,3896,5042,3898,5028,3899,5014,3899,5001,3899,4987,3898,4973,3896,4959,3894,4945,3892,4931,3887,4919,3883,4905,3878,4891,3872,4878,3866,4865,3859,4853,3851,4840,3843,4828,3834,4817,3825,4805,3814,4794,3803,4785,3793,4775,3782,4766,3770,4759,3758,4752,3746,4744,3733,4738,3720,4732,3708,4727,3695,4723,3681,4720,3667,4716,3654,4714,3640,4712,3627,4711,3613,4711,3599,4711,3585,4712,3571,4713,3557,4715,3544,4719,3530,4722,3517,4726,3503,4731,3490,4737,3478,4743,3465,4751,3452,4758,3439,4766xm4189,3343l4189,3343,4177,3352,4166,3362,4156,3372,4145,3383,4136,3393,4128,3404,4119,3416,4112,3428,4106,3440,4099,3453,4093,3466,4089,3479,4084,3491,4080,3505,4077,3518,4075,3532,4073,3546,4072,3560,4072,3573,4072,3587,4073,3601,4075,3615,4077,3629,4079,3643,4083,3656,4087,3669,4093,3683,4098,3696,4104,3709,4112,3721,4119,3734,4128,3746,4136,3759,4146,3769,4157,3780,4167,3789,4178,3799,4189,3808,4200,3816,4213,3823,4225,3830,4238,3836,4250,3842,4263,3847,4276,3851,4290,3854,4304,3858,4316,3861,4330,3862,4344,3863,4358,3864,4372,3863,4385,3863,4399,3861,4413,3859,4427,3855,4441,3852,4454,3848,4467,3843,4480,3837,4493,3831,4506,3823,4518,3816,4531,3808,4543,3798,4554,3788,4564,3779,4574,3768,4583,3757,4592,3746,4600,3734,4608,3722,4614,3711,4621,3698,4626,3685,4631,3672,4636,3658,4640,3646,4642,3632,4645,3618,4646,3605,4647,3591,4648,3578,4647,3564,4647,3549,4645,3535,4643,3522,4640,3508,4637,3495,4632,3481,4627,3468,4622,3454,4615,3441,4608,3429,4600,3417,4592,3404,4582,3392,4573,3382,4563,3371,4553,3360,4542,3352,4530,3343,4518,3335,4507,3327,4495,3320,4482,3315,4470,3308,4457,3304,4443,3300,4430,3296,4416,3292,4402,3290,4390,3288,4376,3287,4362,3287,4348,3287,4333,3288,4319,3289,4307,3292,4293,3294,4279,3299,4265,3303,4252,3307,4239,3314,4226,3320,4213,3326,4201,3335,4189,3343xm3614,3767l3614,3767,3602,3776,3590,3785,3580,3796,3570,3806,3561,3817,3552,3829,3545,3839,3537,3852,3530,3864,3523,3877,3518,3889,3513,3902,3509,3915,3505,3929,3502,3943,3500,3955,3498,3969,3497,3983,3497,3997,3497,4011,3498,4025,3499,4038,3501,4052,3504,4066,3507,4080,3513,4094,3517,4107,3523,4119,3530,4133,3536,4146,3544,4158,3552,4170,3562,4182,3571,4193,3581,4203,3592,4213,3602,4223,3614,4231,3626,4240,3637,4247,3650,4253,3662,4260,3675,4265,3688,4270,3701,4275,3714,4279,3728,4282,3742,4284,3755,4285,3769,4286,3783,4288,3797,4288,3811,4286,3825,4284,3838,4282,3852,4279,3866,4276,3879,4272,3893,4266,3905,4261,3918,4255,3931,4247,3944,4240,3955,4231,3967,4223,3979,4213,3990,4202,3999,4192,4009,4181,4017,4169,4025,4159,4032,4146,4040,4134,4046,4121,4051,4109,4057,4096,4061,4083,4064,4069,4067,4055,4069,4043,4072,4029,4073,4015,4073,4001,4073,3987,4072,3974,4070,3960,4068,3946,4065,3932,4062,3918,4058,3904,4052,3892,4046,3879,4040,3865,4033,3852,4026,3840,4017,3828,4008,3816,3998,3805,3988,3795,3978,3785,3967,3776,3955,3767,3944,3759,3932,3751,3919,3745,3908,3738,3895,3733,3881,3728,3868,3723,3855,3719,3842,3716,3828,3714,3814,3713,3800,3712,3786,3711,3772,3711,3759,3712,3745,3714,3731,3716,3717,3719,3704,3722,3691,3727,3677,3732,3664,3737,3651,3744,3638,3751,3626,3759,3614,3767xe" stroked="f">
                    <v:path arrowok="t" o:connecttype="custom" o:connectlocs="2147483647,2147483647;2147483647,2147483647;2147483647,2147483647;1371138903,2147483647;1973056286,2147483647;2147483647,2147483647;67263955,1507917899;870973182,429849046;2147483647,13755594;2147483647,880334415;2147483647,1887906591;2147483647,1066031966;2147483647,713554462;848553807,1306746049;2147483647,1865557406;2147483647,2147483647;2147483647,1997951325;2147483647,1177795406;926162912,1927454648;1455646711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;2147483647,2147483647" o:connectangles="0,0,0,0,0,0,0,0,0,0,0,0,0,0,0,0,0,0,0,0,0,0,0,0,0,0,0,0,0,0,0,0,0,0,0,0,0,0,0,0,0,0,0,0,0,0,0,0,0,0,0,0,0,0,0,0,0,0,0,0,0,0,0"/>
                  </v:shape>
                </v:group>
                <v:rect id="矩形 23" o:spid="_x0000_s1042" style="position:absolute;left:30987;top:471307;width:2691765;height:487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14:paraId="1DC77094" w14:textId="3B851F39" w:rsidR="003C7102" w:rsidRDefault="003C7102">
                        <w:pPr>
                          <w:pStyle w:val="a3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求职意向：</w:t>
                        </w:r>
                        <w:proofErr w:type="spellStart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iOS</w:t>
                        </w:r>
                        <w:proofErr w:type="spellEnd"/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/>
                            <w:kern w:val="24"/>
                            <w:sz w:val="20"/>
                            <w:szCs w:val="20"/>
                          </w:rPr>
                          <w:t>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E340E8">
        <w:rPr>
          <w:noProof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26A8F708" wp14:editId="12661FB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65705"/>
                <wp:effectExtent l="0" t="0" r="9525" b="0"/>
                <wp:wrapNone/>
                <wp:docPr id="7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465705"/>
                          <a:chOff x="0" y="0"/>
                          <a:chExt cx="7559676" cy="2465709"/>
                        </a:xfrm>
                      </wpg:grpSpPr>
                      <wps:wsp>
                        <wps:cNvPr id="74" name="矩形 74"/>
                        <wps:cNvSpPr/>
                        <wps:spPr>
                          <a:xfrm rot="5400000" flipH="1">
                            <a:off x="2545487" y="-2545487"/>
                            <a:ext cx="2465709" cy="7556684"/>
                          </a:xfrm>
                          <a:prstGeom prst="rect">
                            <a:avLst/>
                          </a:prstGeom>
                          <a:solidFill>
                            <a:srgbClr val="006382">
                              <a:lumMod val="7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5" name="矩形 75"/>
                        <wps:cNvSpPr/>
                        <wps:spPr>
                          <a:xfrm flipV="1">
                            <a:off x="7019925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76" name="矩形 76"/>
                        <wps:cNvSpPr/>
                        <wps:spPr>
                          <a:xfrm flipV="1">
                            <a:off x="0" y="827705"/>
                            <a:ext cx="539751" cy="7749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77" name="图片 7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7473" y="296691"/>
                            <a:ext cx="1444292" cy="1836937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0;margin-top:0;width:595.25pt;height:194.15pt;z-index:251636736" coordsize="7559676,2465709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">
                <v:rect id="矩形 74" o:spid="_x0000_s1027" style="position:absolute;left:2545487;top:-2545487;width:2465709;height:7556684;rotation:-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TxSWwgAA&#10;ANsAAAAPAAAAZHJzL2Rvd25yZXYueG1sRI9Ba8JAFITvhf6H5RV6q5tIbUt0lVIQ9CIa9f7MPpPg&#10;7tuQXZP4711B6HGYmW+Y2WKwRnTU+tqxgnSUgCAunK65VHDYLz9+QPiArNE4JgU38rCYv77MMNOu&#10;5x11eShFhLDPUEEVQpNJ6YuKLPqRa4ijd3atxRBlW0rdYh/h1shxknxJizXHhQob+quouORXq+CU&#10;bnemu7r9hrnvDmZ8TNeTo1Lvb8PvFESgIfyHn+2VVvD9CY8v8QfI+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PFJbCAAAA2wAAAA8AAAAAAAAAAAAAAAAAlwIAAGRycy9kb3du&#10;cmV2LnhtbFBLBQYAAAAABAAEAPUAAACGAwAAAAA=&#10;" fillcolor="#004a62" stroked="f" strokeweight="1pt"/>
                <v:rect id="矩形 75" o:spid="_x0000_s1028" style="position:absolute;left:7019925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ulxxAAA&#10;ANsAAAAPAAAAZHJzL2Rvd25yZXYueG1sRI9Li8JAEITvC/6HoQUvi04UfEVHUXcFD3vxcfHWZtok&#10;mOkJmVGjv94RhD0WVfUVNZ3XphA3qlxuWUG3E4EgTqzOOVVw2K/bIxDOI2ssLJOCBzmYzxpfU4y1&#10;vfOWbjufigBhF6OCzPsyltIlGRl0HVsSB+9sK4M+yCqVusJ7gJtC9qJoIA3mHBYyLGmVUXLZXY2C&#10;hX32T4PLg1f4a4d/x+X+Oxn/KNVq1osJCE+1/w9/2hutYNiH95fwA+Ts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T7pccQAAADbAAAADwAAAAAAAAAAAAAAAACXAgAAZHJzL2Rv&#10;d25yZXYueG1sUEsFBgAAAAAEAAQA9QAAAIgDAAAAAA==&#10;" stroked="f" strokeweight="1pt"/>
                <v:rect id="矩形 76" o:spid="_x0000_s1029" style="position:absolute;top:827705;width:539751;height:77491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7HcGxAAA&#10;ANsAAAAPAAAAZHJzL2Rvd25yZXYueG1sRI9Pi8IwFMTvC36H8AQvy5oqWNdqFP/CHryoe9nbs3m2&#10;xealNFGrn94ICx6HmfkNM5k1phRXql1hWUGvG4EgTq0uOFPwe9h8fYNwHlljaZkU3MnBbNr6mGCi&#10;7Y13dN37TAQIuwQV5N5XiZQuzcmg69qKOHgnWxv0QdaZ1DXeAtyUsh9FsTRYcFjIsaJlTul5fzEK&#10;5vYxOMbnOy9xbYfbv8XhMx2tlOq0m/kYhKfGv8P/7R+tYBjD60v4AXL6B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ex3BsQAAADbAAAADwAAAAAAAAAAAAAAAACXAgAAZHJzL2Rv&#10;d25yZXYueG1sUEsFBgAAAAAEAAQA9QAAAIgDAAAAAA==&#10;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7" o:spid="_x0000_s1030" type="#_x0000_t75" style="position:absolute;left:597473;top:296691;width:1444292;height:1836937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o9&#10;YPDEAAAA2wAAAA8AAABkcnMvZG93bnJldi54bWxEj81qAjEUhfeC7xCu0I3UjC1oOzVKKVV0JWoL&#10;Lm8nt5Ohk5shScfx7Y0guDycn48zW3S2Fi35UDlWMB5lIIgLpysuFXwdlo8vIEJE1lg7JgVnCrCY&#10;93szzLU78Y7afSxFGuGQowITY5NLGQpDFsPINcTJ+3XeYkzSl1J7PKVxW8unLJtIixUngsGGPgwV&#10;f/t/m7jD8fH1x6++2/Nyvf3k1eb5aDZKPQy69zcQkbp4D9/aa61gOoXrl/QD5PwC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Go9YPDEAAAA2wAAAA8AAAAAAAAAAAAAAAAAnAIA&#10;AGRycy9kb3ducmV2LnhtbFBLBQYAAAAABAAEAPcAAACNAwAAAAA=&#10;" stroked="t" strokecolor="white" strokeweight="4.5pt">
                  <v:imagedata r:id="rId24" o:title=""/>
                  <v:shadow on="t" type="perspective" opacity="26214f" offset="0,0" matrix="66847f,,,66847f"/>
                  <v:path arrowok="t"/>
                </v:shape>
              </v:group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2597260" wp14:editId="72DA786E">
                <wp:simplePos x="0" y="0"/>
                <wp:positionH relativeFrom="column">
                  <wp:posOffset>7178675</wp:posOffset>
                </wp:positionH>
                <wp:positionV relativeFrom="paragraph">
                  <wp:posOffset>10295255</wp:posOffset>
                </wp:positionV>
                <wp:extent cx="377825" cy="234950"/>
                <wp:effectExtent l="0" t="0" r="3175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7826" cy="234949"/>
                        </a:xfrm>
                        <a:prstGeom prst="rect">
                          <a:avLst/>
                        </a:prstGeom>
                        <a:solidFill>
                          <a:srgbClr val="004A6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style="position:absolute;left:0;text-align:left;margin-left:565.25pt;margin-top:810.65pt;width:29.75pt;height:18.5pt;flip: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" fillcolor="#004a62" stroked="f" strokeweight="1pt"/>
            </w:pict>
          </mc:Fallback>
        </mc:AlternateContent>
      </w:r>
      <w:r w:rsidR="00E340E8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EF4C52B" wp14:editId="424AF777">
                <wp:simplePos x="0" y="0"/>
                <wp:positionH relativeFrom="column">
                  <wp:posOffset>4378960</wp:posOffset>
                </wp:positionH>
                <wp:positionV relativeFrom="paragraph">
                  <wp:posOffset>9947910</wp:posOffset>
                </wp:positionV>
                <wp:extent cx="3076575" cy="96075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6573" cy="96106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6B0FC6" w14:textId="77777777" w:rsidR="003C7102" w:rsidRDefault="003C710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超粗黑简体" w:eastAsia="方正超粗黑简体" w:cstheme="minorBidi" w:hint="eastAsia"/>
                                <w:color w:val="004A62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0" o:spid="_x0000_s1043" style="position:absolute;left:0;text-align:left;margin-left:344.8pt;margin-top:783.3pt;width:242.25pt;height:75.65pt;rotation:180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" filled="f" stroked="f" strokeweight="1pt">
                <v:textbox>
                  <w:txbxContent>
                    <w:p w14:paraId="586B0FC6" w14:textId="77777777" w:rsidR="003C7102" w:rsidRDefault="003C710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方正超粗黑简体" w:eastAsia="方正超粗黑简体" w:cstheme="minorBidi" w:hint="eastAsia"/>
                          <w:color w:val="004A62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6803D4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超粗黑简体">
    <w:altName w:val="黑体"/>
    <w:charset w:val="86"/>
    <w:family w:val="script"/>
    <w:pitch w:val="default"/>
    <w:sig w:usb0="00000000" w:usb1="00000000" w:usb2="00000010" w:usb3="00000000" w:csb0="00040000" w:csb1="00000000"/>
  </w:font>
  <w:font w:name="Calibri Light">
    <w:altName w:val="Cambria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58D5"/>
    <w:multiLevelType w:val="hybridMultilevel"/>
    <w:tmpl w:val="DE96B712"/>
    <w:lvl w:ilvl="0" w:tplc="90601C3E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D6C4265"/>
    <w:multiLevelType w:val="multilevel"/>
    <w:tmpl w:val="540A55C7"/>
    <w:lvl w:ilvl="0">
      <w:start w:val="1"/>
      <w:numFmt w:val="bullet"/>
      <w:lvlText w:val="•"/>
      <w:lvlJc w:val="left"/>
      <w:pPr>
        <w:tabs>
          <w:tab w:val="left" w:pos="-360"/>
        </w:tabs>
        <w:ind w:left="-36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360"/>
        </w:tabs>
        <w:ind w:left="36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2520"/>
        </w:tabs>
        <w:ind w:left="252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3240"/>
        </w:tabs>
        <w:ind w:left="324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3960"/>
        </w:tabs>
        <w:ind w:left="396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4680"/>
        </w:tabs>
        <w:ind w:left="468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5400"/>
        </w:tabs>
        <w:ind w:left="5400" w:hanging="360"/>
      </w:pPr>
      <w:rPr>
        <w:rFonts w:ascii="Arial" w:hAnsi="Arial" w:hint="default"/>
      </w:rPr>
    </w:lvl>
  </w:abstractNum>
  <w:abstractNum w:abstractNumId="2">
    <w:nsid w:val="348340D7"/>
    <w:multiLevelType w:val="multilevel"/>
    <w:tmpl w:val="348340D7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1D35AC3"/>
    <w:multiLevelType w:val="hybridMultilevel"/>
    <w:tmpl w:val="CAE8A9AE"/>
    <w:lvl w:ilvl="0" w:tplc="464C373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0A55C7"/>
    <w:multiLevelType w:val="multilevel"/>
    <w:tmpl w:val="DD8261DE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ascii="微软雅黑" w:eastAsia="微软雅黑" w:hAnsi="微软雅黑" w:cstheme="minorBidi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D90DBB"/>
    <w:rsid w:val="0000185A"/>
    <w:rsid w:val="00004E41"/>
    <w:rsid w:val="0002750D"/>
    <w:rsid w:val="00036AD8"/>
    <w:rsid w:val="0004084A"/>
    <w:rsid w:val="000476C8"/>
    <w:rsid w:val="00052290"/>
    <w:rsid w:val="00067D62"/>
    <w:rsid w:val="00071372"/>
    <w:rsid w:val="00097D21"/>
    <w:rsid w:val="000A126F"/>
    <w:rsid w:val="000A3649"/>
    <w:rsid w:val="000B1CCE"/>
    <w:rsid w:val="000B32B7"/>
    <w:rsid w:val="000F7F55"/>
    <w:rsid w:val="001156A2"/>
    <w:rsid w:val="00116E07"/>
    <w:rsid w:val="0014157E"/>
    <w:rsid w:val="00160530"/>
    <w:rsid w:val="0018686C"/>
    <w:rsid w:val="001939A5"/>
    <w:rsid w:val="001C5C67"/>
    <w:rsid w:val="002159BE"/>
    <w:rsid w:val="0021678E"/>
    <w:rsid w:val="0024351D"/>
    <w:rsid w:val="002447C2"/>
    <w:rsid w:val="00244EFD"/>
    <w:rsid w:val="00267C65"/>
    <w:rsid w:val="002713BE"/>
    <w:rsid w:val="0029377C"/>
    <w:rsid w:val="002C0066"/>
    <w:rsid w:val="002C4EE2"/>
    <w:rsid w:val="002E79B1"/>
    <w:rsid w:val="002F4F54"/>
    <w:rsid w:val="003017B1"/>
    <w:rsid w:val="0030658C"/>
    <w:rsid w:val="00310D22"/>
    <w:rsid w:val="00313B59"/>
    <w:rsid w:val="003150C2"/>
    <w:rsid w:val="0033543B"/>
    <w:rsid w:val="00351133"/>
    <w:rsid w:val="00355AFD"/>
    <w:rsid w:val="00357771"/>
    <w:rsid w:val="00372AFB"/>
    <w:rsid w:val="003860FE"/>
    <w:rsid w:val="003A4975"/>
    <w:rsid w:val="003C2D56"/>
    <w:rsid w:val="003C7102"/>
    <w:rsid w:val="003C7ED6"/>
    <w:rsid w:val="003F3771"/>
    <w:rsid w:val="00434BEB"/>
    <w:rsid w:val="0043538B"/>
    <w:rsid w:val="00444795"/>
    <w:rsid w:val="00445134"/>
    <w:rsid w:val="00456601"/>
    <w:rsid w:val="0047379F"/>
    <w:rsid w:val="00487883"/>
    <w:rsid w:val="00487A45"/>
    <w:rsid w:val="004A1C58"/>
    <w:rsid w:val="004B37AA"/>
    <w:rsid w:val="004C6761"/>
    <w:rsid w:val="004D68AA"/>
    <w:rsid w:val="004F2718"/>
    <w:rsid w:val="004F50A0"/>
    <w:rsid w:val="004F5A54"/>
    <w:rsid w:val="00536414"/>
    <w:rsid w:val="0054067D"/>
    <w:rsid w:val="005477D1"/>
    <w:rsid w:val="00563ECF"/>
    <w:rsid w:val="00571EF8"/>
    <w:rsid w:val="005843D6"/>
    <w:rsid w:val="00587FDB"/>
    <w:rsid w:val="00592138"/>
    <w:rsid w:val="005B5EBE"/>
    <w:rsid w:val="005C1793"/>
    <w:rsid w:val="005D0F8B"/>
    <w:rsid w:val="005D4657"/>
    <w:rsid w:val="005F0550"/>
    <w:rsid w:val="00607643"/>
    <w:rsid w:val="00611819"/>
    <w:rsid w:val="00623460"/>
    <w:rsid w:val="00623A88"/>
    <w:rsid w:val="00624B4B"/>
    <w:rsid w:val="00645109"/>
    <w:rsid w:val="00652EB3"/>
    <w:rsid w:val="00656D07"/>
    <w:rsid w:val="00667D95"/>
    <w:rsid w:val="006803D4"/>
    <w:rsid w:val="00690F4B"/>
    <w:rsid w:val="006A552E"/>
    <w:rsid w:val="006B2859"/>
    <w:rsid w:val="006D270C"/>
    <w:rsid w:val="006E31EE"/>
    <w:rsid w:val="006E6059"/>
    <w:rsid w:val="006F0323"/>
    <w:rsid w:val="006F1A99"/>
    <w:rsid w:val="00702D06"/>
    <w:rsid w:val="00710CF6"/>
    <w:rsid w:val="00726C34"/>
    <w:rsid w:val="00727ED8"/>
    <w:rsid w:val="00780837"/>
    <w:rsid w:val="007909CA"/>
    <w:rsid w:val="00795369"/>
    <w:rsid w:val="007B2B3E"/>
    <w:rsid w:val="007D0791"/>
    <w:rsid w:val="007D478A"/>
    <w:rsid w:val="007F354B"/>
    <w:rsid w:val="00800E4E"/>
    <w:rsid w:val="008026D0"/>
    <w:rsid w:val="0081084F"/>
    <w:rsid w:val="0081442A"/>
    <w:rsid w:val="00826D8F"/>
    <w:rsid w:val="0083774E"/>
    <w:rsid w:val="00851482"/>
    <w:rsid w:val="00852FE7"/>
    <w:rsid w:val="008565F7"/>
    <w:rsid w:val="00860038"/>
    <w:rsid w:val="008727F2"/>
    <w:rsid w:val="0088093F"/>
    <w:rsid w:val="00886277"/>
    <w:rsid w:val="008C5106"/>
    <w:rsid w:val="008C774E"/>
    <w:rsid w:val="008E0A15"/>
    <w:rsid w:val="008E6FF9"/>
    <w:rsid w:val="009449AF"/>
    <w:rsid w:val="00963BBF"/>
    <w:rsid w:val="00965F9C"/>
    <w:rsid w:val="0097337A"/>
    <w:rsid w:val="00992ABF"/>
    <w:rsid w:val="0099411B"/>
    <w:rsid w:val="009948E5"/>
    <w:rsid w:val="0099563E"/>
    <w:rsid w:val="009956E9"/>
    <w:rsid w:val="009A145E"/>
    <w:rsid w:val="009A3609"/>
    <w:rsid w:val="009F1DA2"/>
    <w:rsid w:val="009F6C13"/>
    <w:rsid w:val="00A075A5"/>
    <w:rsid w:val="00A169FD"/>
    <w:rsid w:val="00A171D1"/>
    <w:rsid w:val="00A34571"/>
    <w:rsid w:val="00A4421D"/>
    <w:rsid w:val="00A53D3D"/>
    <w:rsid w:val="00A609BE"/>
    <w:rsid w:val="00A61430"/>
    <w:rsid w:val="00A83E93"/>
    <w:rsid w:val="00A90E1F"/>
    <w:rsid w:val="00AA0D70"/>
    <w:rsid w:val="00AA630F"/>
    <w:rsid w:val="00AA6749"/>
    <w:rsid w:val="00AA6947"/>
    <w:rsid w:val="00AC38BA"/>
    <w:rsid w:val="00AC5F8D"/>
    <w:rsid w:val="00AF49F3"/>
    <w:rsid w:val="00B05CEF"/>
    <w:rsid w:val="00B16813"/>
    <w:rsid w:val="00B24F26"/>
    <w:rsid w:val="00B53468"/>
    <w:rsid w:val="00B61467"/>
    <w:rsid w:val="00B70B87"/>
    <w:rsid w:val="00B71D70"/>
    <w:rsid w:val="00B75911"/>
    <w:rsid w:val="00B813FC"/>
    <w:rsid w:val="00B90110"/>
    <w:rsid w:val="00BA0ABB"/>
    <w:rsid w:val="00BA5384"/>
    <w:rsid w:val="00BD1FDF"/>
    <w:rsid w:val="00BE01CB"/>
    <w:rsid w:val="00BE11DC"/>
    <w:rsid w:val="00BF6CDC"/>
    <w:rsid w:val="00C030EB"/>
    <w:rsid w:val="00C24F94"/>
    <w:rsid w:val="00C305F4"/>
    <w:rsid w:val="00C310DD"/>
    <w:rsid w:val="00C42984"/>
    <w:rsid w:val="00CC189A"/>
    <w:rsid w:val="00CE6F57"/>
    <w:rsid w:val="00CF1BF4"/>
    <w:rsid w:val="00D020BE"/>
    <w:rsid w:val="00D06201"/>
    <w:rsid w:val="00D1331F"/>
    <w:rsid w:val="00D230CB"/>
    <w:rsid w:val="00D24247"/>
    <w:rsid w:val="00D254EE"/>
    <w:rsid w:val="00D31537"/>
    <w:rsid w:val="00D46E28"/>
    <w:rsid w:val="00D53029"/>
    <w:rsid w:val="00D7057A"/>
    <w:rsid w:val="00D71C9A"/>
    <w:rsid w:val="00D916A2"/>
    <w:rsid w:val="00DB5781"/>
    <w:rsid w:val="00DD042E"/>
    <w:rsid w:val="00DE362F"/>
    <w:rsid w:val="00DF0297"/>
    <w:rsid w:val="00DF20C4"/>
    <w:rsid w:val="00E07D4A"/>
    <w:rsid w:val="00E13882"/>
    <w:rsid w:val="00E17922"/>
    <w:rsid w:val="00E24F27"/>
    <w:rsid w:val="00E25BA3"/>
    <w:rsid w:val="00E340E8"/>
    <w:rsid w:val="00E3681C"/>
    <w:rsid w:val="00E411AB"/>
    <w:rsid w:val="00E42DBE"/>
    <w:rsid w:val="00E4532C"/>
    <w:rsid w:val="00E51CAB"/>
    <w:rsid w:val="00E928FC"/>
    <w:rsid w:val="00E93938"/>
    <w:rsid w:val="00EC0EBA"/>
    <w:rsid w:val="00EC2642"/>
    <w:rsid w:val="00ED7F14"/>
    <w:rsid w:val="00EE2E3F"/>
    <w:rsid w:val="00EE31D4"/>
    <w:rsid w:val="00EF791D"/>
    <w:rsid w:val="00F2051E"/>
    <w:rsid w:val="00F31175"/>
    <w:rsid w:val="00F35322"/>
    <w:rsid w:val="00F41083"/>
    <w:rsid w:val="00F47377"/>
    <w:rsid w:val="00F876D9"/>
    <w:rsid w:val="00F92EA0"/>
    <w:rsid w:val="00FA1BBE"/>
    <w:rsid w:val="00FA1D6D"/>
    <w:rsid w:val="00FB084C"/>
    <w:rsid w:val="00FC0C59"/>
    <w:rsid w:val="00FD008A"/>
    <w:rsid w:val="00FE04B2"/>
    <w:rsid w:val="00FE2592"/>
    <w:rsid w:val="64D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7A42C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77C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8E6F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theme" Target="theme/theme1.xml"/><Relationship Id="rId1" Type="http://schemas.openxmlformats.org/officeDocument/2006/relationships/customXml" Target="../customXml/item1.xml"/><Relationship Id="rId24" Type="http://schemas.openxmlformats.org/officeDocument/2006/relationships/image" Target="media/image2.jpeg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hyperlink" Target="https://itunes.apple.com/cn/app/questopia-trivia-game-about/id731738635?l=en&amp;mt=8" TargetMode="External"/><Relationship Id="rId9" Type="http://schemas.openxmlformats.org/officeDocument/2006/relationships/hyperlink" Target="https://itunes.apple.com/cn/app/questopia-trivia-game-about/id731738635?l=en&amp;mt=8" TargetMode="External"/><Relationship Id="rId2" Type="http://schemas.openxmlformats.org/officeDocument/2006/relationships/customXml" Target="../customXml/item2.xml"/><Relationship Id="rId25" Type="http://schemas.openxmlformats.org/officeDocument/2006/relationships/fontTable" Target="fontTable.xml"/><Relationship Id="rId10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eric\AppData\Roaming\Kingsoft\Office6\templates\download\&#40664;&#35748;\&#31616;&#21382;JZ597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DCB14B-FE1A-F143-B92D-04C16F6EF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\Users\maxeric\AppData\Roaming\Kingsoft\Office6\templates\download\默认\简历JZ597.docx</Template>
  <TotalTime>44</TotalTime>
  <Pages>1</Pages>
  <Words>3</Words>
  <Characters>20</Characters>
  <Application>Microsoft Macintosh Word</Application>
  <DocSecurity>0</DocSecurity>
  <Lines>1</Lines>
  <Paragraphs>1</Paragraphs>
  <ScaleCrop>false</ScaleCrop>
  <Company>talkweb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maxeric</dc:creator>
  <cp:lastModifiedBy>talkweb ea</cp:lastModifiedBy>
  <cp:revision>68</cp:revision>
  <cp:lastPrinted>2017-02-21T13:45:00Z</cp:lastPrinted>
  <dcterms:created xsi:type="dcterms:W3CDTF">2017-02-21T13:45:00Z</dcterms:created>
  <dcterms:modified xsi:type="dcterms:W3CDTF">2017-03-01T09:49:00Z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