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C7A5E" w14:textId="0D7091EF" w:rsidR="006803D4" w:rsidRDefault="008668DD">
      <w:pPr>
        <w:tabs>
          <w:tab w:val="left" w:pos="1504"/>
        </w:tabs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7F6A62A7">
                <wp:simplePos x="0" y="0"/>
                <wp:positionH relativeFrom="column">
                  <wp:posOffset>0</wp:posOffset>
                </wp:positionH>
                <wp:positionV relativeFrom="paragraph">
                  <wp:posOffset>-3189</wp:posOffset>
                </wp:positionV>
                <wp:extent cx="7559675" cy="2406030"/>
                <wp:effectExtent l="0" t="0" r="9525" b="6985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06030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E4B6C" id="组合 2" o:spid="_x0000_s1026" style="position:absolute;margin-left:0;margin-top:-.2pt;width:595.25pt;height:189.45pt;z-index:251636736;mso-height-relative:margin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8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B475C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561E204C">
                <wp:simplePos x="0" y="0"/>
                <wp:positionH relativeFrom="column">
                  <wp:posOffset>325755</wp:posOffset>
                </wp:positionH>
                <wp:positionV relativeFrom="paragraph">
                  <wp:posOffset>9426737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332F883" id="KSO_Shape" o:spid="_x0000_s1026" style="position:absolute;margin-left:25.65pt;margin-top:742.2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B475C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824F893">
                <wp:simplePos x="0" y="0"/>
                <wp:positionH relativeFrom="column">
                  <wp:posOffset>320645</wp:posOffset>
                </wp:positionH>
                <wp:positionV relativeFrom="paragraph">
                  <wp:posOffset>7658100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3C60" id="KSO_Shape" o:spid="_x0000_s1026" style="position:absolute;margin-left:25.25pt;margin-top:603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wV0gw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6,0;2147483646,176357912;2147483646,675564621;2147483646,860455980;2147483646,938679265;2147483646,654230991;2147483646,924456844;2147483646,1351135320;2147483646,1989721654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957849983,2147483646;2120530705,2147483646;2147483646,2147483646;1655323714,2147483646;478044915,2147483646;15696882,2075056149;131286932,1368202214;329640752,1018330838;804832778,665608937;1485510820,850500296;2036334420,1066687046;1582551098,661342201;1629641771,139379650;1387050167,2147483646;2147483646,2147483646;1695282189,2059411492;1332821254,2147483646;2147483646,2147483646;2147483646,2147483646;2147483646,2147483646;2147483646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B475C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07047829">
                <wp:simplePos x="0" y="0"/>
                <wp:positionH relativeFrom="column">
                  <wp:posOffset>324928</wp:posOffset>
                </wp:positionH>
                <wp:positionV relativeFrom="paragraph">
                  <wp:posOffset>2864485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531A1D3" id="KSO_Shape" o:spid="_x0000_s1026" style="position:absolute;margin-left:25.6pt;margin-top:225.5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B475C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09560625">
                <wp:simplePos x="0" y="0"/>
                <wp:positionH relativeFrom="column">
                  <wp:posOffset>329565</wp:posOffset>
                </wp:positionH>
                <wp:positionV relativeFrom="paragraph">
                  <wp:posOffset>3363122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69DE3" id="KSO_Shape" o:spid="_x0000_s1026" style="position:absolute;margin-left:25.95pt;margin-top:264.8pt;width:14.2pt;height:12.0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Tl0M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F680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433C223">
                <wp:simplePos x="0" y="0"/>
                <wp:positionH relativeFrom="column">
                  <wp:posOffset>1585226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821CC5" id="椭圆 9" o:spid="_x0000_s1026" style="position:absolute;margin-left:124.8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CQhnP9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CF680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3CDA5D58">
                <wp:simplePos x="0" y="0"/>
                <wp:positionH relativeFrom="column">
                  <wp:posOffset>1585226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2FD349" id="椭圆 11" o:spid="_x0000_s1026" style="position:absolute;margin-left:124.8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Mu7nXn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CF680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63F0DB41">
                <wp:simplePos x="0" y="0"/>
                <wp:positionH relativeFrom="column">
                  <wp:posOffset>1585226</wp:posOffset>
                </wp:positionH>
                <wp:positionV relativeFrom="paragraph">
                  <wp:posOffset>9391650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B7BB456" id="椭圆 12" o:spid="_x0000_s1026" style="position:absolute;margin-left:124.8pt;margin-top:739.5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" fillcolor="#004a62" strokecolor="white" strokeweight="2.25pt">
                <v:stroke opacity="35980f" joinstyle="miter"/>
              </v:oval>
            </w:pict>
          </mc:Fallback>
        </mc:AlternateContent>
      </w:r>
      <w:r w:rsidR="00CF680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5047EA06">
                <wp:simplePos x="0" y="0"/>
                <wp:positionH relativeFrom="column">
                  <wp:posOffset>1586496</wp:posOffset>
                </wp:positionH>
                <wp:positionV relativeFrom="paragraph">
                  <wp:posOffset>7610475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F7D1838" id="椭圆 14" o:spid="_x0000_s1026" style="position:absolute;margin-left:124.9pt;margin-top:599.25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CJVr3f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CF680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2013D386">
                <wp:simplePos x="0" y="0"/>
                <wp:positionH relativeFrom="column">
                  <wp:posOffset>1699895</wp:posOffset>
                </wp:positionH>
                <wp:positionV relativeFrom="paragraph">
                  <wp:posOffset>2834005</wp:posOffset>
                </wp:positionV>
                <wp:extent cx="0" cy="6700520"/>
                <wp:effectExtent l="0" t="0" r="2540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05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49D6" id="直接连接符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5pt,223.15pt" to="133.85pt,7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" strokecolor="#50646b" strokeweight="2.25pt">
                <v:stroke joinstyle="miter"/>
              </v:line>
            </w:pict>
          </mc:Fallback>
        </mc:AlternateContent>
      </w:r>
      <w:r w:rsidR="005619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18CC7572">
                <wp:simplePos x="0" y="0"/>
                <wp:positionH relativeFrom="column">
                  <wp:posOffset>448945</wp:posOffset>
                </wp:positionH>
                <wp:positionV relativeFrom="paragraph">
                  <wp:posOffset>9263380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C7102" w:rsidRDefault="003C71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5E15E" id="矩形 64" o:spid="_x0000_s1026" style="position:absolute;left:0;text-align:left;margin-left:35.35pt;margin-top:729.4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" filled="f" stroked="f">
                <v:textbox style="mso-fit-shape-to-text:t">
                  <w:txbxContent>
                    <w:p w14:paraId="4DA2D8B3" w14:textId="6CD40725" w:rsidR="003C7102" w:rsidRDefault="003C71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5619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410712CF">
                <wp:simplePos x="0" y="0"/>
                <wp:positionH relativeFrom="column">
                  <wp:posOffset>437471</wp:posOffset>
                </wp:positionH>
                <wp:positionV relativeFrom="paragraph">
                  <wp:posOffset>7520305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C7102" w:rsidRDefault="003C71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67F03"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27" type="#_x0000_t202" style="position:absolute;left:0;text-align:left;margin-left:34.45pt;margin-top:592.15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" filled="f" stroked="f">
                <v:textbox>
                  <w:txbxContent>
                    <w:p w14:paraId="76994DB4" w14:textId="3915989B" w:rsidR="003C7102" w:rsidRDefault="003C7102">
                      <w:pPr>
                        <w:pStyle w:val="NormalWeb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56191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5C93EF64">
                <wp:simplePos x="0" y="0"/>
                <wp:positionH relativeFrom="column">
                  <wp:posOffset>481965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C7102" w:rsidRDefault="003C71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54E45" id="矩形 59" o:spid="_x0000_s1028" style="position:absolute;left:0;text-align:left;margin-left:37.9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2wa4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" filled="f" stroked="f">
                <v:textbox style="mso-fit-shape-to-text:t">
                  <w:txbxContent>
                    <w:p w14:paraId="722B9BD6" w14:textId="77777777" w:rsidR="003C7102" w:rsidRDefault="003C71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5619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245D8DFB">
                <wp:simplePos x="0" y="0"/>
                <wp:positionH relativeFrom="column">
                  <wp:posOffset>488315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C7102" w:rsidRDefault="003C71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3189" id="矩形 60" o:spid="_x0000_s1029" style="position:absolute;left:0;text-align:left;margin-left:38.45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" filled="f" stroked="f">
                <v:textbox style="mso-fit-shape-to-text:t">
                  <w:txbxContent>
                    <w:p w14:paraId="2509FDF1" w14:textId="77777777" w:rsidR="003C7102" w:rsidRDefault="003C71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9F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471A0232">
                <wp:simplePos x="0" y="0"/>
                <wp:positionH relativeFrom="column">
                  <wp:posOffset>1929160</wp:posOffset>
                </wp:positionH>
                <wp:positionV relativeFrom="paragraph">
                  <wp:posOffset>9335188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5B22B9D3" w:rsidR="003C7102" w:rsidRPr="00372AFB" w:rsidRDefault="003C7102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 w:rsidR="00D020BE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应用开发，毕业后加入了当时比较知名的国产手机应用服务商从事MTK应用开发，直到2013年开始自学并从事iOS开发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，到目前为止参与过多个iOS产品开发，对H5相关技术也有所了解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 w:rsidR="00E55BF9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为人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积极向上，</w:t>
                            </w:r>
                            <w:r w:rsidR="00607643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拥有较强的学习能力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73D4" id="矩形 63" o:spid="_x0000_s1030" style="position:absolute;left:0;text-align:left;margin-left:151.9pt;margin-top:735.05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" filled="f" stroked="f">
                <v:textbox>
                  <w:txbxContent>
                    <w:p w14:paraId="5E475795" w14:textId="5B22B9D3" w:rsidR="003C7102" w:rsidRPr="00372AFB" w:rsidRDefault="003C7102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 w:rsidR="00D020BE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应用开发，毕业后加入了当时比较知名的国产手机应用服务商从事MTK应用开发，直到2013年开始自学并从事iOS开发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，到目前为止参与过多个iOS产品开发，对H5相关技术也有所了解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 w:rsidR="00E55BF9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为人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积极向上，</w:t>
                      </w:r>
                      <w:r w:rsidR="00607643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拥有较强的学习能力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9F11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4BD3057D">
                <wp:simplePos x="0" y="0"/>
                <wp:positionH relativeFrom="column">
                  <wp:posOffset>1929160</wp:posOffset>
                </wp:positionH>
                <wp:positionV relativeFrom="paragraph">
                  <wp:posOffset>7555099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3BC76B1A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E02289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有较多的OC</w:t>
                            </w:r>
                            <w:r w:rsidR="00885973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开发经验，熟悉</w:t>
                            </w:r>
                            <w:r w:rsidRPr="000F6306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OC Runtime</w:t>
                            </w:r>
                            <w:r w:rsidR="00885973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以及</w:t>
                            </w:r>
                            <w:r w:rsidR="00AC0CBD" w:rsidRPr="000F6306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Swift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2ADD8F5" w14:textId="1F5F3866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B4C4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熟练掌握一些第三库如：</w:t>
                            </w:r>
                            <w:proofErr w:type="spellStart"/>
                            <w:r w:rsidR="00CF1BF4" w:rsidRPr="00AA1285">
                              <w:rPr>
                                <w:rFonts w:ascii="微软雅黑" w:eastAsia="微软雅黑" w:hAnsi="微软雅黑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AA1285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 w:rsidR="00DF029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F0297" w:rsidRPr="00AA1285">
                              <w:rPr>
                                <w:rFonts w:ascii="微软雅黑" w:eastAsia="微软雅黑" w:hAnsi="微软雅黑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  <w:r w:rsidR="002B4C4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使用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1D3C5FB" w14:textId="532D1C14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="003C7102" w:rsidRPr="006C2C0B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="003C7102" w:rsidRPr="006C2C0B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6C2C0B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="003C7102" w:rsidRPr="006C2C0B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等代码管理工具的使用。</w:t>
                            </w:r>
                            <w:r w:rsidR="003C7102"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4A170EDE" w:rsidR="003C7102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 w:rsidRPr="00CA28CF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HTTP/HTTPS、TCP/IP、SSL/TLS、JSON、XML、Thrift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32EBC429" w14:textId="7F3AC5B0" w:rsidR="003C7102" w:rsidRDefault="0015652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 w:rsidR="002713BE" w:rsidRPr="001D1B56">
                              <w:rPr>
                                <w:rFonts w:ascii="微软雅黑" w:eastAsia="微软雅黑" w:hAnsi="微软雅黑" w:hint="eastAsia"/>
                                <w:b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2713BE" w:rsidRPr="001D1B56">
                              <w:rPr>
                                <w:rFonts w:ascii="微软雅黑" w:eastAsia="微软雅黑" w:hAnsi="微软雅黑" w:hint="eastAsia"/>
                                <w:b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Storyboar</w:t>
                            </w:r>
                            <w:r w:rsidR="00B90110" w:rsidRPr="001D1B56">
                              <w:rPr>
                                <w:rFonts w:ascii="微软雅黑" w:eastAsia="微软雅黑" w:hAnsi="微软雅黑" w:hint="eastAsia"/>
                                <w:b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r w:rsidR="002713BE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的的使用。</w:t>
                            </w:r>
                          </w:p>
                          <w:p w14:paraId="2B3196D3" w14:textId="4862317B" w:rsidR="00156522" w:rsidRDefault="00156522" w:rsidP="0015652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6、</w:t>
                            </w:r>
                            <w:r w:rsidR="00304DC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对</w:t>
                            </w:r>
                            <w:r w:rsidR="00E644B2"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r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3E299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以及</w:t>
                            </w:r>
                            <w:r w:rsidR="003E2992"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HTML</w:t>
                            </w:r>
                            <w:r w:rsidR="00FC05B9"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2992"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3E299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E2992" w:rsidRPr="00FD16F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JavaScript</w:t>
                            </w:r>
                            <w:r w:rsidR="003E299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相关的知识</w:t>
                            </w:r>
                            <w:r w:rsidR="00304DC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也有所了解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21EA0F3" w14:textId="668BCF8A" w:rsidR="00BA3D09" w:rsidRPr="00372AFB" w:rsidRDefault="00BA3D09" w:rsidP="00BA3D0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 w:rsidRPr="00751F1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Hybird</w:t>
                            </w:r>
                            <w:proofErr w:type="spellEnd"/>
                            <w:r w:rsidRPr="00751F1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的设计</w:t>
                            </w:r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，也了解</w:t>
                            </w:r>
                            <w:proofErr w:type="spellStart"/>
                            <w:r w:rsidR="0075788D" w:rsidRPr="00751F19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 w:rsidR="0075788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2E812E" w14:textId="77777777" w:rsidR="00BA3D09" w:rsidRPr="00372AFB" w:rsidRDefault="00BA3D09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D6C1F6" w14:textId="4CDD5E91" w:rsidR="003C7102" w:rsidRDefault="003C7102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1255" id="矩形 65" o:spid="_x0000_s1031" style="position:absolute;left:0;text-align:left;margin-left:151.9pt;margin-top:594.9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" filled="f" stroked="f">
                <v:textbox>
                  <w:txbxContent>
                    <w:p w14:paraId="5C1CF0E8" w14:textId="3BC76B1A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E02289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有较多的OC</w:t>
                      </w:r>
                      <w:r w:rsidR="00885973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开发经验，熟悉</w:t>
                      </w:r>
                      <w:r w:rsidRPr="000F6306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OC Runtime</w:t>
                      </w:r>
                      <w:r w:rsidR="00885973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以及</w:t>
                      </w:r>
                      <w:r w:rsidR="00AC0CBD" w:rsidRPr="000F6306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Swift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2ADD8F5" w14:textId="1F5F3866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B4C4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熟练掌握一些第三库如：</w:t>
                      </w:r>
                      <w:proofErr w:type="spellStart"/>
                      <w:r w:rsidR="00CF1BF4" w:rsidRPr="00AA1285">
                        <w:rPr>
                          <w:rFonts w:ascii="微软雅黑" w:eastAsia="微软雅黑" w:hAnsi="微软雅黑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AA1285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 w:rsidR="00DF029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F0297" w:rsidRPr="00AA1285">
                        <w:rPr>
                          <w:rFonts w:ascii="微软雅黑" w:eastAsia="微软雅黑" w:hAnsi="微软雅黑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</w:t>
                      </w:r>
                      <w:r w:rsidR="002B4C4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使用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1D3C5FB" w14:textId="532D1C14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="003C7102" w:rsidRPr="006C2C0B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="003C7102" w:rsidRPr="006C2C0B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6C2C0B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="003C7102" w:rsidRPr="006C2C0B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等代码管理工具的使用。</w:t>
                      </w:r>
                      <w:r w:rsidR="003C7102"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4A170EDE" w:rsidR="003C7102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 w:rsidRPr="00CA28CF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HTTP/HTTPS、TCP/IP、SSL/TLS、JSON、XML、Thrift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32EBC429" w14:textId="7F3AC5B0" w:rsidR="003C7102" w:rsidRDefault="0015652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 w:rsidR="002713BE" w:rsidRPr="001D1B56">
                        <w:rPr>
                          <w:rFonts w:ascii="微软雅黑" w:eastAsia="微软雅黑" w:hAnsi="微软雅黑" w:hint="eastAsia"/>
                          <w:b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2713BE" w:rsidRPr="001D1B56">
                        <w:rPr>
                          <w:rFonts w:ascii="微软雅黑" w:eastAsia="微软雅黑" w:hAnsi="微软雅黑" w:hint="eastAsia"/>
                          <w:b/>
                          <w:color w:val="50646B"/>
                          <w:kern w:val="24"/>
                          <w:sz w:val="18"/>
                          <w:szCs w:val="18"/>
                        </w:rPr>
                        <w:t>Storyboar</w:t>
                      </w:r>
                      <w:r w:rsidR="00B90110" w:rsidRPr="001D1B56">
                        <w:rPr>
                          <w:rFonts w:ascii="微软雅黑" w:eastAsia="微软雅黑" w:hAnsi="微软雅黑" w:hint="eastAsia"/>
                          <w:b/>
                          <w:color w:val="50646B"/>
                          <w:kern w:val="24"/>
                          <w:sz w:val="18"/>
                          <w:szCs w:val="18"/>
                        </w:rPr>
                        <w:t>d</w:t>
                      </w:r>
                      <w:r w:rsidR="002713BE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的的使用。</w:t>
                      </w:r>
                    </w:p>
                    <w:p w14:paraId="2B3196D3" w14:textId="4862317B" w:rsidR="00156522" w:rsidRDefault="00156522" w:rsidP="0015652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6、</w:t>
                      </w:r>
                      <w:r w:rsidR="00304DC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对</w:t>
                      </w:r>
                      <w:r w:rsidR="00E644B2"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r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3E299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以及</w:t>
                      </w:r>
                      <w:r w:rsidR="003E2992"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HTML</w:t>
                      </w:r>
                      <w:r w:rsidR="00FC05B9"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3E2992"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3E299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E2992" w:rsidRPr="00FD16F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JavaScript</w:t>
                      </w:r>
                      <w:r w:rsidR="003E299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相关的知识</w:t>
                      </w:r>
                      <w:r w:rsidR="00304DC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也有所了解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021EA0F3" w14:textId="668BCF8A" w:rsidR="00BA3D09" w:rsidRPr="00372AFB" w:rsidRDefault="00BA3D09" w:rsidP="00BA3D0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 w:rsidRPr="00751F1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Hybird</w:t>
                      </w:r>
                      <w:proofErr w:type="spellEnd"/>
                      <w:r w:rsidRPr="00751F1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的设计</w:t>
                      </w:r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，也了解</w:t>
                      </w:r>
                      <w:proofErr w:type="spellStart"/>
                      <w:r w:rsidR="0075788D" w:rsidRPr="00751F19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 w:rsidR="0075788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B2E812E" w14:textId="77777777" w:rsidR="00BA3D09" w:rsidRPr="00372AFB" w:rsidRDefault="00BA3D09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</w:p>
                    <w:p w14:paraId="4BD6C1F6" w14:textId="4CDD5E91" w:rsidR="003C7102" w:rsidRDefault="003C7102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9F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98677A1">
                <wp:simplePos x="0" y="0"/>
                <wp:positionH relativeFrom="column">
                  <wp:posOffset>1939895</wp:posOffset>
                </wp:positionH>
                <wp:positionV relativeFrom="paragraph">
                  <wp:posOffset>3227318</wp:posOffset>
                </wp:positionV>
                <wp:extent cx="5372100" cy="4326641"/>
                <wp:effectExtent l="0" t="0" r="0" b="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326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11200E" w14:textId="3AD54DB1" w:rsidR="00273139" w:rsidRDefault="003C7102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现在  </w:t>
                            </w:r>
                            <w:r w:rsidR="00ED60F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拓维信息</w:t>
                            </w:r>
                            <w:r w:rsidR="006229E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系统有限公司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深圳云校园团队</w:t>
                            </w:r>
                            <w:r w:rsidR="006528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iOS开发</w:t>
                            </w:r>
                          </w:p>
                          <w:p w14:paraId="4992320E" w14:textId="3F371D93" w:rsidR="008B20BB" w:rsidRDefault="008B20BB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主要项目：</w:t>
                            </w:r>
                            <w:r w:rsidRPr="00C869E7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r w:rsidR="00C43870" w:rsidRPr="00511C2C">
                              <w:rPr>
                                <w:rFonts w:ascii="微软雅黑" w:eastAsia="微软雅黑" w:hAnsi="微软雅黑" w:hint="eastAsia"/>
                                <w:i/>
                                <w:color w:val="44546A" w:themeColor="text2"/>
                                <w:sz w:val="18"/>
                              </w:rPr>
                              <w:t>（</w:t>
                            </w:r>
                            <w:r w:rsidR="00032723" w:rsidRPr="00511C2C">
                              <w:rPr>
                                <w:rFonts w:ascii="微软雅黑" w:eastAsia="微软雅黑" w:hAnsi="微软雅黑" w:hint="eastAsia"/>
                                <w:i/>
                                <w:color w:val="44546A" w:themeColor="text2"/>
                                <w:sz w:val="18"/>
                              </w:rPr>
                              <w:t>代码行数（除第三方外）：27w+。已发布版本数：50+个。</w:t>
                            </w:r>
                            <w:r w:rsidR="00C43870" w:rsidRPr="00511C2C">
                              <w:rPr>
                                <w:rFonts w:ascii="微软雅黑" w:eastAsia="微软雅黑" w:hAnsi="微软雅黑" w:hint="eastAsia"/>
                                <w:i/>
                                <w:color w:val="44546A" w:themeColor="text2"/>
                                <w:sz w:val="18"/>
                              </w:rPr>
                              <w:t>）</w:t>
                            </w:r>
                          </w:p>
                          <w:p w14:paraId="7E42BA10" w14:textId="5E003A83" w:rsidR="003C7102" w:rsidRDefault="00852FE7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</w:t>
                            </w:r>
                            <w:r w:rsidR="00992AB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C96024C" w14:textId="70AA0CAF" w:rsidR="003C7102" w:rsidRDefault="00754C73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</w:t>
                            </w:r>
                            <w:r w:rsidR="003C7102"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iOS端中</w:t>
                            </w:r>
                            <w:r w:rsidR="00824988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社区</w:t>
                            </w:r>
                            <w:r w:rsidR="00824988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、活动</w:t>
                            </w:r>
                            <w:r w:rsidR="00824988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、家庭作业、通知、日常表现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等</w:t>
                            </w:r>
                            <w:r w:rsidR="00A765A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从0到1的开发</w:t>
                            </w:r>
                            <w:r w:rsidR="00AA630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迭代优化</w:t>
                            </w:r>
                            <w:r w:rsidR="003A3B0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  <w:r w:rsidR="00474965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 xml:space="preserve"> </w:t>
                            </w:r>
                          </w:p>
                          <w:p w14:paraId="7DB34778" w14:textId="7F1681D7" w:rsidR="00D4477E" w:rsidRDefault="00D4477E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逐步实现部分功能插件化、</w:t>
                            </w:r>
                            <w:proofErr w:type="spellStart"/>
                            <w:r w:rsidR="00FC1D5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App，以应对复杂的运营需求，已向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31B7AACC" w:rsidR="003C7102" w:rsidRDefault="00EC37BC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帮助</w:t>
                            </w:r>
                            <w:r w:rsidR="001C0D0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新进员工熟悉项目和提供一些OC基础、代码风格等方面的指导</w:t>
                            </w:r>
                            <w:r w:rsidR="0088093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1D8EEA54" w14:textId="21951B9D" w:rsidR="00A17746" w:rsidRPr="00372AFB" w:rsidRDefault="00BA5583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需求讨论、</w:t>
                            </w:r>
                            <w:r w:rsidR="00A1774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项目协议的商讨以及制定，协调项目的进度。</w:t>
                            </w:r>
                          </w:p>
                          <w:p w14:paraId="2AFF8AE3" w14:textId="77777777" w:rsidR="003C7102" w:rsidRPr="0030658C" w:rsidRDefault="003C7102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0A67E5E7" w:rsidR="003C7102" w:rsidRDefault="003C7102" w:rsidP="000476C8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D60F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528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ED60F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3C7102" w:rsidRDefault="00992ABF" w:rsidP="000476C8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262BA18" w14:textId="7CA16788" w:rsidR="003C7102" w:rsidRPr="00372AFB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r w:rsidR="00E65B5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9479D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Questopia</w:t>
                            </w:r>
                            <w:proofErr w:type="spellEnd"/>
                            <w:r w:rsidRPr="0029479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iOS端</w:t>
                            </w:r>
                            <w:r w:rsidRPr="00E6260C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全部功能的开发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EF791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294D5D1C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参与iOS端《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B05CE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0B76DA" w:rsidRPr="000B76DA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涂鸦功能的优化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以及</w:t>
                            </w:r>
                            <w:r w:rsidR="00FD008A" w:rsidRPr="00355091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CDC9ED2" w:rsidR="005F0550" w:rsidRPr="00372AFB" w:rsidRDefault="005F0550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3、 </w:t>
                            </w:r>
                            <w:r w:rsidRPr="00642076">
                              <w:rPr>
                                <w:rFonts w:ascii="微软雅黑" w:eastAsia="微软雅黑" w:hAnsi="微软雅黑" w:hint="eastAsia"/>
                                <w:b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开发通用组件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以供公司内其他App使用，如</w:t>
                            </w:r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 w:rsidR="00855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7F3CCB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3374291F" w:rsidR="003C7102" w:rsidRPr="0099411B" w:rsidRDefault="003C7102" w:rsidP="008727F2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D60F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F78E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1C40C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D60F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3C7102" w:rsidRDefault="00992ABF" w:rsidP="008727F2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6285998" w14:textId="340EC6DF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="00E40E3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维护</w:t>
                            </w:r>
                            <w:r w:rsidR="00E40E3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和移植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3C7102" w:rsidRPr="00A171D1" w:rsidRDefault="003C7102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3C7102" w:rsidRPr="00AA6947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C7102" w:rsidRPr="00052290" w:rsidRDefault="003C7102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18F0" id="Rectangle 3" o:spid="_x0000_s1032" style="position:absolute;left:0;text-align:left;margin-left:152.75pt;margin-top:254.1pt;width:423pt;height:3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" filled="f" stroked="f">
                <v:textbox>
                  <w:txbxContent>
                    <w:p w14:paraId="0B11200E" w14:textId="3AD54DB1" w:rsidR="00273139" w:rsidRDefault="003C7102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现在  </w:t>
                      </w:r>
                      <w:r w:rsidR="00ED60F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拓维信息</w:t>
                      </w:r>
                      <w:r w:rsidR="006229E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系统有限公司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深圳云校园团队</w:t>
                      </w:r>
                      <w:r w:rsidR="006528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iOS开发</w:t>
                      </w:r>
                    </w:p>
                    <w:p w14:paraId="4992320E" w14:textId="3F371D93" w:rsidR="008B20BB" w:rsidRDefault="008B20BB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主要项目：</w:t>
                      </w:r>
                      <w:r w:rsidRPr="00C869E7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sz w:val="18"/>
                        </w:rPr>
                        <w:t>《云校园》</w:t>
                      </w:r>
                      <w:r w:rsidR="00C43870" w:rsidRPr="00511C2C">
                        <w:rPr>
                          <w:rFonts w:ascii="微软雅黑" w:eastAsia="微软雅黑" w:hAnsi="微软雅黑" w:hint="eastAsia"/>
                          <w:i/>
                          <w:color w:val="44546A" w:themeColor="text2"/>
                          <w:sz w:val="18"/>
                        </w:rPr>
                        <w:t>（</w:t>
                      </w:r>
                      <w:r w:rsidR="00032723" w:rsidRPr="00511C2C">
                        <w:rPr>
                          <w:rFonts w:ascii="微软雅黑" w:eastAsia="微软雅黑" w:hAnsi="微软雅黑" w:hint="eastAsia"/>
                          <w:i/>
                          <w:color w:val="44546A" w:themeColor="text2"/>
                          <w:sz w:val="18"/>
                        </w:rPr>
                        <w:t>代码行数（除第三方外）：27w+。已发布版本数：50+个。</w:t>
                      </w:r>
                      <w:r w:rsidR="00C43870" w:rsidRPr="00511C2C">
                        <w:rPr>
                          <w:rFonts w:ascii="微软雅黑" w:eastAsia="微软雅黑" w:hAnsi="微软雅黑" w:hint="eastAsia"/>
                          <w:i/>
                          <w:color w:val="44546A" w:themeColor="text2"/>
                          <w:sz w:val="18"/>
                        </w:rPr>
                        <w:t>）</w:t>
                      </w:r>
                    </w:p>
                    <w:p w14:paraId="7E42BA10" w14:textId="5E003A83" w:rsidR="003C7102" w:rsidRDefault="00852FE7"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</w:t>
                      </w:r>
                      <w:r w:rsidR="00992AB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C96024C" w14:textId="70AA0CAF" w:rsidR="003C7102" w:rsidRDefault="00754C73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</w:t>
                      </w:r>
                      <w:r w:rsidR="003C7102"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iOS端中</w:t>
                      </w:r>
                      <w:r w:rsidR="00824988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社区</w:t>
                      </w:r>
                      <w:r w:rsidR="00824988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、活动</w:t>
                      </w:r>
                      <w:r w:rsidR="00824988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、家庭作业、通知、日常表现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等</w:t>
                      </w:r>
                      <w:r w:rsidR="00A765A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从0到1的开发</w:t>
                      </w:r>
                      <w:r w:rsidR="00AA630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迭代优化</w:t>
                      </w:r>
                      <w:r w:rsidR="003A3B05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  <w:r w:rsidR="00474965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 xml:space="preserve"> </w:t>
                      </w:r>
                    </w:p>
                    <w:p w14:paraId="7DB34778" w14:textId="7F1681D7" w:rsidR="00D4477E" w:rsidRDefault="00D4477E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逐步实现部分功能插件化、</w:t>
                      </w:r>
                      <w:proofErr w:type="spellStart"/>
                      <w:r w:rsidR="00FC1D5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App，以应对复杂的运营需求，已向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31B7AACC" w:rsidR="003C7102" w:rsidRDefault="00EC37BC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帮助</w:t>
                      </w:r>
                      <w:r w:rsidR="001C0D0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新进员工熟悉项目和提供一些OC基础、代码风格等方面的指导</w:t>
                      </w:r>
                      <w:r w:rsidR="0088093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1D8EEA54" w14:textId="21951B9D" w:rsidR="00A17746" w:rsidRPr="00372AFB" w:rsidRDefault="00BA5583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需求讨论、</w:t>
                      </w:r>
                      <w:r w:rsidR="00A1774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项目协议的商讨以及制定，协调项目的进度。</w:t>
                      </w:r>
                    </w:p>
                    <w:p w14:paraId="2AFF8AE3" w14:textId="77777777" w:rsidR="003C7102" w:rsidRPr="0030658C" w:rsidRDefault="003C7102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0A67E5E7" w:rsidR="003C7102" w:rsidRDefault="003C7102" w:rsidP="000476C8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ED60F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6528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         </w:t>
                      </w:r>
                      <w:r w:rsidR="00ED60F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3C7102" w:rsidRDefault="00992ABF" w:rsidP="000476C8"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262BA18" w14:textId="7CA16788" w:rsidR="003C7102" w:rsidRPr="00372AFB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r w:rsidR="00E65B5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9479D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Questopia</w:t>
                      </w:r>
                      <w:proofErr w:type="spellEnd"/>
                      <w:r w:rsidRPr="0029479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iOS端</w:t>
                      </w:r>
                      <w:r w:rsidRPr="00E6260C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全部功能的开发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EF791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并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294D5D1C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参与iOS端《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B05CE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0B76DA" w:rsidRPr="000B76DA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涂鸦功能的优化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以及</w:t>
                      </w:r>
                      <w:r w:rsidR="00FD008A" w:rsidRPr="00355091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CDC9ED2" w:rsidR="005F0550" w:rsidRPr="00372AFB" w:rsidRDefault="005F0550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3、 </w:t>
                      </w:r>
                      <w:r w:rsidRPr="00642076">
                        <w:rPr>
                          <w:rFonts w:ascii="微软雅黑" w:eastAsia="微软雅黑" w:hAnsi="微软雅黑" w:hint="eastAsia"/>
                          <w:b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开发通用组件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以供公司内其他App使用，如</w:t>
                      </w:r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 w:rsidR="00855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F7F3CCB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3374291F" w:rsidR="003C7102" w:rsidRPr="0099411B" w:rsidRDefault="003C7102" w:rsidP="008727F2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ED60F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="002F78E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        </w:t>
                      </w:r>
                      <w:r w:rsidR="001C40C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ED60F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3C7102" w:rsidRDefault="00992ABF" w:rsidP="008727F2"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6285998" w14:textId="340EC6DF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="00E40E3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维护</w:t>
                      </w:r>
                      <w:r w:rsidR="00E40E3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和移植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3C7102" w:rsidRPr="00A171D1" w:rsidRDefault="003C7102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3C7102" w:rsidRPr="00AA6947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C7102" w:rsidRPr="00052290" w:rsidRDefault="003C7102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4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B0B40" wp14:editId="36A858EB">
                <wp:simplePos x="0" y="0"/>
                <wp:positionH relativeFrom="column">
                  <wp:posOffset>2954625</wp:posOffset>
                </wp:positionH>
                <wp:positionV relativeFrom="paragraph">
                  <wp:posOffset>2009371</wp:posOffset>
                </wp:positionV>
                <wp:extent cx="182356" cy="12120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56" cy="121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79987D1" id="KSO_Shape" o:spid="_x0000_s1026" style="position:absolute;margin-left:232.65pt;margin-top:158.2pt;width:14.35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<v:stroke joinstyle="miter"/>
                <v:path arrowok="t"/>
              </v:shape>
            </w:pict>
          </mc:Fallback>
        </mc:AlternateContent>
      </w:r>
      <w:r w:rsidR="00D13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73680BE8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C7102" w:rsidRDefault="003C7102"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广东工业大学   自动化学院    网络工程    本科生 </w:t>
                            </w:r>
                          </w:p>
                          <w:p w14:paraId="6A8A5455" w14:textId="02474B3F" w:rsidR="003C7102" w:rsidRDefault="003C7102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7132" id="矩形 61" o:spid="_x0000_s1033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" filled="f" stroked="f">
                <v:textbox>
                  <w:txbxContent>
                    <w:p w14:paraId="72B28D3D" w14:textId="400B3A34" w:rsidR="003C7102" w:rsidRDefault="003C7102"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广东工业大学   自动化学院    网络工程    本科生 </w:t>
                      </w:r>
                    </w:p>
                    <w:p w14:paraId="6A8A5455" w14:textId="02474B3F" w:rsidR="003C7102" w:rsidRDefault="003C7102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329B32F3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C7102" w:rsidRDefault="003C7102">
                                <w:pPr>
                                  <w:pStyle w:val="NormalWeb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3543B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所在地：广东深圳</w:t>
                                </w:r>
                              </w:p>
                              <w:p w14:paraId="300471F0" w14:textId="3834844E" w:rsidR="003C7102" w:rsidRDefault="003C7102">
                                <w:pPr>
                                  <w:pStyle w:val="NormalWeb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</w:t>
                                </w:r>
                                <w:r w:rsidR="00364CA6" w:rsidRPr="00364CA6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yiyunhzy@1</w:t>
                                </w:r>
                                <w:r w:rsidR="00364CA6" w:rsidRPr="00364CA6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364CA6" w:rsidRPr="00364CA6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3.com</w:t>
                                </w:r>
                              </w:p>
                              <w:p w14:paraId="6FB119D3" w14:textId="697C3212" w:rsidR="00364CA6" w:rsidRPr="007B536B" w:rsidRDefault="00364CA6">
                                <w:pPr>
                                  <w:pStyle w:val="NormalWeb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主页：</w:t>
                                </w:r>
                                <w:r w:rsidR="001B1C92" w:rsidRPr="001B1C92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www.progressmore.com</w:t>
                                </w:r>
                                <w:r w:rsidR="001B1C92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    https://github.com/easence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C7102" w:rsidRDefault="003C710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C7102" w:rsidRDefault="003C710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求职意向：iOS开发工程师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59D84"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C7102" w:rsidRDefault="003C7102">
                          <w:pPr>
                            <w:pStyle w:val="NormalWeb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 w:rsidR="0033543B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所在地：广东深圳</w:t>
                          </w:r>
                        </w:p>
                        <w:p w14:paraId="300471F0" w14:textId="3834844E" w:rsidR="003C7102" w:rsidRDefault="003C7102">
                          <w:pPr>
                            <w:pStyle w:val="NormalWeb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</w:t>
                          </w:r>
                          <w:r w:rsidR="00364CA6" w:rsidRPr="00364CA6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yiyunhzy@1</w:t>
                          </w:r>
                          <w:r w:rsidR="00364CA6" w:rsidRPr="00364CA6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6</w:t>
                          </w:r>
                          <w:r w:rsidR="00364CA6" w:rsidRPr="00364CA6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3.com</w:t>
                          </w:r>
                        </w:p>
                        <w:p w14:paraId="6FB119D3" w14:textId="697C3212" w:rsidR="00364CA6" w:rsidRPr="007B536B" w:rsidRDefault="00364CA6">
                          <w:pPr>
                            <w:pStyle w:val="NormalWeb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主页：</w:t>
                          </w:r>
                          <w:r w:rsidR="001B1C92" w:rsidRPr="001B1C92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www.progressmore.com</w:t>
                          </w:r>
                          <w:r w:rsidR="001B1C92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    https://github.com/easence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C7102" w:rsidRDefault="003C71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6,2147483646;2147483646,2147483646;2147483646,2147483646;1371138903,2147483646;1973056286,2147483646;2147483646,2147483646;67263955,1507917899;870973182,429849046;2147483646,13755594;2147483646,880334415;2147483646,1887906591;2147483646,1066031966;2147483646,713554462;848553807,1306746049;2147483646,1865557406;2147483646,2147483646;2147483646,1997951325;2147483646,1177795406;926162912,1927454648;145564671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C7102" w:rsidRDefault="003C7102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求职意向：iOS开发工程师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C7102" w:rsidRDefault="003C71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C7102" w:rsidRDefault="003C710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16574"/>
    <w:rsid w:val="0002750D"/>
    <w:rsid w:val="00032723"/>
    <w:rsid w:val="00036AD8"/>
    <w:rsid w:val="0004084A"/>
    <w:rsid w:val="000476C8"/>
    <w:rsid w:val="00052290"/>
    <w:rsid w:val="00067D62"/>
    <w:rsid w:val="00071372"/>
    <w:rsid w:val="0009506E"/>
    <w:rsid w:val="00097D21"/>
    <w:rsid w:val="000A126F"/>
    <w:rsid w:val="000A3649"/>
    <w:rsid w:val="000A7326"/>
    <w:rsid w:val="000B1CCE"/>
    <w:rsid w:val="000B32B7"/>
    <w:rsid w:val="000B76DA"/>
    <w:rsid w:val="000F6306"/>
    <w:rsid w:val="000F7F55"/>
    <w:rsid w:val="001156A2"/>
    <w:rsid w:val="00116E07"/>
    <w:rsid w:val="0014157E"/>
    <w:rsid w:val="00142E44"/>
    <w:rsid w:val="001541CB"/>
    <w:rsid w:val="00156522"/>
    <w:rsid w:val="00160530"/>
    <w:rsid w:val="0018686C"/>
    <w:rsid w:val="001939A5"/>
    <w:rsid w:val="001B1C92"/>
    <w:rsid w:val="001C0D06"/>
    <w:rsid w:val="001C40CF"/>
    <w:rsid w:val="001C5C67"/>
    <w:rsid w:val="001D1B56"/>
    <w:rsid w:val="002159BE"/>
    <w:rsid w:val="0021678E"/>
    <w:rsid w:val="0024351D"/>
    <w:rsid w:val="002447C2"/>
    <w:rsid w:val="00244EFD"/>
    <w:rsid w:val="00267C65"/>
    <w:rsid w:val="002713BE"/>
    <w:rsid w:val="00273139"/>
    <w:rsid w:val="002902B1"/>
    <w:rsid w:val="0029377C"/>
    <w:rsid w:val="0029479D"/>
    <w:rsid w:val="002B4C4F"/>
    <w:rsid w:val="002C0066"/>
    <w:rsid w:val="002C4EE2"/>
    <w:rsid w:val="002E79B1"/>
    <w:rsid w:val="002F4F54"/>
    <w:rsid w:val="002F78EB"/>
    <w:rsid w:val="003017B1"/>
    <w:rsid w:val="00304DC2"/>
    <w:rsid w:val="0030658C"/>
    <w:rsid w:val="00310D22"/>
    <w:rsid w:val="00313B59"/>
    <w:rsid w:val="003150C2"/>
    <w:rsid w:val="0033543B"/>
    <w:rsid w:val="00351133"/>
    <w:rsid w:val="00355091"/>
    <w:rsid w:val="00355AFD"/>
    <w:rsid w:val="00357771"/>
    <w:rsid w:val="00364CA6"/>
    <w:rsid w:val="00365674"/>
    <w:rsid w:val="00372AFB"/>
    <w:rsid w:val="003860FE"/>
    <w:rsid w:val="003A3B05"/>
    <w:rsid w:val="003A4975"/>
    <w:rsid w:val="003A6CE0"/>
    <w:rsid w:val="003C2D56"/>
    <w:rsid w:val="003C7102"/>
    <w:rsid w:val="003C7ED6"/>
    <w:rsid w:val="003E2992"/>
    <w:rsid w:val="003F3771"/>
    <w:rsid w:val="00434BEB"/>
    <w:rsid w:val="0043538B"/>
    <w:rsid w:val="00444795"/>
    <w:rsid w:val="00445134"/>
    <w:rsid w:val="00456601"/>
    <w:rsid w:val="0047379F"/>
    <w:rsid w:val="00474965"/>
    <w:rsid w:val="00487883"/>
    <w:rsid w:val="00487A45"/>
    <w:rsid w:val="004A1C58"/>
    <w:rsid w:val="004B37AA"/>
    <w:rsid w:val="004C6761"/>
    <w:rsid w:val="004D68AA"/>
    <w:rsid w:val="004E1EE3"/>
    <w:rsid w:val="004F2718"/>
    <w:rsid w:val="004F50A0"/>
    <w:rsid w:val="004F5A54"/>
    <w:rsid w:val="00511C2C"/>
    <w:rsid w:val="00536414"/>
    <w:rsid w:val="0054067D"/>
    <w:rsid w:val="005477D1"/>
    <w:rsid w:val="0056191F"/>
    <w:rsid w:val="00563ECF"/>
    <w:rsid w:val="00571EF8"/>
    <w:rsid w:val="005843D6"/>
    <w:rsid w:val="00587FDB"/>
    <w:rsid w:val="00592138"/>
    <w:rsid w:val="005931B2"/>
    <w:rsid w:val="005B5EBE"/>
    <w:rsid w:val="005C1793"/>
    <w:rsid w:val="005D0F8B"/>
    <w:rsid w:val="005D4657"/>
    <w:rsid w:val="005F0550"/>
    <w:rsid w:val="00607643"/>
    <w:rsid w:val="00611819"/>
    <w:rsid w:val="006229E2"/>
    <w:rsid w:val="00623460"/>
    <w:rsid w:val="00623A88"/>
    <w:rsid w:val="00624B4B"/>
    <w:rsid w:val="00642076"/>
    <w:rsid w:val="00645109"/>
    <w:rsid w:val="006528D1"/>
    <w:rsid w:val="00652EB3"/>
    <w:rsid w:val="00654CC7"/>
    <w:rsid w:val="00656D07"/>
    <w:rsid w:val="00667D95"/>
    <w:rsid w:val="006803D4"/>
    <w:rsid w:val="00690F4B"/>
    <w:rsid w:val="006A552E"/>
    <w:rsid w:val="006B2859"/>
    <w:rsid w:val="006C2C0B"/>
    <w:rsid w:val="006D270C"/>
    <w:rsid w:val="006E31EE"/>
    <w:rsid w:val="006E6059"/>
    <w:rsid w:val="006F0323"/>
    <w:rsid w:val="006F1A99"/>
    <w:rsid w:val="00702D06"/>
    <w:rsid w:val="0070519B"/>
    <w:rsid w:val="00710CF6"/>
    <w:rsid w:val="00726C34"/>
    <w:rsid w:val="00727ED8"/>
    <w:rsid w:val="007443E7"/>
    <w:rsid w:val="00751F19"/>
    <w:rsid w:val="00754C73"/>
    <w:rsid w:val="0075788D"/>
    <w:rsid w:val="00780837"/>
    <w:rsid w:val="007909CA"/>
    <w:rsid w:val="00795369"/>
    <w:rsid w:val="007B2A8B"/>
    <w:rsid w:val="007B2B3E"/>
    <w:rsid w:val="007B536B"/>
    <w:rsid w:val="007D0791"/>
    <w:rsid w:val="007D478A"/>
    <w:rsid w:val="007F354B"/>
    <w:rsid w:val="008006F1"/>
    <w:rsid w:val="00800E4E"/>
    <w:rsid w:val="008026D0"/>
    <w:rsid w:val="0081084F"/>
    <w:rsid w:val="0081442A"/>
    <w:rsid w:val="00824988"/>
    <w:rsid w:val="00826D8F"/>
    <w:rsid w:val="0083774E"/>
    <w:rsid w:val="00851482"/>
    <w:rsid w:val="00852FE7"/>
    <w:rsid w:val="0085508A"/>
    <w:rsid w:val="008565F7"/>
    <w:rsid w:val="00860038"/>
    <w:rsid w:val="008668DD"/>
    <w:rsid w:val="008727F2"/>
    <w:rsid w:val="008731A1"/>
    <w:rsid w:val="0088093F"/>
    <w:rsid w:val="00885973"/>
    <w:rsid w:val="00886277"/>
    <w:rsid w:val="008B20BB"/>
    <w:rsid w:val="008C5106"/>
    <w:rsid w:val="008C774E"/>
    <w:rsid w:val="008E0A15"/>
    <w:rsid w:val="008E6FF9"/>
    <w:rsid w:val="009449AF"/>
    <w:rsid w:val="00945536"/>
    <w:rsid w:val="00963BBF"/>
    <w:rsid w:val="00965F9C"/>
    <w:rsid w:val="0097337A"/>
    <w:rsid w:val="00992ABF"/>
    <w:rsid w:val="0099401E"/>
    <w:rsid w:val="0099411B"/>
    <w:rsid w:val="009948E5"/>
    <w:rsid w:val="0099563E"/>
    <w:rsid w:val="009956E9"/>
    <w:rsid w:val="009A145E"/>
    <w:rsid w:val="009A21A7"/>
    <w:rsid w:val="009A3609"/>
    <w:rsid w:val="009F11BE"/>
    <w:rsid w:val="009F1DA2"/>
    <w:rsid w:val="009F6C13"/>
    <w:rsid w:val="00A075A5"/>
    <w:rsid w:val="00A169FD"/>
    <w:rsid w:val="00A171D1"/>
    <w:rsid w:val="00A17746"/>
    <w:rsid w:val="00A34571"/>
    <w:rsid w:val="00A4421D"/>
    <w:rsid w:val="00A4578C"/>
    <w:rsid w:val="00A45A14"/>
    <w:rsid w:val="00A53D3D"/>
    <w:rsid w:val="00A609BE"/>
    <w:rsid w:val="00A61430"/>
    <w:rsid w:val="00A765A6"/>
    <w:rsid w:val="00A83E93"/>
    <w:rsid w:val="00A90E1F"/>
    <w:rsid w:val="00AA0D70"/>
    <w:rsid w:val="00AA1285"/>
    <w:rsid w:val="00AA630F"/>
    <w:rsid w:val="00AA6749"/>
    <w:rsid w:val="00AA6947"/>
    <w:rsid w:val="00AC0CBD"/>
    <w:rsid w:val="00AC38BA"/>
    <w:rsid w:val="00AC5F8D"/>
    <w:rsid w:val="00AF49F3"/>
    <w:rsid w:val="00B05CEF"/>
    <w:rsid w:val="00B16813"/>
    <w:rsid w:val="00B213AD"/>
    <w:rsid w:val="00B24F26"/>
    <w:rsid w:val="00B41731"/>
    <w:rsid w:val="00B475C3"/>
    <w:rsid w:val="00B53468"/>
    <w:rsid w:val="00B55402"/>
    <w:rsid w:val="00B61467"/>
    <w:rsid w:val="00B64D1B"/>
    <w:rsid w:val="00B70B87"/>
    <w:rsid w:val="00B71D70"/>
    <w:rsid w:val="00B75911"/>
    <w:rsid w:val="00B80946"/>
    <w:rsid w:val="00B813FC"/>
    <w:rsid w:val="00B90110"/>
    <w:rsid w:val="00B968F1"/>
    <w:rsid w:val="00BA0ABB"/>
    <w:rsid w:val="00BA3D09"/>
    <w:rsid w:val="00BA5384"/>
    <w:rsid w:val="00BA5583"/>
    <w:rsid w:val="00BC286E"/>
    <w:rsid w:val="00BD1FDF"/>
    <w:rsid w:val="00BE01CB"/>
    <w:rsid w:val="00BE11DC"/>
    <w:rsid w:val="00BF102A"/>
    <w:rsid w:val="00BF6CDC"/>
    <w:rsid w:val="00C030EB"/>
    <w:rsid w:val="00C24F94"/>
    <w:rsid w:val="00C305F4"/>
    <w:rsid w:val="00C310DD"/>
    <w:rsid w:val="00C42984"/>
    <w:rsid w:val="00C43870"/>
    <w:rsid w:val="00C869E7"/>
    <w:rsid w:val="00CA28CF"/>
    <w:rsid w:val="00CC189A"/>
    <w:rsid w:val="00CE6F57"/>
    <w:rsid w:val="00CF1BF4"/>
    <w:rsid w:val="00CF6809"/>
    <w:rsid w:val="00D020BE"/>
    <w:rsid w:val="00D06201"/>
    <w:rsid w:val="00D1331F"/>
    <w:rsid w:val="00D230CB"/>
    <w:rsid w:val="00D24247"/>
    <w:rsid w:val="00D254EE"/>
    <w:rsid w:val="00D31537"/>
    <w:rsid w:val="00D4477E"/>
    <w:rsid w:val="00D46E28"/>
    <w:rsid w:val="00D53029"/>
    <w:rsid w:val="00D567EC"/>
    <w:rsid w:val="00D7057A"/>
    <w:rsid w:val="00D71C9A"/>
    <w:rsid w:val="00D916A2"/>
    <w:rsid w:val="00DB5781"/>
    <w:rsid w:val="00DD042E"/>
    <w:rsid w:val="00DE362F"/>
    <w:rsid w:val="00DF0297"/>
    <w:rsid w:val="00DF20C4"/>
    <w:rsid w:val="00E02289"/>
    <w:rsid w:val="00E07D4A"/>
    <w:rsid w:val="00E13882"/>
    <w:rsid w:val="00E17922"/>
    <w:rsid w:val="00E24F27"/>
    <w:rsid w:val="00E25BA3"/>
    <w:rsid w:val="00E340E8"/>
    <w:rsid w:val="00E3681C"/>
    <w:rsid w:val="00E40E3E"/>
    <w:rsid w:val="00E411AB"/>
    <w:rsid w:val="00E42DBE"/>
    <w:rsid w:val="00E4532C"/>
    <w:rsid w:val="00E51CAB"/>
    <w:rsid w:val="00E55BF9"/>
    <w:rsid w:val="00E617B0"/>
    <w:rsid w:val="00E6260C"/>
    <w:rsid w:val="00E644B2"/>
    <w:rsid w:val="00E65B54"/>
    <w:rsid w:val="00E67F8E"/>
    <w:rsid w:val="00E77E0B"/>
    <w:rsid w:val="00E928FC"/>
    <w:rsid w:val="00E93938"/>
    <w:rsid w:val="00EC0EBA"/>
    <w:rsid w:val="00EC2642"/>
    <w:rsid w:val="00EC37BC"/>
    <w:rsid w:val="00ED60F6"/>
    <w:rsid w:val="00ED7F14"/>
    <w:rsid w:val="00EE2E3F"/>
    <w:rsid w:val="00EE31D4"/>
    <w:rsid w:val="00EF791D"/>
    <w:rsid w:val="00F0439B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C05B9"/>
    <w:rsid w:val="00FC0C59"/>
    <w:rsid w:val="00FC1D5B"/>
    <w:rsid w:val="00FC47BA"/>
    <w:rsid w:val="00FD008A"/>
    <w:rsid w:val="00FD16F9"/>
    <w:rsid w:val="00FE04B2"/>
    <w:rsid w:val="00FE2592"/>
    <w:rsid w:val="00FF6330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F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B1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7D12F-19D2-2D40-AA9A-934A86B4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C:\Users\maxeric\AppData\Roaming\Kingsoft\Office6\templates\download\默认\简历JZ597.docx</Template>
  <TotalTime>1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talkweb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Microsoft Office User</cp:lastModifiedBy>
  <cp:revision>3</cp:revision>
  <cp:lastPrinted>2017-04-17T01:15:00Z</cp:lastPrinted>
  <dcterms:created xsi:type="dcterms:W3CDTF">2017-04-17T01:15:00Z</dcterms:created>
  <dcterms:modified xsi:type="dcterms:W3CDTF">2017-04-17T01:16:00Z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